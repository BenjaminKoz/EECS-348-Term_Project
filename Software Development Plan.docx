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0D72" w14:textId="5CC8A043" w:rsidR="00E918C5" w:rsidRPr="00C26778" w:rsidRDefault="008774A7">
      <w:pPr>
        <w:pStyle w:val="Title"/>
        <w:jc w:val="right"/>
      </w:pPr>
      <w:r>
        <w:fldChar w:fldCharType="begin"/>
      </w:r>
      <w:r>
        <w:instrText>SUBJECT  \* MERGEFORMAT</w:instrText>
      </w:r>
      <w:r>
        <w:fldChar w:fldCharType="separate"/>
      </w:r>
      <w:r w:rsidR="00920B6E">
        <w:t>Arithmetic Expression Evaluator in C++</w:t>
      </w:r>
      <w:r>
        <w:fldChar w:fldCharType="end"/>
      </w:r>
    </w:p>
    <w:p w14:paraId="5773C553" w14:textId="302FC6E4" w:rsidR="00E918C5" w:rsidRPr="00C26778" w:rsidRDefault="008774A7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920B6E">
        <w:t>Software Development Plan</w:t>
      </w:r>
      <w:r>
        <w:fldChar w:fldCharType="end"/>
      </w:r>
    </w:p>
    <w:p w14:paraId="0F65E51C" w14:textId="1906D48E" w:rsidR="00E918C5" w:rsidRPr="00C26778" w:rsidRDefault="00E918C5">
      <w:pPr>
        <w:pStyle w:val="Title"/>
        <w:jc w:val="right"/>
        <w:rPr>
          <w:sz w:val="28"/>
        </w:rPr>
      </w:pPr>
      <w:r w:rsidRPr="00C26778">
        <w:rPr>
          <w:sz w:val="28"/>
        </w:rPr>
        <w:t xml:space="preserve">Version </w:t>
      </w:r>
      <w:r w:rsidR="0098263F">
        <w:rPr>
          <w:sz w:val="28"/>
        </w:rPr>
        <w:t>1.</w:t>
      </w:r>
      <w:r w:rsidR="001115DA">
        <w:rPr>
          <w:sz w:val="28"/>
        </w:rPr>
        <w:t>2</w:t>
      </w:r>
    </w:p>
    <w:p w14:paraId="5313227C" w14:textId="77777777" w:rsidR="00E918C5" w:rsidRPr="00C26778" w:rsidRDefault="00E918C5">
      <w:pPr>
        <w:pStyle w:val="Title"/>
        <w:rPr>
          <w:sz w:val="28"/>
        </w:rPr>
      </w:pPr>
    </w:p>
    <w:p w14:paraId="201EDB8C" w14:textId="77777777" w:rsidR="00E918C5" w:rsidRPr="00C26778" w:rsidRDefault="00E918C5"/>
    <w:p w14:paraId="39B492F2" w14:textId="3D47E2C7" w:rsidR="4E8CA02C" w:rsidRDefault="4E8CA02C" w:rsidP="12656144">
      <w:pPr>
        <w:pStyle w:val="BodyText"/>
      </w:pPr>
    </w:p>
    <w:p w14:paraId="700B8285" w14:textId="77777777" w:rsidR="00E918C5" w:rsidRPr="00C26778" w:rsidRDefault="00E918C5">
      <w:pPr>
        <w:pStyle w:val="BodyText"/>
      </w:pPr>
    </w:p>
    <w:p w14:paraId="049B1FE8" w14:textId="77777777" w:rsidR="00E918C5" w:rsidRPr="00C26778" w:rsidRDefault="00E918C5">
      <w:pPr>
        <w:sectPr w:rsidR="00E918C5" w:rsidRPr="00C26778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E23B6DC" w14:textId="77777777" w:rsidR="00E918C5" w:rsidRPr="00C26778" w:rsidRDefault="00E918C5">
      <w:pPr>
        <w:pStyle w:val="Title"/>
      </w:pPr>
      <w:r w:rsidRPr="00C2677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18C5" w:rsidRPr="00C26778" w14:paraId="6EACBB78" w14:textId="77777777">
        <w:tc>
          <w:tcPr>
            <w:tcW w:w="2304" w:type="dxa"/>
          </w:tcPr>
          <w:p w14:paraId="4B2AFCDF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B33E6E1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2D26D9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C3815E4" w14:textId="77777777" w:rsidR="00E918C5" w:rsidRPr="00C26778" w:rsidRDefault="00E918C5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Author</w:t>
            </w:r>
          </w:p>
        </w:tc>
      </w:tr>
      <w:tr w:rsidR="00E918C5" w:rsidRPr="00C26778" w14:paraId="5FE8900D" w14:textId="77777777">
        <w:tc>
          <w:tcPr>
            <w:tcW w:w="2304" w:type="dxa"/>
          </w:tcPr>
          <w:p w14:paraId="73A0DD28" w14:textId="7DB5DAD2" w:rsidR="00E918C5" w:rsidRPr="00C26778" w:rsidRDefault="0036490B">
            <w:pPr>
              <w:pStyle w:val="Tabletext"/>
            </w:pPr>
            <w:r>
              <w:t>09</w:t>
            </w:r>
            <w:r w:rsidR="00E77D71">
              <w:t>/15/2023</w:t>
            </w:r>
          </w:p>
        </w:tc>
        <w:tc>
          <w:tcPr>
            <w:tcW w:w="1152" w:type="dxa"/>
          </w:tcPr>
          <w:p w14:paraId="7D513D64" w14:textId="7685AD31" w:rsidR="00E918C5" w:rsidRPr="00C26778" w:rsidRDefault="003E1DA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0AD1AE4" w14:textId="427CC333" w:rsidR="00E918C5" w:rsidRPr="00C26778" w:rsidRDefault="00E77D71">
            <w:pPr>
              <w:pStyle w:val="Tabletext"/>
            </w:pPr>
            <w:r>
              <w:t>This was the first day we worked on the Software Development Plan, got sections one and two done.</w:t>
            </w:r>
          </w:p>
        </w:tc>
        <w:tc>
          <w:tcPr>
            <w:tcW w:w="2304" w:type="dxa"/>
          </w:tcPr>
          <w:p w14:paraId="7BED7684" w14:textId="5A2D0F7E" w:rsidR="00E918C5" w:rsidRPr="00C26778" w:rsidRDefault="00E77D71">
            <w:pPr>
              <w:pStyle w:val="Tabletext"/>
            </w:pPr>
            <w:r>
              <w:t xml:space="preserve">Benjamin Kozlowski, Steve Gan, Jacob </w:t>
            </w:r>
            <w:proofErr w:type="spellStart"/>
            <w:r>
              <w:t>Leehy</w:t>
            </w:r>
            <w:proofErr w:type="spellEnd"/>
            <w:r>
              <w:t xml:space="preserve">, MJ McGee, Nicholas </w:t>
            </w:r>
            <w:proofErr w:type="spellStart"/>
            <w:r>
              <w:t>Hausler</w:t>
            </w:r>
            <w:proofErr w:type="spellEnd"/>
          </w:p>
        </w:tc>
      </w:tr>
      <w:tr w:rsidR="00E918C5" w:rsidRPr="00C26778" w14:paraId="2B1C0EA3" w14:textId="77777777">
        <w:tc>
          <w:tcPr>
            <w:tcW w:w="2304" w:type="dxa"/>
          </w:tcPr>
          <w:p w14:paraId="77EB245A" w14:textId="7C94B47A" w:rsidR="00E918C5" w:rsidRPr="00C26778" w:rsidRDefault="00E77D71">
            <w:pPr>
              <w:pStyle w:val="Tabletext"/>
            </w:pPr>
            <w:r>
              <w:t>09/1</w:t>
            </w:r>
            <w:r w:rsidR="00A464A2">
              <w:t>9/2023</w:t>
            </w:r>
          </w:p>
        </w:tc>
        <w:tc>
          <w:tcPr>
            <w:tcW w:w="1152" w:type="dxa"/>
          </w:tcPr>
          <w:p w14:paraId="12DE848A" w14:textId="74278F3F" w:rsidR="00E918C5" w:rsidRPr="00C26778" w:rsidRDefault="003E1DA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D8F4E90" w14:textId="54A810EB" w:rsidR="00E918C5" w:rsidRPr="00C26778" w:rsidRDefault="00A464A2">
            <w:pPr>
              <w:pStyle w:val="Tabletext"/>
            </w:pPr>
            <w:r>
              <w:t>This was our second day of working on it, we finished section three and much of section four.</w:t>
            </w:r>
          </w:p>
        </w:tc>
        <w:tc>
          <w:tcPr>
            <w:tcW w:w="2304" w:type="dxa"/>
          </w:tcPr>
          <w:p w14:paraId="7DC5DF7F" w14:textId="141C0CCF" w:rsidR="00E918C5" w:rsidRPr="00C26778" w:rsidRDefault="00A464A2">
            <w:pPr>
              <w:pStyle w:val="Tabletext"/>
            </w:pPr>
            <w:r>
              <w:t xml:space="preserve">Benjamin Kozlowski, Steve Gan, Jacob </w:t>
            </w:r>
            <w:proofErr w:type="spellStart"/>
            <w:r>
              <w:t>Leehy</w:t>
            </w:r>
            <w:proofErr w:type="spellEnd"/>
            <w:r>
              <w:t xml:space="preserve">, MJ McGee, Nicholas </w:t>
            </w:r>
            <w:proofErr w:type="spellStart"/>
            <w:r>
              <w:t>Hausler</w:t>
            </w:r>
            <w:proofErr w:type="spellEnd"/>
          </w:p>
        </w:tc>
      </w:tr>
      <w:tr w:rsidR="00E918C5" w:rsidRPr="00C26778" w14:paraId="22FCBE2D" w14:textId="77777777">
        <w:tc>
          <w:tcPr>
            <w:tcW w:w="2304" w:type="dxa"/>
          </w:tcPr>
          <w:p w14:paraId="6E6A54A9" w14:textId="2661F385" w:rsidR="00E918C5" w:rsidRPr="00C26778" w:rsidRDefault="00570F8D">
            <w:pPr>
              <w:pStyle w:val="Tabletext"/>
            </w:pPr>
            <w:r>
              <w:t>09/22/2023</w:t>
            </w:r>
          </w:p>
        </w:tc>
        <w:tc>
          <w:tcPr>
            <w:tcW w:w="1152" w:type="dxa"/>
          </w:tcPr>
          <w:p w14:paraId="003EC23F" w14:textId="35D0ED33" w:rsidR="00E918C5" w:rsidRPr="00C26778" w:rsidRDefault="00570F8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2AE9F1E" w14:textId="14CE4C6C" w:rsidR="00E918C5" w:rsidRPr="00C26778" w:rsidRDefault="00570F8D">
            <w:pPr>
              <w:pStyle w:val="Tabletext"/>
            </w:pPr>
            <w:r>
              <w:t xml:space="preserve">This was our third day of working on the project plan, </w:t>
            </w:r>
            <w:r w:rsidR="00FD4792">
              <w:t>which is now finalized. There will be additions in the future</w:t>
            </w:r>
            <w:r w:rsidR="25222321">
              <w:t>,</w:t>
            </w:r>
            <w:r w:rsidR="00FD4792">
              <w:t xml:space="preserve"> but the initial plan is now complete.</w:t>
            </w:r>
          </w:p>
        </w:tc>
        <w:tc>
          <w:tcPr>
            <w:tcW w:w="2304" w:type="dxa"/>
          </w:tcPr>
          <w:p w14:paraId="001AE62B" w14:textId="1B329E37" w:rsidR="00E918C5" w:rsidRPr="00C26778" w:rsidRDefault="00FD4792">
            <w:pPr>
              <w:pStyle w:val="Tabletext"/>
            </w:pPr>
            <w:r>
              <w:t xml:space="preserve">Benjamin Kozlowski, Steve Gan, Jacob </w:t>
            </w:r>
            <w:proofErr w:type="spellStart"/>
            <w:r>
              <w:t>Leehy</w:t>
            </w:r>
            <w:proofErr w:type="spellEnd"/>
            <w:r>
              <w:t xml:space="preserve">, MJ McGee, Nicholas </w:t>
            </w:r>
            <w:proofErr w:type="spellStart"/>
            <w:r>
              <w:t>Hausler</w:t>
            </w:r>
            <w:proofErr w:type="spellEnd"/>
          </w:p>
        </w:tc>
      </w:tr>
      <w:tr w:rsidR="00E918C5" w:rsidRPr="00C26778" w14:paraId="44B10735" w14:textId="77777777">
        <w:tc>
          <w:tcPr>
            <w:tcW w:w="2304" w:type="dxa"/>
          </w:tcPr>
          <w:p w14:paraId="551891A2" w14:textId="77777777" w:rsidR="00E918C5" w:rsidRPr="00C26778" w:rsidRDefault="00E918C5">
            <w:pPr>
              <w:pStyle w:val="Tabletext"/>
            </w:pPr>
          </w:p>
        </w:tc>
        <w:tc>
          <w:tcPr>
            <w:tcW w:w="1152" w:type="dxa"/>
          </w:tcPr>
          <w:p w14:paraId="2A97E628" w14:textId="77777777" w:rsidR="00E918C5" w:rsidRPr="00C26778" w:rsidRDefault="00E918C5">
            <w:pPr>
              <w:pStyle w:val="Tabletext"/>
            </w:pPr>
          </w:p>
        </w:tc>
        <w:tc>
          <w:tcPr>
            <w:tcW w:w="3744" w:type="dxa"/>
          </w:tcPr>
          <w:p w14:paraId="206556CA" w14:textId="77777777" w:rsidR="00E918C5" w:rsidRPr="00C26778" w:rsidRDefault="00E918C5">
            <w:pPr>
              <w:pStyle w:val="Tabletext"/>
            </w:pPr>
          </w:p>
        </w:tc>
        <w:tc>
          <w:tcPr>
            <w:tcW w:w="2304" w:type="dxa"/>
          </w:tcPr>
          <w:p w14:paraId="6ABF3715" w14:textId="77777777" w:rsidR="00E918C5" w:rsidRPr="00C26778" w:rsidRDefault="00E918C5">
            <w:pPr>
              <w:pStyle w:val="Tabletext"/>
            </w:pPr>
          </w:p>
        </w:tc>
      </w:tr>
    </w:tbl>
    <w:p w14:paraId="566E4947" w14:textId="77777777" w:rsidR="00E918C5" w:rsidRPr="00C26778" w:rsidRDefault="00E918C5"/>
    <w:p w14:paraId="5FFE1E81" w14:textId="77777777" w:rsidR="00E918C5" w:rsidRPr="00C26778" w:rsidRDefault="00E918C5">
      <w:pPr>
        <w:pStyle w:val="Title"/>
      </w:pPr>
      <w:r w:rsidRPr="00C26778">
        <w:br w:type="page"/>
      </w:r>
    </w:p>
    <w:p w14:paraId="32E5226A" w14:textId="77777777" w:rsidR="00E918C5" w:rsidRPr="00C26778" w:rsidRDefault="00E918C5">
      <w:pPr>
        <w:pStyle w:val="Title"/>
      </w:pPr>
      <w:r w:rsidRPr="00C26778">
        <w:lastRenderedPageBreak/>
        <w:t>Table of Contents</w:t>
      </w:r>
    </w:p>
    <w:p w14:paraId="1B661766" w14:textId="77777777" w:rsidR="00E918C5" w:rsidRPr="00C26778" w:rsidRDefault="00E918C5"/>
    <w:p w14:paraId="369C6432" w14:textId="77777777" w:rsidR="00E918C5" w:rsidRPr="00C26778" w:rsidRDefault="00E918C5"/>
    <w:p w14:paraId="5B670AF1" w14:textId="3B52B8FA" w:rsidR="006036B5" w:rsidRDefault="00E918C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r w:rsidRPr="00C26778">
        <w:rPr>
          <w:b w:val="0"/>
        </w:rPr>
        <w:fldChar w:fldCharType="begin"/>
      </w:r>
      <w:r w:rsidRPr="00C26778">
        <w:rPr>
          <w:b w:val="0"/>
        </w:rPr>
        <w:instrText xml:space="preserve"> TOC \o "1-2" \h \z </w:instrText>
      </w:r>
      <w:r w:rsidRPr="00C26778">
        <w:rPr>
          <w:b w:val="0"/>
        </w:rPr>
        <w:fldChar w:fldCharType="separate"/>
      </w:r>
      <w:hyperlink w:anchor="_Toc146288846" w:history="1">
        <w:r w:rsidR="006036B5" w:rsidRPr="00360CA5">
          <w:rPr>
            <w:rStyle w:val="Hyperlink"/>
            <w:noProof/>
          </w:rPr>
          <w:t>1.</w:t>
        </w:r>
        <w:r w:rsidR="006036B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="006036B5" w:rsidRPr="00360CA5">
          <w:rPr>
            <w:rStyle w:val="Hyperlink"/>
            <w:noProof/>
          </w:rPr>
          <w:t>Introduction</w:t>
        </w:r>
        <w:r w:rsidR="006036B5">
          <w:rPr>
            <w:noProof/>
            <w:webHidden/>
          </w:rPr>
          <w:tab/>
        </w:r>
        <w:r w:rsidR="006036B5">
          <w:rPr>
            <w:noProof/>
            <w:webHidden/>
          </w:rPr>
          <w:fldChar w:fldCharType="begin"/>
        </w:r>
        <w:r w:rsidR="006036B5">
          <w:rPr>
            <w:noProof/>
            <w:webHidden/>
          </w:rPr>
          <w:instrText xml:space="preserve"> PAGEREF _Toc146288846 \h </w:instrText>
        </w:r>
        <w:r w:rsidR="006036B5">
          <w:rPr>
            <w:noProof/>
            <w:webHidden/>
          </w:rPr>
        </w:r>
        <w:r w:rsidR="006036B5"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4</w:t>
        </w:r>
        <w:r w:rsidR="006036B5">
          <w:rPr>
            <w:noProof/>
            <w:webHidden/>
          </w:rPr>
          <w:fldChar w:fldCharType="end"/>
        </w:r>
      </w:hyperlink>
    </w:p>
    <w:p w14:paraId="1B1BB3EB" w14:textId="4010C703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47" w:history="1">
        <w:r w:rsidRPr="00360CA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D1F539" w14:textId="10112665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r w:rsidRPr="00360CA5">
        <w:rPr>
          <w:rStyle w:val="Hyperlink"/>
          <w:noProof/>
        </w:rPr>
        <w:fldChar w:fldCharType="begin"/>
      </w:r>
      <w:r w:rsidRPr="00360CA5">
        <w:rPr>
          <w:rStyle w:val="Hyperlink"/>
          <w:noProof/>
        </w:rPr>
        <w:instrText xml:space="preserve"> </w:instrText>
      </w:r>
      <w:r>
        <w:rPr>
          <w:noProof/>
        </w:rPr>
        <w:instrText>HYPERLINK \l "_Toc146288848"</w:instrText>
      </w:r>
      <w:r w:rsidRPr="00360CA5">
        <w:rPr>
          <w:rStyle w:val="Hyperlink"/>
          <w:noProof/>
        </w:rPr>
        <w:instrText xml:space="preserve"> </w:instrText>
      </w:r>
      <w:r w:rsidRPr="00360CA5">
        <w:rPr>
          <w:rStyle w:val="Hyperlink"/>
          <w:noProof/>
        </w:rPr>
      </w:r>
      <w:r w:rsidRPr="00360CA5">
        <w:rPr>
          <w:rStyle w:val="Hyperlink"/>
          <w:noProof/>
        </w:rPr>
        <w:fldChar w:fldCharType="separate"/>
      </w:r>
      <w:r w:rsidRPr="00360CA5">
        <w:rPr>
          <w:rStyle w:val="Hyperlink"/>
          <w:noProof/>
        </w:rPr>
        <w:t>1.2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  <w:tab/>
      </w:r>
      <w:r w:rsidRPr="00360CA5">
        <w:rPr>
          <w:rStyle w:val="Hyperlink"/>
          <w:noProof/>
        </w:rPr>
        <w:t>Scope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_Toc146288848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27162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360CA5">
        <w:rPr>
          <w:rStyle w:val="Hyperlink"/>
          <w:noProof/>
        </w:rPr>
        <w:fldChar w:fldCharType="end"/>
      </w:r>
    </w:p>
    <w:p w14:paraId="61B93DAF" w14:textId="4C1F8D61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49" w:history="1">
        <w:r w:rsidRPr="00360CA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04256" w14:textId="4A006101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0" w:history="1">
        <w:r w:rsidRPr="00360CA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7D95F7" w14:textId="1C7A93CA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1" w:history="1">
        <w:r w:rsidRPr="00360CA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EEEB76" w14:textId="66FE974F" w:rsidR="006036B5" w:rsidRDefault="006036B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52" w:history="1">
        <w:r w:rsidRPr="00360CA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BF9B0" w14:textId="1DCC0E70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3" w:history="1">
        <w:r w:rsidRPr="00360CA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Project Purpose, Scope,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36BD77" w14:textId="5769F121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4" w:history="1">
        <w:r w:rsidRPr="00360CA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Assumptions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0F409D" w14:textId="3E9B3AC6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5" w:history="1">
        <w:r w:rsidRPr="00360CA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Project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EC4B1" w14:textId="4DDCD6F7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6" w:history="1">
        <w:r w:rsidRPr="00360CA5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Evolution of the Software Development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3C853A" w14:textId="3C4A20DD" w:rsidR="006036B5" w:rsidRDefault="006036B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57" w:history="1">
        <w:r w:rsidRPr="00360CA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Project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CFF47D" w14:textId="3BB2E8F4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8" w:history="1">
        <w:r w:rsidRPr="00360CA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Organizational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E320FA" w14:textId="6060AC68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59" w:history="1">
        <w:r w:rsidRPr="00360CA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External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74C7D3" w14:textId="0DD88D4A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0" w:history="1">
        <w:r w:rsidRPr="00360CA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22BB8C" w14:textId="6B7C01DF" w:rsidR="006036B5" w:rsidRDefault="006036B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61" w:history="1">
        <w:r w:rsidRPr="00360CA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Management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1D827" w14:textId="09B7F3BD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2" w:history="1">
        <w:r w:rsidRPr="00360CA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Project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4E3864" w14:textId="4CC6287B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3" w:history="1">
        <w:r w:rsidRPr="00360CA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D647A4" w14:textId="06AA2694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4" w:history="1">
        <w:r w:rsidRPr="00360CA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Project Monitoring and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874D53" w14:textId="572136F4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5" w:history="1">
        <w:r w:rsidRPr="00360CA5">
          <w:rPr>
            <w:rStyle w:val="Hyperlink"/>
            <w:bCs/>
            <w:noProof/>
          </w:rPr>
          <w:t>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bCs/>
            <w:noProof/>
          </w:rPr>
          <w:t>Requirements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AE2E76" w14:textId="0C3E4BA6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6" w:history="1">
        <w:r w:rsidRPr="00360CA5">
          <w:rPr>
            <w:rStyle w:val="Hyperlink"/>
            <w:bCs/>
            <w:noProof/>
          </w:rPr>
          <w:t>4.5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bCs/>
            <w:noProof/>
          </w:rPr>
          <w:t>Quality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393F61" w14:textId="1BBA0B05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7" w:history="1">
        <w:r w:rsidRPr="00360CA5">
          <w:rPr>
            <w:rStyle w:val="Hyperlink"/>
            <w:bCs/>
            <w:noProof/>
          </w:rPr>
          <w:t>4.6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bCs/>
            <w:noProof/>
          </w:rPr>
          <w:t>Reporting and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415642" w14:textId="43B4281B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8" w:history="1">
        <w:r w:rsidRPr="00360CA5">
          <w:rPr>
            <w:rStyle w:val="Hyperlink"/>
            <w:bCs/>
            <w:noProof/>
          </w:rPr>
          <w:t>4.7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bCs/>
            <w:noProof/>
          </w:rPr>
          <w:t>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972301" w14:textId="7464C96C" w:rsidR="006036B5" w:rsidRDefault="006036B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14:ligatures w14:val="standardContextual"/>
        </w:rPr>
      </w:pPr>
      <w:hyperlink w:anchor="_Toc146288869" w:history="1">
        <w:r w:rsidRPr="00360CA5">
          <w:rPr>
            <w:rStyle w:val="Hyperlink"/>
            <w:bCs/>
            <w:noProof/>
          </w:rPr>
          <w:t>4.8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bCs/>
            <w:noProof/>
          </w:rPr>
          <w:t>Configuration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26AEF6" w14:textId="0A7DD25B" w:rsidR="006036B5" w:rsidRDefault="006036B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14:ligatures w14:val="standardContextual"/>
        </w:rPr>
      </w:pPr>
      <w:hyperlink w:anchor="_Toc146288870" w:history="1">
        <w:r w:rsidRPr="00360CA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14:ligatures w14:val="standardContextual"/>
          </w:rPr>
          <w:tab/>
        </w:r>
        <w:r w:rsidRPr="00360CA5">
          <w:rPr>
            <w:rStyle w:val="Hyperlink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_Toc146288870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1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D6434F" w14:textId="3312E5CA" w:rsidR="00E918C5" w:rsidRPr="00C26778" w:rsidRDefault="00E918C5">
      <w:pPr>
        <w:pStyle w:val="Title"/>
      </w:pPr>
      <w:r w:rsidRPr="00C26778">
        <w:rPr>
          <w:rFonts w:ascii="Times New Roman" w:hAnsi="Times New Roman"/>
          <w:b w:val="0"/>
          <w:sz w:val="20"/>
          <w:szCs w:val="24"/>
        </w:rPr>
        <w:fldChar w:fldCharType="end"/>
      </w:r>
      <w:r w:rsidRPr="00C26778">
        <w:br w:type="page"/>
      </w:r>
      <w:r>
        <w:lastRenderedPageBreak/>
        <w:fldChar w:fldCharType="begin"/>
      </w:r>
      <w:r>
        <w:instrText>TITLE  \* MERGEFORMAT</w:instrText>
      </w:r>
      <w:r>
        <w:fldChar w:fldCharType="separate"/>
      </w:r>
      <w:r w:rsidR="000677D1">
        <w:t>Software Development Plan</w:t>
      </w:r>
      <w:r>
        <w:fldChar w:fldCharType="end"/>
      </w:r>
    </w:p>
    <w:p w14:paraId="7BE0E85D" w14:textId="77777777" w:rsidR="00E918C5" w:rsidRPr="00C26778" w:rsidRDefault="00E918C5">
      <w:pPr>
        <w:pStyle w:val="Heading1"/>
        <w:numPr>
          <w:ilvl w:val="0"/>
          <w:numId w:val="0"/>
        </w:numPr>
      </w:pPr>
      <w:bookmarkStart w:id="0" w:name="_Toc447095880"/>
    </w:p>
    <w:p w14:paraId="5CAB313E" w14:textId="47E502A9" w:rsidR="00E918C5" w:rsidRDefault="00E918C5" w:rsidP="1AA2BF94">
      <w:pPr>
        <w:pStyle w:val="Heading1"/>
      </w:pPr>
      <w:bookmarkStart w:id="1" w:name="_Toc524312826"/>
      <w:bookmarkStart w:id="2" w:name="_Toc456598586"/>
      <w:bookmarkStart w:id="3" w:name="_Toc456600917"/>
      <w:bookmarkStart w:id="4" w:name="_Toc1422503369"/>
      <w:bookmarkStart w:id="5" w:name="_Toc146288846"/>
      <w:r>
        <w:t>Introduction</w:t>
      </w:r>
      <w:bookmarkEnd w:id="1"/>
      <w:bookmarkEnd w:id="4"/>
      <w:bookmarkEnd w:id="5"/>
    </w:p>
    <w:p w14:paraId="6231DD05" w14:textId="4BA7DFFD" w:rsidR="00E918C5" w:rsidRPr="00C26778" w:rsidRDefault="00E918C5">
      <w:pPr>
        <w:pStyle w:val="Heading2"/>
      </w:pPr>
      <w:bookmarkStart w:id="6" w:name="_Toc524312827"/>
      <w:bookmarkStart w:id="7" w:name="_Toc79633971"/>
      <w:bookmarkStart w:id="8" w:name="_Toc146288847"/>
      <w:r w:rsidRPr="00C26778">
        <w:t>Purpose</w:t>
      </w:r>
      <w:bookmarkEnd w:id="6"/>
      <w:bookmarkEnd w:id="7"/>
      <w:bookmarkEnd w:id="8"/>
    </w:p>
    <w:p w14:paraId="29957587" w14:textId="1BDB6BD5" w:rsidR="00517676" w:rsidRDefault="00CE3FD7">
      <w:pPr>
        <w:pStyle w:val="BodyText"/>
      </w:pPr>
      <w:r>
        <w:t xml:space="preserve">The purpose of this </w:t>
      </w:r>
      <w:r w:rsidRPr="00BA6F20">
        <w:rPr>
          <w:i/>
          <w:iCs/>
        </w:rPr>
        <w:t xml:space="preserve">Software Development Plan </w:t>
      </w:r>
      <w:r>
        <w:t xml:space="preserve">is to </w:t>
      </w:r>
      <w:r w:rsidR="00D768F3">
        <w:t>organize and</w:t>
      </w:r>
      <w:r w:rsidR="00AC638C">
        <w:t xml:space="preserve"> structure the </w:t>
      </w:r>
      <w:r w:rsidR="00814D1E">
        <w:t xml:space="preserve">project, so </w:t>
      </w:r>
      <w:r w:rsidR="00800C10">
        <w:t xml:space="preserve">that the development team can have a reliable framework </w:t>
      </w:r>
      <w:r w:rsidR="00661AB8">
        <w:t xml:space="preserve">from </w:t>
      </w:r>
      <w:r w:rsidR="00FB4C71">
        <w:t xml:space="preserve">which </w:t>
      </w:r>
      <w:r w:rsidR="00800C10">
        <w:t xml:space="preserve">to </w:t>
      </w:r>
      <w:r w:rsidR="00E72F20">
        <w:t xml:space="preserve">work </w:t>
      </w:r>
      <w:r w:rsidR="000321C5">
        <w:t>off</w:t>
      </w:r>
      <w:r w:rsidR="00E72F20">
        <w:t xml:space="preserve">. It describes the </w:t>
      </w:r>
      <w:r w:rsidR="00E31231">
        <w:t xml:space="preserve">development approach for the software and has been written by the team, </w:t>
      </w:r>
      <w:r w:rsidR="00602F53">
        <w:t>so that in the future it can be updated and used as a guide by the team members.</w:t>
      </w:r>
    </w:p>
    <w:p w14:paraId="168D0D91" w14:textId="44F43455" w:rsidR="00BA6F20" w:rsidRPr="00BA6F20" w:rsidRDefault="00602F53" w:rsidP="00602F53">
      <w:pPr>
        <w:pStyle w:val="BodyText"/>
        <w:ind w:left="0"/>
        <w:rPr>
          <w:i/>
          <w:iCs/>
        </w:rPr>
      </w:pPr>
      <w:r>
        <w:tab/>
        <w:t xml:space="preserve">The following people will be using the </w:t>
      </w:r>
      <w:r w:rsidR="00BA6F20" w:rsidRPr="00BA6F20">
        <w:rPr>
          <w:i/>
          <w:iCs/>
        </w:rPr>
        <w:t>S</w:t>
      </w:r>
      <w:r w:rsidRPr="00BA6F20">
        <w:rPr>
          <w:i/>
          <w:iCs/>
        </w:rPr>
        <w:t>oftware</w:t>
      </w:r>
      <w:r w:rsidR="00BA6F20" w:rsidRPr="00BA6F20">
        <w:rPr>
          <w:i/>
          <w:iCs/>
        </w:rPr>
        <w:t xml:space="preserve"> Development Plan:</w:t>
      </w:r>
    </w:p>
    <w:p w14:paraId="09D69944" w14:textId="472AAB3C" w:rsidR="00517676" w:rsidRDefault="000D243A" w:rsidP="006C1CAE">
      <w:pPr>
        <w:pStyle w:val="BodyText"/>
        <w:numPr>
          <w:ilvl w:val="0"/>
          <w:numId w:val="5"/>
        </w:numPr>
      </w:pPr>
      <w:r>
        <w:t xml:space="preserve">The </w:t>
      </w:r>
      <w:r w:rsidR="00283740">
        <w:rPr>
          <w:b/>
          <w:bCs/>
        </w:rPr>
        <w:t>Project Manager</w:t>
      </w:r>
      <w:r w:rsidR="00D86759">
        <w:rPr>
          <w:b/>
          <w:bCs/>
        </w:rPr>
        <w:t xml:space="preserve"> </w:t>
      </w:r>
      <w:r w:rsidR="00D86759">
        <w:t xml:space="preserve">will use it to </w:t>
      </w:r>
      <w:r w:rsidR="006601B9">
        <w:t>arrange and schedule the progress the software should be making.</w:t>
      </w:r>
    </w:p>
    <w:p w14:paraId="4B57417A" w14:textId="46C8A668" w:rsidR="00634CA1" w:rsidRDefault="006601B9" w:rsidP="006C1CAE">
      <w:pPr>
        <w:pStyle w:val="BodyText"/>
        <w:numPr>
          <w:ilvl w:val="0"/>
          <w:numId w:val="5"/>
        </w:numPr>
      </w:pPr>
      <w:r>
        <w:t xml:space="preserve">The </w:t>
      </w:r>
      <w:r w:rsidRPr="003F7502">
        <w:rPr>
          <w:b/>
          <w:bCs/>
        </w:rPr>
        <w:t>Project Team Members</w:t>
      </w:r>
      <w:r>
        <w:t xml:space="preserve"> will use it as a framework for their scheduled work on the software</w:t>
      </w:r>
      <w:r w:rsidR="26A9F9C6">
        <w:t xml:space="preserve"> and</w:t>
      </w:r>
      <w:r>
        <w:t xml:space="preserve"> </w:t>
      </w:r>
      <w:r w:rsidR="00634CA1">
        <w:t xml:space="preserve">to know </w:t>
      </w:r>
      <w:r w:rsidR="00803174">
        <w:t>what</w:t>
      </w:r>
      <w:r w:rsidR="00634CA1">
        <w:t xml:space="preserve"> they should be doing.</w:t>
      </w:r>
    </w:p>
    <w:p w14:paraId="31D24D50" w14:textId="77777777" w:rsidR="00E918C5" w:rsidRPr="00C26778" w:rsidRDefault="00E918C5">
      <w:pPr>
        <w:pStyle w:val="Heading2"/>
      </w:pPr>
      <w:bookmarkStart w:id="9" w:name="_Toc524312828"/>
      <w:bookmarkStart w:id="10" w:name="_Toc567612177"/>
      <w:bookmarkStart w:id="11" w:name="_Toc146288848"/>
      <w:r>
        <w:t>Scope</w:t>
      </w:r>
      <w:bookmarkEnd w:id="9"/>
      <w:bookmarkEnd w:id="10"/>
      <w:bookmarkEnd w:id="11"/>
    </w:p>
    <w:p w14:paraId="77A89A4F" w14:textId="56C71B26" w:rsidR="00E918C5" w:rsidRPr="00C26778" w:rsidRDefault="00E918C5">
      <w:pPr>
        <w:pStyle w:val="BodyText"/>
        <w:rPr>
          <w:color w:val="FF0000"/>
        </w:rPr>
      </w:pPr>
      <w:r w:rsidRPr="00C26778">
        <w:t xml:space="preserve">This </w:t>
      </w:r>
      <w:r w:rsidRPr="00C26778">
        <w:rPr>
          <w:i/>
          <w:iCs/>
        </w:rPr>
        <w:t>Software Development Plan</w:t>
      </w:r>
      <w:r w:rsidRPr="00C26778">
        <w:t xml:space="preserve"> describes the plan to be </w:t>
      </w:r>
      <w:r w:rsidR="17401BF7">
        <w:t>implemented</w:t>
      </w:r>
      <w:r w:rsidRPr="00C26778">
        <w:t xml:space="preserve"> by the </w:t>
      </w:r>
      <w:r w:rsidR="2BE4EB96" w:rsidRPr="435CE4E7">
        <w:rPr>
          <w:i/>
        </w:rPr>
        <w:t>Arithmetic Expression Evaluator in C++</w:t>
      </w:r>
      <w:r w:rsidRPr="00C26778">
        <w:t xml:space="preserve"> project, including deployment of the product. The details of the individual iterations will be described in the Iteration Plans.</w:t>
      </w:r>
      <w:r w:rsidR="3A847A1D">
        <w:t xml:space="preserve"> </w:t>
      </w:r>
      <w:r>
        <w:br/>
        <w:t xml:space="preserve">The plans as outlined in this document are based on the product requirements as defined in the </w:t>
      </w:r>
      <w:hyperlink r:id="rId10">
        <w:r w:rsidR="26BB94A8" w:rsidRPr="6D753881">
          <w:rPr>
            <w:rStyle w:val="Hyperlink"/>
          </w:rPr>
          <w:t>EECS 348 Term Project Description file</w:t>
        </w:r>
      </w:hyperlink>
      <w:r w:rsidR="26BB94A8">
        <w:t xml:space="preserve">. </w:t>
      </w:r>
    </w:p>
    <w:p w14:paraId="1A34CD40" w14:textId="77777777" w:rsidR="00E918C5" w:rsidRPr="00C26778" w:rsidRDefault="00E918C5">
      <w:pPr>
        <w:pStyle w:val="Heading2"/>
      </w:pPr>
      <w:bookmarkStart w:id="12" w:name="_Toc524312829"/>
      <w:bookmarkStart w:id="13" w:name="_Toc1766392900"/>
      <w:bookmarkStart w:id="14" w:name="_Toc146288849"/>
      <w:r>
        <w:t>Definitions, Acronyms, and Abbreviations</w:t>
      </w:r>
      <w:bookmarkEnd w:id="12"/>
      <w:bookmarkEnd w:id="13"/>
      <w:bookmarkEnd w:id="14"/>
    </w:p>
    <w:p w14:paraId="44E8B2C6" w14:textId="264C36D9" w:rsidR="00E918C5" w:rsidRPr="00C26778" w:rsidRDefault="00E918C5">
      <w:pPr>
        <w:pStyle w:val="BodyText"/>
      </w:pPr>
      <w:r w:rsidRPr="00C26778">
        <w:t>See the Project Glossary.</w:t>
      </w:r>
    </w:p>
    <w:p w14:paraId="277BB89B" w14:textId="779739C4" w:rsidR="4ED2D511" w:rsidRDefault="4ED2D511" w:rsidP="41C26CCF">
      <w:pPr>
        <w:pStyle w:val="BodyText"/>
      </w:pPr>
      <w:r>
        <w:t>Operators:</w:t>
      </w:r>
    </w:p>
    <w:p w14:paraId="465C4F6C" w14:textId="0F715128" w:rsidR="4ED2D511" w:rsidRDefault="00F75331" w:rsidP="006C1CAE">
      <w:pPr>
        <w:pStyle w:val="BodyText"/>
        <w:numPr>
          <w:ilvl w:val="1"/>
          <w:numId w:val="8"/>
        </w:numPr>
      </w:pPr>
      <w:proofErr w:type="gramStart"/>
      <w:r>
        <w:t>+ :</w:t>
      </w:r>
      <w:proofErr w:type="gramEnd"/>
      <w:r w:rsidR="4ED2D511">
        <w:t xml:space="preserve"> addition</w:t>
      </w:r>
    </w:p>
    <w:p w14:paraId="184A7EF9" w14:textId="3FA46C53" w:rsidR="2029E212" w:rsidRDefault="00F75331" w:rsidP="2029E212">
      <w:pPr>
        <w:pStyle w:val="BodyText"/>
        <w:numPr>
          <w:ilvl w:val="1"/>
          <w:numId w:val="8"/>
        </w:numPr>
      </w:pPr>
      <w:proofErr w:type="gramStart"/>
      <w:r>
        <w:t>- :</w:t>
      </w:r>
      <w:proofErr w:type="gramEnd"/>
      <w:r w:rsidR="4ED2D511">
        <w:t xml:space="preserve"> subtraction</w:t>
      </w:r>
    </w:p>
    <w:p w14:paraId="072BFFDC" w14:textId="0977AB7D" w:rsidR="54F17A53" w:rsidRDefault="00F75331" w:rsidP="54F17A53">
      <w:pPr>
        <w:pStyle w:val="BodyText"/>
        <w:numPr>
          <w:ilvl w:val="1"/>
          <w:numId w:val="8"/>
        </w:numPr>
      </w:pPr>
      <w:proofErr w:type="gramStart"/>
      <w:r>
        <w:t>* :</w:t>
      </w:r>
      <w:proofErr w:type="gramEnd"/>
      <w:r w:rsidR="4ED2D511">
        <w:t xml:space="preserve"> multiplication</w:t>
      </w:r>
    </w:p>
    <w:p w14:paraId="609C5F83" w14:textId="55F165A7" w:rsidR="4ED2D511" w:rsidRDefault="00F75331" w:rsidP="136C0F4B">
      <w:pPr>
        <w:pStyle w:val="BodyText"/>
        <w:numPr>
          <w:ilvl w:val="1"/>
          <w:numId w:val="8"/>
        </w:numPr>
      </w:pPr>
      <w:proofErr w:type="gramStart"/>
      <w:r>
        <w:t>/ :</w:t>
      </w:r>
      <w:proofErr w:type="gramEnd"/>
      <w:r w:rsidR="4ED2D511">
        <w:t xml:space="preserve"> division</w:t>
      </w:r>
    </w:p>
    <w:p w14:paraId="319BD7F4" w14:textId="44C7CAC8" w:rsidR="4ED2D511" w:rsidRDefault="00F75331" w:rsidP="136C0F4B">
      <w:pPr>
        <w:pStyle w:val="BodyText"/>
        <w:numPr>
          <w:ilvl w:val="1"/>
          <w:numId w:val="8"/>
        </w:numPr>
      </w:pPr>
      <w:proofErr w:type="gramStart"/>
      <w:r>
        <w:t>% :</w:t>
      </w:r>
      <w:proofErr w:type="gramEnd"/>
      <w:r w:rsidR="4ED2D511">
        <w:t xml:space="preserve"> modulo</w:t>
      </w:r>
    </w:p>
    <w:p w14:paraId="36D991B2" w14:textId="1E07317D" w:rsidR="4ED2D511" w:rsidRDefault="72222E6F" w:rsidP="136C0F4B">
      <w:pPr>
        <w:pStyle w:val="BodyText"/>
        <w:numPr>
          <w:ilvl w:val="1"/>
          <w:numId w:val="8"/>
        </w:numPr>
      </w:pPr>
      <w:bookmarkStart w:id="15" w:name="_Int_jFexVKdw"/>
      <w:proofErr w:type="gramStart"/>
      <w:r>
        <w:t>^ :</w:t>
      </w:r>
      <w:bookmarkEnd w:id="15"/>
      <w:proofErr w:type="gramEnd"/>
      <w:r w:rsidR="4ED2D511">
        <w:t xml:space="preserve"> exponential</w:t>
      </w:r>
    </w:p>
    <w:p w14:paraId="2A798479" w14:textId="3309BC2D" w:rsidR="1A942335" w:rsidRDefault="00545129" w:rsidP="1666A6A4">
      <w:pPr>
        <w:pStyle w:val="BodyText"/>
      </w:pPr>
      <w:hyperlink w:anchor="Bookmark1">
        <w:r w:rsidR="4BB1B13F" w:rsidRPr="4CFD32EB">
          <w:rPr>
            <w:rStyle w:val="Hyperlink"/>
          </w:rPr>
          <w:t>EECS</w:t>
        </w:r>
      </w:hyperlink>
    </w:p>
    <w:p w14:paraId="64439802" w14:textId="020C3FC1" w:rsidR="0C601AA0" w:rsidRDefault="00545129" w:rsidP="532AD77F">
      <w:pPr>
        <w:pStyle w:val="BodyText"/>
      </w:pPr>
      <w:hyperlink w:anchor="Bookmark2">
        <w:r w:rsidR="6D180381" w:rsidRPr="5A5CECFD">
          <w:rPr>
            <w:rStyle w:val="Hyperlink"/>
          </w:rPr>
          <w:t>KU</w:t>
        </w:r>
      </w:hyperlink>
    </w:p>
    <w:p w14:paraId="2E1F35C4" w14:textId="4B56B378" w:rsidR="00E918C5" w:rsidRPr="00C26778" w:rsidRDefault="00E918C5">
      <w:pPr>
        <w:pStyle w:val="Heading2"/>
      </w:pPr>
      <w:bookmarkStart w:id="16" w:name="_Toc524312830"/>
      <w:bookmarkStart w:id="17" w:name="_Toc1269829527"/>
      <w:bookmarkStart w:id="18" w:name="_Toc146288850"/>
      <w:r w:rsidRPr="00C26778">
        <w:t>References</w:t>
      </w:r>
      <w:bookmarkEnd w:id="16"/>
      <w:bookmarkEnd w:id="17"/>
      <w:bookmarkEnd w:id="18"/>
    </w:p>
    <w:p w14:paraId="282E3EFF" w14:textId="6101E8A7" w:rsidR="63271436" w:rsidRDefault="798B74AB" w:rsidP="63271436">
      <w:pPr>
        <w:pStyle w:val="BodyText"/>
        <w:tabs>
          <w:tab w:val="num" w:pos="1080"/>
        </w:tabs>
      </w:pPr>
      <w:r>
        <w:t xml:space="preserve">Meeting logs: Notes taken by the </w:t>
      </w:r>
      <w:r w:rsidR="09FC84BC">
        <w:t>R</w:t>
      </w:r>
      <w:r>
        <w:t>ecording/</w:t>
      </w:r>
      <w:r w:rsidR="034CAB7D">
        <w:t>S</w:t>
      </w:r>
      <w:r>
        <w:t xml:space="preserve">ecretarial </w:t>
      </w:r>
      <w:r w:rsidR="233582B1">
        <w:t>E</w:t>
      </w:r>
      <w:r>
        <w:t xml:space="preserve">ngineer describing the </w:t>
      </w:r>
      <w:r w:rsidR="32F2B682">
        <w:t>activities</w:t>
      </w:r>
      <w:r>
        <w:t xml:space="preserve"> within ea</w:t>
      </w:r>
      <w:r w:rsidR="12EE27B6">
        <w:t>ch meeting</w:t>
      </w:r>
      <w:r w:rsidR="7474668C">
        <w:t xml:space="preserve"> and other miscellaneous information.</w:t>
      </w:r>
      <w:r w:rsidR="0676BB48">
        <w:t xml:space="preserve"> </w:t>
      </w:r>
    </w:p>
    <w:p w14:paraId="21FE705E" w14:textId="7CBE4E10" w:rsidR="2D298595" w:rsidRDefault="7474668C" w:rsidP="00E82E37">
      <w:pPr>
        <w:pStyle w:val="BodyText"/>
        <w:tabs>
          <w:tab w:val="num" w:pos="1080"/>
        </w:tabs>
      </w:pPr>
      <w:r>
        <w:t>GitHub Repository: The project will be documented through a GitHub repository</w:t>
      </w:r>
      <w:r w:rsidR="646D8B5B">
        <w:t xml:space="preserve"> containing all relevant information regarding the project.</w:t>
      </w:r>
    </w:p>
    <w:p w14:paraId="3E2FFAD1" w14:textId="03A5D324" w:rsidR="05EB8180" w:rsidRDefault="05EB8180" w:rsidP="2831B639">
      <w:pPr>
        <w:pStyle w:val="BodyText"/>
        <w:tabs>
          <w:tab w:val="num" w:pos="1080"/>
        </w:tabs>
      </w:pPr>
      <w:r>
        <w:lastRenderedPageBreak/>
        <w:t xml:space="preserve">Iteration Plans: The plan is to divide the project into two major goals: </w:t>
      </w:r>
      <w:r w:rsidR="454EE929">
        <w:t>parsing</w:t>
      </w:r>
      <w:r>
        <w:t xml:space="preserve"> the </w:t>
      </w:r>
      <w:r w:rsidR="454EE929">
        <w:t>order of</w:t>
      </w:r>
      <w:r>
        <w:t xml:space="preserve"> operations </w:t>
      </w:r>
      <w:r w:rsidR="4697E1C3">
        <w:t xml:space="preserve">and </w:t>
      </w:r>
      <w:r w:rsidR="460DF3E5">
        <w:t xml:space="preserve">parsing the </w:t>
      </w:r>
      <w:r w:rsidR="1B251E4A">
        <w:t>arithmetic</w:t>
      </w:r>
      <w:r>
        <w:t xml:space="preserve"> of the equation.</w:t>
      </w:r>
      <w:r w:rsidR="36AA8C9B">
        <w:t xml:space="preserve"> We will iteratively implement the following operators: +, -, *, /, %, and ^.</w:t>
      </w:r>
    </w:p>
    <w:p w14:paraId="29733F1B" w14:textId="5D157669" w:rsidR="2F5BEF41" w:rsidRDefault="2F5BEF41" w:rsidP="22C55368">
      <w:pPr>
        <w:pStyle w:val="BodyText"/>
        <w:tabs>
          <w:tab w:val="num" w:pos="1080"/>
        </w:tabs>
      </w:pPr>
      <w:r>
        <w:t xml:space="preserve">Vision: </w:t>
      </w:r>
      <w:r w:rsidR="5632AED4">
        <w:t xml:space="preserve">Our vision for this project is to create an Arithmetic Expression Evaluator using C++ to the specifications in this </w:t>
      </w:r>
      <w:hyperlink r:id="rId11">
        <w:r w:rsidR="5632AED4" w:rsidRPr="41DEBC5A">
          <w:rPr>
            <w:rStyle w:val="Hyperlink"/>
          </w:rPr>
          <w:t>document</w:t>
        </w:r>
      </w:hyperlink>
      <w:r w:rsidR="5632AED4">
        <w:t xml:space="preserve">. </w:t>
      </w:r>
    </w:p>
    <w:p w14:paraId="02BF9365" w14:textId="567EB721" w:rsidR="112E6A70" w:rsidRDefault="112E6A70" w:rsidP="7A6F42E6">
      <w:pPr>
        <w:pStyle w:val="BodyText"/>
        <w:tabs>
          <w:tab w:val="num" w:pos="1080"/>
        </w:tabs>
      </w:pPr>
      <w:r>
        <w:t>Glossary:</w:t>
      </w:r>
    </w:p>
    <w:p w14:paraId="00FB0030" w14:textId="40216B9D" w:rsidR="112E6A70" w:rsidRDefault="112E6A70" w:rsidP="006C1CAE">
      <w:pPr>
        <w:pStyle w:val="BodyText"/>
        <w:numPr>
          <w:ilvl w:val="1"/>
          <w:numId w:val="6"/>
        </w:numPr>
        <w:tabs>
          <w:tab w:val="num" w:pos="1080"/>
        </w:tabs>
      </w:pPr>
      <w:bookmarkStart w:id="19" w:name="Bookmark1"/>
      <w:r>
        <w:t>EECS</w:t>
      </w:r>
      <w:bookmarkEnd w:id="19"/>
      <w:r>
        <w:t>: Electrical Engineering and Computer Science</w:t>
      </w:r>
    </w:p>
    <w:p w14:paraId="0E2064F5" w14:textId="5C7BBD01" w:rsidR="50B60AB7" w:rsidRDefault="112E6A70" w:rsidP="006C1CAE">
      <w:pPr>
        <w:pStyle w:val="BodyText"/>
        <w:numPr>
          <w:ilvl w:val="1"/>
          <w:numId w:val="6"/>
        </w:numPr>
        <w:tabs>
          <w:tab w:val="num" w:pos="1080"/>
        </w:tabs>
      </w:pPr>
      <w:bookmarkStart w:id="20" w:name="Bookmark2"/>
      <w:r>
        <w:t>KU</w:t>
      </w:r>
      <w:bookmarkEnd w:id="20"/>
      <w:r>
        <w:t>: The University of Kansas</w:t>
      </w:r>
    </w:p>
    <w:p w14:paraId="5F9EF7EA" w14:textId="55462F69" w:rsidR="014F34BF" w:rsidRDefault="014F34BF" w:rsidP="0D06944F">
      <w:pPr>
        <w:pStyle w:val="BodyText"/>
        <w:numPr>
          <w:ilvl w:val="1"/>
          <w:numId w:val="6"/>
        </w:numPr>
        <w:tabs>
          <w:tab w:val="num" w:pos="1080"/>
        </w:tabs>
      </w:pPr>
      <w:r>
        <w:t>UML: Unified Modeling Language</w:t>
      </w:r>
    </w:p>
    <w:p w14:paraId="1BE1310F" w14:textId="77777777" w:rsidR="00E918C5" w:rsidRPr="00C26778" w:rsidRDefault="00E918C5">
      <w:pPr>
        <w:pStyle w:val="BodyText"/>
        <w:ind w:left="0"/>
      </w:pPr>
    </w:p>
    <w:p w14:paraId="2923BE5A" w14:textId="77777777" w:rsidR="00E918C5" w:rsidRPr="00C26778" w:rsidRDefault="00E918C5">
      <w:pPr>
        <w:pStyle w:val="Heading2"/>
      </w:pPr>
      <w:bookmarkStart w:id="21" w:name="_Toc524312831"/>
      <w:bookmarkStart w:id="22" w:name="_Toc1690372573"/>
      <w:bookmarkStart w:id="23" w:name="_Toc854649031"/>
      <w:bookmarkStart w:id="24" w:name="_Toc146288851"/>
      <w:r w:rsidRPr="00C26778">
        <w:t>Overview</w:t>
      </w:r>
      <w:bookmarkEnd w:id="21"/>
      <w:bookmarkEnd w:id="22"/>
      <w:bookmarkEnd w:id="23"/>
      <w:bookmarkEnd w:id="24"/>
    </w:p>
    <w:p w14:paraId="4EA48740" w14:textId="77777777" w:rsidR="00E918C5" w:rsidRPr="00C26778" w:rsidRDefault="00E918C5">
      <w:pPr>
        <w:pStyle w:val="BodyText"/>
      </w:pPr>
      <w:r w:rsidRPr="00C26778">
        <w:t xml:space="preserve">This </w:t>
      </w:r>
      <w:r w:rsidRPr="00C26778">
        <w:rPr>
          <w:i/>
          <w:iCs/>
        </w:rPr>
        <w:t>Software Development Plan</w:t>
      </w:r>
      <w:r w:rsidRPr="00C26778">
        <w:t xml:space="preserve"> contains the following information:</w:t>
      </w:r>
    </w:p>
    <w:p w14:paraId="11A54000" w14:textId="03D44D32" w:rsidR="00E918C5" w:rsidRPr="00C26778" w:rsidRDefault="00E918C5" w:rsidP="403FC4CB">
      <w:pPr>
        <w:pStyle w:val="BodyText"/>
        <w:rPr>
          <w:color w:val="002060"/>
        </w:rPr>
      </w:pPr>
      <w:r>
        <w:t xml:space="preserve">Project Overview             —             </w:t>
      </w:r>
      <w:r w:rsidR="6E77CFEE">
        <w:t xml:space="preserve">The purpose of this project is to create a C++ program that can parse </w:t>
      </w:r>
      <w:r>
        <w:tab/>
      </w:r>
      <w:r>
        <w:tab/>
      </w:r>
      <w:r>
        <w:tab/>
      </w:r>
      <w:r>
        <w:tab/>
      </w:r>
      <w:r w:rsidR="00570488">
        <w:t xml:space="preserve"> </w:t>
      </w:r>
      <w:r w:rsidR="6E77CFEE">
        <w:t xml:space="preserve">and evaluate arithmetic expressions containing operators as well as </w:t>
      </w:r>
      <w:r>
        <w:tab/>
      </w:r>
      <w:r>
        <w:tab/>
      </w:r>
      <w:r>
        <w:tab/>
      </w:r>
      <w:r>
        <w:tab/>
      </w:r>
      <w:r w:rsidR="6E77CFEE">
        <w:t>numeric constants. A</w:t>
      </w:r>
      <w:r w:rsidR="5D6F1821">
        <w:t xml:space="preserve"> </w:t>
      </w:r>
      <w:r w:rsidR="6E77CFEE">
        <w:t xml:space="preserve">project plan, requirements document, test cases, </w:t>
      </w:r>
      <w:r>
        <w:tab/>
      </w:r>
      <w:r>
        <w:tab/>
      </w:r>
      <w:r>
        <w:tab/>
      </w:r>
      <w:r>
        <w:tab/>
      </w:r>
      <w:r w:rsidR="6E77CFEE">
        <w:t xml:space="preserve">and design document </w:t>
      </w:r>
      <w:r w:rsidR="5EB5800A">
        <w:t>will be formulated along with the final program</w:t>
      </w:r>
      <w:r w:rsidR="6E77CFEE">
        <w:t>.</w:t>
      </w:r>
    </w:p>
    <w:p w14:paraId="077D7B3C" w14:textId="31A7A699" w:rsidR="00E918C5" w:rsidRPr="00C26778" w:rsidRDefault="00E918C5" w:rsidP="71EBBB63">
      <w:pPr>
        <w:pStyle w:val="BodyText"/>
        <w:ind w:left="3690" w:hanging="2970"/>
        <w:rPr>
          <w:color w:val="002060"/>
        </w:rPr>
      </w:pPr>
      <w:r>
        <w:t xml:space="preserve">Project Organization          —           </w:t>
      </w:r>
      <w:r w:rsidR="2E383C31">
        <w:t xml:space="preserve">The project team is organized into a </w:t>
      </w:r>
      <w:r w:rsidR="56EBA224">
        <w:t>variety</w:t>
      </w:r>
      <w:r w:rsidR="2E383C31">
        <w:t xml:space="preserve"> of roles, </w:t>
      </w:r>
      <w:r w:rsidR="00B47077">
        <w:t>including</w:t>
      </w:r>
      <w:r w:rsidR="2E383C31">
        <w:t xml:space="preserve"> management, quality assurance, s</w:t>
      </w:r>
      <w:r w:rsidR="688B9674">
        <w:t>ecretarial</w:t>
      </w:r>
      <w:r w:rsidR="2E383C31">
        <w:t>/</w:t>
      </w:r>
      <w:r w:rsidR="35769911">
        <w:t>recording</w:t>
      </w:r>
      <w:r w:rsidR="2E383C31">
        <w:t>, configuration</w:t>
      </w:r>
      <w:r w:rsidR="6680304D">
        <w:t xml:space="preserve"> management, and </w:t>
      </w:r>
      <w:r w:rsidR="2664DB99">
        <w:t xml:space="preserve">scheduling. </w:t>
      </w:r>
    </w:p>
    <w:p w14:paraId="4F368289" w14:textId="00E916BE" w:rsidR="00E918C5" w:rsidRPr="00C26778" w:rsidRDefault="00E918C5">
      <w:pPr>
        <w:pStyle w:val="BodyText"/>
        <w:ind w:left="3690" w:hanging="2970"/>
      </w:pPr>
      <w:r w:rsidRPr="00C26778">
        <w:t xml:space="preserve">Management Process          —           </w:t>
      </w:r>
      <w:r w:rsidR="27B3505C">
        <w:t xml:space="preserve">The cost of the project is expected to be zero. This project will be completed over the </w:t>
      </w:r>
      <w:r w:rsidR="514849C7">
        <w:t>course</w:t>
      </w:r>
      <w:r w:rsidR="27B3505C">
        <w:t xml:space="preserve"> of the fall 2023 semester and </w:t>
      </w:r>
      <w:r w:rsidR="5FFC53E5">
        <w:t>will go through the following phases:</w:t>
      </w:r>
    </w:p>
    <w:p w14:paraId="4F81F9B6" w14:textId="00E916BE" w:rsidR="356E988D" w:rsidRDefault="356E988D" w:rsidP="5CC3BC2E">
      <w:pPr>
        <w:pStyle w:val="BodyText"/>
        <w:numPr>
          <w:ilvl w:val="5"/>
          <w:numId w:val="9"/>
        </w:numPr>
      </w:pPr>
      <w:r>
        <w:t>Planning</w:t>
      </w:r>
    </w:p>
    <w:p w14:paraId="437F16E2" w14:textId="00E916BE" w:rsidR="356E988D" w:rsidRDefault="356E988D" w:rsidP="5CC3BC2E">
      <w:pPr>
        <w:pStyle w:val="BodyText"/>
        <w:numPr>
          <w:ilvl w:val="5"/>
          <w:numId w:val="9"/>
        </w:numPr>
      </w:pPr>
      <w:r>
        <w:t>Design</w:t>
      </w:r>
    </w:p>
    <w:p w14:paraId="5E6DB111" w14:textId="00E916BE" w:rsidR="356E988D" w:rsidRDefault="356E988D" w:rsidP="5CC3BC2E">
      <w:pPr>
        <w:pStyle w:val="BodyText"/>
        <w:numPr>
          <w:ilvl w:val="5"/>
          <w:numId w:val="9"/>
        </w:numPr>
      </w:pPr>
      <w:r>
        <w:t>Implementation</w:t>
      </w:r>
    </w:p>
    <w:p w14:paraId="021FEA80" w14:textId="28A7E768" w:rsidR="51AAFB9F" w:rsidRDefault="356E988D" w:rsidP="3E077E04">
      <w:pPr>
        <w:pStyle w:val="BodyText"/>
        <w:numPr>
          <w:ilvl w:val="5"/>
          <w:numId w:val="9"/>
        </w:numPr>
      </w:pPr>
      <w:r>
        <w:t>Testing</w:t>
      </w:r>
    </w:p>
    <w:p w14:paraId="231FD844" w14:textId="54BAB15F" w:rsidR="51AAFB9F" w:rsidRDefault="72DC1925" w:rsidP="3E077E04">
      <w:pPr>
        <w:pStyle w:val="BodyText"/>
        <w:numPr>
          <w:ilvl w:val="5"/>
          <w:numId w:val="9"/>
        </w:numPr>
      </w:pPr>
      <w:r>
        <w:t>Finalization</w:t>
      </w:r>
      <w:r w:rsidR="00773A25">
        <w:tab/>
      </w:r>
      <w:r w:rsidR="00773A25">
        <w:tab/>
      </w:r>
    </w:p>
    <w:p w14:paraId="1025478E" w14:textId="3299F941" w:rsidR="00E918C5" w:rsidRPr="00C26778" w:rsidRDefault="00E918C5">
      <w:pPr>
        <w:pStyle w:val="BodyText"/>
        <w:ind w:left="3690" w:hanging="2970"/>
      </w:pPr>
      <w:r>
        <w:t>Applicable Plans and Guidelines </w:t>
      </w:r>
      <w:r w:rsidR="00C26778">
        <w:t xml:space="preserve">— </w:t>
      </w:r>
      <w:r w:rsidR="72109CB0">
        <w:t>Our</w:t>
      </w:r>
      <w:r w:rsidR="7363952E">
        <w:t xml:space="preserve"> team will utilize various tools</w:t>
      </w:r>
      <w:r w:rsidR="72109CB0">
        <w:t>,</w:t>
      </w:r>
      <w:r w:rsidR="7363952E">
        <w:t xml:space="preserve"> including UML, </w:t>
      </w:r>
      <w:r w:rsidR="0EB64335">
        <w:t>GitHub</w:t>
      </w:r>
      <w:r w:rsidR="7363952E">
        <w:t xml:space="preserve">, and </w:t>
      </w:r>
      <w:r w:rsidR="38780A85">
        <w:t xml:space="preserve">the </w:t>
      </w:r>
      <w:proofErr w:type="spellStart"/>
      <w:r w:rsidR="38780A85">
        <w:t>EDUcation</w:t>
      </w:r>
      <w:proofErr w:type="spellEnd"/>
      <w:r w:rsidR="38780A85">
        <w:t xml:space="preserve"> document template</w:t>
      </w:r>
      <w:r w:rsidR="72109CB0">
        <w:t>, throughout the development process</w:t>
      </w:r>
      <w:r w:rsidR="38780A85">
        <w:t xml:space="preserve">. </w:t>
      </w:r>
      <w:r w:rsidR="588BD891">
        <w:t>We will also take advantage of the resources provided by the KU EECS department</w:t>
      </w:r>
      <w:r w:rsidR="7D2C4622">
        <w:t xml:space="preserve"> and our personal computers. We will follow an iterative design model.</w:t>
      </w:r>
    </w:p>
    <w:p w14:paraId="054FDF77" w14:textId="77777777" w:rsidR="00E918C5" w:rsidRPr="00C26778" w:rsidRDefault="00E918C5">
      <w:pPr>
        <w:pStyle w:val="Heading1"/>
      </w:pPr>
      <w:bookmarkStart w:id="25" w:name="_Toc524312832"/>
      <w:bookmarkStart w:id="26" w:name="_Toc637617951"/>
      <w:bookmarkStart w:id="27" w:name="_Toc146288852"/>
      <w:r w:rsidRPr="00C26778">
        <w:t>Project Overview</w:t>
      </w:r>
      <w:bookmarkEnd w:id="25"/>
      <w:bookmarkEnd w:id="26"/>
      <w:bookmarkEnd w:id="27"/>
      <w:r w:rsidRPr="00C26778">
        <w:t xml:space="preserve"> </w:t>
      </w:r>
    </w:p>
    <w:p w14:paraId="1867E57F" w14:textId="41D3BD30" w:rsidR="0B083CF6" w:rsidRDefault="00E918C5" w:rsidP="615F764F">
      <w:pPr>
        <w:pStyle w:val="Heading2"/>
      </w:pPr>
      <w:bookmarkStart w:id="28" w:name="_Toc524312833"/>
      <w:bookmarkStart w:id="29" w:name="_Toc1369032194"/>
      <w:bookmarkStart w:id="30" w:name="_Toc146288853"/>
      <w:r w:rsidRPr="00C26778">
        <w:t>Project Purpose, Scope, and Objectives</w:t>
      </w:r>
      <w:bookmarkEnd w:id="28"/>
      <w:bookmarkEnd w:id="29"/>
      <w:bookmarkEnd w:id="30"/>
    </w:p>
    <w:p w14:paraId="7B5CD0A7" w14:textId="0D4B57C1" w:rsidR="3367A42F" w:rsidRDefault="126C0820" w:rsidP="3367A42F">
      <w:pPr>
        <w:pStyle w:val="BodyText"/>
      </w:pPr>
      <w:r>
        <w:t xml:space="preserve">The </w:t>
      </w:r>
      <w:r w:rsidR="32CE40E7">
        <w:t>tangible</w:t>
      </w:r>
      <w:r>
        <w:t xml:space="preserve"> purpose of this project is to </w:t>
      </w:r>
      <w:r w:rsidR="6AF8198C">
        <w:t>create a C++ program that can parse and evaluate arithmetic</w:t>
      </w:r>
      <w:r w:rsidR="7DD2ED88">
        <w:t xml:space="preserve"> </w:t>
      </w:r>
      <w:r w:rsidR="6AF8198C">
        <w:t xml:space="preserve">expressions containing operators +, -, *, /, %, and ^ as well as numeric constants. The program will be able to handle </w:t>
      </w:r>
      <w:r w:rsidR="60E76231">
        <w:t>parenthesis and accurately determine the correct precedence of operations</w:t>
      </w:r>
      <w:r w:rsidR="51022D60">
        <w:t xml:space="preserve"> to produce an accurate result</w:t>
      </w:r>
      <w:r w:rsidR="233A647A">
        <w:t xml:space="preserve"> when prompted with user input</w:t>
      </w:r>
      <w:r w:rsidR="6AF8198C">
        <w:t>.</w:t>
      </w:r>
      <w:r w:rsidR="6A6CD33C">
        <w:t xml:space="preserve"> </w:t>
      </w:r>
      <w:r w:rsidR="40465090">
        <w:t xml:space="preserve">The program should also be expected to handle user input errors. </w:t>
      </w:r>
    </w:p>
    <w:p w14:paraId="705F6A25" w14:textId="56E0C26F" w:rsidR="3367A42F" w:rsidRDefault="01C68CF9" w:rsidP="3367A42F">
      <w:pPr>
        <w:pStyle w:val="BodyText"/>
      </w:pPr>
      <w:r>
        <w:lastRenderedPageBreak/>
        <w:t xml:space="preserve">An adjacent </w:t>
      </w:r>
      <w:r w:rsidR="7EDC2034">
        <w:t>objective</w:t>
      </w:r>
      <w:r>
        <w:t xml:space="preserve"> of this project is </w:t>
      </w:r>
      <w:r w:rsidR="6FEB290B">
        <w:t>formulating</w:t>
      </w:r>
      <w:r>
        <w:t xml:space="preserve"> a profession</w:t>
      </w:r>
      <w:r w:rsidR="0E54ACD0">
        <w:t>al development</w:t>
      </w:r>
      <w:r>
        <w:t xml:space="preserve"> </w:t>
      </w:r>
      <w:r w:rsidR="0E54ACD0">
        <w:t xml:space="preserve">process which produces a </w:t>
      </w:r>
      <w:r w:rsidR="24B081FB">
        <w:t xml:space="preserve">finalized </w:t>
      </w:r>
      <w:r w:rsidR="0E54ACD0">
        <w:t xml:space="preserve">project plan, requirements document, </w:t>
      </w:r>
      <w:r w:rsidR="61619F57">
        <w:t xml:space="preserve">thorough </w:t>
      </w:r>
      <w:r w:rsidR="5D4D9F42">
        <w:t xml:space="preserve">test cases, </w:t>
      </w:r>
      <w:r w:rsidR="0E54ACD0">
        <w:t>and design document</w:t>
      </w:r>
      <w:r w:rsidR="4A9C3A28">
        <w:t xml:space="preserve"> in addition to the final program.</w:t>
      </w:r>
    </w:p>
    <w:p w14:paraId="2F5D4E28" w14:textId="7B4B41E8" w:rsidR="7EAA5B9A" w:rsidRDefault="7EAA5B9A" w:rsidP="7EAA5B9A">
      <w:pPr>
        <w:pStyle w:val="BodyText"/>
      </w:pPr>
    </w:p>
    <w:p w14:paraId="53FCACEA" w14:textId="77777777" w:rsidR="00E918C5" w:rsidRPr="00C26778" w:rsidRDefault="00E918C5">
      <w:pPr>
        <w:pStyle w:val="Heading2"/>
      </w:pPr>
      <w:bookmarkStart w:id="31" w:name="_Toc524312834"/>
      <w:bookmarkStart w:id="32" w:name="_Toc1615309761"/>
      <w:bookmarkStart w:id="33" w:name="_Toc146288854"/>
      <w:r w:rsidRPr="00C26778">
        <w:t>Assumptions and Constraints</w:t>
      </w:r>
      <w:bookmarkEnd w:id="31"/>
      <w:bookmarkEnd w:id="32"/>
      <w:bookmarkEnd w:id="33"/>
    </w:p>
    <w:p w14:paraId="15D758CF" w14:textId="6D9F04A2" w:rsidR="1C757F87" w:rsidRDefault="1C757F87" w:rsidP="496AA383">
      <w:pPr>
        <w:pStyle w:val="BodyText"/>
      </w:pPr>
      <w:r>
        <w:t>It is assumed that</w:t>
      </w:r>
      <w:r w:rsidR="19A259FD">
        <w:t xml:space="preserve"> the project team will remain a 5-person project that will be completed i</w:t>
      </w:r>
      <w:r w:rsidR="5AEC5555">
        <w:t>teratively</w:t>
      </w:r>
      <w:r w:rsidR="19A259FD">
        <w:t xml:space="preserve"> and be submitt</w:t>
      </w:r>
      <w:r w:rsidR="1C550B3C">
        <w:t>ed for final review by the end of the fall 2023 semester.</w:t>
      </w:r>
      <w:r w:rsidR="5BB52A39">
        <w:t xml:space="preserve"> Our equipment will be composed of our personal computers </w:t>
      </w:r>
      <w:r w:rsidR="13440364">
        <w:t>and</w:t>
      </w:r>
      <w:r w:rsidR="5BB52A39">
        <w:t xml:space="preserve"> the lab machines available via the KU EECS department.</w:t>
      </w:r>
      <w:r w:rsidR="13440364">
        <w:t xml:space="preserve"> </w:t>
      </w:r>
      <w:r w:rsidR="4EF25C16">
        <w:t xml:space="preserve">Our </w:t>
      </w:r>
      <w:r w:rsidR="1A172171">
        <w:t>personal</w:t>
      </w:r>
      <w:r w:rsidR="4EF25C16">
        <w:t xml:space="preserve"> constraints</w:t>
      </w:r>
      <w:r w:rsidR="13440364">
        <w:t xml:space="preserve"> will be determined by our individual </w:t>
      </w:r>
      <w:r w:rsidR="4EF25C16">
        <w:t>schedules over the next semester.</w:t>
      </w:r>
    </w:p>
    <w:p w14:paraId="7471B245" w14:textId="06A69374" w:rsidR="7EAA5B9A" w:rsidRDefault="7EAA5B9A" w:rsidP="7EAA5B9A">
      <w:pPr>
        <w:pStyle w:val="BodyText"/>
      </w:pPr>
    </w:p>
    <w:p w14:paraId="6973DBB5" w14:textId="3011149C" w:rsidR="00E918C5" w:rsidRPr="00C26778" w:rsidRDefault="00E918C5">
      <w:pPr>
        <w:pStyle w:val="Heading2"/>
      </w:pPr>
      <w:bookmarkStart w:id="34" w:name="_Toc524312835"/>
      <w:bookmarkStart w:id="35" w:name="_Toc998561167"/>
      <w:bookmarkStart w:id="36" w:name="_Toc146288855"/>
      <w:r w:rsidRPr="00C26778">
        <w:t>Project Deliverables</w:t>
      </w:r>
      <w:bookmarkEnd w:id="34"/>
      <w:bookmarkEnd w:id="35"/>
      <w:bookmarkEnd w:id="36"/>
    </w:p>
    <w:p w14:paraId="459FD13E" w14:textId="09DAB554" w:rsidR="3F503935" w:rsidRDefault="649C6062" w:rsidP="3F503935">
      <w:pPr>
        <w:pStyle w:val="BodyText"/>
      </w:pPr>
      <w:r>
        <w:t>The first deliverable is t</w:t>
      </w:r>
      <w:r w:rsidR="778398F6">
        <w:t xml:space="preserve">his </w:t>
      </w:r>
      <w:r w:rsidR="2ECF5037">
        <w:t>complete</w:t>
      </w:r>
      <w:r w:rsidR="778398F6">
        <w:t xml:space="preserve"> </w:t>
      </w:r>
      <w:r w:rsidR="3C39B771">
        <w:t>and thorough</w:t>
      </w:r>
      <w:r w:rsidR="2ECF5037">
        <w:t xml:space="preserve"> </w:t>
      </w:r>
      <w:r w:rsidR="778398F6">
        <w:t>Software Development Plan</w:t>
      </w:r>
      <w:r w:rsidR="110FB96D">
        <w:t>.</w:t>
      </w:r>
      <w:r w:rsidR="5C3FABC1">
        <w:t xml:space="preserve"> T</w:t>
      </w:r>
      <w:r w:rsidR="28714FB5">
        <w:t xml:space="preserve">his </w:t>
      </w:r>
      <w:r w:rsidR="265561E0">
        <w:t xml:space="preserve">Software Development Plan should lay out the team organization, </w:t>
      </w:r>
      <w:r w:rsidR="0D58FD52">
        <w:t xml:space="preserve">the process for completing the software, and </w:t>
      </w:r>
      <w:r w:rsidR="1872B44F">
        <w:t>referencing</w:t>
      </w:r>
      <w:r w:rsidR="0D58FD52">
        <w:t xml:space="preserve"> any external sources that contributed to or were involved in the </w:t>
      </w:r>
      <w:r w:rsidR="0A2846D0">
        <w:t xml:space="preserve">project's </w:t>
      </w:r>
      <w:r w:rsidR="2C80B2E6">
        <w:t>c</w:t>
      </w:r>
      <w:r w:rsidR="3E6945FB">
        <w:t>ompletion</w:t>
      </w:r>
      <w:r w:rsidR="261E81C9">
        <w:t xml:space="preserve">. Target </w:t>
      </w:r>
      <w:r w:rsidR="08457F7F">
        <w:t>D</w:t>
      </w:r>
      <w:r w:rsidR="261E81C9">
        <w:t xml:space="preserve">ate: </w:t>
      </w:r>
      <w:r w:rsidR="6ED86DCF">
        <w:t>09/24/23</w:t>
      </w:r>
    </w:p>
    <w:p w14:paraId="31725668" w14:textId="4213D6C1" w:rsidR="7642EB8F" w:rsidRDefault="6ED86DCF" w:rsidP="7642EB8F">
      <w:pPr>
        <w:pStyle w:val="BodyText"/>
      </w:pPr>
      <w:r>
        <w:t xml:space="preserve">A complete documentation for the Project Requirements. This should establish what the </w:t>
      </w:r>
      <w:r w:rsidR="16740C7E">
        <w:t xml:space="preserve">Expression Evaluator is expected to be capable of, how it should handle exceptions, </w:t>
      </w:r>
      <w:r w:rsidR="58119D08">
        <w:t xml:space="preserve">what use cases are expected and how to process them, and </w:t>
      </w:r>
      <w:r w:rsidR="1CAB21AD">
        <w:t xml:space="preserve">what non-functional requirements need to be met by the finished product. Target Date: </w:t>
      </w:r>
      <w:r w:rsidR="3D30B454">
        <w:t>10/17/23</w:t>
      </w:r>
    </w:p>
    <w:p w14:paraId="33D97311" w14:textId="50F2B0AB" w:rsidR="502D5446" w:rsidRDefault="6E1FD096" w:rsidP="502D5446">
      <w:pPr>
        <w:pStyle w:val="BodyText"/>
        <w:rPr>
          <w:color w:val="FF0000"/>
        </w:rPr>
      </w:pPr>
      <w:r>
        <w:t>Documentation o</w:t>
      </w:r>
      <w:r w:rsidR="3B0C3CEB">
        <w:t>f</w:t>
      </w:r>
      <w:r>
        <w:t xml:space="preserve"> the Project Architecture and Design</w:t>
      </w:r>
      <w:r w:rsidR="2212A880">
        <w:t>. This should define how the</w:t>
      </w:r>
      <w:r>
        <w:t xml:space="preserve"> project </w:t>
      </w:r>
      <w:r w:rsidR="2212A880">
        <w:t>is to be put together</w:t>
      </w:r>
      <w:r w:rsidR="4076C993">
        <w:t xml:space="preserve"> based on</w:t>
      </w:r>
      <w:r w:rsidR="2212A880">
        <w:t xml:space="preserve"> the </w:t>
      </w:r>
      <w:r w:rsidR="4076C993">
        <w:t>established requirements</w:t>
      </w:r>
      <w:r w:rsidR="0DAAB903">
        <w:t xml:space="preserve">. </w:t>
      </w:r>
      <w:r w:rsidR="4F05A6B4">
        <w:t xml:space="preserve">Target Date: </w:t>
      </w:r>
      <w:r w:rsidR="3044DC04">
        <w:t>11/04/23</w:t>
      </w:r>
      <w:r w:rsidR="77404E12">
        <w:t xml:space="preserve"> </w:t>
      </w:r>
    </w:p>
    <w:p w14:paraId="4ADA1D7C" w14:textId="0E43CFD5" w:rsidR="3044DC04" w:rsidRDefault="3044DC04" w:rsidP="7A6F42E6">
      <w:pPr>
        <w:pStyle w:val="BodyText"/>
        <w:rPr>
          <w:color w:val="FF0000"/>
        </w:rPr>
      </w:pPr>
      <w:r>
        <w:t>Documentation on Project Test Cases</w:t>
      </w:r>
      <w:r w:rsidR="27ED864D">
        <w:t>, verifying that the complete software meets all requirements documented in the Projects Requirements document</w:t>
      </w:r>
      <w:r>
        <w:t xml:space="preserve"> Target Date: </w:t>
      </w:r>
      <w:r w:rsidR="4DFF3F23">
        <w:t>12/02/23</w:t>
      </w:r>
      <w:r w:rsidR="039A747D">
        <w:t xml:space="preserve"> </w:t>
      </w:r>
    </w:p>
    <w:p w14:paraId="3C473472" w14:textId="747E6524" w:rsidR="4DFF3F23" w:rsidRDefault="4DFF3F23" w:rsidP="2843D1E9">
      <w:pPr>
        <w:pStyle w:val="BodyText"/>
      </w:pPr>
      <w:r>
        <w:t xml:space="preserve">A complete User Manual that informs any given user how to operate the completed Arithmetic Expression Evaluator. </w:t>
      </w:r>
      <w:r w:rsidR="123C364F">
        <w:t>This should also provide examples of how to use the software. Target Date: 12/0</w:t>
      </w:r>
      <w:r w:rsidR="3D4F1613">
        <w:t>5</w:t>
      </w:r>
      <w:r w:rsidR="123C364F">
        <w:t>/23</w:t>
      </w:r>
    </w:p>
    <w:p w14:paraId="4144629B" w14:textId="5926F788" w:rsidR="61B1E750" w:rsidRDefault="1451AD1C" w:rsidP="3F3274D4">
      <w:pPr>
        <w:pStyle w:val="BodyText"/>
      </w:pPr>
      <w:r>
        <w:t xml:space="preserve">Fully implemented project, including revisions for the project management plan, requirements documents, design documents, test cases, </w:t>
      </w:r>
      <w:r w:rsidR="7D0D6F7E">
        <w:t>C++ source code, and the user manual.</w:t>
      </w:r>
      <w:r w:rsidR="7FCCA60F">
        <w:t xml:space="preserve"> Target Date: 12/07</w:t>
      </w:r>
      <w:r w:rsidR="2FE4A806">
        <w:t>/2</w:t>
      </w:r>
      <w:r w:rsidR="0FD973BD">
        <w:t>3</w:t>
      </w:r>
    </w:p>
    <w:p w14:paraId="10AEEB3D" w14:textId="56300931" w:rsidR="7EAA5B9A" w:rsidRDefault="7EAA5B9A" w:rsidP="7EAA5B9A">
      <w:pPr>
        <w:pStyle w:val="BodyText"/>
      </w:pPr>
    </w:p>
    <w:p w14:paraId="3384C9F3" w14:textId="4B9E12F0" w:rsidR="00E918C5" w:rsidRPr="00C26778" w:rsidRDefault="00E918C5">
      <w:pPr>
        <w:pStyle w:val="Heading2"/>
      </w:pPr>
      <w:bookmarkStart w:id="37" w:name="_Toc524312836"/>
      <w:bookmarkStart w:id="38" w:name="_Toc185738724"/>
      <w:bookmarkStart w:id="39" w:name="_Toc146288856"/>
      <w:r w:rsidRPr="00C26778">
        <w:t>Evolution of the Software Development Plan</w:t>
      </w:r>
      <w:bookmarkEnd w:id="37"/>
      <w:bookmarkEnd w:id="38"/>
      <w:bookmarkEnd w:id="39"/>
    </w:p>
    <w:p w14:paraId="60D5368F" w14:textId="05CD8071" w:rsidR="2843D1E9" w:rsidRDefault="295F948F" w:rsidP="4CFD32EB">
      <w:pPr>
        <w:pStyle w:val="BodyText"/>
        <w:ind w:left="0" w:firstLine="720"/>
      </w:pPr>
      <w:r>
        <w:t xml:space="preserve">The </w:t>
      </w:r>
      <w:r w:rsidR="1B4D3E27" w:rsidRPr="75BABB9C">
        <w:rPr>
          <w:i/>
          <w:iCs/>
        </w:rPr>
        <w:t xml:space="preserve">Software Development Plan </w:t>
      </w:r>
      <w:r w:rsidR="1B4D3E27" w:rsidRPr="1666A6A4">
        <w:t xml:space="preserve">must be </w:t>
      </w:r>
      <w:r w:rsidR="1B4D3E27" w:rsidRPr="6BB05D35">
        <w:t xml:space="preserve">updated and </w:t>
      </w:r>
      <w:r w:rsidR="1B4D3E27" w:rsidRPr="0F935187">
        <w:t xml:space="preserve">revised each session </w:t>
      </w:r>
      <w:r w:rsidR="1B4D3E27" w:rsidRPr="3501A4B0">
        <w:t xml:space="preserve">to </w:t>
      </w:r>
      <w:r w:rsidR="1B4D3E27" w:rsidRPr="2843D1E9">
        <w:t xml:space="preserve">incorporate the goal </w:t>
      </w:r>
      <w:r w:rsidR="6E2953BE">
        <w:t xml:space="preserve">assigned </w:t>
      </w:r>
      <w:r w:rsidR="37C8B2C2">
        <w:tab/>
      </w:r>
      <w:r w:rsidR="6E2953BE">
        <w:t>during</w:t>
      </w:r>
      <w:r w:rsidR="1B4D3E27" w:rsidRPr="2843D1E9">
        <w:t xml:space="preserve"> each </w:t>
      </w:r>
      <w:r w:rsidR="6E2953BE">
        <w:t xml:space="preserve">meeting. </w:t>
      </w:r>
    </w:p>
    <w:p w14:paraId="351E6AE4" w14:textId="620A9F58" w:rsidR="0150EB42" w:rsidRDefault="0150EB42" w:rsidP="0150EB42">
      <w:pPr>
        <w:pStyle w:val="BodyText"/>
      </w:pPr>
    </w:p>
    <w:p w14:paraId="197096AC" w14:textId="03A18666" w:rsidR="0C8AE2CE" w:rsidRDefault="4EC4176B" w:rsidP="0C8AE2CE">
      <w:pPr>
        <w:pStyle w:val="BodyText"/>
      </w:pPr>
      <w:r>
        <w:t>The Software Development Plan will be revised before each iteration phase starts.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905"/>
        <w:gridCol w:w="1770"/>
        <w:gridCol w:w="4965"/>
      </w:tblGrid>
      <w:tr w:rsidR="5A5CECFD" w14:paraId="09B5E454" w14:textId="77777777" w:rsidTr="1AA2BF94">
        <w:trPr>
          <w:trHeight w:val="300"/>
        </w:trPr>
        <w:tc>
          <w:tcPr>
            <w:tcW w:w="1905" w:type="dxa"/>
            <w:vAlign w:val="center"/>
          </w:tcPr>
          <w:p w14:paraId="7D0ADBC8" w14:textId="246A0204" w:rsidR="7D2C8618" w:rsidRDefault="7D2C8618" w:rsidP="32086F18">
            <w:pPr>
              <w:pStyle w:val="BodyText"/>
              <w:ind w:left="0"/>
              <w:jc w:val="center"/>
              <w:rPr>
                <w:b/>
                <w:u w:val="single"/>
              </w:rPr>
            </w:pPr>
            <w:r w:rsidRPr="12DFF65E">
              <w:rPr>
                <w:b/>
                <w:u w:val="single"/>
              </w:rPr>
              <w:t>Date</w:t>
            </w:r>
          </w:p>
        </w:tc>
        <w:tc>
          <w:tcPr>
            <w:tcW w:w="1770" w:type="dxa"/>
            <w:vAlign w:val="center"/>
          </w:tcPr>
          <w:p w14:paraId="34076E45" w14:textId="06DF373F" w:rsidR="0022032B" w:rsidRDefault="7D2C8618" w:rsidP="32086F18">
            <w:pPr>
              <w:pStyle w:val="BodyText"/>
              <w:ind w:left="0"/>
              <w:jc w:val="center"/>
              <w:rPr>
                <w:b/>
                <w:u w:val="single"/>
              </w:rPr>
            </w:pPr>
            <w:r w:rsidRPr="12DFF65E">
              <w:rPr>
                <w:b/>
                <w:u w:val="single"/>
              </w:rPr>
              <w:t>Version</w:t>
            </w:r>
          </w:p>
        </w:tc>
        <w:tc>
          <w:tcPr>
            <w:tcW w:w="4965" w:type="dxa"/>
            <w:vAlign w:val="center"/>
          </w:tcPr>
          <w:p w14:paraId="4939DB52" w14:textId="09AB9F65" w:rsidR="5A5CECFD" w:rsidRDefault="7D2C8618" w:rsidP="32086F18">
            <w:pPr>
              <w:pStyle w:val="BodyText"/>
              <w:ind w:left="0"/>
              <w:jc w:val="center"/>
              <w:rPr>
                <w:b/>
                <w:u w:val="single"/>
              </w:rPr>
            </w:pPr>
            <w:r w:rsidRPr="12DFF65E">
              <w:rPr>
                <w:b/>
                <w:u w:val="single"/>
              </w:rPr>
              <w:t>Criteria</w:t>
            </w:r>
          </w:p>
        </w:tc>
      </w:tr>
      <w:tr w:rsidR="5A5CECFD" w14:paraId="17B08551" w14:textId="77777777" w:rsidTr="1AA2BF94">
        <w:trPr>
          <w:trHeight w:val="390"/>
        </w:trPr>
        <w:tc>
          <w:tcPr>
            <w:tcW w:w="1905" w:type="dxa"/>
            <w:vAlign w:val="center"/>
          </w:tcPr>
          <w:p w14:paraId="598C6C07" w14:textId="58782D52" w:rsidR="60F23B97" w:rsidRDefault="7D2C8618" w:rsidP="32086F18">
            <w:pPr>
              <w:pStyle w:val="BodyText"/>
              <w:ind w:left="0"/>
              <w:jc w:val="center"/>
            </w:pPr>
            <w:r>
              <w:t>9/15/2023</w:t>
            </w:r>
          </w:p>
        </w:tc>
        <w:tc>
          <w:tcPr>
            <w:tcW w:w="1770" w:type="dxa"/>
            <w:vAlign w:val="center"/>
          </w:tcPr>
          <w:p w14:paraId="77AC57A5" w14:textId="00D9AF31" w:rsidR="5A5CECFD" w:rsidRDefault="7D2C8618" w:rsidP="32086F18">
            <w:pPr>
              <w:pStyle w:val="BodyText"/>
              <w:ind w:left="0"/>
              <w:jc w:val="center"/>
            </w:pPr>
            <w:r>
              <w:t>1.0</w:t>
            </w:r>
          </w:p>
        </w:tc>
        <w:tc>
          <w:tcPr>
            <w:tcW w:w="4965" w:type="dxa"/>
            <w:vAlign w:val="center"/>
          </w:tcPr>
          <w:p w14:paraId="784B43DD" w14:textId="578A1ED1" w:rsidR="5A5CECFD" w:rsidRDefault="5C24D956" w:rsidP="32086F18">
            <w:pPr>
              <w:pStyle w:val="BodyText"/>
              <w:ind w:left="0"/>
              <w:jc w:val="center"/>
            </w:pPr>
            <w:r>
              <w:t xml:space="preserve">The </w:t>
            </w:r>
            <w:r w:rsidR="4A70CB2F">
              <w:t xml:space="preserve">Software Development Plan </w:t>
            </w:r>
            <w:r w:rsidR="67D9739F">
              <w:t xml:space="preserve">1.0v </w:t>
            </w:r>
            <w:r w:rsidR="7FE44536">
              <w:t>will include the full “Introduction</w:t>
            </w:r>
            <w:r w:rsidR="1F91C145">
              <w:t>,”</w:t>
            </w:r>
            <w:r w:rsidR="7FE44536">
              <w:t xml:space="preserve"> “</w:t>
            </w:r>
            <w:r w:rsidR="7DA4EA90">
              <w:t>Project Overview</w:t>
            </w:r>
            <w:r w:rsidR="7AAB6E15">
              <w:t>,”</w:t>
            </w:r>
            <w:r w:rsidR="7DA4EA90">
              <w:t xml:space="preserve"> and “Project Organization” sections to completion, with each section providing a full description of each statement with references (if required)</w:t>
            </w:r>
          </w:p>
        </w:tc>
      </w:tr>
      <w:tr w:rsidR="1AA2BF94" w14:paraId="150C1A66" w14:textId="77777777" w:rsidTr="1AA2BF94">
        <w:trPr>
          <w:trHeight w:val="300"/>
        </w:trPr>
        <w:tc>
          <w:tcPr>
            <w:tcW w:w="1905" w:type="dxa"/>
            <w:vAlign w:val="center"/>
          </w:tcPr>
          <w:p w14:paraId="3610332F" w14:textId="09F5F88D" w:rsidR="6503EA13" w:rsidRDefault="6503EA13" w:rsidP="1AA2BF94">
            <w:pPr>
              <w:pStyle w:val="BodyText"/>
              <w:ind w:left="0"/>
              <w:jc w:val="center"/>
            </w:pPr>
            <w:r>
              <w:lastRenderedPageBreak/>
              <w:t>9/19/2023</w:t>
            </w:r>
          </w:p>
        </w:tc>
        <w:tc>
          <w:tcPr>
            <w:tcW w:w="1770" w:type="dxa"/>
            <w:vAlign w:val="center"/>
          </w:tcPr>
          <w:p w14:paraId="55E99F0B" w14:textId="4AB80845" w:rsidR="6503EA13" w:rsidRDefault="6503EA13" w:rsidP="1AA2BF94">
            <w:pPr>
              <w:pStyle w:val="BodyText"/>
              <w:ind w:left="0"/>
              <w:jc w:val="center"/>
            </w:pPr>
            <w:r>
              <w:t>1.1</w:t>
            </w:r>
          </w:p>
        </w:tc>
        <w:tc>
          <w:tcPr>
            <w:tcW w:w="4965" w:type="dxa"/>
            <w:vAlign w:val="center"/>
          </w:tcPr>
          <w:p w14:paraId="69317D6C" w14:textId="03B5243C" w:rsidR="6503EA13" w:rsidRDefault="6503EA13" w:rsidP="1AA2BF94">
            <w:pPr>
              <w:pStyle w:val="BodyText"/>
              <w:ind w:left="0"/>
              <w:jc w:val="center"/>
            </w:pPr>
            <w:r>
              <w:t xml:space="preserve">The Software Development Plan 1.1v will include the full revised plan that includes references and project sources </w:t>
            </w:r>
          </w:p>
        </w:tc>
      </w:tr>
      <w:tr w:rsidR="06F6980A" w14:paraId="67CE6CA1" w14:textId="77777777" w:rsidTr="34F1CB9A">
        <w:trPr>
          <w:trHeight w:val="300"/>
        </w:trPr>
        <w:tc>
          <w:tcPr>
            <w:tcW w:w="1905" w:type="dxa"/>
            <w:vAlign w:val="center"/>
          </w:tcPr>
          <w:p w14:paraId="6D457DC1" w14:textId="2C9E3011" w:rsidR="44EFCB44" w:rsidRDefault="44EFCB44" w:rsidP="12553F32">
            <w:pPr>
              <w:pStyle w:val="BodyText"/>
              <w:ind w:left="0"/>
              <w:jc w:val="center"/>
            </w:pPr>
            <w:r>
              <w:t>9/22/2023</w:t>
            </w:r>
          </w:p>
        </w:tc>
        <w:tc>
          <w:tcPr>
            <w:tcW w:w="1770" w:type="dxa"/>
            <w:vAlign w:val="center"/>
          </w:tcPr>
          <w:p w14:paraId="35B8E7AE" w14:textId="18020A27" w:rsidR="06F6980A" w:rsidRDefault="2B471E20" w:rsidP="783EA2C4">
            <w:pPr>
              <w:pStyle w:val="BodyText"/>
              <w:ind w:left="0"/>
              <w:jc w:val="center"/>
            </w:pPr>
            <w:r>
              <w:t>1.2</w:t>
            </w:r>
          </w:p>
        </w:tc>
        <w:tc>
          <w:tcPr>
            <w:tcW w:w="4965" w:type="dxa"/>
            <w:vAlign w:val="center"/>
          </w:tcPr>
          <w:p w14:paraId="21D8DB11" w14:textId="427BF97B" w:rsidR="06F6980A" w:rsidRDefault="2B471E20" w:rsidP="783EA2C4">
            <w:pPr>
              <w:pStyle w:val="BodyText"/>
              <w:ind w:left="0"/>
              <w:jc w:val="center"/>
            </w:pPr>
            <w:r>
              <w:t>Reviewed the Software Development Plan and made some edits to previously completed sections.</w:t>
            </w:r>
          </w:p>
        </w:tc>
      </w:tr>
    </w:tbl>
    <w:p w14:paraId="034B691F" w14:textId="377E768C" w:rsidR="7A6F42E6" w:rsidRDefault="7A6F42E6" w:rsidP="7A6F42E6">
      <w:pPr>
        <w:pStyle w:val="BodyText"/>
      </w:pPr>
    </w:p>
    <w:p w14:paraId="4B0982FA" w14:textId="77777777" w:rsidR="00E918C5" w:rsidRPr="00C26778" w:rsidRDefault="00E918C5">
      <w:pPr>
        <w:pStyle w:val="Heading1"/>
      </w:pPr>
      <w:bookmarkStart w:id="40" w:name="_Toc524312837"/>
      <w:bookmarkStart w:id="41" w:name="_Toc1061922495"/>
      <w:bookmarkStart w:id="42" w:name="_Toc146288857"/>
      <w:r w:rsidRPr="00C26778">
        <w:t>Project Organization</w:t>
      </w:r>
      <w:bookmarkEnd w:id="40"/>
      <w:bookmarkEnd w:id="41"/>
      <w:bookmarkEnd w:id="42"/>
    </w:p>
    <w:p w14:paraId="46F29526" w14:textId="77777777" w:rsidR="00E918C5" w:rsidRPr="00C26778" w:rsidRDefault="00E918C5">
      <w:pPr>
        <w:pStyle w:val="Heading2"/>
      </w:pPr>
      <w:bookmarkStart w:id="43" w:name="_Toc524312838"/>
      <w:bookmarkStart w:id="44" w:name="_Toc718877639"/>
      <w:bookmarkStart w:id="45" w:name="_Toc146288858"/>
      <w:r>
        <w:t>Organizational Structure</w:t>
      </w:r>
      <w:bookmarkEnd w:id="43"/>
      <w:bookmarkEnd w:id="44"/>
      <w:bookmarkEnd w:id="45"/>
    </w:p>
    <w:p w14:paraId="04FF7EA7" w14:textId="25C7D01C" w:rsidR="002F7B9C" w:rsidRDefault="002F7B9C" w:rsidP="002F7B9C">
      <w:pPr>
        <w:pStyle w:val="BodyText"/>
      </w:pPr>
      <w:r>
        <w:t xml:space="preserve">The project team is composed of </w:t>
      </w:r>
      <w:r w:rsidR="006A7BC4">
        <w:t xml:space="preserve">five individuals, </w:t>
      </w:r>
      <w:r w:rsidR="004F2747">
        <w:t xml:space="preserve">each </w:t>
      </w:r>
      <w:r w:rsidR="655CABB2">
        <w:t>with</w:t>
      </w:r>
      <w:r w:rsidR="004F2747">
        <w:t xml:space="preserve"> a role set for them in the </w:t>
      </w:r>
      <w:r w:rsidR="655CABB2">
        <w:t xml:space="preserve">project's </w:t>
      </w:r>
      <w:r w:rsidR="004F2747">
        <w:t>scope</w:t>
      </w:r>
      <w:r w:rsidR="655CABB2">
        <w:t>.</w:t>
      </w:r>
      <w:r w:rsidR="004F2747">
        <w:t xml:space="preserve"> Throughout the project, these roles may change, but at any one point in time, the project will have these roles:</w:t>
      </w:r>
    </w:p>
    <w:p w14:paraId="13435523" w14:textId="77758AA8" w:rsidR="004F2747" w:rsidRDefault="00222369" w:rsidP="006C1CAE">
      <w:pPr>
        <w:pStyle w:val="BodyText"/>
        <w:numPr>
          <w:ilvl w:val="0"/>
          <w:numId w:val="7"/>
        </w:numPr>
      </w:pPr>
      <w:r>
        <w:t>Project Manager</w:t>
      </w:r>
      <w:r w:rsidR="00A75F54">
        <w:t xml:space="preserve">: The </w:t>
      </w:r>
      <w:r w:rsidR="476D93B3">
        <w:t>individual</w:t>
      </w:r>
      <w:r w:rsidR="00A75F54">
        <w:t xml:space="preserve"> in charge of managing the work being done on the software.</w:t>
      </w:r>
    </w:p>
    <w:p w14:paraId="4378418A" w14:textId="520BFC6B" w:rsidR="38586DA4" w:rsidRDefault="001F3C9D" w:rsidP="1AA2BF94">
      <w:pPr>
        <w:pStyle w:val="BodyText"/>
        <w:numPr>
          <w:ilvl w:val="0"/>
          <w:numId w:val="7"/>
        </w:numPr>
      </w:pPr>
      <w:r>
        <w:t xml:space="preserve">Recording/Secretarial Engineer: </w:t>
      </w:r>
      <w:r w:rsidR="0008255F">
        <w:t>The individual who t</w:t>
      </w:r>
      <w:r>
        <w:t xml:space="preserve">akes notes of the meetings </w:t>
      </w:r>
      <w:r w:rsidR="1027FD64">
        <w:t>and alerts</w:t>
      </w:r>
      <w:r>
        <w:t xml:space="preserve"> the team when</w:t>
      </w:r>
      <w:r w:rsidR="00071C71">
        <w:t xml:space="preserve"> new </w:t>
      </w:r>
      <w:r w:rsidR="1027FD64">
        <w:t xml:space="preserve">project </w:t>
      </w:r>
      <w:r w:rsidR="00071C71">
        <w:t xml:space="preserve">requirements </w:t>
      </w:r>
      <w:r w:rsidR="00071C71">
        <w:t>have been given.</w:t>
      </w:r>
    </w:p>
    <w:p w14:paraId="7CECB391" w14:textId="3FC6D9D9" w:rsidR="00A75F54" w:rsidRDefault="00A75F54" w:rsidP="006C1CAE">
      <w:pPr>
        <w:pStyle w:val="BodyText"/>
        <w:numPr>
          <w:ilvl w:val="0"/>
          <w:numId w:val="7"/>
        </w:numPr>
      </w:pPr>
      <w:r>
        <w:t xml:space="preserve">Quality Assurance Engineer: The </w:t>
      </w:r>
      <w:r w:rsidR="0949B25D">
        <w:t>individual</w:t>
      </w:r>
      <w:r>
        <w:t xml:space="preserve"> in charge of assuring that </w:t>
      </w:r>
      <w:r w:rsidR="4E7AD490">
        <w:t>quality</w:t>
      </w:r>
      <w:r>
        <w:t xml:space="preserve"> work is being done</w:t>
      </w:r>
      <w:r w:rsidR="6D49D205">
        <w:t xml:space="preserve"> and all requirements are met.</w:t>
      </w:r>
    </w:p>
    <w:p w14:paraId="4B12FB2A" w14:textId="26D3FB5E" w:rsidR="00A75F54" w:rsidRDefault="00491F1F" w:rsidP="006C1CAE">
      <w:pPr>
        <w:pStyle w:val="BodyText"/>
        <w:numPr>
          <w:ilvl w:val="0"/>
          <w:numId w:val="7"/>
        </w:numPr>
      </w:pPr>
      <w:r>
        <w:t xml:space="preserve">Configuration Management Engineer: The </w:t>
      </w:r>
      <w:r w:rsidR="425A98E5">
        <w:t>individual</w:t>
      </w:r>
      <w:r>
        <w:t xml:space="preserve"> </w:t>
      </w:r>
      <w:r>
        <w:t>in charge of configuring the software to meet the necessary goals.</w:t>
      </w:r>
    </w:p>
    <w:p w14:paraId="6595BA8A" w14:textId="4B8B0E6C" w:rsidR="00950DA4" w:rsidRPr="002F7B9C" w:rsidRDefault="00444E93" w:rsidP="006C1CAE">
      <w:pPr>
        <w:pStyle w:val="BodyText"/>
        <w:numPr>
          <w:ilvl w:val="0"/>
          <w:numId w:val="7"/>
        </w:numPr>
      </w:pPr>
      <w:r>
        <w:t xml:space="preserve">Scheduling Engineer: The </w:t>
      </w:r>
      <w:r w:rsidR="47C609DC">
        <w:t>individual</w:t>
      </w:r>
      <w:r>
        <w:t xml:space="preserve"> in charge of </w:t>
      </w:r>
      <w:r w:rsidR="00950DA4">
        <w:t xml:space="preserve">scheduling </w:t>
      </w:r>
      <w:r w:rsidR="79462641">
        <w:t>meeting</w:t>
      </w:r>
      <w:r w:rsidR="00950DA4">
        <w:t xml:space="preserve"> times and making sure that each member can attend group meetings.</w:t>
      </w:r>
    </w:p>
    <w:p w14:paraId="2A3B1942" w14:textId="77777777" w:rsidR="00E918C5" w:rsidRDefault="00E918C5">
      <w:pPr>
        <w:pStyle w:val="Heading2"/>
      </w:pPr>
      <w:bookmarkStart w:id="46" w:name="_Toc524312839"/>
      <w:bookmarkStart w:id="47" w:name="_Toc2115710238"/>
      <w:bookmarkStart w:id="48" w:name="_Toc146288859"/>
      <w:r>
        <w:t>External Interfaces</w:t>
      </w:r>
      <w:bookmarkEnd w:id="46"/>
      <w:bookmarkEnd w:id="47"/>
      <w:bookmarkEnd w:id="48"/>
    </w:p>
    <w:p w14:paraId="656996CA" w14:textId="64EB20B2" w:rsidR="00517676" w:rsidRPr="00517676" w:rsidRDefault="00517676" w:rsidP="00517676">
      <w:pPr>
        <w:ind w:left="720"/>
      </w:pPr>
      <w:r>
        <w:t>N/A</w:t>
      </w:r>
    </w:p>
    <w:p w14:paraId="18819FFA" w14:textId="299BF0B3" w:rsidR="3C9563F2" w:rsidRDefault="3C9563F2" w:rsidP="00517676">
      <w:pPr>
        <w:pStyle w:val="InfoBlue"/>
      </w:pPr>
    </w:p>
    <w:p w14:paraId="43B74954" w14:textId="77777777" w:rsidR="00E918C5" w:rsidRPr="00C26778" w:rsidRDefault="00E918C5">
      <w:pPr>
        <w:pStyle w:val="Heading2"/>
      </w:pPr>
      <w:bookmarkStart w:id="49" w:name="_Toc524312840"/>
      <w:bookmarkStart w:id="50" w:name="_Toc495892537"/>
      <w:bookmarkStart w:id="51" w:name="_Toc146288860"/>
      <w:r w:rsidRPr="00C26778">
        <w:t>Roles and Responsibilities</w:t>
      </w:r>
      <w:bookmarkEnd w:id="49"/>
      <w:bookmarkEnd w:id="50"/>
      <w:bookmarkEnd w:id="51"/>
    </w:p>
    <w:tbl>
      <w:tblPr>
        <w:tblW w:w="4320" w:type="pct"/>
        <w:tblCellSpacing w:w="15" w:type="dxa"/>
        <w:tblInd w:w="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05"/>
        <w:gridCol w:w="4868"/>
      </w:tblGrid>
      <w:tr w:rsidR="00E918C5" w:rsidRPr="00C26778" w14:paraId="30213C68" w14:textId="77777777" w:rsidTr="44F80801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1F860" w14:textId="77777777" w:rsidR="00E918C5" w:rsidRPr="00C26778" w:rsidRDefault="00E918C5">
            <w:pPr>
              <w:rPr>
                <w:sz w:val="24"/>
                <w:szCs w:val="24"/>
                <w:u w:val="single"/>
              </w:rPr>
            </w:pPr>
            <w:r w:rsidRPr="12DFF65E">
              <w:rPr>
                <w:b/>
                <w:u w:val="single"/>
              </w:rPr>
              <w:t>Person</w:t>
            </w:r>
          </w:p>
        </w:tc>
        <w:tc>
          <w:tcPr>
            <w:tcW w:w="2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24580" w14:textId="77777777" w:rsidR="00E918C5" w:rsidRPr="00C26778" w:rsidRDefault="00E918C5">
            <w:pPr>
              <w:rPr>
                <w:sz w:val="24"/>
                <w:szCs w:val="24"/>
                <w:u w:val="single"/>
              </w:rPr>
            </w:pPr>
            <w:r w:rsidRPr="12DFF65E">
              <w:rPr>
                <w:b/>
                <w:u w:val="single"/>
              </w:rPr>
              <w:t xml:space="preserve">Unified Process for </w:t>
            </w:r>
            <w:proofErr w:type="spellStart"/>
            <w:r w:rsidRPr="12DFF65E">
              <w:rPr>
                <w:b/>
                <w:u w:val="single"/>
              </w:rPr>
              <w:t>EDUcation</w:t>
            </w:r>
            <w:proofErr w:type="spellEnd"/>
            <w:r w:rsidRPr="12DFF65E">
              <w:rPr>
                <w:b/>
                <w:u w:val="single"/>
              </w:rPr>
              <w:t xml:space="preserve"> Role</w:t>
            </w:r>
          </w:p>
        </w:tc>
      </w:tr>
      <w:tr w:rsidR="00E918C5" w:rsidRPr="00C26778" w14:paraId="0F1CBB17" w14:textId="77777777" w:rsidTr="44F80801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733D5" w14:textId="5C28183F" w:rsidR="00E918C5" w:rsidRPr="00C26778" w:rsidRDefault="00040CC2">
            <w:pPr>
              <w:rPr>
                <w:szCs w:val="24"/>
              </w:rPr>
            </w:pPr>
            <w:r>
              <w:rPr>
                <w:szCs w:val="24"/>
              </w:rPr>
              <w:t>Benjamin Kozlowski</w:t>
            </w:r>
          </w:p>
        </w:tc>
        <w:tc>
          <w:tcPr>
            <w:tcW w:w="2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C21E2" w14:textId="06F2E6DA" w:rsidR="00E918C5" w:rsidRPr="00C26778" w:rsidRDefault="6EA8EA4D" w:rsidP="1AA2BF94">
            <w:r>
              <w:t xml:space="preserve">Project </w:t>
            </w:r>
            <w:r w:rsidR="58535A25">
              <w:t>Manage</w:t>
            </w:r>
            <w:r w:rsidR="00D841A9">
              <w:t>r</w:t>
            </w:r>
          </w:p>
        </w:tc>
      </w:tr>
      <w:tr w:rsidR="00E918C5" w:rsidRPr="00C26778" w14:paraId="0C2DBCF0" w14:textId="77777777" w:rsidTr="44F80801">
        <w:trPr>
          <w:tblCellSpacing w:w="15" w:type="dxa"/>
        </w:trPr>
        <w:tc>
          <w:tcPr>
            <w:tcW w:w="19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42089E" w14:textId="4DEE49CF" w:rsidR="00E918C5" w:rsidRPr="00C26778" w:rsidRDefault="7E8F81F5">
            <w:r>
              <w:t xml:space="preserve">Jacob </w:t>
            </w:r>
            <w:proofErr w:type="spellStart"/>
            <w:r>
              <w:t>Leehy</w:t>
            </w:r>
            <w:proofErr w:type="spellEnd"/>
          </w:p>
        </w:tc>
        <w:tc>
          <w:tcPr>
            <w:tcW w:w="29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17621" w14:textId="2F8FC4DC" w:rsidR="00E918C5" w:rsidRPr="00C26778" w:rsidRDefault="7E8F81F5">
            <w:r>
              <w:t>Quality Assurance</w:t>
            </w:r>
            <w:r w:rsidR="00ED2C95">
              <w:t xml:space="preserve"> Engineer</w:t>
            </w:r>
          </w:p>
        </w:tc>
      </w:tr>
      <w:tr w:rsidR="33019858" w14:paraId="7305C8A5" w14:textId="77777777" w:rsidTr="44F80801">
        <w:trPr>
          <w:trHeight w:val="300"/>
          <w:tblCellSpacing w:w="15" w:type="dxa"/>
        </w:trPr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EE800" w14:textId="068D4436" w:rsidR="33019858" w:rsidRDefault="00D1524B" w:rsidP="33019858">
            <w:r>
              <w:t>Nicholas</w:t>
            </w:r>
            <w:r w:rsidR="009136E7">
              <w:t xml:space="preserve"> </w:t>
            </w:r>
            <w:proofErr w:type="spellStart"/>
            <w:r w:rsidR="009136E7">
              <w:t>Hausler</w:t>
            </w:r>
            <w:proofErr w:type="spellEnd"/>
          </w:p>
        </w:tc>
        <w:tc>
          <w:tcPr>
            <w:tcW w:w="4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05A6E" w14:textId="33A3F4D0" w:rsidR="33019858" w:rsidRDefault="6FDF52A4" w:rsidP="33019858">
            <w:r>
              <w:t>Scheduling Engineer</w:t>
            </w:r>
          </w:p>
        </w:tc>
      </w:tr>
      <w:tr w:rsidR="33019858" w14:paraId="2ECD5243" w14:textId="77777777" w:rsidTr="44F80801">
        <w:trPr>
          <w:trHeight w:val="300"/>
          <w:tblCellSpacing w:w="15" w:type="dxa"/>
        </w:trPr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8942A" w14:textId="62EFB8F1" w:rsidR="33019858" w:rsidRDefault="009136E7" w:rsidP="33019858">
            <w:r>
              <w:t>Steve Gan</w:t>
            </w:r>
          </w:p>
        </w:tc>
        <w:tc>
          <w:tcPr>
            <w:tcW w:w="4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978DD" w14:textId="0841922D" w:rsidR="33019858" w:rsidRDefault="665B8F86" w:rsidP="33019858">
            <w:r>
              <w:t>Configuration Management Engineer</w:t>
            </w:r>
          </w:p>
        </w:tc>
      </w:tr>
      <w:tr w:rsidR="5511A631" w14:paraId="10F08A4E" w14:textId="77777777" w:rsidTr="44F80801">
        <w:trPr>
          <w:trHeight w:val="300"/>
          <w:tblCellSpacing w:w="15" w:type="dxa"/>
        </w:trPr>
        <w:tc>
          <w:tcPr>
            <w:tcW w:w="3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27C09" w14:textId="5E9A5EB3" w:rsidR="5511A631" w:rsidRDefault="0EC71413" w:rsidP="5511A631">
            <w:r>
              <w:t>MJ McGee</w:t>
            </w:r>
          </w:p>
        </w:tc>
        <w:tc>
          <w:tcPr>
            <w:tcW w:w="4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0B427" w14:textId="41479C5A" w:rsidR="5511A631" w:rsidRDefault="45F59373" w:rsidP="44F80801">
            <w:r>
              <w:t>Recording/Secretarial Engineer</w:t>
            </w:r>
          </w:p>
        </w:tc>
      </w:tr>
    </w:tbl>
    <w:p w14:paraId="51B5FAB5" w14:textId="77777777" w:rsidR="00E918C5" w:rsidRDefault="00E918C5">
      <w:pPr>
        <w:pStyle w:val="BodyText"/>
      </w:pPr>
    </w:p>
    <w:p w14:paraId="69BFE38D" w14:textId="7574BB47" w:rsidR="70B41EB6" w:rsidRDefault="70B41EB6" w:rsidP="6E7817EF">
      <w:pPr>
        <w:ind w:firstLine="720"/>
      </w:pPr>
      <w:r w:rsidRPr="6E7817EF">
        <w:rPr>
          <w:b/>
          <w:bCs/>
        </w:rPr>
        <w:t xml:space="preserve">Project Manager: </w:t>
      </w:r>
      <w:r>
        <w:t>Benjamin Kozlowski</w:t>
      </w:r>
    </w:p>
    <w:p w14:paraId="6D35F847" w14:textId="60693226" w:rsidR="70B41EB6" w:rsidRDefault="70B41EB6" w:rsidP="75346FBE">
      <w:pPr>
        <w:ind w:left="720" w:firstLine="720"/>
      </w:pPr>
      <w:r>
        <w:t xml:space="preserve">Responsible For: </w:t>
      </w:r>
    </w:p>
    <w:p w14:paraId="72FC5A3B" w14:textId="3971BC54" w:rsidR="00773A25" w:rsidRDefault="00773A25" w:rsidP="75346FBE">
      <w:pPr>
        <w:ind w:left="720" w:firstLine="720"/>
      </w:pPr>
      <w:r>
        <w:tab/>
        <w:t>-</w:t>
      </w:r>
      <w:r w:rsidR="00BD7602">
        <w:t xml:space="preserve"> Overseeing</w:t>
      </w:r>
      <w:r w:rsidR="00D76EF2">
        <w:t>/leading</w:t>
      </w:r>
      <w:r w:rsidR="00BD7602">
        <w:t xml:space="preserve"> team meetings.</w:t>
      </w:r>
    </w:p>
    <w:p w14:paraId="4F834FB6" w14:textId="6FE6CBA5" w:rsidR="00BD7602" w:rsidRDefault="00BD7602" w:rsidP="75346FBE">
      <w:pPr>
        <w:ind w:left="720" w:firstLine="720"/>
      </w:pPr>
      <w:r>
        <w:tab/>
        <w:t xml:space="preserve">- </w:t>
      </w:r>
      <w:r w:rsidR="00D67D39">
        <w:t>Monitoring work done by team members</w:t>
      </w:r>
    </w:p>
    <w:p w14:paraId="44552AC3" w14:textId="36ED80A9" w:rsidR="00D67D39" w:rsidRDefault="00D67D39" w:rsidP="75346FBE">
      <w:pPr>
        <w:ind w:left="720" w:firstLine="720"/>
      </w:pPr>
      <w:r>
        <w:tab/>
        <w:t xml:space="preserve">- Manage potential </w:t>
      </w:r>
      <w:r w:rsidR="00433917">
        <w:t>shortcomings</w:t>
      </w:r>
    </w:p>
    <w:p w14:paraId="44D49FF7" w14:textId="750D66B0" w:rsidR="003F3F36" w:rsidRDefault="003F3F36" w:rsidP="75346FBE">
      <w:pPr>
        <w:ind w:left="720" w:firstLine="720"/>
      </w:pPr>
      <w:r>
        <w:tab/>
        <w:t>- Fill in for team members unable to complete their duties (i.e., sickness, emergency)</w:t>
      </w:r>
    </w:p>
    <w:p w14:paraId="3C4D1B03" w14:textId="0FC11C3B" w:rsidR="7C179781" w:rsidRDefault="003F3F36" w:rsidP="7E43E7F5">
      <w:pPr>
        <w:ind w:left="1440" w:firstLine="720"/>
      </w:pPr>
      <w:r>
        <w:t xml:space="preserve">- </w:t>
      </w:r>
      <w:r w:rsidR="0022087A">
        <w:t xml:space="preserve">Contacting </w:t>
      </w:r>
      <w:r w:rsidR="009A2F71">
        <w:t>professor/TA with any questions</w:t>
      </w:r>
    </w:p>
    <w:p w14:paraId="0BEA4060" w14:textId="2A657B3B" w:rsidR="009A2F71" w:rsidRDefault="7C179781" w:rsidP="45EC6FBE">
      <w:pPr>
        <w:ind w:left="1440" w:firstLine="720"/>
      </w:pPr>
      <w:r>
        <w:t>- W</w:t>
      </w:r>
      <w:r>
        <w:t>orking on project deliverables</w:t>
      </w:r>
    </w:p>
    <w:p w14:paraId="731647BF" w14:textId="735666C9" w:rsidR="00D76EF2" w:rsidRDefault="00D76EF2" w:rsidP="6E7817EF">
      <w:pPr>
        <w:ind w:firstLine="720"/>
        <w:rPr>
          <w:b/>
          <w:bCs/>
        </w:rPr>
      </w:pPr>
    </w:p>
    <w:p w14:paraId="212CB332" w14:textId="37F7BCF2" w:rsidR="70B41EB6" w:rsidRDefault="70B41EB6" w:rsidP="6E7817EF">
      <w:pPr>
        <w:ind w:firstLine="720"/>
      </w:pPr>
      <w:r w:rsidRPr="6E7817EF">
        <w:rPr>
          <w:b/>
          <w:bCs/>
        </w:rPr>
        <w:lastRenderedPageBreak/>
        <w:t xml:space="preserve">Quality Assurance Engineer: </w:t>
      </w:r>
      <w:r>
        <w:t xml:space="preserve">Jacob </w:t>
      </w:r>
      <w:proofErr w:type="spellStart"/>
      <w:r>
        <w:t>Leehy</w:t>
      </w:r>
      <w:proofErr w:type="spellEnd"/>
    </w:p>
    <w:p w14:paraId="48E3BDF7" w14:textId="60693226" w:rsidR="70B41EB6" w:rsidRDefault="70B41EB6" w:rsidP="00071C71">
      <w:pPr>
        <w:ind w:left="720" w:firstLine="720"/>
      </w:pPr>
      <w:r>
        <w:t xml:space="preserve">Responsible For: </w:t>
      </w:r>
    </w:p>
    <w:p w14:paraId="1A1CD6FE" w14:textId="144B4800" w:rsidR="70B41EB6" w:rsidRDefault="70B41EB6" w:rsidP="50B0C312">
      <w:pPr>
        <w:ind w:left="1440" w:firstLine="720"/>
      </w:pPr>
      <w:r>
        <w:t>-</w:t>
      </w:r>
      <w:r w:rsidR="39AC1441">
        <w:t>Validating published material</w:t>
      </w:r>
    </w:p>
    <w:p w14:paraId="0302BBBD" w14:textId="69B09D20" w:rsidR="39AC1441" w:rsidRDefault="39AC1441" w:rsidP="1B89A122">
      <w:pPr>
        <w:ind w:left="1440" w:firstLine="720"/>
      </w:pPr>
      <w:r>
        <w:t>-</w:t>
      </w:r>
      <w:r w:rsidR="00A833D0">
        <w:t xml:space="preserve"> </w:t>
      </w:r>
      <w:r>
        <w:t>Reporting any issues with deliverables</w:t>
      </w:r>
    </w:p>
    <w:p w14:paraId="7EB1E86A" w14:textId="3788B343" w:rsidR="39AC1441" w:rsidRDefault="39AC1441" w:rsidP="1B89A122">
      <w:pPr>
        <w:ind w:left="1440" w:firstLine="720"/>
      </w:pPr>
      <w:r>
        <w:t>-</w:t>
      </w:r>
      <w:r w:rsidR="00A833D0">
        <w:t xml:space="preserve"> </w:t>
      </w:r>
      <w:r>
        <w:t>Review work and test products</w:t>
      </w:r>
    </w:p>
    <w:p w14:paraId="6C9EA15E" w14:textId="4C2D6935" w:rsidR="39AC1441" w:rsidRDefault="39AC1441" w:rsidP="3B8B52B1">
      <w:pPr>
        <w:ind w:left="1440" w:firstLine="720"/>
      </w:pPr>
      <w:r>
        <w:t>-</w:t>
      </w:r>
      <w:r w:rsidR="009E74D9">
        <w:t xml:space="preserve"> </w:t>
      </w:r>
      <w:r w:rsidR="79C418E2">
        <w:t>Organize solutions for discovered issues</w:t>
      </w:r>
    </w:p>
    <w:p w14:paraId="566BD6F1" w14:textId="0C779730" w:rsidR="39AC1441" w:rsidRDefault="39AC1441" w:rsidP="29C4F1E9">
      <w:pPr>
        <w:ind w:left="1440" w:firstLine="720"/>
      </w:pPr>
      <w:r>
        <w:t>-</w:t>
      </w:r>
      <w:r w:rsidR="00A833D0">
        <w:t xml:space="preserve"> </w:t>
      </w:r>
      <w:r>
        <w:t>Working on project deliverables</w:t>
      </w:r>
    </w:p>
    <w:p w14:paraId="2D9FB537" w14:textId="03C411BA" w:rsidR="7836C0D1" w:rsidRDefault="7836C0D1" w:rsidP="7836C0D1">
      <w:pPr>
        <w:ind w:left="1440" w:firstLine="720"/>
      </w:pPr>
    </w:p>
    <w:p w14:paraId="6D81CDB2" w14:textId="2DE49ACA" w:rsidR="70B41EB6" w:rsidRDefault="70B41EB6" w:rsidP="6E7817EF">
      <w:pPr>
        <w:ind w:firstLine="720"/>
      </w:pPr>
      <w:r w:rsidRPr="6E7817EF">
        <w:rPr>
          <w:b/>
          <w:bCs/>
        </w:rPr>
        <w:t xml:space="preserve">Scheduling Engineer: </w:t>
      </w:r>
      <w:r>
        <w:t xml:space="preserve">Nicholas </w:t>
      </w:r>
      <w:proofErr w:type="spellStart"/>
      <w:r>
        <w:t>Hausler</w:t>
      </w:r>
      <w:proofErr w:type="spellEnd"/>
    </w:p>
    <w:p w14:paraId="1BE3E68B" w14:textId="223F4C59" w:rsidR="5D5991C4" w:rsidRDefault="70B41EB6" w:rsidP="5D5991C4">
      <w:pPr>
        <w:ind w:left="720" w:firstLine="720"/>
      </w:pPr>
      <w:r>
        <w:t xml:space="preserve">Responsible For: </w:t>
      </w:r>
    </w:p>
    <w:p w14:paraId="7EDA7090" w14:textId="40E387AE" w:rsidR="70B41EB6" w:rsidRDefault="70B41EB6" w:rsidP="50B0C312">
      <w:pPr>
        <w:ind w:left="1440" w:firstLine="720"/>
      </w:pPr>
      <w:r>
        <w:t>-</w:t>
      </w:r>
      <w:r w:rsidR="6BEBC835">
        <w:t xml:space="preserve">Asking for schedules from teammates </w:t>
      </w:r>
    </w:p>
    <w:p w14:paraId="402C8B3C" w14:textId="2DDF3769" w:rsidR="6BEBC835" w:rsidRDefault="6BEBC835" w:rsidP="75E566D1">
      <w:pPr>
        <w:ind w:left="1440" w:firstLine="720"/>
      </w:pPr>
      <w:r>
        <w:t>-Scheduling meetings on possible dates</w:t>
      </w:r>
    </w:p>
    <w:p w14:paraId="39B7D81A" w14:textId="7D55E831" w:rsidR="6BEBC835" w:rsidRDefault="75BEC243" w:rsidP="75E566D1">
      <w:pPr>
        <w:ind w:left="1440" w:firstLine="720"/>
      </w:pPr>
      <w:r>
        <w:t>-</w:t>
      </w:r>
      <w:r w:rsidR="78BD4D2B">
        <w:t>Working around schedules to ensure everyone has a chance</w:t>
      </w:r>
    </w:p>
    <w:p w14:paraId="20CFDD06" w14:textId="5D3BF486" w:rsidR="78BD4D2B" w:rsidRDefault="78BD4D2B" w:rsidP="6E2CF9E2">
      <w:pPr>
        <w:ind w:left="1440" w:firstLine="720"/>
      </w:pPr>
      <w:r>
        <w:t xml:space="preserve">  to attend meetings</w:t>
      </w:r>
    </w:p>
    <w:p w14:paraId="322AE2D8" w14:textId="6F657590" w:rsidR="26EC8E82" w:rsidRDefault="26EC8E82" w:rsidP="61491A05">
      <w:pPr>
        <w:ind w:left="1440" w:firstLine="720"/>
      </w:pPr>
      <w:r>
        <w:t>- Working on project deliverables</w:t>
      </w:r>
    </w:p>
    <w:p w14:paraId="4B50F443" w14:textId="706B4584" w:rsidR="61491A05" w:rsidRDefault="61491A05" w:rsidP="61491A05">
      <w:pPr>
        <w:ind w:left="1440" w:firstLine="720"/>
      </w:pPr>
    </w:p>
    <w:p w14:paraId="2B885E4E" w14:textId="1E6AF4E4" w:rsidR="70B41EB6" w:rsidRDefault="70B41EB6" w:rsidP="6E7817EF">
      <w:pPr>
        <w:ind w:firstLine="720"/>
      </w:pPr>
      <w:r w:rsidRPr="6E7817EF">
        <w:rPr>
          <w:b/>
          <w:bCs/>
        </w:rPr>
        <w:t xml:space="preserve">Configuration Management Engineer: </w:t>
      </w:r>
      <w:r>
        <w:t>Steve Gan</w:t>
      </w:r>
    </w:p>
    <w:p w14:paraId="258F3F98" w14:textId="05839C8A" w:rsidR="70B41EB6" w:rsidRDefault="70B41EB6" w:rsidP="50B0C312">
      <w:pPr>
        <w:ind w:left="720" w:firstLine="720"/>
      </w:pPr>
      <w:r>
        <w:t xml:space="preserve">Responsible For: </w:t>
      </w:r>
    </w:p>
    <w:p w14:paraId="6B6C9E7C" w14:textId="1DEE4139" w:rsidR="39F06D3A" w:rsidRDefault="39F06D3A" w:rsidP="156F6274">
      <w:pPr>
        <w:ind w:left="1440" w:firstLine="720"/>
      </w:pPr>
      <w:r>
        <w:t xml:space="preserve">- Configuring the </w:t>
      </w:r>
      <w:r w:rsidR="526CA2F7">
        <w:t>software</w:t>
      </w:r>
      <w:r>
        <w:t xml:space="preserve"> to meet the necessary goals</w:t>
      </w:r>
    </w:p>
    <w:p w14:paraId="59CA9146" w14:textId="2C17826F" w:rsidR="39F06D3A" w:rsidRDefault="39F06D3A" w:rsidP="156F6274">
      <w:pPr>
        <w:ind w:left="1440" w:firstLine="720"/>
      </w:pPr>
      <w:r>
        <w:t>- Approving/Denying change requests to deal with bugs</w:t>
      </w:r>
    </w:p>
    <w:p w14:paraId="00021FF7" w14:textId="3B5FCBB0" w:rsidR="722C8F05" w:rsidRDefault="39F06D3A" w:rsidP="156F6274">
      <w:pPr>
        <w:ind w:left="1440" w:firstLine="720"/>
      </w:pPr>
      <w:r>
        <w:t xml:space="preserve">- </w:t>
      </w:r>
      <w:r w:rsidR="0150FD29">
        <w:t>Managing the GitHub repository</w:t>
      </w:r>
    </w:p>
    <w:p w14:paraId="36D9D3A9" w14:textId="69E22718" w:rsidR="0150FD29" w:rsidRDefault="0150FD29" w:rsidP="61491A05">
      <w:pPr>
        <w:ind w:left="1440" w:firstLine="720"/>
      </w:pPr>
      <w:r>
        <w:t xml:space="preserve">- Working on </w:t>
      </w:r>
      <w:r w:rsidR="0071D109">
        <w:t>p</w:t>
      </w:r>
      <w:r>
        <w:t xml:space="preserve">roject </w:t>
      </w:r>
      <w:r w:rsidR="383E28E5">
        <w:t>d</w:t>
      </w:r>
      <w:r>
        <w:t>eliverables</w:t>
      </w:r>
    </w:p>
    <w:p w14:paraId="5FD9FB02" w14:textId="4FDA662F" w:rsidR="71E8C706" w:rsidRDefault="71E8C706" w:rsidP="71E8C706">
      <w:pPr>
        <w:ind w:left="1440" w:firstLine="720"/>
      </w:pPr>
    </w:p>
    <w:p w14:paraId="3BFD5B5D" w14:textId="495E49A3" w:rsidR="70B41EB6" w:rsidRDefault="70B41EB6" w:rsidP="6E7817EF">
      <w:pPr>
        <w:ind w:firstLine="720"/>
      </w:pPr>
      <w:r w:rsidRPr="6E7817EF">
        <w:rPr>
          <w:b/>
          <w:bCs/>
        </w:rPr>
        <w:t xml:space="preserve">Recoding/Secretarial Engineer: </w:t>
      </w:r>
      <w:r>
        <w:t>MJ McGee</w:t>
      </w:r>
    </w:p>
    <w:p w14:paraId="2C51EAF8" w14:textId="599A2E33" w:rsidR="70B41EB6" w:rsidRDefault="70B41EB6" w:rsidP="50B0C312">
      <w:pPr>
        <w:ind w:left="720" w:firstLine="720"/>
      </w:pPr>
      <w:r>
        <w:t xml:space="preserve">Responsible For: </w:t>
      </w:r>
    </w:p>
    <w:p w14:paraId="6F4A2EA3" w14:textId="0B0AE481" w:rsidR="2510F78F" w:rsidRDefault="2510F78F" w:rsidP="4EA91AC6">
      <w:pPr>
        <w:ind w:left="1440" w:firstLine="720"/>
      </w:pPr>
      <w:r>
        <w:t>- Tak</w:t>
      </w:r>
      <w:r w:rsidR="3C9B1378">
        <w:t>ing</w:t>
      </w:r>
      <w:r>
        <w:t xml:space="preserve"> notes during </w:t>
      </w:r>
      <w:r w:rsidR="57652D30">
        <w:t>team meetings</w:t>
      </w:r>
    </w:p>
    <w:p w14:paraId="1A23937B" w14:textId="4CA6F4F4" w:rsidR="57652D30" w:rsidRDefault="57652D30" w:rsidP="4EA91AC6">
      <w:pPr>
        <w:ind w:left="1440" w:firstLine="720"/>
      </w:pPr>
      <w:r>
        <w:t>- Keeping track of meeting attendance</w:t>
      </w:r>
    </w:p>
    <w:p w14:paraId="0CE45CA7" w14:textId="4C6C4F89" w:rsidR="57652D30" w:rsidRDefault="57652D30" w:rsidP="63FB55D8">
      <w:pPr>
        <w:ind w:left="1440" w:firstLine="720"/>
      </w:pPr>
      <w:r>
        <w:t xml:space="preserve">- </w:t>
      </w:r>
      <w:r w:rsidR="31BEE048">
        <w:t>Alerts the team of new project requirements</w:t>
      </w:r>
    </w:p>
    <w:p w14:paraId="1B3B6387" w14:textId="193F0C36" w:rsidR="5F287C2D" w:rsidRDefault="57652D30" w:rsidP="5F287C2D">
      <w:pPr>
        <w:ind w:left="1440" w:firstLine="720"/>
      </w:pPr>
      <w:r>
        <w:t>- Working on project deliverables</w:t>
      </w:r>
    </w:p>
    <w:p w14:paraId="26A8CF37" w14:textId="694891BF" w:rsidR="13B9597B" w:rsidRDefault="13B9597B" w:rsidP="2F6843F8"/>
    <w:p w14:paraId="170F7CE0" w14:textId="57B5A947" w:rsidR="6E7817EF" w:rsidRDefault="6E7817EF" w:rsidP="6E7817EF">
      <w:pPr>
        <w:ind w:firstLine="720"/>
      </w:pPr>
    </w:p>
    <w:p w14:paraId="07CBC666" w14:textId="69904ADD" w:rsidR="6E7817EF" w:rsidRDefault="6E7817EF" w:rsidP="6E7817EF">
      <w:pPr>
        <w:ind w:firstLine="720"/>
      </w:pPr>
    </w:p>
    <w:p w14:paraId="0D36C250" w14:textId="77777777" w:rsidR="00A02D5D" w:rsidRDefault="00A02D5D" w:rsidP="00A02D5D">
      <w:pPr>
        <w:ind w:firstLine="720"/>
        <w:rPr>
          <w:b/>
          <w:bCs/>
        </w:rPr>
      </w:pPr>
      <w:r>
        <w:rPr>
          <w:b/>
          <w:bCs/>
        </w:rPr>
        <w:t>Benjamin Kozlowski</w:t>
      </w:r>
    </w:p>
    <w:p w14:paraId="08C92EBD" w14:textId="7B1774E9" w:rsidR="00A02D5D" w:rsidRDefault="00A02D5D" w:rsidP="00A02D5D">
      <w:pPr>
        <w:ind w:firstLine="720"/>
      </w:pPr>
      <w:r w:rsidRPr="278049D1">
        <w:rPr>
          <w:b/>
          <w:bCs/>
        </w:rPr>
        <w:t>Contact Info:</w:t>
      </w:r>
      <w:r>
        <w:t xml:space="preserve"> </w:t>
      </w:r>
      <w:hyperlink r:id="rId12">
        <w:r w:rsidRPr="278049D1">
          <w:rPr>
            <w:rStyle w:val="Hyperlink"/>
          </w:rPr>
          <w:t>bkozlowski@ku.edu</w:t>
        </w:r>
      </w:hyperlink>
      <w:r w:rsidR="00D147B0">
        <w:t xml:space="preserve"> </w:t>
      </w:r>
      <w:r w:rsidR="00901A14">
        <w:t>(559-590-1500)</w:t>
      </w:r>
    </w:p>
    <w:p w14:paraId="2912BA90" w14:textId="77777777" w:rsidR="00A02D5D" w:rsidRDefault="00A02D5D" w:rsidP="00A02D5D">
      <w:pPr>
        <w:ind w:firstLine="720"/>
      </w:pPr>
      <w:r w:rsidRPr="278049D1">
        <w:rPr>
          <w:b/>
        </w:rPr>
        <w:t>Major:</w:t>
      </w:r>
      <w:r>
        <w:t xml:space="preserve"> Computer Science</w:t>
      </w:r>
    </w:p>
    <w:p w14:paraId="4E8BFF1A" w14:textId="77777777" w:rsidR="00A02D5D" w:rsidRDefault="00A02D5D" w:rsidP="00A02D5D">
      <w:pPr>
        <w:ind w:firstLine="720"/>
      </w:pPr>
      <w:r w:rsidRPr="278049D1">
        <w:rPr>
          <w:b/>
        </w:rPr>
        <w:t>Relevant Completed Courses:</w:t>
      </w:r>
      <w:r>
        <w:t xml:space="preserve"> EECS 168, 268, 140</w:t>
      </w:r>
    </w:p>
    <w:p w14:paraId="6BC66BA6" w14:textId="77777777" w:rsidR="00A02D5D" w:rsidRDefault="00A02D5D" w:rsidP="00A02D5D">
      <w:pPr>
        <w:ind w:firstLine="720"/>
      </w:pPr>
      <w:r w:rsidRPr="278049D1">
        <w:rPr>
          <w:b/>
        </w:rPr>
        <w:t>Relevant Currently Enrolled Courses:</w:t>
      </w:r>
      <w:r>
        <w:t xml:space="preserve"> EECS 348, 210</w:t>
      </w:r>
    </w:p>
    <w:p w14:paraId="361CAC07" w14:textId="77777777" w:rsidR="00A02D5D" w:rsidRDefault="00A02D5D" w:rsidP="00A02D5D">
      <w:pPr>
        <w:ind w:firstLine="720"/>
      </w:pPr>
      <w:r w:rsidRPr="278049D1">
        <w:rPr>
          <w:b/>
        </w:rPr>
        <w:t>Programming Knowledge:</w:t>
      </w:r>
      <w:r>
        <w:t xml:space="preserve"> Python, JavaScript</w:t>
      </w:r>
    </w:p>
    <w:p w14:paraId="0500519A" w14:textId="77777777" w:rsidR="00A02D5D" w:rsidRDefault="00A02D5D" w:rsidP="00A02D5D">
      <w:pPr>
        <w:ind w:firstLine="720"/>
      </w:pPr>
      <w:r w:rsidRPr="278049D1">
        <w:rPr>
          <w:b/>
        </w:rPr>
        <w:t xml:space="preserve">Basic Knowledge: </w:t>
      </w:r>
      <w:r>
        <w:t>C, C++</w:t>
      </w:r>
    </w:p>
    <w:p w14:paraId="7847383D" w14:textId="77777777" w:rsidR="00A02D5D" w:rsidRDefault="00A02D5D" w:rsidP="00A02D5D">
      <w:pPr>
        <w:ind w:firstLine="720"/>
        <w:rPr>
          <w:b/>
        </w:rPr>
      </w:pPr>
      <w:r w:rsidRPr="278049D1">
        <w:rPr>
          <w:b/>
        </w:rPr>
        <w:t>Availability:</w:t>
      </w:r>
    </w:p>
    <w:p w14:paraId="5F457E4F" w14:textId="70E5F60B" w:rsidR="00A02D5D" w:rsidRDefault="00A02D5D" w:rsidP="00A02D5D">
      <w:r>
        <w:tab/>
      </w:r>
      <w:r>
        <w:tab/>
      </w:r>
      <w:r>
        <w:t>Monday: 2:00 pm -8:00 pm</w:t>
      </w:r>
    </w:p>
    <w:p w14:paraId="080B8A2C" w14:textId="411D0253" w:rsidR="00A02D5D" w:rsidRDefault="00A02D5D" w:rsidP="00A02D5D">
      <w:r>
        <w:tab/>
      </w:r>
      <w:r>
        <w:tab/>
      </w:r>
      <w:r>
        <w:t>Tuesday: 6:00 pm - 8:00 pm</w:t>
      </w:r>
    </w:p>
    <w:p w14:paraId="3DC07BEC" w14:textId="10EF0D6F" w:rsidR="00A02D5D" w:rsidRDefault="00A02D5D" w:rsidP="00A02D5D">
      <w:r>
        <w:tab/>
      </w:r>
      <w:r>
        <w:tab/>
      </w:r>
      <w:r>
        <w:t>Wednesday: 4:00 pm - 8:00 pm</w:t>
      </w:r>
    </w:p>
    <w:p w14:paraId="1C5EE095" w14:textId="3DE328A7" w:rsidR="00A02D5D" w:rsidRDefault="00A02D5D" w:rsidP="00A02D5D">
      <w:r>
        <w:tab/>
      </w:r>
      <w:r>
        <w:tab/>
      </w:r>
      <w:r>
        <w:t>Thursday: 6:00 pm - 8:00 pm</w:t>
      </w:r>
    </w:p>
    <w:p w14:paraId="7EDA716B" w14:textId="4E9B5387" w:rsidR="00A02D5D" w:rsidRDefault="00A02D5D" w:rsidP="00A02D5D">
      <w:r>
        <w:tab/>
      </w:r>
      <w:r>
        <w:tab/>
      </w:r>
      <w:r>
        <w:t>Friday: 2:00 pm - 8:00 pm</w:t>
      </w:r>
    </w:p>
    <w:p w14:paraId="1D3E060B" w14:textId="77777777" w:rsidR="00A02D5D" w:rsidRDefault="00A02D5D" w:rsidP="00A02D5D"/>
    <w:p w14:paraId="6F7A8453" w14:textId="77777777" w:rsidR="00A02D5D" w:rsidRDefault="00A02D5D" w:rsidP="00D10DCA">
      <w:pPr>
        <w:ind w:firstLine="720"/>
        <w:rPr>
          <w:b/>
          <w:bCs/>
        </w:rPr>
      </w:pPr>
      <w:r>
        <w:rPr>
          <w:b/>
          <w:bCs/>
        </w:rPr>
        <w:t xml:space="preserve">Jacob </w:t>
      </w:r>
      <w:proofErr w:type="spellStart"/>
      <w:r>
        <w:rPr>
          <w:b/>
          <w:bCs/>
        </w:rPr>
        <w:t>Leehy</w:t>
      </w:r>
      <w:proofErr w:type="spellEnd"/>
    </w:p>
    <w:p w14:paraId="4A33440F" w14:textId="77777777" w:rsidR="00A02D5D" w:rsidRDefault="00A02D5D" w:rsidP="00D10DCA">
      <w:pPr>
        <w:ind w:firstLine="720"/>
      </w:pPr>
      <w:r w:rsidRPr="278049D1">
        <w:rPr>
          <w:b/>
          <w:bCs/>
        </w:rPr>
        <w:t>Contact Info:</w:t>
      </w:r>
      <w:r>
        <w:t xml:space="preserve"> </w:t>
      </w:r>
      <w:hyperlink r:id="rId13">
        <w:r w:rsidRPr="278049D1">
          <w:rPr>
            <w:rStyle w:val="Hyperlink"/>
          </w:rPr>
          <w:t>jacob.leehy@ku.edu</w:t>
        </w:r>
      </w:hyperlink>
      <w:r>
        <w:t xml:space="preserve"> (816-839-8847)</w:t>
      </w:r>
    </w:p>
    <w:p w14:paraId="2BC6E079" w14:textId="77777777" w:rsidR="00A02D5D" w:rsidRDefault="00A02D5D" w:rsidP="00D10DCA">
      <w:pPr>
        <w:ind w:firstLine="720"/>
      </w:pPr>
      <w:r w:rsidRPr="278049D1">
        <w:rPr>
          <w:b/>
        </w:rPr>
        <w:t>Major:</w:t>
      </w:r>
      <w:r>
        <w:t xml:space="preserve"> Computer Science (Sophomore 2026) </w:t>
      </w:r>
    </w:p>
    <w:p w14:paraId="079E4073" w14:textId="77777777" w:rsidR="00A02D5D" w:rsidRDefault="00A02D5D" w:rsidP="00D10DCA">
      <w:pPr>
        <w:ind w:firstLine="720"/>
      </w:pPr>
      <w:r w:rsidRPr="278049D1">
        <w:rPr>
          <w:b/>
        </w:rPr>
        <w:t>Relevant Completed Courses:</w:t>
      </w:r>
      <w:r>
        <w:t xml:space="preserve"> EECS 168, 268, 140</w:t>
      </w:r>
    </w:p>
    <w:p w14:paraId="5D1B41FC" w14:textId="77777777" w:rsidR="00A02D5D" w:rsidRDefault="00A02D5D" w:rsidP="00D10DCA">
      <w:pPr>
        <w:ind w:firstLine="720"/>
      </w:pPr>
      <w:r w:rsidRPr="278049D1">
        <w:rPr>
          <w:b/>
        </w:rPr>
        <w:t>Relevant Currently Enrolled Courses:</w:t>
      </w:r>
      <w:r>
        <w:t xml:space="preserve"> EECS 348, 210, 388, 468</w:t>
      </w:r>
    </w:p>
    <w:p w14:paraId="79BF41F3" w14:textId="77777777" w:rsidR="00A02D5D" w:rsidRDefault="00A02D5D" w:rsidP="00D10DCA">
      <w:pPr>
        <w:ind w:firstLine="720"/>
      </w:pPr>
      <w:r w:rsidRPr="278049D1">
        <w:rPr>
          <w:b/>
        </w:rPr>
        <w:lastRenderedPageBreak/>
        <w:t>Programming Knowledge:</w:t>
      </w:r>
      <w:r>
        <w:t xml:space="preserve"> Python, JavaScript, HTML, Java</w:t>
      </w:r>
    </w:p>
    <w:p w14:paraId="39520C93" w14:textId="77777777" w:rsidR="00A02D5D" w:rsidRDefault="00A02D5D" w:rsidP="00D10DCA">
      <w:pPr>
        <w:ind w:firstLine="720"/>
      </w:pPr>
      <w:r w:rsidRPr="278049D1">
        <w:rPr>
          <w:b/>
        </w:rPr>
        <w:t>Basic Knowledge:</w:t>
      </w:r>
      <w:r>
        <w:t xml:space="preserve"> C, C++, UML</w:t>
      </w:r>
    </w:p>
    <w:p w14:paraId="1BB942A4" w14:textId="77777777" w:rsidR="00A02D5D" w:rsidRDefault="00A02D5D" w:rsidP="00D10DCA">
      <w:pPr>
        <w:ind w:firstLine="720"/>
        <w:rPr>
          <w:b/>
        </w:rPr>
      </w:pPr>
      <w:r w:rsidRPr="278049D1">
        <w:rPr>
          <w:b/>
        </w:rPr>
        <w:t>Availability:</w:t>
      </w:r>
    </w:p>
    <w:p w14:paraId="2D3E3BE3" w14:textId="3E95AA2E" w:rsidR="00A02D5D" w:rsidRDefault="00A02D5D" w:rsidP="5EFBEDEA">
      <w:pPr>
        <w:ind w:left="720"/>
      </w:pPr>
      <w:r>
        <w:tab/>
      </w:r>
      <w:r w:rsidR="00D10DCA">
        <w:tab/>
      </w:r>
      <w:r>
        <w:t>Monday: 11:00 am - 8:00 pm</w:t>
      </w:r>
    </w:p>
    <w:p w14:paraId="478C30AE" w14:textId="0EAE7670" w:rsidR="00A02D5D" w:rsidRDefault="00A02D5D" w:rsidP="5EFBEDEA">
      <w:pPr>
        <w:ind w:left="720"/>
      </w:pPr>
      <w:r>
        <w:tab/>
      </w:r>
      <w:r w:rsidR="00D10DCA">
        <w:tab/>
      </w:r>
      <w:r>
        <w:t>Tuesday: 5:00 pm - 9:00 pm</w:t>
      </w:r>
    </w:p>
    <w:p w14:paraId="68346C68" w14:textId="46FC9AFB" w:rsidR="00A02D5D" w:rsidRDefault="00A02D5D" w:rsidP="5EFBEDEA">
      <w:pPr>
        <w:ind w:left="720"/>
      </w:pPr>
      <w:r>
        <w:tab/>
      </w:r>
      <w:r w:rsidR="00D10DCA">
        <w:tab/>
      </w:r>
      <w:r>
        <w:t>Wednesday: 11:00 am - 9:00 pm</w:t>
      </w:r>
    </w:p>
    <w:p w14:paraId="3E2FD2E2" w14:textId="63D269FF" w:rsidR="00A02D5D" w:rsidRDefault="00A02D5D" w:rsidP="5EFBEDEA">
      <w:pPr>
        <w:ind w:left="720"/>
      </w:pPr>
      <w:r>
        <w:tab/>
      </w:r>
      <w:r w:rsidR="00D10DCA">
        <w:tab/>
      </w:r>
      <w:r>
        <w:t>Thursday: 7:00 pm - 9:00 pm</w:t>
      </w:r>
    </w:p>
    <w:p w14:paraId="4BBA00AB" w14:textId="1A393B2C" w:rsidR="00A02D5D" w:rsidRDefault="00A02D5D" w:rsidP="5EFBEDEA">
      <w:pPr>
        <w:ind w:left="720"/>
      </w:pPr>
      <w:r>
        <w:tab/>
      </w:r>
      <w:r w:rsidR="00D10DCA">
        <w:tab/>
      </w:r>
      <w:r>
        <w:t>Friday: 11:00 am - 9:00 pm</w:t>
      </w:r>
    </w:p>
    <w:p w14:paraId="39B86E6C" w14:textId="77777777" w:rsidR="00A02D5D" w:rsidRDefault="00A02D5D" w:rsidP="5EFBEDEA">
      <w:pPr>
        <w:ind w:left="720"/>
      </w:pPr>
    </w:p>
    <w:p w14:paraId="7370F7F4" w14:textId="77777777" w:rsidR="00A02D5D" w:rsidRPr="00C67D63" w:rsidRDefault="00A02D5D" w:rsidP="00D10DCA">
      <w:pPr>
        <w:ind w:firstLine="720"/>
      </w:pPr>
      <w:r w:rsidRPr="108DD215">
        <w:rPr>
          <w:b/>
          <w:bCs/>
        </w:rPr>
        <w:t>MJ McGee</w:t>
      </w:r>
    </w:p>
    <w:p w14:paraId="4FE539DC" w14:textId="54000654" w:rsidR="00A02D5D" w:rsidRDefault="00A02D5D" w:rsidP="00D10DCA">
      <w:pPr>
        <w:ind w:firstLine="720"/>
        <w:rPr>
          <w:b/>
          <w:bCs/>
        </w:rPr>
      </w:pPr>
      <w:r w:rsidRPr="278049D1">
        <w:rPr>
          <w:b/>
        </w:rPr>
        <w:t>Contact Info:</w:t>
      </w:r>
      <w:r>
        <w:t xml:space="preserve"> </w:t>
      </w:r>
      <w:hyperlink r:id="rId14">
        <w:r w:rsidRPr="108DD215">
          <w:rPr>
            <w:rStyle w:val="Hyperlink"/>
          </w:rPr>
          <w:t>mj.mcgee@ku.edu</w:t>
        </w:r>
      </w:hyperlink>
      <w:r>
        <w:t xml:space="preserve"> (515</w:t>
      </w:r>
      <w:r w:rsidR="00901A14">
        <w:t>-</w:t>
      </w:r>
      <w:r>
        <w:t>782-5535</w:t>
      </w:r>
      <w:r w:rsidR="00901A14">
        <w:t>)</w:t>
      </w:r>
    </w:p>
    <w:p w14:paraId="27E98E41" w14:textId="77777777" w:rsidR="00A02D5D" w:rsidRDefault="00A02D5D" w:rsidP="00D10DCA">
      <w:pPr>
        <w:ind w:firstLine="720"/>
      </w:pPr>
      <w:r w:rsidRPr="278049D1">
        <w:rPr>
          <w:b/>
        </w:rPr>
        <w:t xml:space="preserve">Major: </w:t>
      </w:r>
      <w:r>
        <w:t>Computer Science</w:t>
      </w:r>
    </w:p>
    <w:p w14:paraId="46032B94" w14:textId="77777777" w:rsidR="00A02D5D" w:rsidRDefault="00A02D5D" w:rsidP="00D10DCA">
      <w:pPr>
        <w:ind w:firstLine="720"/>
      </w:pPr>
      <w:r w:rsidRPr="278049D1">
        <w:rPr>
          <w:b/>
        </w:rPr>
        <w:t>Relevant Completed Courses:</w:t>
      </w:r>
      <w:r>
        <w:t xml:space="preserve"> EECS 168, EECS 268, EECS 140</w:t>
      </w:r>
    </w:p>
    <w:p w14:paraId="02ABB00D" w14:textId="77777777" w:rsidR="00A02D5D" w:rsidRDefault="00A02D5D" w:rsidP="00D10DCA">
      <w:pPr>
        <w:ind w:firstLine="720"/>
      </w:pPr>
      <w:r w:rsidRPr="278049D1">
        <w:rPr>
          <w:b/>
        </w:rPr>
        <w:t>Relevant Currently Enrolled Courses:</w:t>
      </w:r>
      <w:r>
        <w:t xml:space="preserve"> EECS 348, EECS 210</w:t>
      </w:r>
    </w:p>
    <w:p w14:paraId="0F8D89B0" w14:textId="77777777" w:rsidR="00A02D5D" w:rsidRDefault="00A02D5D" w:rsidP="00D10DCA">
      <w:pPr>
        <w:ind w:firstLine="720"/>
      </w:pPr>
      <w:r w:rsidRPr="278049D1">
        <w:rPr>
          <w:b/>
        </w:rPr>
        <w:t>Programming Knowledge:</w:t>
      </w:r>
      <w:r>
        <w:t xml:space="preserve"> Python, C#</w:t>
      </w:r>
    </w:p>
    <w:p w14:paraId="43E7E9CD" w14:textId="77777777" w:rsidR="00A02D5D" w:rsidRDefault="00A02D5D" w:rsidP="00D10DCA">
      <w:pPr>
        <w:ind w:firstLine="720"/>
      </w:pPr>
      <w:r w:rsidRPr="278049D1">
        <w:rPr>
          <w:b/>
        </w:rPr>
        <w:t xml:space="preserve">Basic Knowledge: </w:t>
      </w:r>
      <w:r>
        <w:t>C, C++, Java</w:t>
      </w:r>
    </w:p>
    <w:p w14:paraId="3301252E" w14:textId="77777777" w:rsidR="00A02D5D" w:rsidRDefault="00A02D5D" w:rsidP="00D10DCA">
      <w:pPr>
        <w:ind w:firstLine="720"/>
        <w:rPr>
          <w:b/>
        </w:rPr>
      </w:pPr>
      <w:r w:rsidRPr="278049D1">
        <w:rPr>
          <w:b/>
        </w:rPr>
        <w:t>Availability:</w:t>
      </w:r>
    </w:p>
    <w:p w14:paraId="4DFC2908" w14:textId="77777777" w:rsidR="00A02D5D" w:rsidRDefault="00A02D5D" w:rsidP="00D10DCA">
      <w:pPr>
        <w:ind w:left="720" w:firstLine="720"/>
      </w:pPr>
      <w:r>
        <w:t>Monday: 8:00am – 11:00am</w:t>
      </w:r>
    </w:p>
    <w:p w14:paraId="5DBEF125" w14:textId="77777777" w:rsidR="00A02D5D" w:rsidRDefault="00A02D5D" w:rsidP="00D10DCA">
      <w:pPr>
        <w:ind w:left="720" w:firstLine="720"/>
      </w:pPr>
      <w:r>
        <w:t>Tuesday: 8:00am – 12:00pm</w:t>
      </w:r>
    </w:p>
    <w:p w14:paraId="0135FF19" w14:textId="77777777" w:rsidR="00A02D5D" w:rsidRDefault="00A02D5D" w:rsidP="00D10DCA">
      <w:pPr>
        <w:ind w:left="720" w:firstLine="720"/>
      </w:pPr>
      <w:r>
        <w:t>Wednesday: 6:00pm – 8:00pm</w:t>
      </w:r>
    </w:p>
    <w:p w14:paraId="0F880FB7" w14:textId="77777777" w:rsidR="00A02D5D" w:rsidRDefault="00A02D5D" w:rsidP="00D10DCA">
      <w:pPr>
        <w:ind w:left="720" w:firstLine="720"/>
      </w:pPr>
      <w:r>
        <w:t>Thursday: 8:00am – 12:00pm</w:t>
      </w:r>
    </w:p>
    <w:p w14:paraId="71CFAAB5" w14:textId="77777777" w:rsidR="00A02D5D" w:rsidRDefault="00A02D5D" w:rsidP="00D10DCA">
      <w:pPr>
        <w:ind w:left="720" w:firstLine="720"/>
      </w:pPr>
      <w:r>
        <w:t>Friday: 8:00am – 11:00am</w:t>
      </w:r>
    </w:p>
    <w:p w14:paraId="46D4D52E" w14:textId="77777777" w:rsidR="00A02D5D" w:rsidRDefault="00A02D5D" w:rsidP="5EFBEDEA">
      <w:pPr>
        <w:ind w:left="720" w:firstLine="720"/>
      </w:pPr>
    </w:p>
    <w:p w14:paraId="6E032BB0" w14:textId="77777777" w:rsidR="00A02D5D" w:rsidRDefault="00A02D5D" w:rsidP="00D10DCA">
      <w:pPr>
        <w:ind w:firstLine="720"/>
        <w:rPr>
          <w:b/>
        </w:rPr>
      </w:pPr>
      <w:r>
        <w:rPr>
          <w:b/>
        </w:rPr>
        <w:t>Steve Gan</w:t>
      </w:r>
    </w:p>
    <w:p w14:paraId="0AAFE0F3" w14:textId="572061C3" w:rsidR="00A02D5D" w:rsidRDefault="00A02D5D" w:rsidP="00D10DCA">
      <w:pPr>
        <w:ind w:firstLine="720"/>
      </w:pPr>
      <w:r w:rsidRPr="278049D1">
        <w:rPr>
          <w:b/>
          <w:bCs/>
        </w:rPr>
        <w:t>Contact Info:</w:t>
      </w:r>
      <w:r>
        <w:t xml:space="preserve"> </w:t>
      </w:r>
      <w:hyperlink r:id="rId15">
        <w:r w:rsidRPr="278049D1">
          <w:rPr>
            <w:rStyle w:val="Hyperlink"/>
          </w:rPr>
          <w:t>steve.gan0710@gmail.com</w:t>
        </w:r>
      </w:hyperlink>
      <w:r w:rsidR="1EF37C64">
        <w:t xml:space="preserve"> (913-226-3989)</w:t>
      </w:r>
    </w:p>
    <w:p w14:paraId="18556DDF" w14:textId="77777777" w:rsidR="00A02D5D" w:rsidRDefault="00A02D5D" w:rsidP="00D10DCA">
      <w:pPr>
        <w:ind w:firstLine="720"/>
      </w:pPr>
      <w:r w:rsidRPr="278049D1">
        <w:rPr>
          <w:b/>
        </w:rPr>
        <w:t>Major:</w:t>
      </w:r>
      <w:r>
        <w:t xml:space="preserve"> Computer Science</w:t>
      </w:r>
    </w:p>
    <w:p w14:paraId="2064C234" w14:textId="77777777" w:rsidR="00A02D5D" w:rsidRDefault="00A02D5D" w:rsidP="00D10DCA">
      <w:pPr>
        <w:ind w:firstLine="720"/>
      </w:pPr>
      <w:r w:rsidRPr="278049D1">
        <w:rPr>
          <w:b/>
        </w:rPr>
        <w:t>Relevant Completed Courses:</w:t>
      </w:r>
      <w:r>
        <w:t xml:space="preserve"> EECS 168, 268, 140, 330, 210, MATH 290, 127</w:t>
      </w:r>
    </w:p>
    <w:p w14:paraId="547B1596" w14:textId="77777777" w:rsidR="00A02D5D" w:rsidRDefault="00A02D5D" w:rsidP="00D10DCA">
      <w:pPr>
        <w:ind w:firstLine="720"/>
      </w:pPr>
      <w:r w:rsidRPr="278049D1">
        <w:rPr>
          <w:b/>
        </w:rPr>
        <w:t>Relevant Currently Enrolled Courses:</w:t>
      </w:r>
      <w:r>
        <w:t xml:space="preserve"> EECS 348, 510, 461, 468</w:t>
      </w:r>
    </w:p>
    <w:p w14:paraId="10F80D63" w14:textId="77777777" w:rsidR="00A02D5D" w:rsidRDefault="00A02D5D" w:rsidP="00D10DCA">
      <w:pPr>
        <w:ind w:firstLine="720"/>
      </w:pPr>
      <w:r w:rsidRPr="1F6D7D37">
        <w:rPr>
          <w:b/>
        </w:rPr>
        <w:t>Programming Knowledge:</w:t>
      </w:r>
      <w:r>
        <w:t xml:space="preserve"> Python, JavaScript, Java</w:t>
      </w:r>
    </w:p>
    <w:p w14:paraId="1726460A" w14:textId="77777777" w:rsidR="00A02D5D" w:rsidRDefault="00A02D5D" w:rsidP="00D10DCA">
      <w:pPr>
        <w:ind w:firstLine="720"/>
      </w:pPr>
      <w:r w:rsidRPr="1F6D7D37">
        <w:rPr>
          <w:b/>
        </w:rPr>
        <w:t xml:space="preserve">Basic Knowledge: </w:t>
      </w:r>
      <w:r>
        <w:t>C, C++, React.js</w:t>
      </w:r>
    </w:p>
    <w:p w14:paraId="3259B484" w14:textId="77777777" w:rsidR="00A02D5D" w:rsidRDefault="00A02D5D" w:rsidP="00D10DCA">
      <w:pPr>
        <w:ind w:firstLine="720"/>
        <w:rPr>
          <w:b/>
        </w:rPr>
      </w:pPr>
      <w:r w:rsidRPr="1F6D7D37">
        <w:rPr>
          <w:b/>
        </w:rPr>
        <w:t>Availability:</w:t>
      </w:r>
    </w:p>
    <w:p w14:paraId="366EFF59" w14:textId="7ABA7652" w:rsidR="00A02D5D" w:rsidRDefault="00A02D5D" w:rsidP="5EFBEDEA">
      <w:pPr>
        <w:ind w:left="720"/>
      </w:pPr>
      <w:r>
        <w:tab/>
      </w:r>
      <w:r w:rsidR="00D10DCA">
        <w:tab/>
      </w:r>
      <w:r>
        <w:t>Monday: All Day Online</w:t>
      </w:r>
    </w:p>
    <w:p w14:paraId="5B46D98A" w14:textId="5E5A1CFA" w:rsidR="00A02D5D" w:rsidRDefault="00A02D5D" w:rsidP="5EFBEDEA">
      <w:pPr>
        <w:ind w:left="720"/>
      </w:pPr>
      <w:r>
        <w:tab/>
      </w:r>
      <w:r w:rsidR="00D10DCA">
        <w:tab/>
      </w:r>
      <w:r>
        <w:t>Tuesday: 9:00 am - 12:00 pm, after 4:00 pm</w:t>
      </w:r>
    </w:p>
    <w:p w14:paraId="481465AA" w14:textId="061FF7C8" w:rsidR="00A02D5D" w:rsidRDefault="00A02D5D" w:rsidP="5EFBEDEA">
      <w:pPr>
        <w:ind w:left="720"/>
      </w:pPr>
      <w:r>
        <w:tab/>
      </w:r>
      <w:r w:rsidR="00D10DCA">
        <w:tab/>
      </w:r>
      <w:r>
        <w:t>Wednesday: After 2:30 pm</w:t>
      </w:r>
    </w:p>
    <w:p w14:paraId="518CFF20" w14:textId="16B665C2" w:rsidR="00A02D5D" w:rsidRDefault="00A02D5D" w:rsidP="5EFBEDEA">
      <w:pPr>
        <w:ind w:left="720"/>
      </w:pPr>
      <w:r>
        <w:tab/>
      </w:r>
      <w:r w:rsidR="00D10DCA">
        <w:tab/>
      </w:r>
      <w:r>
        <w:t>Thursday: 9:00 am - 12:00 pm, after 4:00 pm</w:t>
      </w:r>
    </w:p>
    <w:p w14:paraId="29245CB2" w14:textId="6E6A7BE5" w:rsidR="00A02D5D" w:rsidRDefault="00A02D5D" w:rsidP="5EFBEDEA">
      <w:pPr>
        <w:ind w:left="720"/>
      </w:pPr>
      <w:r>
        <w:tab/>
      </w:r>
      <w:r w:rsidR="00D10DCA">
        <w:tab/>
      </w:r>
      <w:r>
        <w:t>Friday: All Day Online</w:t>
      </w:r>
    </w:p>
    <w:p w14:paraId="7304EBFB" w14:textId="77777777" w:rsidR="00A02D5D" w:rsidRDefault="00A02D5D" w:rsidP="00A02D5D"/>
    <w:p w14:paraId="1EDDFBCA" w14:textId="77777777" w:rsidR="00A02D5D" w:rsidRPr="00BD124A" w:rsidRDefault="00A02D5D" w:rsidP="00D10DCA">
      <w:pPr>
        <w:ind w:firstLine="720"/>
        <w:rPr>
          <w:rFonts w:eastAsia="Calibri"/>
          <w:b/>
        </w:rPr>
      </w:pPr>
      <w:r w:rsidRPr="5EFBEDEA">
        <w:rPr>
          <w:rFonts w:eastAsia="Calibri"/>
          <w:b/>
        </w:rPr>
        <w:t xml:space="preserve">Nicholas </w:t>
      </w:r>
      <w:proofErr w:type="spellStart"/>
      <w:r w:rsidRPr="5EFBEDEA">
        <w:rPr>
          <w:rFonts w:eastAsia="Calibri"/>
          <w:b/>
        </w:rPr>
        <w:t>Hausler</w:t>
      </w:r>
      <w:proofErr w:type="spellEnd"/>
    </w:p>
    <w:p w14:paraId="451134BF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Contact Info:</w:t>
      </w:r>
      <w:r w:rsidRPr="5EFBEDEA">
        <w:rPr>
          <w:rFonts w:eastAsia="Calibri"/>
        </w:rPr>
        <w:t xml:space="preserve"> n704h227@ku.edu</w:t>
      </w:r>
    </w:p>
    <w:p w14:paraId="40215E5A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Major:</w:t>
      </w:r>
      <w:r w:rsidRPr="5EFBEDEA">
        <w:rPr>
          <w:rFonts w:eastAsia="Calibri"/>
        </w:rPr>
        <w:t xml:space="preserve"> Computer Science</w:t>
      </w:r>
    </w:p>
    <w:p w14:paraId="5B2D69CD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Relevant Completed Courses:</w:t>
      </w:r>
      <w:r w:rsidRPr="5EFBEDEA">
        <w:rPr>
          <w:rFonts w:eastAsia="Calibri"/>
        </w:rPr>
        <w:t xml:space="preserve"> EECS 168, 268, 140</w:t>
      </w:r>
    </w:p>
    <w:p w14:paraId="7840C5C5" w14:textId="7777777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Relevant Currently Enrolled Courses:</w:t>
      </w:r>
      <w:r w:rsidRPr="5EFBEDEA">
        <w:rPr>
          <w:rFonts w:eastAsia="Calibri"/>
        </w:rPr>
        <w:t xml:space="preserve"> EECS 348, 468, 330, 388</w:t>
      </w:r>
    </w:p>
    <w:p w14:paraId="67F010C6" w14:textId="7AC1A9E2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Programming Knowledge:</w:t>
      </w:r>
      <w:r w:rsidRPr="5EFBEDEA">
        <w:rPr>
          <w:rFonts w:eastAsia="Calibri"/>
        </w:rPr>
        <w:t xml:space="preserve"> Python, JavaScript, HTML, Git</w:t>
      </w:r>
    </w:p>
    <w:p w14:paraId="7FC05FA8" w14:textId="666D41D7" w:rsidR="00A02D5D" w:rsidRDefault="00A02D5D" w:rsidP="00D10DCA">
      <w:pPr>
        <w:ind w:firstLine="720"/>
        <w:rPr>
          <w:rFonts w:eastAsia="Calibri"/>
        </w:rPr>
      </w:pPr>
      <w:r w:rsidRPr="4DA74EC2">
        <w:rPr>
          <w:rFonts w:eastAsia="Calibri"/>
          <w:b/>
        </w:rPr>
        <w:t>Basic Knowledge:</w:t>
      </w:r>
      <w:r w:rsidRPr="5EFBEDEA">
        <w:rPr>
          <w:rFonts w:eastAsia="Calibri"/>
        </w:rPr>
        <w:t xml:space="preserve"> C</w:t>
      </w:r>
      <w:r w:rsidR="567FB228" w:rsidRPr="2C11EB33">
        <w:rPr>
          <w:rFonts w:eastAsia="Calibri"/>
        </w:rPr>
        <w:t>, C++</w:t>
      </w:r>
    </w:p>
    <w:p w14:paraId="1222A72C" w14:textId="77777777" w:rsidR="00A02D5D" w:rsidRDefault="00A02D5D" w:rsidP="00D10DCA">
      <w:pPr>
        <w:ind w:firstLine="720"/>
        <w:rPr>
          <w:rFonts w:eastAsia="Calibri"/>
          <w:b/>
        </w:rPr>
      </w:pPr>
      <w:r w:rsidRPr="4DA74EC2">
        <w:rPr>
          <w:rFonts w:eastAsia="Calibri"/>
          <w:b/>
        </w:rPr>
        <w:t>Availability:</w:t>
      </w:r>
    </w:p>
    <w:p w14:paraId="5673EF1E" w14:textId="09131E42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Monday: 12:30 pm - 10:00 pm</w:t>
      </w:r>
    </w:p>
    <w:p w14:paraId="38A92B37" w14:textId="1371633D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Tuesday: 4:00 pm - 10:00 pm</w:t>
      </w:r>
    </w:p>
    <w:p w14:paraId="4CEBA43D" w14:textId="7FF8DBBF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Wednesday: 3:00 pm - 10:00 pm</w:t>
      </w:r>
    </w:p>
    <w:p w14:paraId="0708880A" w14:textId="3D7C84CC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Thursday: 4:00 pm - 10:00 pm</w:t>
      </w:r>
    </w:p>
    <w:p w14:paraId="6D578CDF" w14:textId="6CFF5023" w:rsidR="00A02D5D" w:rsidRDefault="00A02D5D" w:rsidP="5EFBEDEA">
      <w:pPr>
        <w:ind w:left="720"/>
        <w:rPr>
          <w:rFonts w:eastAsia="Calibri"/>
        </w:rPr>
      </w:pPr>
      <w:r>
        <w:rPr>
          <w:rFonts w:ascii="Calibri" w:eastAsia="Calibri" w:hAnsi="Calibri" w:cs="Calibri"/>
          <w:sz w:val="24"/>
        </w:rPr>
        <w:tab/>
      </w:r>
      <w:r w:rsidR="00D10DCA">
        <w:rPr>
          <w:rFonts w:ascii="Calibri" w:eastAsia="Calibri" w:hAnsi="Calibri" w:cs="Calibri"/>
          <w:sz w:val="24"/>
        </w:rPr>
        <w:tab/>
      </w:r>
      <w:r w:rsidRPr="5EFBEDEA">
        <w:rPr>
          <w:rFonts w:eastAsia="Calibri"/>
        </w:rPr>
        <w:t>Friday: 12:30 pm - 10:00 pm</w:t>
      </w:r>
    </w:p>
    <w:p w14:paraId="27E8AA03" w14:textId="551C9F1B" w:rsidR="00A02D5D" w:rsidRDefault="00A02D5D">
      <w:pPr>
        <w:pStyle w:val="BodyText"/>
      </w:pPr>
    </w:p>
    <w:p w14:paraId="5D787A77" w14:textId="78456DDB" w:rsidR="00A02D5D" w:rsidRPr="00C26778" w:rsidRDefault="00A02D5D">
      <w:pPr>
        <w:pStyle w:val="BodyText"/>
      </w:pPr>
    </w:p>
    <w:p w14:paraId="727F1072" w14:textId="77777777" w:rsidR="00E918C5" w:rsidRPr="00C26778" w:rsidRDefault="00E918C5">
      <w:pPr>
        <w:pStyle w:val="Heading1"/>
      </w:pPr>
      <w:bookmarkStart w:id="52" w:name="_Toc524312841"/>
      <w:bookmarkStart w:id="53" w:name="_Toc516131721"/>
      <w:bookmarkStart w:id="54" w:name="_Toc146288861"/>
      <w:r w:rsidRPr="00C26778">
        <w:t>Management Process</w:t>
      </w:r>
      <w:bookmarkEnd w:id="52"/>
      <w:bookmarkEnd w:id="53"/>
      <w:bookmarkEnd w:id="54"/>
    </w:p>
    <w:p w14:paraId="5E118BB6" w14:textId="28C9AA66" w:rsidR="00E918C5" w:rsidRDefault="00E918C5" w:rsidP="26869076">
      <w:pPr>
        <w:pStyle w:val="Heading2"/>
      </w:pPr>
      <w:bookmarkStart w:id="55" w:name="_Toc524312842"/>
      <w:bookmarkStart w:id="56" w:name="_Toc343179439"/>
      <w:bookmarkStart w:id="57" w:name="_Toc146288862"/>
      <w:r>
        <w:t>Project Estimates</w:t>
      </w:r>
      <w:bookmarkEnd w:id="55"/>
      <w:bookmarkEnd w:id="56"/>
      <w:bookmarkEnd w:id="57"/>
    </w:p>
    <w:p w14:paraId="143C3AA2" w14:textId="6AD9AFE2" w:rsidR="39B22211" w:rsidRDefault="39B22211" w:rsidP="44F80801">
      <w:pPr>
        <w:ind w:firstLine="720"/>
      </w:pPr>
      <w:r>
        <w:t>N/A</w:t>
      </w:r>
    </w:p>
    <w:p w14:paraId="387DB545" w14:textId="15DA17AB" w:rsidR="26869076" w:rsidRDefault="26869076" w:rsidP="26869076"/>
    <w:p w14:paraId="3B144556" w14:textId="77777777" w:rsidR="00E918C5" w:rsidRPr="00C26778" w:rsidRDefault="00E918C5">
      <w:pPr>
        <w:pStyle w:val="Heading2"/>
      </w:pPr>
      <w:bookmarkStart w:id="58" w:name="_Toc524312843"/>
      <w:bookmarkStart w:id="59" w:name="_Toc1801306731"/>
      <w:bookmarkStart w:id="60" w:name="_Toc146288863"/>
      <w:r w:rsidRPr="00C26778">
        <w:t>Project Plan</w:t>
      </w:r>
      <w:bookmarkEnd w:id="58"/>
      <w:bookmarkEnd w:id="59"/>
      <w:bookmarkEnd w:id="60"/>
    </w:p>
    <w:p w14:paraId="4293DED5" w14:textId="78C898A8" w:rsidR="32508393" w:rsidRPr="00C93138" w:rsidRDefault="32508393" w:rsidP="1AA2BF94">
      <w:pPr>
        <w:pStyle w:val="infoblue0"/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Our project resources are composed of the five members of our group and the time we’ll be able to dedicate to the </w:t>
      </w:r>
      <w:r w:rsidR="60A1CB4D" w:rsidRPr="313B677C">
        <w:rPr>
          <w:i w:val="0"/>
          <w:iCs w:val="0"/>
          <w:color w:val="000000" w:themeColor="text1"/>
        </w:rPr>
        <w:t xml:space="preserve">project’s </w:t>
      </w:r>
      <w:r w:rsidRPr="00C93138">
        <w:rPr>
          <w:i w:val="0"/>
          <w:iCs w:val="0"/>
          <w:color w:val="000000" w:themeColor="text1"/>
        </w:rPr>
        <w:t>implementation</w:t>
      </w:r>
      <w:r w:rsidR="60A1CB4D" w:rsidRPr="313B677C">
        <w:rPr>
          <w:i w:val="0"/>
          <w:iCs w:val="0"/>
          <w:color w:val="000000" w:themeColor="text1"/>
        </w:rPr>
        <w:t>.</w:t>
      </w:r>
      <w:r w:rsidR="15555E2F" w:rsidRPr="00C93138">
        <w:rPr>
          <w:i w:val="0"/>
          <w:iCs w:val="0"/>
          <w:color w:val="000000" w:themeColor="text1"/>
        </w:rPr>
        <w:t xml:space="preserve"> </w:t>
      </w:r>
      <w:r w:rsidR="49E3AF74" w:rsidRPr="00C93138">
        <w:rPr>
          <w:i w:val="0"/>
          <w:iCs w:val="0"/>
          <w:color w:val="000000" w:themeColor="text1"/>
        </w:rPr>
        <w:t xml:space="preserve">The rough schedule </w:t>
      </w:r>
      <w:r w:rsidR="3250178C" w:rsidRPr="00C93138">
        <w:rPr>
          <w:i w:val="0"/>
          <w:iCs w:val="0"/>
          <w:color w:val="000000" w:themeColor="text1"/>
        </w:rPr>
        <w:t xml:space="preserve">for </w:t>
      </w:r>
      <w:r w:rsidR="49E3AF74" w:rsidRPr="00C93138">
        <w:rPr>
          <w:i w:val="0"/>
          <w:iCs w:val="0"/>
          <w:color w:val="000000" w:themeColor="text1"/>
        </w:rPr>
        <w:t>our project will be as follows:</w:t>
      </w:r>
    </w:p>
    <w:p w14:paraId="0C7815C1" w14:textId="76607477" w:rsidR="49E3AF74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September 5: Project part 1 assigned: Project management </w:t>
      </w:r>
      <w:r w:rsidR="00C93138" w:rsidRPr="00C93138">
        <w:rPr>
          <w:i w:val="0"/>
          <w:iCs w:val="0"/>
          <w:color w:val="000000" w:themeColor="text1"/>
        </w:rPr>
        <w:t>plan.</w:t>
      </w:r>
    </w:p>
    <w:p w14:paraId="31C61605" w14:textId="5D63F02B" w:rsidR="5CA6F371" w:rsidRDefault="5CA6F371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54B43E19">
        <w:rPr>
          <w:i w:val="0"/>
          <w:iCs w:val="0"/>
          <w:color w:val="000000" w:themeColor="text1"/>
        </w:rPr>
        <w:t>Artifacts to be delivered: Project Management Plan</w:t>
      </w:r>
    </w:p>
    <w:p w14:paraId="65F5DFF2" w14:textId="25A39766" w:rsidR="3D73DA4E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September 19: Project part 2 assigned: Project </w:t>
      </w:r>
      <w:r w:rsidR="00C93138" w:rsidRPr="00C93138">
        <w:rPr>
          <w:i w:val="0"/>
          <w:iCs w:val="0"/>
          <w:color w:val="000000" w:themeColor="text1"/>
        </w:rPr>
        <w:t>requirements.</w:t>
      </w:r>
    </w:p>
    <w:p w14:paraId="2FB79C9E" w14:textId="71D55A00" w:rsidR="58A02622" w:rsidRDefault="58A02622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54B43E19">
        <w:rPr>
          <w:i w:val="0"/>
          <w:iCs w:val="0"/>
          <w:color w:val="000000" w:themeColor="text1"/>
        </w:rPr>
        <w:t xml:space="preserve">Artifacts to be delivered: </w:t>
      </w:r>
      <w:r w:rsidR="6266387A" w:rsidRPr="4C353E8A">
        <w:rPr>
          <w:i w:val="0"/>
          <w:iCs w:val="0"/>
          <w:color w:val="000000" w:themeColor="text1"/>
        </w:rPr>
        <w:t xml:space="preserve">Project </w:t>
      </w:r>
      <w:r w:rsidR="6266387A" w:rsidRPr="71C3DD4D">
        <w:rPr>
          <w:i w:val="0"/>
          <w:iCs w:val="0"/>
          <w:color w:val="000000" w:themeColor="text1"/>
        </w:rPr>
        <w:t xml:space="preserve">requirement </w:t>
      </w:r>
      <w:r w:rsidR="6266387A" w:rsidRPr="583E1F2A">
        <w:rPr>
          <w:i w:val="0"/>
          <w:iCs w:val="0"/>
          <w:color w:val="000000" w:themeColor="text1"/>
        </w:rPr>
        <w:t>documentation</w:t>
      </w:r>
    </w:p>
    <w:p w14:paraId="1C32C3F0" w14:textId="0516551E" w:rsidR="3D73DA4E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October 24: Project part 3 assigned: Project architecture and </w:t>
      </w:r>
      <w:r w:rsidR="00C93138" w:rsidRPr="00C93138">
        <w:rPr>
          <w:i w:val="0"/>
          <w:iCs w:val="0"/>
          <w:color w:val="000000" w:themeColor="text1"/>
        </w:rPr>
        <w:t>design.</w:t>
      </w:r>
    </w:p>
    <w:p w14:paraId="48B21A8E" w14:textId="31BCDE17" w:rsidR="00547E84" w:rsidRPr="00C93138" w:rsidRDefault="00547E84" w:rsidP="00547E84">
      <w:pPr>
        <w:pStyle w:val="infoblue0"/>
        <w:numPr>
          <w:ilvl w:val="2"/>
          <w:numId w:val="6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Artifacts to be delivered:</w:t>
      </w:r>
      <w:r w:rsidR="43E68C5D" w:rsidRPr="60684DB9">
        <w:rPr>
          <w:i w:val="0"/>
          <w:iCs w:val="0"/>
          <w:color w:val="000000" w:themeColor="text1"/>
        </w:rPr>
        <w:t xml:space="preserve"> </w:t>
      </w:r>
      <w:r w:rsidR="43E68C5D" w:rsidRPr="72D5BFD0">
        <w:rPr>
          <w:i w:val="0"/>
          <w:iCs w:val="0"/>
          <w:color w:val="000000" w:themeColor="text1"/>
        </w:rPr>
        <w:t xml:space="preserve">Project </w:t>
      </w:r>
      <w:r w:rsidR="43E68C5D" w:rsidRPr="39E61ED4">
        <w:rPr>
          <w:i w:val="0"/>
          <w:iCs w:val="0"/>
          <w:color w:val="000000" w:themeColor="text1"/>
        </w:rPr>
        <w:t xml:space="preserve">architecture and design </w:t>
      </w:r>
      <w:r w:rsidR="43E68C5D" w:rsidRPr="7CE70EA3">
        <w:rPr>
          <w:i w:val="0"/>
          <w:iCs w:val="0"/>
          <w:color w:val="000000" w:themeColor="text1"/>
        </w:rPr>
        <w:t>documentation</w:t>
      </w:r>
    </w:p>
    <w:p w14:paraId="3F6012BF" w14:textId="62CF981D" w:rsidR="3D73DA4E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October 31: Project part 4 assigned: Project </w:t>
      </w:r>
      <w:r w:rsidR="00C93138" w:rsidRPr="00C93138">
        <w:rPr>
          <w:i w:val="0"/>
          <w:iCs w:val="0"/>
          <w:color w:val="000000" w:themeColor="text1"/>
        </w:rPr>
        <w:t>implementation.</w:t>
      </w:r>
    </w:p>
    <w:p w14:paraId="5E52BEB5" w14:textId="59B8164C" w:rsidR="54B43E19" w:rsidRDefault="7F548E2D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087EC51C">
        <w:rPr>
          <w:i w:val="0"/>
          <w:iCs w:val="0"/>
          <w:color w:val="000000" w:themeColor="text1"/>
        </w:rPr>
        <w:t xml:space="preserve">Artifacts to be delivered: </w:t>
      </w:r>
      <w:r w:rsidR="0DFE6156" w:rsidRPr="0A2F66C1">
        <w:rPr>
          <w:i w:val="0"/>
          <w:iCs w:val="0"/>
          <w:color w:val="000000" w:themeColor="text1"/>
        </w:rPr>
        <w:t xml:space="preserve">Project </w:t>
      </w:r>
      <w:r w:rsidR="0DFE6156" w:rsidRPr="5B6ECF80">
        <w:rPr>
          <w:i w:val="0"/>
          <w:iCs w:val="0"/>
          <w:color w:val="000000" w:themeColor="text1"/>
        </w:rPr>
        <w:t xml:space="preserve">implementation </w:t>
      </w:r>
      <w:r w:rsidR="0DFE6156" w:rsidRPr="3C757F57">
        <w:rPr>
          <w:i w:val="0"/>
          <w:iCs w:val="0"/>
          <w:color w:val="000000" w:themeColor="text1"/>
        </w:rPr>
        <w:t>documentation</w:t>
      </w:r>
    </w:p>
    <w:p w14:paraId="08EB28BB" w14:textId="7D7E4BCD" w:rsidR="242371E6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November 14: Project part 5 assigned: Project test </w:t>
      </w:r>
      <w:r w:rsidR="00C93138" w:rsidRPr="00C93138">
        <w:rPr>
          <w:i w:val="0"/>
          <w:iCs w:val="0"/>
          <w:color w:val="000000" w:themeColor="text1"/>
        </w:rPr>
        <w:t>cases.</w:t>
      </w:r>
    </w:p>
    <w:p w14:paraId="1153F755" w14:textId="7B615F3D" w:rsidR="54B43E19" w:rsidRDefault="2C5F7046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76C44BF2">
        <w:rPr>
          <w:i w:val="0"/>
          <w:iCs w:val="0"/>
          <w:color w:val="000000" w:themeColor="text1"/>
        </w:rPr>
        <w:t xml:space="preserve">Artifacts to be delivered: </w:t>
      </w:r>
      <w:r w:rsidR="04BC0F86" w:rsidRPr="52D4A5B9">
        <w:rPr>
          <w:i w:val="0"/>
          <w:iCs w:val="0"/>
          <w:color w:val="000000" w:themeColor="text1"/>
        </w:rPr>
        <w:t>Project</w:t>
      </w:r>
      <w:r w:rsidR="3DA8AA0F" w:rsidRPr="62FE9EA8">
        <w:rPr>
          <w:i w:val="0"/>
          <w:iCs w:val="0"/>
          <w:color w:val="000000" w:themeColor="text1"/>
        </w:rPr>
        <w:t xml:space="preserve"> test case </w:t>
      </w:r>
      <w:r w:rsidR="3DA8AA0F" w:rsidRPr="26D7F462">
        <w:rPr>
          <w:i w:val="0"/>
          <w:iCs w:val="0"/>
          <w:color w:val="000000" w:themeColor="text1"/>
        </w:rPr>
        <w:t>catalog</w:t>
      </w:r>
    </w:p>
    <w:p w14:paraId="50330ACA" w14:textId="4573AE7D" w:rsidR="3D73DA4E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November 28: Project part 6 assigned: Project user </w:t>
      </w:r>
      <w:r w:rsidR="00C93138" w:rsidRPr="00C93138">
        <w:rPr>
          <w:i w:val="0"/>
          <w:iCs w:val="0"/>
          <w:color w:val="000000" w:themeColor="text1"/>
        </w:rPr>
        <w:t>manual.</w:t>
      </w:r>
    </w:p>
    <w:p w14:paraId="3063B007" w14:textId="76DF28A2" w:rsidR="54B43E19" w:rsidRDefault="44EF46B8" w:rsidP="54B43E19">
      <w:pPr>
        <w:pStyle w:val="infoblue0"/>
        <w:numPr>
          <w:ilvl w:val="2"/>
          <w:numId w:val="6"/>
        </w:numPr>
        <w:rPr>
          <w:i w:val="0"/>
          <w:color w:val="000000" w:themeColor="text1"/>
        </w:rPr>
      </w:pPr>
      <w:r w:rsidRPr="76C44BF2">
        <w:rPr>
          <w:i w:val="0"/>
          <w:iCs w:val="0"/>
          <w:color w:val="000000" w:themeColor="text1"/>
        </w:rPr>
        <w:t>Artifacts to be delivered:</w:t>
      </w:r>
      <w:r w:rsidR="6AAD2F99" w:rsidRPr="026B1233">
        <w:rPr>
          <w:i w:val="0"/>
          <w:iCs w:val="0"/>
          <w:color w:val="000000" w:themeColor="text1"/>
        </w:rPr>
        <w:t xml:space="preserve"> Project user </w:t>
      </w:r>
      <w:r w:rsidR="40470143" w:rsidRPr="375755C9">
        <w:rPr>
          <w:i w:val="0"/>
          <w:iCs w:val="0"/>
          <w:color w:val="000000" w:themeColor="text1"/>
        </w:rPr>
        <w:t>manual</w:t>
      </w:r>
    </w:p>
    <w:p w14:paraId="5228703D" w14:textId="4257D9F5" w:rsidR="2B0E28F8" w:rsidRPr="00C93138" w:rsidRDefault="3D73DA4E" w:rsidP="009056E0">
      <w:pPr>
        <w:pStyle w:val="infoblue0"/>
        <w:numPr>
          <w:ilvl w:val="1"/>
          <w:numId w:val="6"/>
        </w:numPr>
        <w:rPr>
          <w:i w:val="0"/>
          <w:iCs w:val="0"/>
          <w:color w:val="000000" w:themeColor="text1"/>
        </w:rPr>
      </w:pPr>
      <w:r w:rsidRPr="00C93138">
        <w:rPr>
          <w:i w:val="0"/>
          <w:iCs w:val="0"/>
          <w:color w:val="000000" w:themeColor="text1"/>
        </w:rPr>
        <w:t xml:space="preserve">December 5: Final submission </w:t>
      </w:r>
      <w:r w:rsidR="00C93138" w:rsidRPr="00C93138">
        <w:rPr>
          <w:i w:val="0"/>
          <w:iCs w:val="0"/>
          <w:color w:val="000000" w:themeColor="text1"/>
        </w:rPr>
        <w:t>made.</w:t>
      </w:r>
    </w:p>
    <w:p w14:paraId="27F912F2" w14:textId="41E606CE" w:rsidR="375755C9" w:rsidRDefault="616E0C10" w:rsidP="3D593568">
      <w:pPr>
        <w:pStyle w:val="infoblue0"/>
        <w:numPr>
          <w:ilvl w:val="2"/>
          <w:numId w:val="6"/>
        </w:numPr>
        <w:rPr>
          <w:color w:val="000000" w:themeColor="text1"/>
        </w:rPr>
      </w:pPr>
      <w:r w:rsidRPr="6D6555F3">
        <w:rPr>
          <w:i w:val="0"/>
          <w:iCs w:val="0"/>
          <w:color w:val="000000" w:themeColor="text1"/>
        </w:rPr>
        <w:t xml:space="preserve">Artifacts to be delivered: </w:t>
      </w:r>
      <w:r w:rsidRPr="447F624C">
        <w:rPr>
          <w:i w:val="0"/>
          <w:iCs w:val="0"/>
          <w:color w:val="000000" w:themeColor="text1"/>
        </w:rPr>
        <w:t>Final GitHub</w:t>
      </w:r>
      <w:r w:rsidRPr="2C147051">
        <w:rPr>
          <w:i w:val="0"/>
          <w:iCs w:val="0"/>
          <w:color w:val="000000" w:themeColor="text1"/>
        </w:rPr>
        <w:t xml:space="preserve"> repository</w:t>
      </w:r>
    </w:p>
    <w:p w14:paraId="65F59FD7" w14:textId="12652A2B" w:rsidR="74804A19" w:rsidRDefault="74804A19" w:rsidP="74804A19">
      <w:pPr>
        <w:pStyle w:val="infoblue0"/>
        <w:rPr>
          <w:color w:val="000000" w:themeColor="text1"/>
        </w:rPr>
      </w:pPr>
    </w:p>
    <w:p w14:paraId="194A5934" w14:textId="6F4C9812" w:rsidR="00E918C5" w:rsidRPr="00C26778" w:rsidRDefault="00E918C5">
      <w:pPr>
        <w:pStyle w:val="Heading3"/>
      </w:pPr>
      <w:bookmarkStart w:id="61" w:name="_Toc524312844"/>
      <w:r w:rsidRPr="00C26778">
        <w:t>Phase Plan</w:t>
      </w:r>
      <w:bookmarkEnd w:id="61"/>
    </w:p>
    <w:p w14:paraId="1F67A251" w14:textId="4C730160" w:rsidR="2CA6672A" w:rsidRDefault="402F0077" w:rsidP="44F80801">
      <w:pPr>
        <w:ind w:firstLine="720"/>
      </w:pPr>
      <w:r>
        <w:t>N/A</w:t>
      </w:r>
    </w:p>
    <w:p w14:paraId="1D9CA668" w14:textId="11223AB8" w:rsidR="736D3357" w:rsidRDefault="736D3357" w:rsidP="736D3357"/>
    <w:p w14:paraId="313B6B34" w14:textId="77777777" w:rsidR="00E918C5" w:rsidRPr="00C26778" w:rsidRDefault="00E918C5">
      <w:pPr>
        <w:pStyle w:val="Heading3"/>
      </w:pPr>
      <w:bookmarkStart w:id="62" w:name="_Toc524312845"/>
      <w:r w:rsidRPr="00C26778">
        <w:t>Iteration Objectives</w:t>
      </w:r>
      <w:bookmarkEnd w:id="62"/>
    </w:p>
    <w:p w14:paraId="018461C1" w14:textId="3FBB4AB4" w:rsidR="52EDE687" w:rsidRDefault="52EDE687" w:rsidP="0B083CF6">
      <w:pPr>
        <w:pStyle w:val="infoblue0"/>
        <w:rPr>
          <w:i w:val="0"/>
          <w:iCs w:val="0"/>
          <w:color w:val="auto"/>
        </w:rPr>
      </w:pPr>
      <w:r w:rsidRPr="0B083CF6">
        <w:rPr>
          <w:i w:val="0"/>
          <w:iCs w:val="0"/>
          <w:color w:val="auto"/>
        </w:rPr>
        <w:t>Iteration 1:</w:t>
      </w:r>
      <w:r w:rsidR="44153FBE" w:rsidRPr="0B083CF6">
        <w:rPr>
          <w:i w:val="0"/>
          <w:iCs w:val="0"/>
          <w:color w:val="auto"/>
        </w:rPr>
        <w:t xml:space="preserve"> Implement a stack to be used in parsing operations.</w:t>
      </w:r>
      <w:r w:rsidRPr="0B083CF6">
        <w:rPr>
          <w:i w:val="0"/>
          <w:iCs w:val="0"/>
          <w:color w:val="auto"/>
        </w:rPr>
        <w:t xml:space="preserve"> </w:t>
      </w:r>
      <w:r>
        <w:tab/>
      </w:r>
      <w:r>
        <w:tab/>
      </w:r>
      <w:r>
        <w:tab/>
      </w:r>
      <w:r w:rsidR="3E94F046" w:rsidRPr="6D4CD2CD">
        <w:rPr>
          <w:i w:val="0"/>
          <w:iCs w:val="0"/>
          <w:color w:val="auto"/>
        </w:rPr>
        <w:t>October 3</w:t>
      </w:r>
      <w:r w:rsidR="536D4C77" w:rsidRPr="6D4CD2CD">
        <w:rPr>
          <w:i w:val="0"/>
          <w:iCs w:val="0"/>
          <w:color w:val="auto"/>
        </w:rPr>
        <w:t>1</w:t>
      </w:r>
      <w:r w:rsidR="465A1138" w:rsidRPr="6D4CD2CD">
        <w:rPr>
          <w:i w:val="0"/>
          <w:iCs w:val="0"/>
          <w:color w:val="auto"/>
          <w:vertAlign w:val="superscript"/>
        </w:rPr>
        <w:t>st</w:t>
      </w:r>
      <w:r w:rsidR="3E94F046" w:rsidRPr="6D4CD2CD">
        <w:rPr>
          <w:i w:val="0"/>
          <w:iCs w:val="0"/>
          <w:color w:val="auto"/>
        </w:rPr>
        <w:t xml:space="preserve"> </w:t>
      </w:r>
    </w:p>
    <w:p w14:paraId="1DC51518" w14:textId="2F7D2E60" w:rsidR="125F8B06" w:rsidRDefault="125F8B06" w:rsidP="0B083CF6">
      <w:pPr>
        <w:pStyle w:val="infoblue0"/>
        <w:rPr>
          <w:i w:val="0"/>
          <w:iCs w:val="0"/>
          <w:color w:val="auto"/>
          <w:vertAlign w:val="superscript"/>
        </w:rPr>
      </w:pPr>
      <w:r w:rsidRPr="0B083CF6">
        <w:rPr>
          <w:i w:val="0"/>
          <w:iCs w:val="0"/>
          <w:color w:val="auto"/>
        </w:rPr>
        <w:t xml:space="preserve">Iteration </w:t>
      </w:r>
      <w:r w:rsidR="5F567EF7" w:rsidRPr="0B083CF6">
        <w:rPr>
          <w:i w:val="0"/>
          <w:iCs w:val="0"/>
          <w:color w:val="auto"/>
        </w:rPr>
        <w:t>2</w:t>
      </w:r>
      <w:r w:rsidRPr="0B083CF6">
        <w:rPr>
          <w:i w:val="0"/>
          <w:iCs w:val="0"/>
          <w:color w:val="auto"/>
        </w:rPr>
        <w:t xml:space="preserve">: </w:t>
      </w:r>
      <w:r w:rsidR="76354BD0" w:rsidRPr="0B083CF6">
        <w:rPr>
          <w:i w:val="0"/>
          <w:iCs w:val="0"/>
          <w:color w:val="auto"/>
        </w:rPr>
        <w:t xml:space="preserve">Addition operator and integer math. </w:t>
      </w:r>
      <w:r>
        <w:tab/>
      </w:r>
      <w:r>
        <w:tab/>
      </w:r>
      <w:r>
        <w:tab/>
      </w:r>
      <w:r>
        <w:tab/>
      </w:r>
      <w:r>
        <w:tab/>
      </w:r>
      <w:r w:rsidR="43EECF50" w:rsidRPr="0B083CF6">
        <w:rPr>
          <w:i w:val="0"/>
          <w:iCs w:val="0"/>
          <w:color w:val="auto"/>
        </w:rPr>
        <w:t xml:space="preserve">November </w:t>
      </w:r>
      <w:r w:rsidR="2EC666F6" w:rsidRPr="56B9BE7D">
        <w:rPr>
          <w:i w:val="0"/>
          <w:iCs w:val="0"/>
          <w:color w:val="auto"/>
        </w:rPr>
        <w:t>2</w:t>
      </w:r>
      <w:r w:rsidR="2EC666F6" w:rsidRPr="56B9BE7D">
        <w:rPr>
          <w:i w:val="0"/>
          <w:iCs w:val="0"/>
          <w:color w:val="auto"/>
          <w:vertAlign w:val="superscript"/>
        </w:rPr>
        <w:t>nd</w:t>
      </w:r>
      <w:r w:rsidR="43EECF50" w:rsidRPr="0B083CF6">
        <w:rPr>
          <w:i w:val="0"/>
          <w:iCs w:val="0"/>
          <w:color w:val="auto"/>
        </w:rPr>
        <w:t xml:space="preserve"> </w:t>
      </w:r>
    </w:p>
    <w:p w14:paraId="0069DB12" w14:textId="4A117F4E" w:rsidR="43EECF50" w:rsidRDefault="43EECF50" w:rsidP="0B083CF6">
      <w:pPr>
        <w:pStyle w:val="infoblue0"/>
        <w:rPr>
          <w:i w:val="0"/>
          <w:iCs w:val="0"/>
          <w:color w:val="auto"/>
        </w:rPr>
      </w:pPr>
      <w:r w:rsidRPr="0B083CF6">
        <w:rPr>
          <w:i w:val="0"/>
          <w:iCs w:val="0"/>
          <w:color w:val="auto"/>
        </w:rPr>
        <w:t xml:space="preserve">Iteration 3: Subtraction and </w:t>
      </w:r>
      <w:r w:rsidR="0BB4698E" w:rsidRPr="615F764F">
        <w:rPr>
          <w:i w:val="0"/>
          <w:iCs w:val="0"/>
          <w:color w:val="auto"/>
        </w:rPr>
        <w:t xml:space="preserve">multiplication </w:t>
      </w:r>
      <w:r w:rsidR="0BB4698E" w:rsidRPr="5DC8EF0E">
        <w:rPr>
          <w:i w:val="0"/>
          <w:iCs w:val="0"/>
          <w:color w:val="auto"/>
        </w:rPr>
        <w:t>operands.</w:t>
      </w:r>
      <w:r w:rsidR="0BB4698E" w:rsidRPr="615F764F">
        <w:rPr>
          <w:i w:val="0"/>
          <w:iCs w:val="0"/>
          <w:color w:val="aut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BB4698E" w:rsidRPr="615F764F">
        <w:rPr>
          <w:i w:val="0"/>
          <w:iCs w:val="0"/>
          <w:color w:val="auto"/>
        </w:rPr>
        <w:t xml:space="preserve">November </w:t>
      </w:r>
      <w:r w:rsidR="3D6475F5" w:rsidRPr="4A4E2C05">
        <w:rPr>
          <w:i w:val="0"/>
          <w:iCs w:val="0"/>
          <w:color w:val="auto"/>
        </w:rPr>
        <w:t>4</w:t>
      </w:r>
      <w:r w:rsidR="0BB4698E" w:rsidRPr="4A4E2C05">
        <w:rPr>
          <w:i w:val="0"/>
          <w:iCs w:val="0"/>
          <w:color w:val="auto"/>
          <w:vertAlign w:val="superscript"/>
        </w:rPr>
        <w:t>th</w:t>
      </w:r>
      <w:r w:rsidR="0BB4698E" w:rsidRPr="325A8B50">
        <w:rPr>
          <w:i w:val="0"/>
          <w:iCs w:val="0"/>
          <w:color w:val="auto"/>
        </w:rPr>
        <w:t xml:space="preserve"> </w:t>
      </w:r>
    </w:p>
    <w:p w14:paraId="0B6A60BE" w14:textId="628F6FC6" w:rsidR="0BB4698E" w:rsidRDefault="0BB4698E" w:rsidP="5DC8EF0E">
      <w:pPr>
        <w:pStyle w:val="infoblue0"/>
        <w:rPr>
          <w:i w:val="0"/>
          <w:iCs w:val="0"/>
          <w:color w:val="auto"/>
        </w:rPr>
      </w:pPr>
      <w:r w:rsidRPr="02F24B49">
        <w:rPr>
          <w:i w:val="0"/>
          <w:iCs w:val="0"/>
          <w:color w:val="auto"/>
        </w:rPr>
        <w:t xml:space="preserve">Iteration 4: Division and modulo operands.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4565F5D">
        <w:rPr>
          <w:i w:val="0"/>
          <w:iCs w:val="0"/>
          <w:color w:val="auto"/>
        </w:rPr>
        <w:t xml:space="preserve">November </w:t>
      </w:r>
      <w:r w:rsidRPr="2D00864E">
        <w:rPr>
          <w:i w:val="0"/>
          <w:iCs w:val="0"/>
          <w:color w:val="auto"/>
        </w:rPr>
        <w:t>6</w:t>
      </w:r>
      <w:r w:rsidRPr="2D00864E">
        <w:rPr>
          <w:i w:val="0"/>
          <w:iCs w:val="0"/>
          <w:color w:val="auto"/>
          <w:vertAlign w:val="superscript"/>
        </w:rPr>
        <w:t>th</w:t>
      </w:r>
      <w:r w:rsidRPr="69DFB086">
        <w:rPr>
          <w:i w:val="0"/>
          <w:iCs w:val="0"/>
          <w:color w:val="auto"/>
        </w:rPr>
        <w:t xml:space="preserve"> </w:t>
      </w:r>
    </w:p>
    <w:p w14:paraId="4EFE6D0C" w14:textId="0C7C7F84" w:rsidR="0BB4698E" w:rsidRDefault="0BB4698E" w:rsidP="74817801">
      <w:pPr>
        <w:pStyle w:val="infoblue0"/>
        <w:rPr>
          <w:i w:val="0"/>
          <w:iCs w:val="0"/>
          <w:color w:val="auto"/>
        </w:rPr>
      </w:pPr>
      <w:r w:rsidRPr="69DFB086">
        <w:rPr>
          <w:i w:val="0"/>
          <w:iCs w:val="0"/>
          <w:color w:val="auto"/>
        </w:rPr>
        <w:t xml:space="preserve">Iteration 5: Exponentiation operator and float math. </w:t>
      </w:r>
      <w:r>
        <w:tab/>
      </w:r>
      <w:r>
        <w:tab/>
      </w:r>
      <w:r>
        <w:tab/>
      </w:r>
      <w:r>
        <w:tab/>
      </w:r>
      <w:r>
        <w:tab/>
      </w:r>
      <w:r w:rsidR="1FA0A177" w:rsidRPr="16218AA3">
        <w:rPr>
          <w:i w:val="0"/>
          <w:iCs w:val="0"/>
          <w:color w:val="auto"/>
        </w:rPr>
        <w:t>November</w:t>
      </w:r>
      <w:r w:rsidR="60F91FB2" w:rsidRPr="16218AA3">
        <w:rPr>
          <w:i w:val="0"/>
          <w:iCs w:val="0"/>
          <w:color w:val="auto"/>
        </w:rPr>
        <w:t xml:space="preserve"> </w:t>
      </w:r>
      <w:r w:rsidR="7419068C" w:rsidRPr="16218AA3">
        <w:rPr>
          <w:i w:val="0"/>
          <w:iCs w:val="0"/>
          <w:color w:val="auto"/>
        </w:rPr>
        <w:t>8</w:t>
      </w:r>
      <w:r w:rsidR="18FA6D87" w:rsidRPr="16218AA3">
        <w:rPr>
          <w:i w:val="0"/>
          <w:iCs w:val="0"/>
          <w:color w:val="auto"/>
          <w:vertAlign w:val="superscript"/>
        </w:rPr>
        <w:t>th</w:t>
      </w:r>
      <w:r w:rsidR="43556968" w:rsidRPr="16218AA3">
        <w:rPr>
          <w:i w:val="0"/>
          <w:iCs w:val="0"/>
          <w:color w:val="auto"/>
        </w:rPr>
        <w:t xml:space="preserve"> </w:t>
      </w:r>
    </w:p>
    <w:p w14:paraId="5A0E55C1" w14:textId="5D30DA22" w:rsidR="001F3560" w:rsidRDefault="001F3560" w:rsidP="16218AA3">
      <w:pPr>
        <w:pStyle w:val="infoblue0"/>
        <w:rPr>
          <w:i w:val="0"/>
          <w:iCs w:val="0"/>
          <w:color w:val="auto"/>
        </w:rPr>
      </w:pPr>
      <w:r w:rsidRPr="16218AA3">
        <w:rPr>
          <w:i w:val="0"/>
          <w:iCs w:val="0"/>
          <w:color w:val="auto"/>
        </w:rPr>
        <w:t xml:space="preserve">Iteration 6: Parenthesis handling and numeric constants. </w:t>
      </w:r>
      <w:r>
        <w:tab/>
      </w:r>
      <w:r>
        <w:tab/>
      </w:r>
      <w:r>
        <w:tab/>
      </w:r>
      <w:r>
        <w:tab/>
      </w:r>
      <w:r w:rsidRPr="16218AA3">
        <w:rPr>
          <w:i w:val="0"/>
          <w:iCs w:val="0"/>
          <w:color w:val="auto"/>
        </w:rPr>
        <w:t>November 10</w:t>
      </w:r>
      <w:r w:rsidRPr="16218AA3">
        <w:rPr>
          <w:i w:val="0"/>
          <w:iCs w:val="0"/>
          <w:color w:val="auto"/>
          <w:vertAlign w:val="superscript"/>
        </w:rPr>
        <w:t>th</w:t>
      </w:r>
    </w:p>
    <w:p w14:paraId="4AC0B002" w14:textId="4624A746" w:rsidR="001F3560" w:rsidRDefault="001F3560" w:rsidP="16218AA3">
      <w:pPr>
        <w:pStyle w:val="infoblue0"/>
        <w:rPr>
          <w:i w:val="0"/>
          <w:iCs w:val="0"/>
          <w:color w:val="auto"/>
        </w:rPr>
      </w:pPr>
      <w:r w:rsidRPr="16218AA3">
        <w:rPr>
          <w:i w:val="0"/>
          <w:iCs w:val="0"/>
          <w:color w:val="auto"/>
        </w:rPr>
        <w:t xml:space="preserve">Iteration 7: </w:t>
      </w:r>
      <w:r w:rsidRPr="660AB168">
        <w:rPr>
          <w:i w:val="0"/>
          <w:iCs w:val="0"/>
          <w:color w:val="auto"/>
        </w:rPr>
        <w:t>Final team verification of software.</w:t>
      </w:r>
      <w:r w:rsidRPr="16218AA3">
        <w:rPr>
          <w:i w:val="0"/>
          <w:iCs w:val="0"/>
          <w:color w:val="aut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6218AA3">
        <w:rPr>
          <w:i w:val="0"/>
          <w:iCs w:val="0"/>
          <w:color w:val="auto"/>
        </w:rPr>
        <w:t>November 12</w:t>
      </w:r>
      <w:r w:rsidRPr="16218AA3">
        <w:rPr>
          <w:i w:val="0"/>
          <w:iCs w:val="0"/>
          <w:color w:val="auto"/>
          <w:vertAlign w:val="superscript"/>
        </w:rPr>
        <w:t>th</w:t>
      </w:r>
    </w:p>
    <w:p w14:paraId="6030CAA8" w14:textId="7D3C7BD7" w:rsidR="660AB168" w:rsidRDefault="001F3560" w:rsidP="660AB168">
      <w:pPr>
        <w:pStyle w:val="infoblue0"/>
        <w:rPr>
          <w:i w:val="0"/>
          <w:color w:val="auto"/>
        </w:rPr>
      </w:pPr>
      <w:r w:rsidRPr="54E11689">
        <w:rPr>
          <w:i w:val="0"/>
          <w:iCs w:val="0"/>
          <w:color w:val="auto"/>
        </w:rPr>
        <w:t xml:space="preserve">Iteration 8: </w:t>
      </w:r>
      <w:r w:rsidRPr="0150EB42">
        <w:rPr>
          <w:i w:val="0"/>
          <w:iCs w:val="0"/>
          <w:color w:val="auto"/>
        </w:rPr>
        <w:t>Testing begins.</w:t>
      </w:r>
      <w:r w:rsidRPr="54E11689">
        <w:rPr>
          <w:i w:val="0"/>
          <w:iCs w:val="0"/>
          <w:color w:val="auto"/>
        </w:rPr>
        <w:t xml:space="preserve"> </w:t>
      </w:r>
      <w:r w:rsidRPr="05BA22A9">
        <w:rPr>
          <w:i w:val="0"/>
          <w:iCs w:val="0"/>
          <w:color w:val="auto"/>
        </w:rPr>
        <w:t xml:space="preserve">Any corrections will be made after this date. </w:t>
      </w:r>
      <w:r>
        <w:tab/>
      </w:r>
      <w:r>
        <w:tab/>
      </w:r>
      <w:r w:rsidRPr="54E11689">
        <w:rPr>
          <w:i w:val="0"/>
          <w:iCs w:val="0"/>
          <w:color w:val="auto"/>
        </w:rPr>
        <w:t xml:space="preserve">November </w:t>
      </w:r>
      <w:r w:rsidRPr="0150EB42">
        <w:rPr>
          <w:i w:val="0"/>
          <w:iCs w:val="0"/>
          <w:color w:val="auto"/>
        </w:rPr>
        <w:t>14</w:t>
      </w:r>
      <w:r w:rsidRPr="0150EB42">
        <w:rPr>
          <w:i w:val="0"/>
          <w:iCs w:val="0"/>
          <w:color w:val="auto"/>
          <w:vertAlign w:val="superscript"/>
        </w:rPr>
        <w:t>th</w:t>
      </w:r>
    </w:p>
    <w:p w14:paraId="6D69DD72" w14:textId="311A2F4C" w:rsidR="3E0871A6" w:rsidRDefault="3E0871A6" w:rsidP="3E0871A6">
      <w:pPr>
        <w:pStyle w:val="infoblue0"/>
        <w:rPr>
          <w:i w:val="0"/>
          <w:iCs w:val="0"/>
          <w:color w:val="auto"/>
          <w:vertAlign w:val="superscript"/>
        </w:rPr>
      </w:pPr>
    </w:p>
    <w:p w14:paraId="5C6CF131" w14:textId="2DE77558" w:rsidR="00E918C5" w:rsidRPr="00C26778" w:rsidRDefault="00E918C5">
      <w:pPr>
        <w:pStyle w:val="Heading3"/>
      </w:pPr>
      <w:bookmarkStart w:id="63" w:name="_Toc524312846"/>
      <w:r w:rsidRPr="00C26778">
        <w:t>Releases</w:t>
      </w:r>
      <w:bookmarkEnd w:id="63"/>
      <w:r w:rsidR="000677D1"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50"/>
        <w:gridCol w:w="1935"/>
        <w:gridCol w:w="4755"/>
      </w:tblGrid>
      <w:tr w:rsidR="1C4C9F81" w14:paraId="513B782D" w14:textId="77777777" w:rsidTr="16218AA3">
        <w:trPr>
          <w:trHeight w:val="300"/>
        </w:trPr>
        <w:tc>
          <w:tcPr>
            <w:tcW w:w="1950" w:type="dxa"/>
          </w:tcPr>
          <w:p w14:paraId="6662DF39" w14:textId="7888FF7C" w:rsidR="60086B62" w:rsidRDefault="18F95E1A" w:rsidP="1C4C9F81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Version</w:t>
            </w:r>
          </w:p>
        </w:tc>
        <w:tc>
          <w:tcPr>
            <w:tcW w:w="1935" w:type="dxa"/>
          </w:tcPr>
          <w:p w14:paraId="09766B36" w14:textId="0AE002F1" w:rsidR="1C4C9F81" w:rsidRDefault="18F95E1A" w:rsidP="1C4C9F81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Date</w:t>
            </w:r>
          </w:p>
        </w:tc>
        <w:tc>
          <w:tcPr>
            <w:tcW w:w="4755" w:type="dxa"/>
          </w:tcPr>
          <w:p w14:paraId="1D99E6AB" w14:textId="3C9D8E44" w:rsidR="1C4C9F81" w:rsidRDefault="18F95E1A" w:rsidP="1C4C9F81">
            <w:pPr>
              <w:pStyle w:val="infoblue0"/>
              <w:rPr>
                <w:b/>
                <w:i w:val="0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Description</w:t>
            </w:r>
          </w:p>
        </w:tc>
      </w:tr>
      <w:tr w:rsidR="1C4C9F81" w14:paraId="40FB615E" w14:textId="77777777" w:rsidTr="16218AA3">
        <w:trPr>
          <w:trHeight w:val="300"/>
        </w:trPr>
        <w:tc>
          <w:tcPr>
            <w:tcW w:w="1950" w:type="dxa"/>
          </w:tcPr>
          <w:p w14:paraId="6731FF0D" w14:textId="7C9B287A" w:rsidR="1C4C9F81" w:rsidRDefault="0EF8019F" w:rsidP="1C4C9F81">
            <w:pPr>
              <w:pStyle w:val="infoblue0"/>
              <w:rPr>
                <w:i w:val="0"/>
                <w:color w:val="000000" w:themeColor="text1"/>
              </w:rPr>
            </w:pPr>
            <w:r w:rsidRPr="49BD0E26">
              <w:rPr>
                <w:i w:val="0"/>
                <w:color w:val="000000" w:themeColor="text1"/>
              </w:rPr>
              <w:t>0.0</w:t>
            </w:r>
          </w:p>
        </w:tc>
        <w:tc>
          <w:tcPr>
            <w:tcW w:w="1935" w:type="dxa"/>
          </w:tcPr>
          <w:p w14:paraId="6E7AA629" w14:textId="09E67295" w:rsidR="1C4C9F81" w:rsidRDefault="0EF8019F" w:rsidP="1C4C9F81">
            <w:pPr>
              <w:pStyle w:val="infoblue0"/>
            </w:pPr>
            <w:r w:rsidRPr="1C42DECF">
              <w:rPr>
                <w:i w:val="0"/>
                <w:iCs w:val="0"/>
                <w:color w:val="000000" w:themeColor="text1"/>
              </w:rPr>
              <w:t>9</w:t>
            </w:r>
            <w:r w:rsidRPr="3573CBF2">
              <w:rPr>
                <w:i w:val="0"/>
                <w:iCs w:val="0"/>
                <w:color w:val="000000" w:themeColor="text1"/>
              </w:rPr>
              <w:t>/15/</w:t>
            </w:r>
            <w:r w:rsidRPr="572A1198">
              <w:rPr>
                <w:i w:val="0"/>
                <w:iCs w:val="0"/>
                <w:color w:val="000000" w:themeColor="text1"/>
              </w:rPr>
              <w:t>2023</w:t>
            </w:r>
          </w:p>
        </w:tc>
        <w:tc>
          <w:tcPr>
            <w:tcW w:w="4755" w:type="dxa"/>
          </w:tcPr>
          <w:p w14:paraId="684286C2" w14:textId="430DBFC6" w:rsidR="1C4C9F81" w:rsidRDefault="0EF8019F" w:rsidP="1C4C9F81">
            <w:pPr>
              <w:pStyle w:val="infoblue0"/>
              <w:rPr>
                <w:i w:val="0"/>
                <w:color w:val="000000" w:themeColor="text1"/>
              </w:rPr>
            </w:pPr>
            <w:r w:rsidRPr="1221B5EB">
              <w:rPr>
                <w:i w:val="0"/>
                <w:color w:val="000000" w:themeColor="text1"/>
              </w:rPr>
              <w:t>Project Creation</w:t>
            </w:r>
          </w:p>
        </w:tc>
      </w:tr>
      <w:tr w:rsidR="1C4C9F81" w14:paraId="3A029358" w14:textId="77777777" w:rsidTr="16218AA3">
        <w:trPr>
          <w:trHeight w:val="300"/>
        </w:trPr>
        <w:tc>
          <w:tcPr>
            <w:tcW w:w="1950" w:type="dxa"/>
          </w:tcPr>
          <w:p w14:paraId="6747B1C3" w14:textId="34DA2C15" w:rsidR="1C4C9F81" w:rsidRDefault="1C4C9F81" w:rsidP="1C4C9F81">
            <w:pPr>
              <w:pStyle w:val="infoblue0"/>
            </w:pPr>
          </w:p>
        </w:tc>
        <w:tc>
          <w:tcPr>
            <w:tcW w:w="1935" w:type="dxa"/>
          </w:tcPr>
          <w:p w14:paraId="1155C93D" w14:textId="34DA2C15" w:rsidR="1C4C9F81" w:rsidRDefault="1C4C9F81" w:rsidP="1C4C9F81">
            <w:pPr>
              <w:pStyle w:val="infoblue0"/>
            </w:pPr>
          </w:p>
        </w:tc>
        <w:tc>
          <w:tcPr>
            <w:tcW w:w="4755" w:type="dxa"/>
          </w:tcPr>
          <w:p w14:paraId="3D20ED96" w14:textId="34DA2C15" w:rsidR="1C4C9F81" w:rsidRDefault="1C4C9F81" w:rsidP="1C4C9F81">
            <w:pPr>
              <w:pStyle w:val="infoblue0"/>
            </w:pPr>
          </w:p>
        </w:tc>
      </w:tr>
    </w:tbl>
    <w:p w14:paraId="6E24F7E5" w14:textId="090B9453" w:rsidR="44F80801" w:rsidRDefault="44F80801" w:rsidP="44F80801">
      <w:pPr>
        <w:pStyle w:val="infoblue0"/>
        <w:rPr>
          <w:color w:val="auto"/>
        </w:rPr>
      </w:pPr>
    </w:p>
    <w:p w14:paraId="4000A233" w14:textId="5D7B9833" w:rsidR="00E918C5" w:rsidRPr="00C26778" w:rsidRDefault="00E918C5">
      <w:pPr>
        <w:pStyle w:val="Heading3"/>
      </w:pPr>
      <w:bookmarkStart w:id="64" w:name="_Toc524312847"/>
      <w:r w:rsidRPr="00C26778">
        <w:t>Project Schedule</w:t>
      </w:r>
      <w:bookmarkEnd w:id="64"/>
      <w:r w:rsidR="000677D1"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B083CF6" w14:paraId="606B3131" w14:textId="77777777" w:rsidTr="0B083CF6">
        <w:trPr>
          <w:trHeight w:val="300"/>
        </w:trPr>
        <w:tc>
          <w:tcPr>
            <w:tcW w:w="4320" w:type="dxa"/>
          </w:tcPr>
          <w:p w14:paraId="5EDA0CB6" w14:textId="1EE2D6A1" w:rsidR="7CC37264" w:rsidRDefault="7CC37264" w:rsidP="0B083CF6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Milestone</w:t>
            </w:r>
          </w:p>
        </w:tc>
        <w:tc>
          <w:tcPr>
            <w:tcW w:w="4320" w:type="dxa"/>
          </w:tcPr>
          <w:p w14:paraId="059CF811" w14:textId="2B321DE7" w:rsidR="7CC37264" w:rsidRDefault="7CC37264" w:rsidP="0B083CF6">
            <w:pPr>
              <w:pStyle w:val="infoblue0"/>
              <w:rPr>
                <w:b/>
                <w:i w:val="0"/>
                <w:color w:val="auto"/>
                <w:u w:val="single"/>
              </w:rPr>
            </w:pPr>
            <w:r w:rsidRPr="66815D77">
              <w:rPr>
                <w:b/>
                <w:i w:val="0"/>
                <w:color w:val="auto"/>
                <w:u w:val="single"/>
              </w:rPr>
              <w:t>Target Date</w:t>
            </w:r>
          </w:p>
        </w:tc>
      </w:tr>
      <w:tr w:rsidR="0B083CF6" w14:paraId="2192B912" w14:textId="77777777" w:rsidTr="0B083CF6">
        <w:trPr>
          <w:trHeight w:val="300"/>
        </w:trPr>
        <w:tc>
          <w:tcPr>
            <w:tcW w:w="4320" w:type="dxa"/>
          </w:tcPr>
          <w:p w14:paraId="088B4974" w14:textId="66E27D91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5DC8EF0E">
              <w:rPr>
                <w:i w:val="0"/>
                <w:iCs w:val="0"/>
                <w:color w:val="auto"/>
              </w:rPr>
              <w:t>Project Management Plan</w:t>
            </w:r>
          </w:p>
        </w:tc>
        <w:tc>
          <w:tcPr>
            <w:tcW w:w="4320" w:type="dxa"/>
          </w:tcPr>
          <w:p w14:paraId="7F1AB11E" w14:textId="2845CD23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5683323">
              <w:rPr>
                <w:i w:val="0"/>
                <w:iCs w:val="0"/>
                <w:color w:val="auto"/>
              </w:rPr>
              <w:t xml:space="preserve">Sept. </w:t>
            </w:r>
            <w:r w:rsidRPr="2B4C57D9">
              <w:rPr>
                <w:i w:val="0"/>
                <w:iCs w:val="0"/>
                <w:color w:val="auto"/>
              </w:rPr>
              <w:t>24</w:t>
            </w:r>
          </w:p>
        </w:tc>
      </w:tr>
      <w:tr w:rsidR="0B083CF6" w14:paraId="30BA5DE3" w14:textId="77777777" w:rsidTr="0B083CF6">
        <w:trPr>
          <w:trHeight w:val="300"/>
        </w:trPr>
        <w:tc>
          <w:tcPr>
            <w:tcW w:w="4320" w:type="dxa"/>
          </w:tcPr>
          <w:p w14:paraId="57FBCA41" w14:textId="27F2B332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5DC8EF0E">
              <w:rPr>
                <w:i w:val="0"/>
                <w:iCs w:val="0"/>
                <w:color w:val="auto"/>
              </w:rPr>
              <w:t>Project Requirements</w:t>
            </w:r>
          </w:p>
        </w:tc>
        <w:tc>
          <w:tcPr>
            <w:tcW w:w="4320" w:type="dxa"/>
          </w:tcPr>
          <w:p w14:paraId="1A2FB366" w14:textId="2BFA8540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B4C57D9">
              <w:rPr>
                <w:i w:val="0"/>
                <w:iCs w:val="0"/>
                <w:color w:val="auto"/>
              </w:rPr>
              <w:t>Oct. 24</w:t>
            </w:r>
          </w:p>
        </w:tc>
      </w:tr>
      <w:tr w:rsidR="0B083CF6" w14:paraId="4D4567B9" w14:textId="77777777" w:rsidTr="0B083CF6">
        <w:trPr>
          <w:trHeight w:val="300"/>
        </w:trPr>
        <w:tc>
          <w:tcPr>
            <w:tcW w:w="4320" w:type="dxa"/>
          </w:tcPr>
          <w:p w14:paraId="70CB8E7A" w14:textId="142EDA69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02F24B49">
              <w:rPr>
                <w:i w:val="0"/>
                <w:iCs w:val="0"/>
                <w:color w:val="auto"/>
              </w:rPr>
              <w:t>Project Architecture and Design</w:t>
            </w:r>
          </w:p>
        </w:tc>
        <w:tc>
          <w:tcPr>
            <w:tcW w:w="4320" w:type="dxa"/>
          </w:tcPr>
          <w:p w14:paraId="71F02836" w14:textId="47C1DCAD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4E34CB9C">
              <w:rPr>
                <w:i w:val="0"/>
                <w:iCs w:val="0"/>
                <w:color w:val="auto"/>
              </w:rPr>
              <w:t>Oct. 31</w:t>
            </w:r>
          </w:p>
        </w:tc>
      </w:tr>
      <w:tr w:rsidR="0B083CF6" w14:paraId="7EB07B06" w14:textId="77777777" w:rsidTr="0B083CF6">
        <w:trPr>
          <w:trHeight w:val="300"/>
        </w:trPr>
        <w:tc>
          <w:tcPr>
            <w:tcW w:w="4320" w:type="dxa"/>
          </w:tcPr>
          <w:p w14:paraId="29A3C151" w14:textId="3CDD70D6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02F24B49">
              <w:rPr>
                <w:i w:val="0"/>
                <w:iCs w:val="0"/>
                <w:color w:val="auto"/>
              </w:rPr>
              <w:t xml:space="preserve">Project </w:t>
            </w:r>
            <w:r w:rsidRPr="01B2D3CC">
              <w:rPr>
                <w:i w:val="0"/>
                <w:iCs w:val="0"/>
                <w:color w:val="auto"/>
              </w:rPr>
              <w:t>Implementation</w:t>
            </w:r>
          </w:p>
        </w:tc>
        <w:tc>
          <w:tcPr>
            <w:tcW w:w="4320" w:type="dxa"/>
          </w:tcPr>
          <w:p w14:paraId="10C86B92" w14:textId="2612DC12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6584F16F">
              <w:rPr>
                <w:i w:val="0"/>
                <w:iCs w:val="0"/>
                <w:color w:val="auto"/>
              </w:rPr>
              <w:t>Nov</w:t>
            </w:r>
            <w:r w:rsidRPr="115CF772">
              <w:rPr>
                <w:i w:val="0"/>
                <w:iCs w:val="0"/>
                <w:color w:val="auto"/>
              </w:rPr>
              <w:t>. 14</w:t>
            </w:r>
          </w:p>
        </w:tc>
      </w:tr>
      <w:tr w:rsidR="0B083CF6" w14:paraId="73518881" w14:textId="77777777" w:rsidTr="0B083CF6">
        <w:trPr>
          <w:trHeight w:val="300"/>
        </w:trPr>
        <w:tc>
          <w:tcPr>
            <w:tcW w:w="4320" w:type="dxa"/>
          </w:tcPr>
          <w:p w14:paraId="21CF6E32" w14:textId="05BACD03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01B2D3CC">
              <w:rPr>
                <w:i w:val="0"/>
                <w:iCs w:val="0"/>
                <w:color w:val="auto"/>
              </w:rPr>
              <w:t>Project</w:t>
            </w:r>
            <w:r w:rsidRPr="54565F5D">
              <w:rPr>
                <w:i w:val="0"/>
                <w:iCs w:val="0"/>
                <w:color w:val="auto"/>
              </w:rPr>
              <w:t xml:space="preserve"> </w:t>
            </w:r>
            <w:r w:rsidRPr="243F8623">
              <w:rPr>
                <w:i w:val="0"/>
                <w:iCs w:val="0"/>
                <w:color w:val="auto"/>
              </w:rPr>
              <w:t xml:space="preserve">Test </w:t>
            </w:r>
            <w:r w:rsidRPr="25683323">
              <w:rPr>
                <w:i w:val="0"/>
                <w:iCs w:val="0"/>
                <w:color w:val="auto"/>
              </w:rPr>
              <w:t>Cases</w:t>
            </w:r>
          </w:p>
        </w:tc>
        <w:tc>
          <w:tcPr>
            <w:tcW w:w="4320" w:type="dxa"/>
          </w:tcPr>
          <w:p w14:paraId="7D276C98" w14:textId="43152838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6107362">
              <w:rPr>
                <w:i w:val="0"/>
                <w:iCs w:val="0"/>
                <w:color w:val="auto"/>
              </w:rPr>
              <w:t>Nov. 28</w:t>
            </w:r>
          </w:p>
        </w:tc>
      </w:tr>
      <w:tr w:rsidR="0B083CF6" w14:paraId="7A362CEF" w14:textId="77777777" w:rsidTr="0B083CF6">
        <w:trPr>
          <w:trHeight w:val="300"/>
        </w:trPr>
        <w:tc>
          <w:tcPr>
            <w:tcW w:w="4320" w:type="dxa"/>
          </w:tcPr>
          <w:p w14:paraId="47285837" w14:textId="1BD8973E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69DFB086">
              <w:rPr>
                <w:i w:val="0"/>
                <w:iCs w:val="0"/>
                <w:color w:val="auto"/>
              </w:rPr>
              <w:t xml:space="preserve">Project </w:t>
            </w:r>
            <w:r w:rsidRPr="25683323">
              <w:rPr>
                <w:i w:val="0"/>
                <w:iCs w:val="0"/>
                <w:color w:val="auto"/>
              </w:rPr>
              <w:t>User Manual</w:t>
            </w:r>
          </w:p>
        </w:tc>
        <w:tc>
          <w:tcPr>
            <w:tcW w:w="4320" w:type="dxa"/>
          </w:tcPr>
          <w:p w14:paraId="756AE99E" w14:textId="525C62F7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6107362">
              <w:rPr>
                <w:i w:val="0"/>
                <w:iCs w:val="0"/>
                <w:color w:val="auto"/>
              </w:rPr>
              <w:t>Dec</w:t>
            </w:r>
            <w:r w:rsidRPr="47CE40EC">
              <w:rPr>
                <w:i w:val="0"/>
                <w:iCs w:val="0"/>
                <w:color w:val="auto"/>
              </w:rPr>
              <w:t>.</w:t>
            </w:r>
            <w:r w:rsidRPr="26107362">
              <w:rPr>
                <w:i w:val="0"/>
                <w:iCs w:val="0"/>
                <w:color w:val="auto"/>
              </w:rPr>
              <w:t xml:space="preserve"> 5th</w:t>
            </w:r>
          </w:p>
        </w:tc>
      </w:tr>
      <w:tr w:rsidR="0B083CF6" w14:paraId="7E12C1EE" w14:textId="77777777" w:rsidTr="0B083CF6">
        <w:trPr>
          <w:trHeight w:val="300"/>
        </w:trPr>
        <w:tc>
          <w:tcPr>
            <w:tcW w:w="4320" w:type="dxa"/>
          </w:tcPr>
          <w:p w14:paraId="20FE4426" w14:textId="2387906D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5683323">
              <w:rPr>
                <w:i w:val="0"/>
                <w:iCs w:val="0"/>
                <w:color w:val="auto"/>
              </w:rPr>
              <w:t>Final Submission</w:t>
            </w:r>
          </w:p>
        </w:tc>
        <w:tc>
          <w:tcPr>
            <w:tcW w:w="4320" w:type="dxa"/>
          </w:tcPr>
          <w:p w14:paraId="595E3D19" w14:textId="0CB11CE2" w:rsidR="0B083CF6" w:rsidRDefault="6535E53E" w:rsidP="0B083CF6">
            <w:pPr>
              <w:pStyle w:val="infoblue0"/>
              <w:rPr>
                <w:i w:val="0"/>
                <w:color w:val="auto"/>
              </w:rPr>
            </w:pPr>
            <w:r w:rsidRPr="26107362">
              <w:rPr>
                <w:i w:val="0"/>
                <w:iCs w:val="0"/>
                <w:color w:val="auto"/>
              </w:rPr>
              <w:t>Dec. 5th</w:t>
            </w:r>
          </w:p>
        </w:tc>
      </w:tr>
    </w:tbl>
    <w:p w14:paraId="1BB9D812" w14:textId="5EC5F967" w:rsidR="0B083CF6" w:rsidRDefault="0B083CF6" w:rsidP="0B083CF6">
      <w:pPr>
        <w:pStyle w:val="infoblue0"/>
        <w:rPr>
          <w:i w:val="0"/>
          <w:color w:val="000000" w:themeColor="text1"/>
        </w:rPr>
      </w:pPr>
    </w:p>
    <w:p w14:paraId="0F4C0300" w14:textId="31AC9BE4" w:rsidR="00E918C5" w:rsidRPr="00C26778" w:rsidRDefault="00E918C5">
      <w:pPr>
        <w:pStyle w:val="Heading3"/>
      </w:pPr>
      <w:bookmarkStart w:id="65" w:name="_Toc524312848"/>
      <w:r w:rsidRPr="00C26778">
        <w:t>Project Resourcing</w:t>
      </w:r>
      <w:bookmarkEnd w:id="65"/>
      <w:r w:rsidR="000677D1">
        <w:t xml:space="preserve"> </w:t>
      </w:r>
    </w:p>
    <w:p w14:paraId="0B417D1A" w14:textId="710E7A21" w:rsidR="49A33DB3" w:rsidRDefault="49A33DB3" w:rsidP="44F80801">
      <w:pPr>
        <w:ind w:firstLine="720"/>
      </w:pPr>
      <w:r>
        <w:t>N/A</w:t>
      </w:r>
    </w:p>
    <w:p w14:paraId="189C0CB7" w14:textId="531B6227" w:rsidR="736D3357" w:rsidRDefault="736D3357" w:rsidP="736D3357"/>
    <w:p w14:paraId="0E507114" w14:textId="77777777" w:rsidR="00E918C5" w:rsidRPr="00C26778" w:rsidRDefault="00E918C5">
      <w:pPr>
        <w:pStyle w:val="Heading2"/>
      </w:pPr>
      <w:bookmarkStart w:id="66" w:name="_Toc447095892"/>
      <w:bookmarkStart w:id="67" w:name="_Toc512930361"/>
      <w:bookmarkStart w:id="68" w:name="_Toc447095893"/>
      <w:bookmarkStart w:id="69" w:name="_Toc512930362"/>
      <w:bookmarkStart w:id="70" w:name="_Toc430447687"/>
      <w:bookmarkStart w:id="71" w:name="_Toc447095894"/>
      <w:bookmarkStart w:id="72" w:name="_Toc512930363"/>
      <w:bookmarkStart w:id="73" w:name="_Toc430447688"/>
      <w:bookmarkStart w:id="74" w:name="_Toc430447689"/>
      <w:bookmarkStart w:id="75" w:name="_Toc447095895"/>
      <w:bookmarkStart w:id="76" w:name="_Toc512930364"/>
      <w:bookmarkStart w:id="77" w:name="_Toc430447690"/>
      <w:bookmarkStart w:id="78" w:name="_Toc447095896"/>
      <w:bookmarkStart w:id="79" w:name="_Toc512930365"/>
      <w:bookmarkStart w:id="80" w:name="_Toc447095897"/>
      <w:bookmarkStart w:id="81" w:name="_Toc512930366"/>
      <w:bookmarkStart w:id="82" w:name="_Toc430447691"/>
      <w:bookmarkStart w:id="83" w:name="_Toc447095898"/>
      <w:bookmarkStart w:id="84" w:name="_Toc512930367"/>
      <w:bookmarkStart w:id="85" w:name="_Toc447095908"/>
      <w:bookmarkStart w:id="86" w:name="_Toc512930368"/>
      <w:bookmarkStart w:id="87" w:name="_Toc513004379"/>
      <w:bookmarkStart w:id="88" w:name="_Toc1506551287"/>
      <w:bookmarkStart w:id="89" w:name="_Toc146288864"/>
      <w:bookmarkEnd w:id="0"/>
      <w:bookmarkEnd w:id="2"/>
      <w:bookmarkEnd w:id="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C26778">
        <w:t>Project Monitoring and Control</w:t>
      </w:r>
      <w:bookmarkEnd w:id="87"/>
      <w:bookmarkEnd w:id="88"/>
      <w:bookmarkEnd w:id="89"/>
    </w:p>
    <w:p w14:paraId="4B4BA9D0" w14:textId="006566DF" w:rsidR="3DFE9289" w:rsidRDefault="0753A741" w:rsidP="7B5B888D">
      <w:pPr>
        <w:pStyle w:val="infoblue0"/>
        <w:rPr>
          <w:i w:val="0"/>
          <w:color w:val="000000" w:themeColor="text1"/>
        </w:rPr>
      </w:pPr>
      <w:bookmarkStart w:id="90" w:name="_Toc447095909"/>
      <w:r w:rsidRPr="59595B8C">
        <w:rPr>
          <w:i w:val="0"/>
          <w:color w:val="000000" w:themeColor="text1"/>
        </w:rPr>
        <w:t xml:space="preserve">Project Monitoring and Control will be </w:t>
      </w:r>
      <w:r w:rsidRPr="1CEB29A6">
        <w:rPr>
          <w:i w:val="0"/>
          <w:iCs w:val="0"/>
          <w:color w:val="000000" w:themeColor="text1"/>
        </w:rPr>
        <w:t xml:space="preserve">composed of </w:t>
      </w:r>
      <w:r w:rsidR="4AB10F0D" w:rsidRPr="298BCE64">
        <w:rPr>
          <w:i w:val="0"/>
          <w:iCs w:val="0"/>
          <w:color w:val="000000" w:themeColor="text1"/>
        </w:rPr>
        <w:t>three</w:t>
      </w:r>
      <w:r w:rsidRPr="1CEB29A6">
        <w:rPr>
          <w:i w:val="0"/>
          <w:iCs w:val="0"/>
          <w:color w:val="000000" w:themeColor="text1"/>
        </w:rPr>
        <w:t xml:space="preserve"> parts</w:t>
      </w:r>
      <w:r w:rsidR="4C806AF1" w:rsidRPr="584D9F2C">
        <w:rPr>
          <w:i w:val="0"/>
          <w:iCs w:val="0"/>
          <w:color w:val="000000" w:themeColor="text1"/>
        </w:rPr>
        <w:t>:</w:t>
      </w:r>
      <w:r w:rsidRPr="1CEB29A6">
        <w:rPr>
          <w:i w:val="0"/>
          <w:iCs w:val="0"/>
          <w:color w:val="000000" w:themeColor="text1"/>
        </w:rPr>
        <w:t xml:space="preserve"> </w:t>
      </w:r>
      <w:r w:rsidRPr="2891586E">
        <w:rPr>
          <w:i w:val="0"/>
          <w:iCs w:val="0"/>
          <w:color w:val="000000" w:themeColor="text1"/>
        </w:rPr>
        <w:t xml:space="preserve">Quality Control, </w:t>
      </w:r>
      <w:r w:rsidR="146F7E7F" w:rsidRPr="1F6AB018">
        <w:rPr>
          <w:i w:val="0"/>
          <w:iCs w:val="0"/>
          <w:color w:val="000000" w:themeColor="text1"/>
        </w:rPr>
        <w:t>Risk</w:t>
      </w:r>
      <w:r w:rsidR="146F7E7F" w:rsidRPr="64A828A3">
        <w:rPr>
          <w:i w:val="0"/>
          <w:iCs w:val="0"/>
          <w:color w:val="000000" w:themeColor="text1"/>
        </w:rPr>
        <w:t xml:space="preserve"> Management, </w:t>
      </w:r>
      <w:r w:rsidR="146F7E7F" w:rsidRPr="32D7C41F">
        <w:rPr>
          <w:i w:val="0"/>
          <w:iCs w:val="0"/>
          <w:color w:val="000000" w:themeColor="text1"/>
        </w:rPr>
        <w:t xml:space="preserve">and Configuration </w:t>
      </w:r>
      <w:r w:rsidR="146F7E7F" w:rsidRPr="26D5D3EB">
        <w:rPr>
          <w:i w:val="0"/>
          <w:iCs w:val="0"/>
          <w:color w:val="000000" w:themeColor="text1"/>
        </w:rPr>
        <w:t>Management</w:t>
      </w:r>
      <w:r w:rsidR="146F7E7F" w:rsidRPr="1FDDD379">
        <w:rPr>
          <w:i w:val="0"/>
          <w:iCs w:val="0"/>
          <w:color w:val="000000" w:themeColor="text1"/>
        </w:rPr>
        <w:t>.</w:t>
      </w:r>
      <w:r w:rsidR="146F7E7F" w:rsidRPr="69282A87">
        <w:rPr>
          <w:i w:val="0"/>
          <w:iCs w:val="0"/>
          <w:color w:val="000000" w:themeColor="text1"/>
        </w:rPr>
        <w:t xml:space="preserve"> </w:t>
      </w:r>
      <w:r w:rsidR="146F7E7F" w:rsidRPr="7EA7FA93">
        <w:rPr>
          <w:i w:val="0"/>
          <w:iCs w:val="0"/>
          <w:color w:val="000000" w:themeColor="text1"/>
        </w:rPr>
        <w:t xml:space="preserve">These can be </w:t>
      </w:r>
      <w:r w:rsidR="146F7E7F" w:rsidRPr="79EC82DD">
        <w:rPr>
          <w:i w:val="0"/>
          <w:iCs w:val="0"/>
          <w:color w:val="000000" w:themeColor="text1"/>
        </w:rPr>
        <w:t>s</w:t>
      </w:r>
      <w:r w:rsidR="0E96BF8C" w:rsidRPr="79EC82DD">
        <w:rPr>
          <w:i w:val="0"/>
          <w:iCs w:val="0"/>
          <w:color w:val="000000" w:themeColor="text1"/>
        </w:rPr>
        <w:t xml:space="preserve">ummarized </w:t>
      </w:r>
      <w:r w:rsidR="0E96BF8C" w:rsidRPr="59334E76">
        <w:rPr>
          <w:i w:val="0"/>
          <w:iCs w:val="0"/>
          <w:color w:val="000000" w:themeColor="text1"/>
        </w:rPr>
        <w:t xml:space="preserve">as ensuring </w:t>
      </w:r>
      <w:r w:rsidR="5876F453" w:rsidRPr="298BCE64">
        <w:rPr>
          <w:i w:val="0"/>
          <w:iCs w:val="0"/>
          <w:color w:val="000000" w:themeColor="text1"/>
        </w:rPr>
        <w:t>overall</w:t>
      </w:r>
      <w:r w:rsidR="0E96BF8C" w:rsidRPr="59334E76">
        <w:rPr>
          <w:i w:val="0"/>
          <w:iCs w:val="0"/>
          <w:color w:val="000000" w:themeColor="text1"/>
        </w:rPr>
        <w:t xml:space="preserve"> quality </w:t>
      </w:r>
      <w:r w:rsidR="0E96BF8C" w:rsidRPr="32204147">
        <w:rPr>
          <w:i w:val="0"/>
          <w:iCs w:val="0"/>
          <w:color w:val="000000" w:themeColor="text1"/>
        </w:rPr>
        <w:t xml:space="preserve">and maintaining </w:t>
      </w:r>
      <w:r w:rsidR="0E96BF8C" w:rsidRPr="7E10C355">
        <w:rPr>
          <w:i w:val="0"/>
          <w:iCs w:val="0"/>
          <w:color w:val="000000" w:themeColor="text1"/>
        </w:rPr>
        <w:t xml:space="preserve">processes to </w:t>
      </w:r>
      <w:r w:rsidR="0E96BF8C" w:rsidRPr="16394F13">
        <w:rPr>
          <w:i w:val="0"/>
          <w:iCs w:val="0"/>
          <w:color w:val="000000" w:themeColor="text1"/>
        </w:rPr>
        <w:t xml:space="preserve">address </w:t>
      </w:r>
      <w:r w:rsidR="0E96BF8C" w:rsidRPr="403E6E9D">
        <w:rPr>
          <w:i w:val="0"/>
          <w:iCs w:val="0"/>
          <w:color w:val="000000" w:themeColor="text1"/>
        </w:rPr>
        <w:t xml:space="preserve">issues </w:t>
      </w:r>
      <w:r w:rsidR="3B07AFF3" w:rsidRPr="4EA91AC6">
        <w:rPr>
          <w:i w:val="0"/>
          <w:iCs w:val="0"/>
          <w:color w:val="000000" w:themeColor="text1"/>
        </w:rPr>
        <w:t>that</w:t>
      </w:r>
      <w:r w:rsidR="385D9496" w:rsidRPr="403E6E9D">
        <w:rPr>
          <w:i w:val="0"/>
          <w:iCs w:val="0"/>
          <w:color w:val="000000" w:themeColor="text1"/>
        </w:rPr>
        <w:t xml:space="preserve"> may arise </w:t>
      </w:r>
      <w:r w:rsidR="385D9496" w:rsidRPr="584D9F2C">
        <w:rPr>
          <w:i w:val="0"/>
          <w:iCs w:val="0"/>
          <w:color w:val="000000" w:themeColor="text1"/>
        </w:rPr>
        <w:t>throughout the project.</w:t>
      </w:r>
      <w:r w:rsidR="67B0B771" w:rsidRPr="4EA91AC6">
        <w:rPr>
          <w:i w:val="0"/>
          <w:iCs w:val="0"/>
          <w:color w:val="000000" w:themeColor="text1"/>
        </w:rPr>
        <w:t xml:space="preserve"> </w:t>
      </w:r>
      <w:r w:rsidR="67B0B771" w:rsidRPr="63FB55D8">
        <w:rPr>
          <w:i w:val="0"/>
          <w:iCs w:val="0"/>
          <w:color w:val="000000" w:themeColor="text1"/>
        </w:rPr>
        <w:t xml:space="preserve">We will ensure that </w:t>
      </w:r>
      <w:r w:rsidR="4B8D1A0E" w:rsidRPr="63FB55D8">
        <w:rPr>
          <w:i w:val="0"/>
          <w:iCs w:val="0"/>
          <w:color w:val="000000" w:themeColor="text1"/>
        </w:rPr>
        <w:t xml:space="preserve">these processes, as described below, will be followed to mitigate risk and </w:t>
      </w:r>
      <w:r w:rsidR="7B18BCAD" w:rsidRPr="02C646BF">
        <w:rPr>
          <w:i w:val="0"/>
          <w:iCs w:val="0"/>
          <w:color w:val="000000" w:themeColor="text1"/>
        </w:rPr>
        <w:t xml:space="preserve">manage </w:t>
      </w:r>
      <w:r w:rsidR="7B18BCAD" w:rsidRPr="751B3CC9">
        <w:rPr>
          <w:i w:val="0"/>
          <w:iCs w:val="0"/>
          <w:color w:val="000000" w:themeColor="text1"/>
        </w:rPr>
        <w:t>complexity.</w:t>
      </w:r>
    </w:p>
    <w:p w14:paraId="383A4FBB" w14:textId="3CB1FD1D" w:rsidR="00E918C5" w:rsidRPr="00C26778" w:rsidRDefault="00E918C5" w:rsidP="00443638">
      <w:pPr>
        <w:pStyle w:val="Heading2"/>
        <w:rPr>
          <w:rStyle w:val="Strong"/>
        </w:rPr>
      </w:pPr>
      <w:bookmarkStart w:id="91" w:name="_Toc220515281"/>
      <w:bookmarkStart w:id="92" w:name="_Toc146288865"/>
      <w:r w:rsidRPr="00C26778">
        <w:rPr>
          <w:rStyle w:val="Strong"/>
        </w:rPr>
        <w:t>Requirements Management</w:t>
      </w:r>
      <w:bookmarkEnd w:id="90"/>
      <w:bookmarkEnd w:id="91"/>
      <w:bookmarkEnd w:id="92"/>
    </w:p>
    <w:p w14:paraId="301187FC" w14:textId="5F83DAA2" w:rsidR="00E918C5" w:rsidRPr="00C26778" w:rsidRDefault="033673A8">
      <w:pPr>
        <w:pStyle w:val="BodyText"/>
      </w:pPr>
      <w:bookmarkStart w:id="93" w:name="_Toc447095910"/>
      <w:r>
        <w:t>N/A</w:t>
      </w:r>
      <w:r w:rsidR="00E918C5">
        <w:t xml:space="preserve"> </w:t>
      </w:r>
    </w:p>
    <w:p w14:paraId="2B9A9A3A" w14:textId="77777777" w:rsidR="00E918C5" w:rsidRPr="00C26778" w:rsidRDefault="00E918C5">
      <w:pPr>
        <w:pStyle w:val="BodyText"/>
        <w:rPr>
          <w:rStyle w:val="Strong"/>
        </w:rPr>
      </w:pPr>
      <w:bookmarkStart w:id="94" w:name="_Toc447095912"/>
      <w:bookmarkEnd w:id="93"/>
    </w:p>
    <w:p w14:paraId="651B6814" w14:textId="77777777" w:rsidR="00E918C5" w:rsidRPr="00C26778" w:rsidRDefault="00E918C5" w:rsidP="00443638">
      <w:pPr>
        <w:pStyle w:val="Heading2"/>
        <w:rPr>
          <w:rStyle w:val="Strong"/>
        </w:rPr>
      </w:pPr>
      <w:bookmarkStart w:id="95" w:name="_Toc916978355"/>
      <w:bookmarkStart w:id="96" w:name="_Toc146288866"/>
      <w:r w:rsidRPr="00C26778">
        <w:rPr>
          <w:rStyle w:val="Strong"/>
        </w:rPr>
        <w:t>Quality Control</w:t>
      </w:r>
      <w:bookmarkEnd w:id="94"/>
      <w:bookmarkEnd w:id="95"/>
      <w:bookmarkEnd w:id="96"/>
    </w:p>
    <w:p w14:paraId="66A9C03A" w14:textId="5DAC3207" w:rsidR="7EF1AF6E" w:rsidRDefault="5792A28D" w:rsidP="5E0A036D">
      <w:pPr>
        <w:pStyle w:val="BodyText"/>
        <w:rPr>
          <w:color w:val="000000" w:themeColor="text1"/>
        </w:rPr>
      </w:pPr>
      <w:bookmarkStart w:id="97" w:name="_Toc447095913"/>
      <w:r w:rsidRPr="5E0A036D">
        <w:rPr>
          <w:color w:val="000000" w:themeColor="text1"/>
        </w:rPr>
        <w:t xml:space="preserve">Any defects or bugs will be recorded and tracked </w:t>
      </w:r>
      <w:r w:rsidR="317A72D6" w:rsidRPr="5E0A036D">
        <w:rPr>
          <w:color w:val="000000" w:themeColor="text1"/>
        </w:rPr>
        <w:t>through change requests</w:t>
      </w:r>
      <w:r w:rsidR="65D7EAE4" w:rsidRPr="5E0A036D">
        <w:rPr>
          <w:color w:val="000000" w:themeColor="text1"/>
        </w:rPr>
        <w:t xml:space="preserve"> </w:t>
      </w:r>
      <w:r w:rsidR="75E53DBF" w:rsidRPr="6547E4DF">
        <w:rPr>
          <w:color w:val="000000" w:themeColor="text1"/>
        </w:rPr>
        <w:t xml:space="preserve">and brought up during team </w:t>
      </w:r>
      <w:r w:rsidR="75E53DBF" w:rsidRPr="3D863E7D">
        <w:rPr>
          <w:color w:val="000000" w:themeColor="text1"/>
        </w:rPr>
        <w:t xml:space="preserve">meetings. </w:t>
      </w:r>
    </w:p>
    <w:p w14:paraId="62E6487D" w14:textId="3356C9FC" w:rsidR="0F7BFBB6" w:rsidRDefault="7A8EEB75" w:rsidP="6C5E94E8">
      <w:pPr>
        <w:pStyle w:val="BodyText"/>
        <w:rPr>
          <w:color w:val="000000" w:themeColor="text1"/>
        </w:rPr>
      </w:pPr>
      <w:r w:rsidRPr="5E0A036D">
        <w:rPr>
          <w:color w:val="000000" w:themeColor="text1"/>
        </w:rPr>
        <w:t>Deliverables for each milestone will</w:t>
      </w:r>
      <w:r w:rsidR="05462D51" w:rsidRPr="5E0A036D">
        <w:rPr>
          <w:color w:val="000000" w:themeColor="text1"/>
        </w:rPr>
        <w:t xml:space="preserve"> go through</w:t>
      </w:r>
      <w:r w:rsidR="2008E836" w:rsidRPr="5E0A036D">
        <w:rPr>
          <w:color w:val="000000" w:themeColor="text1"/>
        </w:rPr>
        <w:t xml:space="preserve"> the appropriate review process</w:t>
      </w:r>
      <w:r w:rsidR="649031A9" w:rsidRPr="5E0A036D">
        <w:rPr>
          <w:color w:val="000000" w:themeColor="text1"/>
        </w:rPr>
        <w:t xml:space="preserve"> </w:t>
      </w:r>
      <w:r w:rsidR="2F9D2E6C" w:rsidRPr="594F75C8">
        <w:rPr>
          <w:color w:val="000000" w:themeColor="text1"/>
        </w:rPr>
        <w:t xml:space="preserve">by the </w:t>
      </w:r>
      <w:r w:rsidR="2F9D2E6C" w:rsidRPr="438AAECD">
        <w:rPr>
          <w:color w:val="000000" w:themeColor="text1"/>
        </w:rPr>
        <w:t>quality assurance</w:t>
      </w:r>
      <w:r w:rsidR="2F9D2E6C" w:rsidRPr="0C442792">
        <w:rPr>
          <w:color w:val="000000" w:themeColor="text1"/>
        </w:rPr>
        <w:t xml:space="preserve"> </w:t>
      </w:r>
      <w:r w:rsidR="2F9D2E6C" w:rsidRPr="566453D9">
        <w:rPr>
          <w:color w:val="000000" w:themeColor="text1"/>
        </w:rPr>
        <w:t>engineer</w:t>
      </w:r>
      <w:r w:rsidRPr="566453D9">
        <w:rPr>
          <w:color w:val="000000" w:themeColor="text1"/>
        </w:rPr>
        <w:t>.</w:t>
      </w:r>
      <w:r w:rsidRPr="5E0A036D">
        <w:rPr>
          <w:color w:val="000000" w:themeColor="text1"/>
        </w:rPr>
        <w:t xml:space="preserve"> This process will ensure that each deliverable is consistent with the original </w:t>
      </w:r>
      <w:r w:rsidR="0E3A908D" w:rsidRPr="5E0A036D">
        <w:rPr>
          <w:color w:val="000000" w:themeColor="text1"/>
        </w:rPr>
        <w:t xml:space="preserve">Project Description and is free of any defects. </w:t>
      </w:r>
    </w:p>
    <w:p w14:paraId="0821037B" w14:textId="3C189C17" w:rsidR="0B8CA4BA" w:rsidRDefault="05AE5EA2" w:rsidP="0B8CA4BA">
      <w:pPr>
        <w:pStyle w:val="BodyText"/>
        <w:rPr>
          <w:color w:val="000000" w:themeColor="text1"/>
        </w:rPr>
      </w:pPr>
      <w:r w:rsidRPr="2C11EB33">
        <w:rPr>
          <w:color w:val="000000" w:themeColor="text1"/>
        </w:rPr>
        <w:t>Deliverables will also be assessed by the team as a whole prior to submission to ensure that all required components are present and functional.</w:t>
      </w:r>
    </w:p>
    <w:p w14:paraId="71FD2757" w14:textId="16B6DB4C" w:rsidR="00E918C5" w:rsidRPr="00C26778" w:rsidRDefault="00E918C5">
      <w:pPr>
        <w:pStyle w:val="BodyText"/>
        <w:rPr>
          <w:rStyle w:val="Strong"/>
        </w:rPr>
      </w:pPr>
    </w:p>
    <w:p w14:paraId="17DB23BA" w14:textId="796B4176" w:rsidR="00E918C5" w:rsidRPr="00C26778" w:rsidRDefault="00E918C5" w:rsidP="00443638">
      <w:pPr>
        <w:pStyle w:val="Heading2"/>
        <w:rPr>
          <w:rStyle w:val="Strong"/>
        </w:rPr>
      </w:pPr>
      <w:bookmarkStart w:id="98" w:name="_Toc2025866907"/>
      <w:bookmarkStart w:id="99" w:name="_Toc146288867"/>
      <w:r w:rsidRPr="00C26778">
        <w:rPr>
          <w:rStyle w:val="Strong"/>
        </w:rPr>
        <w:lastRenderedPageBreak/>
        <w:t xml:space="preserve">Reporting </w:t>
      </w:r>
      <w:bookmarkEnd w:id="97"/>
      <w:r w:rsidRPr="00C26778">
        <w:rPr>
          <w:rStyle w:val="Strong"/>
        </w:rPr>
        <w:t>and Measurement</w:t>
      </w:r>
      <w:bookmarkEnd w:id="98"/>
      <w:bookmarkEnd w:id="99"/>
    </w:p>
    <w:p w14:paraId="352C1A34" w14:textId="53523F3F" w:rsidR="3AA8A13B" w:rsidRDefault="3AA8A13B" w:rsidP="00F00675">
      <w:pPr>
        <w:ind w:firstLine="720"/>
      </w:pPr>
      <w:r>
        <w:t>N/A</w:t>
      </w:r>
    </w:p>
    <w:p w14:paraId="23D62113" w14:textId="1B8E1E2D" w:rsidR="00E918C5" w:rsidRPr="00C26778" w:rsidRDefault="00E918C5">
      <w:pPr>
        <w:pStyle w:val="BodyText"/>
        <w:rPr>
          <w:i/>
        </w:rPr>
      </w:pPr>
    </w:p>
    <w:p w14:paraId="68BFA5A0" w14:textId="77777777" w:rsidR="00E918C5" w:rsidRPr="00C26778" w:rsidRDefault="00E918C5">
      <w:pPr>
        <w:pStyle w:val="BodyText"/>
        <w:rPr>
          <w:rStyle w:val="Strong"/>
        </w:rPr>
      </w:pPr>
      <w:bookmarkStart w:id="100" w:name="_Toc447095915"/>
    </w:p>
    <w:p w14:paraId="1B41CF28" w14:textId="20D3E628" w:rsidR="00E918C5" w:rsidRPr="00C26778" w:rsidRDefault="00E918C5" w:rsidP="00443638">
      <w:pPr>
        <w:pStyle w:val="Heading2"/>
        <w:rPr>
          <w:rStyle w:val="Strong"/>
        </w:rPr>
      </w:pPr>
      <w:bookmarkStart w:id="101" w:name="_Toc1861838793"/>
      <w:bookmarkStart w:id="102" w:name="_Toc146288868"/>
      <w:r w:rsidRPr="00C26778">
        <w:rPr>
          <w:rStyle w:val="Strong"/>
        </w:rPr>
        <w:t>Risk Management</w:t>
      </w:r>
      <w:bookmarkEnd w:id="100"/>
      <w:bookmarkEnd w:id="101"/>
      <w:bookmarkEnd w:id="102"/>
    </w:p>
    <w:p w14:paraId="2793CEF0" w14:textId="20E2CF1E" w:rsidR="00E918C5" w:rsidRPr="00C26778" w:rsidRDefault="00BE15DD">
      <w:pPr>
        <w:pStyle w:val="BodyText"/>
      </w:pPr>
      <w:bookmarkStart w:id="103" w:name="_Toc447095916"/>
      <w:r>
        <w:t xml:space="preserve">The main risk involved with this project is </w:t>
      </w:r>
      <w:r w:rsidR="00585A11">
        <w:t xml:space="preserve">the case that a team member either drops the class or </w:t>
      </w:r>
      <w:r w:rsidR="00952B4D">
        <w:t>simply stops working with the team, refusing to communicate</w:t>
      </w:r>
      <w:r w:rsidR="235B2EDC">
        <w:t>,</w:t>
      </w:r>
      <w:r w:rsidR="00952B4D">
        <w:t xml:space="preserve"> </w:t>
      </w:r>
      <w:r w:rsidR="0055510A">
        <w:t>or purposefully sabotaging the team’s work. In this case</w:t>
      </w:r>
      <w:r w:rsidR="61AF58AD">
        <w:t>,</w:t>
      </w:r>
      <w:r w:rsidR="0055510A">
        <w:t xml:space="preserve"> </w:t>
      </w:r>
      <w:r w:rsidR="49B418DB">
        <w:t xml:space="preserve">the issue will be documented, and </w:t>
      </w:r>
      <w:r w:rsidR="0055510A">
        <w:t>steps will be taken with the help of TA’s or the professor to rectify the problem.</w:t>
      </w:r>
    </w:p>
    <w:p w14:paraId="1F17E789" w14:textId="77777777" w:rsidR="00E918C5" w:rsidRPr="00C26778" w:rsidRDefault="00E918C5">
      <w:pPr>
        <w:pStyle w:val="BodyText"/>
        <w:spacing w:after="0"/>
        <w:rPr>
          <w:rStyle w:val="Strong"/>
        </w:rPr>
      </w:pPr>
    </w:p>
    <w:p w14:paraId="731A3D05" w14:textId="4831BF88" w:rsidR="00E918C5" w:rsidRPr="00C26778" w:rsidRDefault="00E918C5" w:rsidP="00443638">
      <w:pPr>
        <w:pStyle w:val="Heading2"/>
        <w:rPr>
          <w:rStyle w:val="Strong"/>
        </w:rPr>
      </w:pPr>
      <w:bookmarkStart w:id="104" w:name="_Toc80715520"/>
      <w:bookmarkStart w:id="105" w:name="_Toc146288869"/>
      <w:r w:rsidRPr="00C26778">
        <w:rPr>
          <w:rStyle w:val="Strong"/>
        </w:rPr>
        <w:t>Configuration Management</w:t>
      </w:r>
      <w:bookmarkEnd w:id="104"/>
      <w:bookmarkEnd w:id="105"/>
      <w:r w:rsidR="000677D1">
        <w:rPr>
          <w:rStyle w:val="Strong"/>
        </w:rPr>
        <w:t xml:space="preserve"> </w:t>
      </w:r>
    </w:p>
    <w:p w14:paraId="4DA46466" w14:textId="57045C20" w:rsidR="00965D6B" w:rsidRDefault="005D0531">
      <w:pPr>
        <w:pStyle w:val="BodyText"/>
      </w:pPr>
      <w:r>
        <w:t>Project documents will be stored in a Gi</w:t>
      </w:r>
      <w:r w:rsidR="000C377D">
        <w:t xml:space="preserve">tHub </w:t>
      </w:r>
      <w:r>
        <w:t xml:space="preserve">repository, </w:t>
      </w:r>
      <w:r w:rsidR="0025658C">
        <w:t>including this planning document, test cases</w:t>
      </w:r>
      <w:r w:rsidR="30140199">
        <w:t>,</w:t>
      </w:r>
      <w:r w:rsidR="0025658C">
        <w:t xml:space="preserve"> and source code</w:t>
      </w:r>
      <w:r w:rsidR="0075722E">
        <w:t xml:space="preserve">. </w:t>
      </w:r>
      <w:r w:rsidR="00DE09CF">
        <w:t xml:space="preserve">Changes made to this document will be uploaded in a </w:t>
      </w:r>
      <w:r w:rsidR="00790923">
        <w:t>.</w:t>
      </w:r>
      <w:r w:rsidR="00DE09CF">
        <w:t xml:space="preserve">pdf format to </w:t>
      </w:r>
      <w:r w:rsidR="00790923">
        <w:t xml:space="preserve">GitHub. </w:t>
      </w:r>
    </w:p>
    <w:p w14:paraId="60061CA2" w14:textId="6499857D" w:rsidR="00790923" w:rsidRDefault="00790923">
      <w:pPr>
        <w:pStyle w:val="BodyText"/>
      </w:pPr>
      <w:r>
        <w:t>Potential changes to source code or any other deliverables will be reviewed by the configuration management engineer</w:t>
      </w:r>
      <w:r w:rsidR="6B79A2CF">
        <w:t xml:space="preserve"> and</w:t>
      </w:r>
      <w:r>
        <w:t xml:space="preserve"> the rest of the team members.</w:t>
      </w:r>
      <w:r w:rsidR="0077295E">
        <w:t xml:space="preserve"> Once cleared, the changes will be uploaded.</w:t>
      </w:r>
    </w:p>
    <w:p w14:paraId="63D3235A" w14:textId="77777777" w:rsidR="00E918C5" w:rsidRPr="00C26778" w:rsidRDefault="00E918C5">
      <w:pPr>
        <w:pStyle w:val="Heading1"/>
        <w:numPr>
          <w:ilvl w:val="0"/>
          <w:numId w:val="0"/>
        </w:numPr>
      </w:pPr>
      <w:bookmarkStart w:id="106" w:name="_Toc447095917"/>
      <w:bookmarkStart w:id="107" w:name="_Toc512930369"/>
      <w:bookmarkStart w:id="108" w:name="_Toc447095932"/>
      <w:bookmarkStart w:id="109" w:name="_Toc512930370"/>
      <w:bookmarkStart w:id="110" w:name="_Toc513004381"/>
      <w:bookmarkEnd w:id="103"/>
      <w:bookmarkEnd w:id="106"/>
      <w:bookmarkEnd w:id="107"/>
      <w:bookmarkEnd w:id="108"/>
      <w:bookmarkEnd w:id="109"/>
    </w:p>
    <w:p w14:paraId="36001A33" w14:textId="77777777" w:rsidR="00E918C5" w:rsidRPr="00C26778" w:rsidRDefault="00E918C5">
      <w:pPr>
        <w:pStyle w:val="Heading1"/>
      </w:pPr>
      <w:bookmarkStart w:id="111" w:name="_Toc1084493998"/>
      <w:bookmarkStart w:id="112" w:name="_Toc146288870"/>
      <w:r w:rsidRPr="00C26778">
        <w:t>Annexes</w:t>
      </w:r>
      <w:bookmarkEnd w:id="110"/>
      <w:bookmarkEnd w:id="111"/>
      <w:bookmarkEnd w:id="112"/>
    </w:p>
    <w:p w14:paraId="589039F6" w14:textId="77777777" w:rsidR="00E918C5" w:rsidRPr="00C26778" w:rsidRDefault="00E918C5">
      <w:pPr>
        <w:pStyle w:val="BodyText"/>
      </w:pPr>
      <w:r w:rsidRPr="00C26778">
        <w:t>The project will follow the UPEDU process.</w:t>
      </w:r>
    </w:p>
    <w:p w14:paraId="306E5B23" w14:textId="2B731AB3" w:rsidR="00E918C5" w:rsidRPr="00C26778" w:rsidRDefault="00E918C5">
      <w:pPr>
        <w:pStyle w:val="BodyText"/>
      </w:pPr>
      <w:r w:rsidRPr="00C26778">
        <w:t>Other applicable process plans are listed in the references section, including Programming Guidelines.</w:t>
      </w:r>
    </w:p>
    <w:sectPr w:rsidR="00E918C5" w:rsidRPr="00C2677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272B" w14:textId="77777777" w:rsidR="00C20C4C" w:rsidRDefault="00C20C4C">
      <w:pPr>
        <w:spacing w:line="240" w:lineRule="auto"/>
      </w:pPr>
      <w:r>
        <w:separator/>
      </w:r>
    </w:p>
  </w:endnote>
  <w:endnote w:type="continuationSeparator" w:id="0">
    <w:p w14:paraId="10C2BBC5" w14:textId="77777777" w:rsidR="00C20C4C" w:rsidRDefault="00C20C4C">
      <w:pPr>
        <w:spacing w:line="240" w:lineRule="auto"/>
      </w:pPr>
      <w:r>
        <w:continuationSeparator/>
      </w:r>
    </w:p>
  </w:endnote>
  <w:endnote w:type="continuationNotice" w:id="1">
    <w:p w14:paraId="3155EE15" w14:textId="77777777" w:rsidR="00C20C4C" w:rsidRDefault="00C20C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C753" w14:textId="77777777" w:rsidR="00C251DF" w:rsidRDefault="00C25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4D608A" w14:textId="77777777" w:rsidR="00C251DF" w:rsidRDefault="00C251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6DA8B0" w14:paraId="6E593204" w14:textId="77777777" w:rsidTr="346DA8B0">
      <w:trPr>
        <w:trHeight w:val="300"/>
      </w:trPr>
      <w:tc>
        <w:tcPr>
          <w:tcW w:w="3120" w:type="dxa"/>
        </w:tcPr>
        <w:p w14:paraId="34C49481" w14:textId="627CD571" w:rsidR="346DA8B0" w:rsidRDefault="346DA8B0" w:rsidP="346DA8B0">
          <w:pPr>
            <w:pStyle w:val="Header"/>
            <w:ind w:left="-115"/>
          </w:pPr>
        </w:p>
      </w:tc>
      <w:tc>
        <w:tcPr>
          <w:tcW w:w="3120" w:type="dxa"/>
        </w:tcPr>
        <w:p w14:paraId="1E217122" w14:textId="5DCDEB5E" w:rsidR="346DA8B0" w:rsidRDefault="346DA8B0" w:rsidP="346DA8B0">
          <w:pPr>
            <w:pStyle w:val="Header"/>
            <w:jc w:val="center"/>
          </w:pPr>
        </w:p>
      </w:tc>
      <w:tc>
        <w:tcPr>
          <w:tcW w:w="3120" w:type="dxa"/>
        </w:tcPr>
        <w:p w14:paraId="42BBE0C2" w14:textId="73DCD09E" w:rsidR="346DA8B0" w:rsidRDefault="346DA8B0" w:rsidP="346DA8B0">
          <w:pPr>
            <w:pStyle w:val="Header"/>
            <w:ind w:right="-115"/>
            <w:jc w:val="right"/>
          </w:pPr>
        </w:p>
      </w:tc>
    </w:tr>
  </w:tbl>
  <w:p w14:paraId="2D08DB9C" w14:textId="60C981BD" w:rsidR="00B530F9" w:rsidRDefault="00B53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51DF" w14:paraId="040C63B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B8BB81" w14:textId="77777777" w:rsidR="00C251DF" w:rsidRDefault="00C251D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E3B86" w14:textId="0B4480DE" w:rsidR="00C251DF" w:rsidRDefault="00C251DF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887D3B">
            <w:t>Kansas Instruments™ (Not Really)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716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3E6097" w14:textId="77777777" w:rsidR="00C251DF" w:rsidRDefault="00C251D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6A5920D1" w14:textId="77777777" w:rsidR="00C251DF" w:rsidRDefault="00C251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0090" w14:textId="77777777" w:rsidR="00C251DF" w:rsidRDefault="00C2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135E" w14:textId="77777777" w:rsidR="00C20C4C" w:rsidRDefault="00C20C4C">
      <w:pPr>
        <w:spacing w:line="240" w:lineRule="auto"/>
      </w:pPr>
      <w:r>
        <w:separator/>
      </w:r>
    </w:p>
  </w:footnote>
  <w:footnote w:type="continuationSeparator" w:id="0">
    <w:p w14:paraId="3C55A2F8" w14:textId="77777777" w:rsidR="00C20C4C" w:rsidRDefault="00C20C4C">
      <w:pPr>
        <w:spacing w:line="240" w:lineRule="auto"/>
      </w:pPr>
      <w:r>
        <w:continuationSeparator/>
      </w:r>
    </w:p>
  </w:footnote>
  <w:footnote w:type="continuationNotice" w:id="1">
    <w:p w14:paraId="5AFAD5A8" w14:textId="77777777" w:rsidR="00C20C4C" w:rsidRDefault="00C20C4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956C" w14:textId="77777777" w:rsidR="00C251DF" w:rsidRDefault="00C251DF">
    <w:pPr>
      <w:rPr>
        <w:sz w:val="24"/>
      </w:rPr>
    </w:pPr>
  </w:p>
  <w:p w14:paraId="52D450F6" w14:textId="77777777" w:rsidR="00C251DF" w:rsidRDefault="00C251DF">
    <w:pPr>
      <w:pBdr>
        <w:top w:val="single" w:sz="6" w:space="1" w:color="auto"/>
      </w:pBdr>
      <w:rPr>
        <w:sz w:val="24"/>
      </w:rPr>
    </w:pPr>
  </w:p>
  <w:p w14:paraId="3632E075" w14:textId="16556061" w:rsidR="00C251DF" w:rsidRDefault="00536375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32204147">
      <w:rPr>
        <w:rFonts w:ascii="Arial" w:hAnsi="Arial"/>
        <w:b/>
        <w:sz w:val="36"/>
        <w:szCs w:val="36"/>
      </w:rPr>
      <w:t>Kansas Instruments</w:t>
    </w:r>
    <w:r w:rsidR="0078130B">
      <w:rPr>
        <w:rFonts w:ascii="Arial" w:hAnsi="Arial"/>
        <w:b/>
        <w:sz w:val="36"/>
        <w:szCs w:val="36"/>
      </w:rPr>
      <w:t>™</w:t>
    </w:r>
    <w:r w:rsidR="00887D3B">
      <w:rPr>
        <w:rFonts w:ascii="Arial" w:hAnsi="Arial"/>
        <w:b/>
        <w:sz w:val="36"/>
        <w:szCs w:val="36"/>
      </w:rPr>
      <w:t xml:space="preserve"> (Not Really)</w:t>
    </w:r>
    <w:r w:rsidRPr="32204147">
      <w:rPr>
        <w:rFonts w:ascii="Arial" w:hAnsi="Arial"/>
        <w:b/>
        <w:sz w:val="36"/>
        <w:szCs w:val="36"/>
      </w:rPr>
      <w:t xml:space="preserve"> </w:t>
    </w:r>
  </w:p>
  <w:p w14:paraId="567FBC7B" w14:textId="2CE2FB0F" w:rsidR="00536375" w:rsidRDefault="00536375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</w:p>
  <w:p w14:paraId="58D9C257" w14:textId="77777777" w:rsidR="00C251DF" w:rsidRDefault="00C251DF">
    <w:pPr>
      <w:pBdr>
        <w:bottom w:val="single" w:sz="6" w:space="1" w:color="auto"/>
      </w:pBdr>
      <w:jc w:val="right"/>
      <w:rPr>
        <w:sz w:val="24"/>
      </w:rPr>
    </w:pPr>
  </w:p>
  <w:p w14:paraId="35017BA4" w14:textId="77777777" w:rsidR="00C251DF" w:rsidRDefault="00C25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51DF" w14:paraId="19EED0CE" w14:textId="77777777">
      <w:tc>
        <w:tcPr>
          <w:tcW w:w="6379" w:type="dxa"/>
        </w:tcPr>
        <w:p w14:paraId="5EB68E60" w14:textId="3662B02E" w:rsidR="00C251DF" w:rsidRDefault="00661AB8">
          <w:r>
            <w:t>Arithmetic Expression Evaluator in C++</w:t>
          </w:r>
          <w:fldSimple w:instr="SUBJECT  \* MERGEFORMAT">
            <w:r w:rsidR="00E27162">
              <w:t>Arithmetic Expression Evaluator in C++</w:t>
            </w:r>
          </w:fldSimple>
        </w:p>
      </w:tc>
      <w:tc>
        <w:tcPr>
          <w:tcW w:w="3179" w:type="dxa"/>
        </w:tcPr>
        <w:p w14:paraId="1C80F2C9" w14:textId="44DE982D" w:rsidR="00C251DF" w:rsidRDefault="00C251DF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</w:t>
          </w:r>
          <w:r w:rsidR="00570F8D">
            <w:t>2</w:t>
          </w:r>
        </w:p>
      </w:tc>
    </w:tr>
    <w:tr w:rsidR="00C251DF" w14:paraId="29900908" w14:textId="77777777">
      <w:tc>
        <w:tcPr>
          <w:tcW w:w="6379" w:type="dxa"/>
        </w:tcPr>
        <w:p w14:paraId="79CD22C2" w14:textId="3D16BE1B" w:rsidR="00C251DF" w:rsidRDefault="008774A7">
          <w:fldSimple w:instr="TITLE  \* MERGEFORMAT">
            <w:r w:rsidR="00E27162">
              <w:t>Software Development Plan</w:t>
            </w:r>
          </w:fldSimple>
        </w:p>
      </w:tc>
      <w:tc>
        <w:tcPr>
          <w:tcW w:w="3179" w:type="dxa"/>
        </w:tcPr>
        <w:p w14:paraId="4DBB67F5" w14:textId="664E38A8" w:rsidR="00C251DF" w:rsidRDefault="00C251DF">
          <w:r>
            <w:t xml:space="preserve">  Date: </w:t>
          </w:r>
          <w:r w:rsidR="00286637">
            <w:t>09/</w:t>
          </w:r>
          <w:r w:rsidR="00AD2CF9">
            <w:t>2</w:t>
          </w:r>
          <w:r w:rsidR="00570F8D">
            <w:t>2</w:t>
          </w:r>
          <w:r w:rsidR="00AD2CF9">
            <w:t>/2023</w:t>
          </w:r>
        </w:p>
      </w:tc>
    </w:tr>
    <w:tr w:rsidR="00C251DF" w14:paraId="33608E3A" w14:textId="77777777">
      <w:tc>
        <w:tcPr>
          <w:tcW w:w="9558" w:type="dxa"/>
          <w:gridSpan w:val="2"/>
        </w:tcPr>
        <w:p w14:paraId="15B74862" w14:textId="7C64E365" w:rsidR="00C251DF" w:rsidRDefault="00286637">
          <w:r>
            <w:t>Document 1</w:t>
          </w:r>
        </w:p>
      </w:tc>
    </w:tr>
  </w:tbl>
  <w:p w14:paraId="1A3D0A82" w14:textId="77777777" w:rsidR="00C251DF" w:rsidRDefault="00C25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A969" w14:textId="77777777" w:rsidR="00C251DF" w:rsidRDefault="00C251D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OdFHfBe1c1M8Q" int2:id="tae0wZ8k">
      <int2:state int2:value="Rejected" int2:type="AugLoop_Text_Critique"/>
    </int2:textHash>
    <int2:bookmark int2:bookmarkName="_Int_jFexVKdw" int2:invalidationBookmarkName="" int2:hashCode="Lk00BfJzAjbt9U" int2:id="SYUlBWQ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C46D36"/>
    <w:multiLevelType w:val="hybridMultilevel"/>
    <w:tmpl w:val="FA3ED3EE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747F7B"/>
    <w:multiLevelType w:val="hybridMultilevel"/>
    <w:tmpl w:val="E9B6A2D8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17D81"/>
    <w:multiLevelType w:val="hybridMultilevel"/>
    <w:tmpl w:val="FFFFFFFF"/>
    <w:lvl w:ilvl="0" w:tplc="C430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A1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AD18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205A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61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D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E1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68B5"/>
    <w:multiLevelType w:val="hybridMultilevel"/>
    <w:tmpl w:val="FFFFFFFF"/>
    <w:lvl w:ilvl="0" w:tplc="B19E6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43C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D1E4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4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84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A4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C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C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6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B0086"/>
    <w:multiLevelType w:val="multilevel"/>
    <w:tmpl w:val="6CD488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2C22E58"/>
    <w:multiLevelType w:val="hybridMultilevel"/>
    <w:tmpl w:val="FFFFFFFF"/>
    <w:lvl w:ilvl="0" w:tplc="C634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2D27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41E1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AC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03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0B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68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04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4E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F20A"/>
    <w:multiLevelType w:val="hybridMultilevel"/>
    <w:tmpl w:val="FFFFFFFF"/>
    <w:lvl w:ilvl="0" w:tplc="02F84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E3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C802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29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A8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6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80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4F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8E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1C7C7"/>
    <w:multiLevelType w:val="hybridMultilevel"/>
    <w:tmpl w:val="FFFFFFFF"/>
    <w:lvl w:ilvl="0" w:tplc="1DF6C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405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346E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C3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A5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EE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6D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47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A1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32896"/>
    <w:multiLevelType w:val="hybridMultilevel"/>
    <w:tmpl w:val="FFFFFFFF"/>
    <w:lvl w:ilvl="0" w:tplc="C1009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2708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8C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46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E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E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0B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0F115"/>
    <w:multiLevelType w:val="hybridMultilevel"/>
    <w:tmpl w:val="FFFFFFFF"/>
    <w:lvl w:ilvl="0" w:tplc="1A801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5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5E0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0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6" w:tplc="2B8E6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20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EC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DD39F"/>
    <w:multiLevelType w:val="hybridMultilevel"/>
    <w:tmpl w:val="FFFFFFFF"/>
    <w:lvl w:ilvl="0" w:tplc="66CE6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28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62C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75CC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A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A4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EE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EF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05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03796777">
    <w:abstractNumId w:val="0"/>
  </w:num>
  <w:num w:numId="2" w16cid:durableId="539317076">
    <w:abstractNumId w:val="2"/>
  </w:num>
  <w:num w:numId="3" w16cid:durableId="350885455">
    <w:abstractNumId w:val="13"/>
  </w:num>
  <w:num w:numId="4" w16cid:durableId="883907304">
    <w:abstractNumId w:val="6"/>
  </w:num>
  <w:num w:numId="5" w16cid:durableId="123350675">
    <w:abstractNumId w:val="1"/>
  </w:num>
  <w:num w:numId="6" w16cid:durableId="1144810224">
    <w:abstractNumId w:val="9"/>
  </w:num>
  <w:num w:numId="7" w16cid:durableId="1863395994">
    <w:abstractNumId w:val="3"/>
  </w:num>
  <w:num w:numId="8" w16cid:durableId="759713864">
    <w:abstractNumId w:val="10"/>
  </w:num>
  <w:num w:numId="9" w16cid:durableId="307127451">
    <w:abstractNumId w:val="11"/>
  </w:num>
  <w:num w:numId="10" w16cid:durableId="1999846884">
    <w:abstractNumId w:val="8"/>
  </w:num>
  <w:num w:numId="11" w16cid:durableId="726997302">
    <w:abstractNumId w:val="5"/>
  </w:num>
  <w:num w:numId="12" w16cid:durableId="1903130224">
    <w:abstractNumId w:val="4"/>
  </w:num>
  <w:num w:numId="13" w16cid:durableId="478958313">
    <w:abstractNumId w:val="7"/>
  </w:num>
  <w:num w:numId="14" w16cid:durableId="94858264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1"/>
    <w:rsid w:val="00003A84"/>
    <w:rsid w:val="000073BA"/>
    <w:rsid w:val="000073F7"/>
    <w:rsid w:val="00007A23"/>
    <w:rsid w:val="00007BC8"/>
    <w:rsid w:val="000125BC"/>
    <w:rsid w:val="00013664"/>
    <w:rsid w:val="00014F14"/>
    <w:rsid w:val="00016EFF"/>
    <w:rsid w:val="00022C42"/>
    <w:rsid w:val="000248AB"/>
    <w:rsid w:val="0002703F"/>
    <w:rsid w:val="000321C5"/>
    <w:rsid w:val="00032883"/>
    <w:rsid w:val="00037683"/>
    <w:rsid w:val="00037808"/>
    <w:rsid w:val="00040CC2"/>
    <w:rsid w:val="00044E5D"/>
    <w:rsid w:val="0004560C"/>
    <w:rsid w:val="00046F18"/>
    <w:rsid w:val="000501D8"/>
    <w:rsid w:val="00054B57"/>
    <w:rsid w:val="0006041B"/>
    <w:rsid w:val="00060818"/>
    <w:rsid w:val="00060BD4"/>
    <w:rsid w:val="00061BAF"/>
    <w:rsid w:val="000625F1"/>
    <w:rsid w:val="00062A86"/>
    <w:rsid w:val="00063641"/>
    <w:rsid w:val="00063865"/>
    <w:rsid w:val="00064515"/>
    <w:rsid w:val="00064813"/>
    <w:rsid w:val="000677D1"/>
    <w:rsid w:val="000700DC"/>
    <w:rsid w:val="00071C71"/>
    <w:rsid w:val="0007782D"/>
    <w:rsid w:val="000820C2"/>
    <w:rsid w:val="00082136"/>
    <w:rsid w:val="0008255F"/>
    <w:rsid w:val="00083DFA"/>
    <w:rsid w:val="00087E21"/>
    <w:rsid w:val="00093BA9"/>
    <w:rsid w:val="00094EAF"/>
    <w:rsid w:val="00096130"/>
    <w:rsid w:val="00097BE9"/>
    <w:rsid w:val="000A067F"/>
    <w:rsid w:val="000A1191"/>
    <w:rsid w:val="000A1746"/>
    <w:rsid w:val="000A30F1"/>
    <w:rsid w:val="000A3A2B"/>
    <w:rsid w:val="000B1092"/>
    <w:rsid w:val="000B2991"/>
    <w:rsid w:val="000B3623"/>
    <w:rsid w:val="000B571B"/>
    <w:rsid w:val="000B587F"/>
    <w:rsid w:val="000B59C6"/>
    <w:rsid w:val="000B6190"/>
    <w:rsid w:val="000B7759"/>
    <w:rsid w:val="000C07D4"/>
    <w:rsid w:val="000C377D"/>
    <w:rsid w:val="000C4A49"/>
    <w:rsid w:val="000C6924"/>
    <w:rsid w:val="000C7885"/>
    <w:rsid w:val="000D13BF"/>
    <w:rsid w:val="000D243A"/>
    <w:rsid w:val="000D62DB"/>
    <w:rsid w:val="000D6BA8"/>
    <w:rsid w:val="000E2BDE"/>
    <w:rsid w:val="000E314E"/>
    <w:rsid w:val="000E44FC"/>
    <w:rsid w:val="000E4C32"/>
    <w:rsid w:val="000E4C3A"/>
    <w:rsid w:val="000F15D6"/>
    <w:rsid w:val="000F1BFE"/>
    <w:rsid w:val="00101C18"/>
    <w:rsid w:val="0010544B"/>
    <w:rsid w:val="00107119"/>
    <w:rsid w:val="001115DA"/>
    <w:rsid w:val="00112939"/>
    <w:rsid w:val="00115756"/>
    <w:rsid w:val="0012551D"/>
    <w:rsid w:val="001255EE"/>
    <w:rsid w:val="0013491F"/>
    <w:rsid w:val="0013580B"/>
    <w:rsid w:val="00135A71"/>
    <w:rsid w:val="0013636D"/>
    <w:rsid w:val="00136C67"/>
    <w:rsid w:val="001402AB"/>
    <w:rsid w:val="00145499"/>
    <w:rsid w:val="00147C98"/>
    <w:rsid w:val="00150D4C"/>
    <w:rsid w:val="00151AB9"/>
    <w:rsid w:val="00155090"/>
    <w:rsid w:val="00157066"/>
    <w:rsid w:val="00161AA3"/>
    <w:rsid w:val="00162B56"/>
    <w:rsid w:val="00164D1E"/>
    <w:rsid w:val="001667C6"/>
    <w:rsid w:val="00166A19"/>
    <w:rsid w:val="001704D3"/>
    <w:rsid w:val="00173049"/>
    <w:rsid w:val="001736FE"/>
    <w:rsid w:val="0017549B"/>
    <w:rsid w:val="001755E4"/>
    <w:rsid w:val="0017574E"/>
    <w:rsid w:val="001759E1"/>
    <w:rsid w:val="00177B73"/>
    <w:rsid w:val="00182741"/>
    <w:rsid w:val="00183029"/>
    <w:rsid w:val="001844CF"/>
    <w:rsid w:val="001907FF"/>
    <w:rsid w:val="0019142F"/>
    <w:rsid w:val="0019191E"/>
    <w:rsid w:val="001956E1"/>
    <w:rsid w:val="00197428"/>
    <w:rsid w:val="001A3019"/>
    <w:rsid w:val="001A3F85"/>
    <w:rsid w:val="001A5687"/>
    <w:rsid w:val="001A5850"/>
    <w:rsid w:val="001A799D"/>
    <w:rsid w:val="001A7B50"/>
    <w:rsid w:val="001B013F"/>
    <w:rsid w:val="001B2959"/>
    <w:rsid w:val="001B3A9F"/>
    <w:rsid w:val="001B3B72"/>
    <w:rsid w:val="001B3F2B"/>
    <w:rsid w:val="001B4783"/>
    <w:rsid w:val="001B5F08"/>
    <w:rsid w:val="001B71DA"/>
    <w:rsid w:val="001C1C73"/>
    <w:rsid w:val="001C65E5"/>
    <w:rsid w:val="001D1B83"/>
    <w:rsid w:val="001D3B35"/>
    <w:rsid w:val="001D7C28"/>
    <w:rsid w:val="001D7E93"/>
    <w:rsid w:val="001E6DB9"/>
    <w:rsid w:val="001F0177"/>
    <w:rsid w:val="001F060B"/>
    <w:rsid w:val="001F2760"/>
    <w:rsid w:val="001F279D"/>
    <w:rsid w:val="001F3560"/>
    <w:rsid w:val="001F3C9D"/>
    <w:rsid w:val="001F5EE7"/>
    <w:rsid w:val="00203696"/>
    <w:rsid w:val="002065C5"/>
    <w:rsid w:val="00210082"/>
    <w:rsid w:val="00217825"/>
    <w:rsid w:val="0022032B"/>
    <w:rsid w:val="0022087A"/>
    <w:rsid w:val="00221022"/>
    <w:rsid w:val="00222369"/>
    <w:rsid w:val="00224C0D"/>
    <w:rsid w:val="00225265"/>
    <w:rsid w:val="002259F8"/>
    <w:rsid w:val="00231C91"/>
    <w:rsid w:val="0023526F"/>
    <w:rsid w:val="00235365"/>
    <w:rsid w:val="00237320"/>
    <w:rsid w:val="0023792B"/>
    <w:rsid w:val="0024093C"/>
    <w:rsid w:val="00240E04"/>
    <w:rsid w:val="00241C61"/>
    <w:rsid w:val="00241D55"/>
    <w:rsid w:val="00242BFF"/>
    <w:rsid w:val="002448DB"/>
    <w:rsid w:val="00244E51"/>
    <w:rsid w:val="00244E8A"/>
    <w:rsid w:val="00247924"/>
    <w:rsid w:val="00247AC8"/>
    <w:rsid w:val="00250C2A"/>
    <w:rsid w:val="00250FE1"/>
    <w:rsid w:val="00251C4E"/>
    <w:rsid w:val="0025434D"/>
    <w:rsid w:val="00254419"/>
    <w:rsid w:val="00254AC8"/>
    <w:rsid w:val="0025658C"/>
    <w:rsid w:val="0026086E"/>
    <w:rsid w:val="00260F77"/>
    <w:rsid w:val="002620FB"/>
    <w:rsid w:val="0026305F"/>
    <w:rsid w:val="00263F92"/>
    <w:rsid w:val="0026527A"/>
    <w:rsid w:val="00266152"/>
    <w:rsid w:val="00270838"/>
    <w:rsid w:val="00274E2C"/>
    <w:rsid w:val="00275285"/>
    <w:rsid w:val="00275D7C"/>
    <w:rsid w:val="0027990B"/>
    <w:rsid w:val="0028092B"/>
    <w:rsid w:val="00280F5E"/>
    <w:rsid w:val="00282D2B"/>
    <w:rsid w:val="0028302E"/>
    <w:rsid w:val="002832C9"/>
    <w:rsid w:val="00283740"/>
    <w:rsid w:val="00283CDF"/>
    <w:rsid w:val="00286637"/>
    <w:rsid w:val="00286AC6"/>
    <w:rsid w:val="0028711F"/>
    <w:rsid w:val="00287961"/>
    <w:rsid w:val="00287FB7"/>
    <w:rsid w:val="00290EFA"/>
    <w:rsid w:val="00291E47"/>
    <w:rsid w:val="002926C4"/>
    <w:rsid w:val="00292723"/>
    <w:rsid w:val="00292877"/>
    <w:rsid w:val="002934CF"/>
    <w:rsid w:val="00295523"/>
    <w:rsid w:val="002A075D"/>
    <w:rsid w:val="002A12A4"/>
    <w:rsid w:val="002A190E"/>
    <w:rsid w:val="002A1ADC"/>
    <w:rsid w:val="002A27AA"/>
    <w:rsid w:val="002A288F"/>
    <w:rsid w:val="002A44C5"/>
    <w:rsid w:val="002A4CF3"/>
    <w:rsid w:val="002A67C1"/>
    <w:rsid w:val="002A7D10"/>
    <w:rsid w:val="002B0430"/>
    <w:rsid w:val="002B06CF"/>
    <w:rsid w:val="002B7ECD"/>
    <w:rsid w:val="002B9D97"/>
    <w:rsid w:val="002C1B12"/>
    <w:rsid w:val="002C26AB"/>
    <w:rsid w:val="002C2C87"/>
    <w:rsid w:val="002C3BF4"/>
    <w:rsid w:val="002C5064"/>
    <w:rsid w:val="002C52BF"/>
    <w:rsid w:val="002D005B"/>
    <w:rsid w:val="002D1501"/>
    <w:rsid w:val="002D6114"/>
    <w:rsid w:val="002E0E2A"/>
    <w:rsid w:val="002E1303"/>
    <w:rsid w:val="002E277E"/>
    <w:rsid w:val="002E3DB4"/>
    <w:rsid w:val="002E6086"/>
    <w:rsid w:val="002F037C"/>
    <w:rsid w:val="002F1A10"/>
    <w:rsid w:val="002F1E55"/>
    <w:rsid w:val="002F345F"/>
    <w:rsid w:val="002F48CF"/>
    <w:rsid w:val="002F525F"/>
    <w:rsid w:val="002F54D5"/>
    <w:rsid w:val="002F5AB0"/>
    <w:rsid w:val="002F6701"/>
    <w:rsid w:val="002F6C8F"/>
    <w:rsid w:val="002F7B9C"/>
    <w:rsid w:val="003011FE"/>
    <w:rsid w:val="00302061"/>
    <w:rsid w:val="00302F2A"/>
    <w:rsid w:val="0030628C"/>
    <w:rsid w:val="00312545"/>
    <w:rsid w:val="00315519"/>
    <w:rsid w:val="00315A53"/>
    <w:rsid w:val="00315AFF"/>
    <w:rsid w:val="003173CA"/>
    <w:rsid w:val="00320A1C"/>
    <w:rsid w:val="00321EF7"/>
    <w:rsid w:val="003222C2"/>
    <w:rsid w:val="00322D49"/>
    <w:rsid w:val="003250E1"/>
    <w:rsid w:val="0032D8D8"/>
    <w:rsid w:val="00330469"/>
    <w:rsid w:val="00331618"/>
    <w:rsid w:val="00334617"/>
    <w:rsid w:val="00337A8F"/>
    <w:rsid w:val="00337AE9"/>
    <w:rsid w:val="003407D0"/>
    <w:rsid w:val="003410DC"/>
    <w:rsid w:val="00343168"/>
    <w:rsid w:val="003435FE"/>
    <w:rsid w:val="00346A1F"/>
    <w:rsid w:val="00350D20"/>
    <w:rsid w:val="003535BD"/>
    <w:rsid w:val="003539B2"/>
    <w:rsid w:val="0035485C"/>
    <w:rsid w:val="003560C8"/>
    <w:rsid w:val="003607C0"/>
    <w:rsid w:val="0036490B"/>
    <w:rsid w:val="00364F2E"/>
    <w:rsid w:val="00366CFD"/>
    <w:rsid w:val="00376364"/>
    <w:rsid w:val="00380F60"/>
    <w:rsid w:val="00382E73"/>
    <w:rsid w:val="00383387"/>
    <w:rsid w:val="00383ABC"/>
    <w:rsid w:val="00383FA6"/>
    <w:rsid w:val="0038626B"/>
    <w:rsid w:val="00387121"/>
    <w:rsid w:val="00390D60"/>
    <w:rsid w:val="00392E64"/>
    <w:rsid w:val="00397518"/>
    <w:rsid w:val="00397DB7"/>
    <w:rsid w:val="00397E54"/>
    <w:rsid w:val="003A39F8"/>
    <w:rsid w:val="003A6134"/>
    <w:rsid w:val="003A767E"/>
    <w:rsid w:val="003A7A56"/>
    <w:rsid w:val="003B0BF1"/>
    <w:rsid w:val="003B0CD0"/>
    <w:rsid w:val="003B3EC2"/>
    <w:rsid w:val="003C1BDD"/>
    <w:rsid w:val="003C2953"/>
    <w:rsid w:val="003C4CF0"/>
    <w:rsid w:val="003C4D7B"/>
    <w:rsid w:val="003C71C4"/>
    <w:rsid w:val="003D154E"/>
    <w:rsid w:val="003D241A"/>
    <w:rsid w:val="003D3B42"/>
    <w:rsid w:val="003D4EC8"/>
    <w:rsid w:val="003D63ED"/>
    <w:rsid w:val="003D6F9A"/>
    <w:rsid w:val="003E13DE"/>
    <w:rsid w:val="003E16F8"/>
    <w:rsid w:val="003E1DAE"/>
    <w:rsid w:val="003E2342"/>
    <w:rsid w:val="003E3734"/>
    <w:rsid w:val="003E37F7"/>
    <w:rsid w:val="003E6A9B"/>
    <w:rsid w:val="003F2C37"/>
    <w:rsid w:val="003F3F36"/>
    <w:rsid w:val="003F4367"/>
    <w:rsid w:val="003F7502"/>
    <w:rsid w:val="00400769"/>
    <w:rsid w:val="00400A13"/>
    <w:rsid w:val="00400BE4"/>
    <w:rsid w:val="00402A30"/>
    <w:rsid w:val="004051B7"/>
    <w:rsid w:val="00412EBA"/>
    <w:rsid w:val="004131A9"/>
    <w:rsid w:val="00414FE3"/>
    <w:rsid w:val="00415C88"/>
    <w:rsid w:val="00421A74"/>
    <w:rsid w:val="00421EFF"/>
    <w:rsid w:val="0042413E"/>
    <w:rsid w:val="004246EB"/>
    <w:rsid w:val="004253AE"/>
    <w:rsid w:val="00430368"/>
    <w:rsid w:val="0043278D"/>
    <w:rsid w:val="00433917"/>
    <w:rsid w:val="00434128"/>
    <w:rsid w:val="00435CE5"/>
    <w:rsid w:val="00443093"/>
    <w:rsid w:val="00443638"/>
    <w:rsid w:val="00443E0F"/>
    <w:rsid w:val="00444572"/>
    <w:rsid w:val="00444E93"/>
    <w:rsid w:val="0044622C"/>
    <w:rsid w:val="00447020"/>
    <w:rsid w:val="0045365A"/>
    <w:rsid w:val="0045401E"/>
    <w:rsid w:val="0045484B"/>
    <w:rsid w:val="00457AA9"/>
    <w:rsid w:val="00464806"/>
    <w:rsid w:val="00464B61"/>
    <w:rsid w:val="00465CC5"/>
    <w:rsid w:val="004736F4"/>
    <w:rsid w:val="00475D3E"/>
    <w:rsid w:val="00480BEC"/>
    <w:rsid w:val="00482199"/>
    <w:rsid w:val="00482339"/>
    <w:rsid w:val="004835D9"/>
    <w:rsid w:val="00484A36"/>
    <w:rsid w:val="004864AB"/>
    <w:rsid w:val="004876E5"/>
    <w:rsid w:val="00490FAC"/>
    <w:rsid w:val="004911E0"/>
    <w:rsid w:val="00491F1F"/>
    <w:rsid w:val="004952DE"/>
    <w:rsid w:val="004970BB"/>
    <w:rsid w:val="004A016D"/>
    <w:rsid w:val="004A0743"/>
    <w:rsid w:val="004A0FC4"/>
    <w:rsid w:val="004A112F"/>
    <w:rsid w:val="004A11CC"/>
    <w:rsid w:val="004A185C"/>
    <w:rsid w:val="004A36FE"/>
    <w:rsid w:val="004A3850"/>
    <w:rsid w:val="004A426A"/>
    <w:rsid w:val="004A5E02"/>
    <w:rsid w:val="004B0588"/>
    <w:rsid w:val="004B456D"/>
    <w:rsid w:val="004B567B"/>
    <w:rsid w:val="004B67AA"/>
    <w:rsid w:val="004B7528"/>
    <w:rsid w:val="004B782C"/>
    <w:rsid w:val="004C0A4A"/>
    <w:rsid w:val="004C0FCF"/>
    <w:rsid w:val="004C2110"/>
    <w:rsid w:val="004C21E9"/>
    <w:rsid w:val="004C3AF0"/>
    <w:rsid w:val="004D7F26"/>
    <w:rsid w:val="004E11C3"/>
    <w:rsid w:val="004E138D"/>
    <w:rsid w:val="004E1BF3"/>
    <w:rsid w:val="004E1CDE"/>
    <w:rsid w:val="004E4AC5"/>
    <w:rsid w:val="004E4C90"/>
    <w:rsid w:val="004E5813"/>
    <w:rsid w:val="004E6C61"/>
    <w:rsid w:val="004E75F8"/>
    <w:rsid w:val="004E781D"/>
    <w:rsid w:val="004F1798"/>
    <w:rsid w:val="004F2747"/>
    <w:rsid w:val="004F2FC5"/>
    <w:rsid w:val="004F338B"/>
    <w:rsid w:val="004F3626"/>
    <w:rsid w:val="004F3DFA"/>
    <w:rsid w:val="004F4012"/>
    <w:rsid w:val="004F4F45"/>
    <w:rsid w:val="004F5D80"/>
    <w:rsid w:val="004F693F"/>
    <w:rsid w:val="00502197"/>
    <w:rsid w:val="005048FB"/>
    <w:rsid w:val="00504BD9"/>
    <w:rsid w:val="005054B9"/>
    <w:rsid w:val="00505524"/>
    <w:rsid w:val="00505A93"/>
    <w:rsid w:val="00506F01"/>
    <w:rsid w:val="005074C2"/>
    <w:rsid w:val="005108A7"/>
    <w:rsid w:val="005171F5"/>
    <w:rsid w:val="00517676"/>
    <w:rsid w:val="005210D8"/>
    <w:rsid w:val="00525170"/>
    <w:rsid w:val="00525CD5"/>
    <w:rsid w:val="005310F8"/>
    <w:rsid w:val="0053190B"/>
    <w:rsid w:val="00531BD8"/>
    <w:rsid w:val="005326CA"/>
    <w:rsid w:val="00534878"/>
    <w:rsid w:val="00535F7D"/>
    <w:rsid w:val="00536304"/>
    <w:rsid w:val="00536375"/>
    <w:rsid w:val="0054091B"/>
    <w:rsid w:val="005428EA"/>
    <w:rsid w:val="00543CE0"/>
    <w:rsid w:val="00543F4F"/>
    <w:rsid w:val="00544EC2"/>
    <w:rsid w:val="00545129"/>
    <w:rsid w:val="00545FC8"/>
    <w:rsid w:val="005461EE"/>
    <w:rsid w:val="00547E84"/>
    <w:rsid w:val="0055385B"/>
    <w:rsid w:val="0055510A"/>
    <w:rsid w:val="005572D4"/>
    <w:rsid w:val="005575C9"/>
    <w:rsid w:val="00557721"/>
    <w:rsid w:val="0056032D"/>
    <w:rsid w:val="00560D6A"/>
    <w:rsid w:val="0056114F"/>
    <w:rsid w:val="00562300"/>
    <w:rsid w:val="00562FEA"/>
    <w:rsid w:val="005631F3"/>
    <w:rsid w:val="00565034"/>
    <w:rsid w:val="00565FE8"/>
    <w:rsid w:val="00566416"/>
    <w:rsid w:val="00570488"/>
    <w:rsid w:val="00570591"/>
    <w:rsid w:val="00570F8D"/>
    <w:rsid w:val="0057208F"/>
    <w:rsid w:val="00574D93"/>
    <w:rsid w:val="0058066D"/>
    <w:rsid w:val="00580971"/>
    <w:rsid w:val="00585A11"/>
    <w:rsid w:val="00586C42"/>
    <w:rsid w:val="005916AB"/>
    <w:rsid w:val="00594260"/>
    <w:rsid w:val="005942FD"/>
    <w:rsid w:val="00597111"/>
    <w:rsid w:val="005A28F1"/>
    <w:rsid w:val="005A44D6"/>
    <w:rsid w:val="005B0E26"/>
    <w:rsid w:val="005B1A56"/>
    <w:rsid w:val="005B4107"/>
    <w:rsid w:val="005B5786"/>
    <w:rsid w:val="005B5793"/>
    <w:rsid w:val="005C1985"/>
    <w:rsid w:val="005D0531"/>
    <w:rsid w:val="005D1213"/>
    <w:rsid w:val="005D73DC"/>
    <w:rsid w:val="005E2EA7"/>
    <w:rsid w:val="005E331B"/>
    <w:rsid w:val="005E38F7"/>
    <w:rsid w:val="005E5762"/>
    <w:rsid w:val="005E6300"/>
    <w:rsid w:val="005E7248"/>
    <w:rsid w:val="005E7635"/>
    <w:rsid w:val="005F0752"/>
    <w:rsid w:val="005F0FA9"/>
    <w:rsid w:val="005F24A3"/>
    <w:rsid w:val="005F287B"/>
    <w:rsid w:val="005F395E"/>
    <w:rsid w:val="005F4193"/>
    <w:rsid w:val="005F50CD"/>
    <w:rsid w:val="0060023A"/>
    <w:rsid w:val="006023DB"/>
    <w:rsid w:val="00602E15"/>
    <w:rsid w:val="00602F53"/>
    <w:rsid w:val="006036B5"/>
    <w:rsid w:val="00603F0F"/>
    <w:rsid w:val="006057C9"/>
    <w:rsid w:val="00605893"/>
    <w:rsid w:val="00610CC1"/>
    <w:rsid w:val="00611211"/>
    <w:rsid w:val="00614095"/>
    <w:rsid w:val="00616CC8"/>
    <w:rsid w:val="00617F2D"/>
    <w:rsid w:val="00620565"/>
    <w:rsid w:val="006219CF"/>
    <w:rsid w:val="00621DB8"/>
    <w:rsid w:val="00621E9E"/>
    <w:rsid w:val="00623A74"/>
    <w:rsid w:val="00624338"/>
    <w:rsid w:val="00624575"/>
    <w:rsid w:val="00626174"/>
    <w:rsid w:val="0063014D"/>
    <w:rsid w:val="00630428"/>
    <w:rsid w:val="00633996"/>
    <w:rsid w:val="00634CA1"/>
    <w:rsid w:val="00637D46"/>
    <w:rsid w:val="0064066B"/>
    <w:rsid w:val="00642356"/>
    <w:rsid w:val="006426F6"/>
    <w:rsid w:val="00644214"/>
    <w:rsid w:val="006471EF"/>
    <w:rsid w:val="00652634"/>
    <w:rsid w:val="006558C0"/>
    <w:rsid w:val="006601B9"/>
    <w:rsid w:val="0066044A"/>
    <w:rsid w:val="00661AB8"/>
    <w:rsid w:val="00661CA3"/>
    <w:rsid w:val="006630A5"/>
    <w:rsid w:val="0066796C"/>
    <w:rsid w:val="00670CC3"/>
    <w:rsid w:val="00671206"/>
    <w:rsid w:val="0067129C"/>
    <w:rsid w:val="00671BDD"/>
    <w:rsid w:val="00671E95"/>
    <w:rsid w:val="00673200"/>
    <w:rsid w:val="00675AD6"/>
    <w:rsid w:val="006760B4"/>
    <w:rsid w:val="00677B8D"/>
    <w:rsid w:val="00677FC9"/>
    <w:rsid w:val="00680747"/>
    <w:rsid w:val="00682383"/>
    <w:rsid w:val="00685177"/>
    <w:rsid w:val="006856C8"/>
    <w:rsid w:val="0069018C"/>
    <w:rsid w:val="00694075"/>
    <w:rsid w:val="006948C6"/>
    <w:rsid w:val="006974CB"/>
    <w:rsid w:val="006A1B98"/>
    <w:rsid w:val="006A1CE6"/>
    <w:rsid w:val="006A3A87"/>
    <w:rsid w:val="006A4C37"/>
    <w:rsid w:val="006A6E1E"/>
    <w:rsid w:val="006A7BC4"/>
    <w:rsid w:val="006B0574"/>
    <w:rsid w:val="006B1081"/>
    <w:rsid w:val="006B35DF"/>
    <w:rsid w:val="006B543A"/>
    <w:rsid w:val="006B56D6"/>
    <w:rsid w:val="006B7D36"/>
    <w:rsid w:val="006C05A9"/>
    <w:rsid w:val="006C1CAE"/>
    <w:rsid w:val="006C514F"/>
    <w:rsid w:val="006C79D0"/>
    <w:rsid w:val="006D1C29"/>
    <w:rsid w:val="006D3DE2"/>
    <w:rsid w:val="006D41EC"/>
    <w:rsid w:val="006D64C4"/>
    <w:rsid w:val="006E0A61"/>
    <w:rsid w:val="006E3D52"/>
    <w:rsid w:val="006E4886"/>
    <w:rsid w:val="006E4FD4"/>
    <w:rsid w:val="006E69A8"/>
    <w:rsid w:val="006E7894"/>
    <w:rsid w:val="006F7ED8"/>
    <w:rsid w:val="0070135C"/>
    <w:rsid w:val="007014B4"/>
    <w:rsid w:val="00702E68"/>
    <w:rsid w:val="00703426"/>
    <w:rsid w:val="00703DC0"/>
    <w:rsid w:val="00704037"/>
    <w:rsid w:val="00705DBB"/>
    <w:rsid w:val="0070680A"/>
    <w:rsid w:val="0071192D"/>
    <w:rsid w:val="00711DC3"/>
    <w:rsid w:val="007135AB"/>
    <w:rsid w:val="00713E43"/>
    <w:rsid w:val="00716531"/>
    <w:rsid w:val="007179FC"/>
    <w:rsid w:val="0071D109"/>
    <w:rsid w:val="007219EC"/>
    <w:rsid w:val="00724977"/>
    <w:rsid w:val="007251EB"/>
    <w:rsid w:val="00725E80"/>
    <w:rsid w:val="007306A8"/>
    <w:rsid w:val="0073107D"/>
    <w:rsid w:val="00731F65"/>
    <w:rsid w:val="00734651"/>
    <w:rsid w:val="00734EDA"/>
    <w:rsid w:val="0073524D"/>
    <w:rsid w:val="00740D16"/>
    <w:rsid w:val="00743AC9"/>
    <w:rsid w:val="00744CB1"/>
    <w:rsid w:val="00746395"/>
    <w:rsid w:val="00751BE9"/>
    <w:rsid w:val="007525BD"/>
    <w:rsid w:val="00753F70"/>
    <w:rsid w:val="007554AA"/>
    <w:rsid w:val="00755F57"/>
    <w:rsid w:val="00756BB8"/>
    <w:rsid w:val="0075722E"/>
    <w:rsid w:val="007610EC"/>
    <w:rsid w:val="0076303E"/>
    <w:rsid w:val="00763456"/>
    <w:rsid w:val="00764127"/>
    <w:rsid w:val="00767050"/>
    <w:rsid w:val="0077041E"/>
    <w:rsid w:val="00771AD8"/>
    <w:rsid w:val="0077295E"/>
    <w:rsid w:val="00772D8B"/>
    <w:rsid w:val="00773479"/>
    <w:rsid w:val="00773A25"/>
    <w:rsid w:val="0077422B"/>
    <w:rsid w:val="00776905"/>
    <w:rsid w:val="0078130B"/>
    <w:rsid w:val="0078319A"/>
    <w:rsid w:val="00785A5D"/>
    <w:rsid w:val="00785CDC"/>
    <w:rsid w:val="00787723"/>
    <w:rsid w:val="00790923"/>
    <w:rsid w:val="00791191"/>
    <w:rsid w:val="007929E8"/>
    <w:rsid w:val="00797038"/>
    <w:rsid w:val="007A67FD"/>
    <w:rsid w:val="007B332C"/>
    <w:rsid w:val="007B5381"/>
    <w:rsid w:val="007B5507"/>
    <w:rsid w:val="007B599D"/>
    <w:rsid w:val="007B60CD"/>
    <w:rsid w:val="007B6497"/>
    <w:rsid w:val="007B6E70"/>
    <w:rsid w:val="007C10DB"/>
    <w:rsid w:val="007C4743"/>
    <w:rsid w:val="007C5A05"/>
    <w:rsid w:val="007C7C8A"/>
    <w:rsid w:val="007C7E75"/>
    <w:rsid w:val="007D0B67"/>
    <w:rsid w:val="007D19C3"/>
    <w:rsid w:val="007D1D01"/>
    <w:rsid w:val="007D507D"/>
    <w:rsid w:val="007D593D"/>
    <w:rsid w:val="007D5B7B"/>
    <w:rsid w:val="007D5FE8"/>
    <w:rsid w:val="007D63B7"/>
    <w:rsid w:val="007D6463"/>
    <w:rsid w:val="007E385B"/>
    <w:rsid w:val="007E3CEF"/>
    <w:rsid w:val="007E4946"/>
    <w:rsid w:val="007F0DF8"/>
    <w:rsid w:val="007F155C"/>
    <w:rsid w:val="007F32D5"/>
    <w:rsid w:val="007F3752"/>
    <w:rsid w:val="007F6D8D"/>
    <w:rsid w:val="007F70D8"/>
    <w:rsid w:val="007F767A"/>
    <w:rsid w:val="00800C10"/>
    <w:rsid w:val="00803174"/>
    <w:rsid w:val="0080371D"/>
    <w:rsid w:val="00805213"/>
    <w:rsid w:val="00811DE7"/>
    <w:rsid w:val="00812275"/>
    <w:rsid w:val="00814D1E"/>
    <w:rsid w:val="00820424"/>
    <w:rsid w:val="00821795"/>
    <w:rsid w:val="0082348D"/>
    <w:rsid w:val="008245C7"/>
    <w:rsid w:val="00824B51"/>
    <w:rsid w:val="0082743C"/>
    <w:rsid w:val="00831099"/>
    <w:rsid w:val="008316C5"/>
    <w:rsid w:val="00831BD9"/>
    <w:rsid w:val="00832602"/>
    <w:rsid w:val="008331A6"/>
    <w:rsid w:val="0083481E"/>
    <w:rsid w:val="00834FD5"/>
    <w:rsid w:val="00837220"/>
    <w:rsid w:val="00837A00"/>
    <w:rsid w:val="008420B0"/>
    <w:rsid w:val="00843550"/>
    <w:rsid w:val="00843914"/>
    <w:rsid w:val="00845A38"/>
    <w:rsid w:val="00846F0D"/>
    <w:rsid w:val="008507BF"/>
    <w:rsid w:val="00850FBE"/>
    <w:rsid w:val="008515C6"/>
    <w:rsid w:val="00860833"/>
    <w:rsid w:val="00861B70"/>
    <w:rsid w:val="0086251C"/>
    <w:rsid w:val="00863343"/>
    <w:rsid w:val="00863642"/>
    <w:rsid w:val="0086431C"/>
    <w:rsid w:val="00867FB1"/>
    <w:rsid w:val="00870054"/>
    <w:rsid w:val="0087018D"/>
    <w:rsid w:val="00870ECB"/>
    <w:rsid w:val="008734E9"/>
    <w:rsid w:val="008744E6"/>
    <w:rsid w:val="008774A7"/>
    <w:rsid w:val="00877A1A"/>
    <w:rsid w:val="00877F60"/>
    <w:rsid w:val="00882A3B"/>
    <w:rsid w:val="00884D5A"/>
    <w:rsid w:val="00885FE0"/>
    <w:rsid w:val="00886FDC"/>
    <w:rsid w:val="00887298"/>
    <w:rsid w:val="00887D3B"/>
    <w:rsid w:val="008910E0"/>
    <w:rsid w:val="008923F8"/>
    <w:rsid w:val="00893AC9"/>
    <w:rsid w:val="008A6128"/>
    <w:rsid w:val="008A76D3"/>
    <w:rsid w:val="008B07D5"/>
    <w:rsid w:val="008B2A14"/>
    <w:rsid w:val="008B410B"/>
    <w:rsid w:val="008C164C"/>
    <w:rsid w:val="008C256E"/>
    <w:rsid w:val="008C6E5F"/>
    <w:rsid w:val="008D2692"/>
    <w:rsid w:val="008D3A34"/>
    <w:rsid w:val="008D74FF"/>
    <w:rsid w:val="008E3FD1"/>
    <w:rsid w:val="008E656B"/>
    <w:rsid w:val="008F08DB"/>
    <w:rsid w:val="008F0A45"/>
    <w:rsid w:val="008F248F"/>
    <w:rsid w:val="008F2F1F"/>
    <w:rsid w:val="008F3D9A"/>
    <w:rsid w:val="008F4701"/>
    <w:rsid w:val="008F5892"/>
    <w:rsid w:val="008F6A7D"/>
    <w:rsid w:val="008F7DC6"/>
    <w:rsid w:val="009004D3"/>
    <w:rsid w:val="009009CE"/>
    <w:rsid w:val="009017A2"/>
    <w:rsid w:val="00901A14"/>
    <w:rsid w:val="009056E0"/>
    <w:rsid w:val="00910C51"/>
    <w:rsid w:val="00911333"/>
    <w:rsid w:val="00911E1B"/>
    <w:rsid w:val="009136E7"/>
    <w:rsid w:val="00913749"/>
    <w:rsid w:val="0091460B"/>
    <w:rsid w:val="00914EC4"/>
    <w:rsid w:val="009152AF"/>
    <w:rsid w:val="00915F60"/>
    <w:rsid w:val="00920B6E"/>
    <w:rsid w:val="00922617"/>
    <w:rsid w:val="00924215"/>
    <w:rsid w:val="0092619B"/>
    <w:rsid w:val="009272E1"/>
    <w:rsid w:val="00927C26"/>
    <w:rsid w:val="00934640"/>
    <w:rsid w:val="0093554C"/>
    <w:rsid w:val="00937ACD"/>
    <w:rsid w:val="00942B93"/>
    <w:rsid w:val="009447E5"/>
    <w:rsid w:val="00945255"/>
    <w:rsid w:val="00950DA4"/>
    <w:rsid w:val="00952B4D"/>
    <w:rsid w:val="0096264E"/>
    <w:rsid w:val="009630D6"/>
    <w:rsid w:val="009641DF"/>
    <w:rsid w:val="0096595A"/>
    <w:rsid w:val="00965A6E"/>
    <w:rsid w:val="00965D6B"/>
    <w:rsid w:val="00970A56"/>
    <w:rsid w:val="00970AA0"/>
    <w:rsid w:val="00975633"/>
    <w:rsid w:val="00975CB8"/>
    <w:rsid w:val="00976397"/>
    <w:rsid w:val="009768FA"/>
    <w:rsid w:val="009801D0"/>
    <w:rsid w:val="0098023A"/>
    <w:rsid w:val="00980376"/>
    <w:rsid w:val="0098263F"/>
    <w:rsid w:val="009835D2"/>
    <w:rsid w:val="009836FC"/>
    <w:rsid w:val="00983AB7"/>
    <w:rsid w:val="00984543"/>
    <w:rsid w:val="0098481D"/>
    <w:rsid w:val="0098734A"/>
    <w:rsid w:val="00991282"/>
    <w:rsid w:val="009916A9"/>
    <w:rsid w:val="00991CAB"/>
    <w:rsid w:val="00992636"/>
    <w:rsid w:val="00993083"/>
    <w:rsid w:val="00993911"/>
    <w:rsid w:val="00994EB6"/>
    <w:rsid w:val="009A0F91"/>
    <w:rsid w:val="009A2F71"/>
    <w:rsid w:val="009B3413"/>
    <w:rsid w:val="009B4492"/>
    <w:rsid w:val="009B4D94"/>
    <w:rsid w:val="009B5234"/>
    <w:rsid w:val="009B579E"/>
    <w:rsid w:val="009B5DF3"/>
    <w:rsid w:val="009B5F3F"/>
    <w:rsid w:val="009B75C1"/>
    <w:rsid w:val="009C4F22"/>
    <w:rsid w:val="009C6039"/>
    <w:rsid w:val="009C7668"/>
    <w:rsid w:val="009D0714"/>
    <w:rsid w:val="009D0803"/>
    <w:rsid w:val="009D19D2"/>
    <w:rsid w:val="009D366D"/>
    <w:rsid w:val="009D49DE"/>
    <w:rsid w:val="009D4E48"/>
    <w:rsid w:val="009D53EA"/>
    <w:rsid w:val="009D6882"/>
    <w:rsid w:val="009D7611"/>
    <w:rsid w:val="009D774A"/>
    <w:rsid w:val="009E07C1"/>
    <w:rsid w:val="009E0AEC"/>
    <w:rsid w:val="009E0B81"/>
    <w:rsid w:val="009E141E"/>
    <w:rsid w:val="009E2615"/>
    <w:rsid w:val="009E4AFD"/>
    <w:rsid w:val="009E74D9"/>
    <w:rsid w:val="009F05CA"/>
    <w:rsid w:val="009F0C5B"/>
    <w:rsid w:val="009F0F44"/>
    <w:rsid w:val="009F1A5E"/>
    <w:rsid w:val="009F2436"/>
    <w:rsid w:val="009F26BD"/>
    <w:rsid w:val="009F4148"/>
    <w:rsid w:val="009F4B4D"/>
    <w:rsid w:val="009F5BB0"/>
    <w:rsid w:val="009F5FAE"/>
    <w:rsid w:val="009F726F"/>
    <w:rsid w:val="00A00090"/>
    <w:rsid w:val="00A00434"/>
    <w:rsid w:val="00A00458"/>
    <w:rsid w:val="00A02D5D"/>
    <w:rsid w:val="00A03A70"/>
    <w:rsid w:val="00A040D6"/>
    <w:rsid w:val="00A06A5F"/>
    <w:rsid w:val="00A07740"/>
    <w:rsid w:val="00A077F1"/>
    <w:rsid w:val="00A1438C"/>
    <w:rsid w:val="00A2287E"/>
    <w:rsid w:val="00A24686"/>
    <w:rsid w:val="00A30F57"/>
    <w:rsid w:val="00A3111C"/>
    <w:rsid w:val="00A31BE7"/>
    <w:rsid w:val="00A35EF8"/>
    <w:rsid w:val="00A3654A"/>
    <w:rsid w:val="00A36BC1"/>
    <w:rsid w:val="00A40206"/>
    <w:rsid w:val="00A44388"/>
    <w:rsid w:val="00A448B3"/>
    <w:rsid w:val="00A46160"/>
    <w:rsid w:val="00A464A2"/>
    <w:rsid w:val="00A52093"/>
    <w:rsid w:val="00A5671E"/>
    <w:rsid w:val="00A57367"/>
    <w:rsid w:val="00A60EC7"/>
    <w:rsid w:val="00A613B2"/>
    <w:rsid w:val="00A63955"/>
    <w:rsid w:val="00A653E8"/>
    <w:rsid w:val="00A6622A"/>
    <w:rsid w:val="00A66881"/>
    <w:rsid w:val="00A71DD8"/>
    <w:rsid w:val="00A7202D"/>
    <w:rsid w:val="00A732C0"/>
    <w:rsid w:val="00A75F54"/>
    <w:rsid w:val="00A76806"/>
    <w:rsid w:val="00A76FFE"/>
    <w:rsid w:val="00A7794D"/>
    <w:rsid w:val="00A8172E"/>
    <w:rsid w:val="00A833D0"/>
    <w:rsid w:val="00A8553C"/>
    <w:rsid w:val="00A86D1A"/>
    <w:rsid w:val="00A93A42"/>
    <w:rsid w:val="00AA1149"/>
    <w:rsid w:val="00AA565C"/>
    <w:rsid w:val="00AA65E6"/>
    <w:rsid w:val="00AA7D94"/>
    <w:rsid w:val="00AB0526"/>
    <w:rsid w:val="00AB0CD6"/>
    <w:rsid w:val="00AB26BC"/>
    <w:rsid w:val="00AB4348"/>
    <w:rsid w:val="00AB5456"/>
    <w:rsid w:val="00AB6B7A"/>
    <w:rsid w:val="00AC1427"/>
    <w:rsid w:val="00AC638C"/>
    <w:rsid w:val="00AC7BA8"/>
    <w:rsid w:val="00AD11F8"/>
    <w:rsid w:val="00AD1209"/>
    <w:rsid w:val="00AD15DF"/>
    <w:rsid w:val="00AD2978"/>
    <w:rsid w:val="00AD2CF9"/>
    <w:rsid w:val="00AD522C"/>
    <w:rsid w:val="00AD5CFD"/>
    <w:rsid w:val="00AD65CE"/>
    <w:rsid w:val="00AE0137"/>
    <w:rsid w:val="00AE0B45"/>
    <w:rsid w:val="00AE4045"/>
    <w:rsid w:val="00AE6728"/>
    <w:rsid w:val="00AE73E0"/>
    <w:rsid w:val="00AF148B"/>
    <w:rsid w:val="00AF26BA"/>
    <w:rsid w:val="00AF6A03"/>
    <w:rsid w:val="00AF6FA6"/>
    <w:rsid w:val="00B00338"/>
    <w:rsid w:val="00B03623"/>
    <w:rsid w:val="00B0635D"/>
    <w:rsid w:val="00B067D9"/>
    <w:rsid w:val="00B1461A"/>
    <w:rsid w:val="00B1621A"/>
    <w:rsid w:val="00B16B66"/>
    <w:rsid w:val="00B1704E"/>
    <w:rsid w:val="00B17DA1"/>
    <w:rsid w:val="00B24466"/>
    <w:rsid w:val="00B2447C"/>
    <w:rsid w:val="00B248A4"/>
    <w:rsid w:val="00B264EF"/>
    <w:rsid w:val="00B30592"/>
    <w:rsid w:val="00B3221C"/>
    <w:rsid w:val="00B35969"/>
    <w:rsid w:val="00B4075E"/>
    <w:rsid w:val="00B425B1"/>
    <w:rsid w:val="00B42D21"/>
    <w:rsid w:val="00B461FE"/>
    <w:rsid w:val="00B47077"/>
    <w:rsid w:val="00B4784B"/>
    <w:rsid w:val="00B502FB"/>
    <w:rsid w:val="00B530F9"/>
    <w:rsid w:val="00B53BF9"/>
    <w:rsid w:val="00B54D67"/>
    <w:rsid w:val="00B55E30"/>
    <w:rsid w:val="00B574AE"/>
    <w:rsid w:val="00B63472"/>
    <w:rsid w:val="00B653F3"/>
    <w:rsid w:val="00B66553"/>
    <w:rsid w:val="00B714C6"/>
    <w:rsid w:val="00B77B7A"/>
    <w:rsid w:val="00B81FED"/>
    <w:rsid w:val="00B82C5D"/>
    <w:rsid w:val="00B85C4E"/>
    <w:rsid w:val="00B85E90"/>
    <w:rsid w:val="00B91CDE"/>
    <w:rsid w:val="00B944C3"/>
    <w:rsid w:val="00B95A9B"/>
    <w:rsid w:val="00B96406"/>
    <w:rsid w:val="00B97259"/>
    <w:rsid w:val="00BA0E47"/>
    <w:rsid w:val="00BA6F20"/>
    <w:rsid w:val="00BB090D"/>
    <w:rsid w:val="00BB1A63"/>
    <w:rsid w:val="00BB1F59"/>
    <w:rsid w:val="00BB6E86"/>
    <w:rsid w:val="00BC50D1"/>
    <w:rsid w:val="00BD3306"/>
    <w:rsid w:val="00BD7602"/>
    <w:rsid w:val="00BE15DD"/>
    <w:rsid w:val="00BE22DE"/>
    <w:rsid w:val="00BE275B"/>
    <w:rsid w:val="00BE3226"/>
    <w:rsid w:val="00BE5770"/>
    <w:rsid w:val="00BE60B4"/>
    <w:rsid w:val="00BE6DB5"/>
    <w:rsid w:val="00BE7634"/>
    <w:rsid w:val="00BF1649"/>
    <w:rsid w:val="00BF3E52"/>
    <w:rsid w:val="00BF4757"/>
    <w:rsid w:val="00BF51F0"/>
    <w:rsid w:val="00BF6FA5"/>
    <w:rsid w:val="00C00322"/>
    <w:rsid w:val="00C035F9"/>
    <w:rsid w:val="00C06004"/>
    <w:rsid w:val="00C100A0"/>
    <w:rsid w:val="00C11A08"/>
    <w:rsid w:val="00C135EB"/>
    <w:rsid w:val="00C1438C"/>
    <w:rsid w:val="00C1FFE9"/>
    <w:rsid w:val="00C20C4C"/>
    <w:rsid w:val="00C2198C"/>
    <w:rsid w:val="00C21FC3"/>
    <w:rsid w:val="00C230BD"/>
    <w:rsid w:val="00C233CB"/>
    <w:rsid w:val="00C251DF"/>
    <w:rsid w:val="00C25286"/>
    <w:rsid w:val="00C25592"/>
    <w:rsid w:val="00C26471"/>
    <w:rsid w:val="00C26778"/>
    <w:rsid w:val="00C2793A"/>
    <w:rsid w:val="00C30299"/>
    <w:rsid w:val="00C35A59"/>
    <w:rsid w:val="00C40416"/>
    <w:rsid w:val="00C436FC"/>
    <w:rsid w:val="00C43E34"/>
    <w:rsid w:val="00C45A8F"/>
    <w:rsid w:val="00C45EEE"/>
    <w:rsid w:val="00C46345"/>
    <w:rsid w:val="00C46CE4"/>
    <w:rsid w:val="00C47516"/>
    <w:rsid w:val="00C50984"/>
    <w:rsid w:val="00C516C7"/>
    <w:rsid w:val="00C53408"/>
    <w:rsid w:val="00C54311"/>
    <w:rsid w:val="00C562C8"/>
    <w:rsid w:val="00C567CA"/>
    <w:rsid w:val="00C571C5"/>
    <w:rsid w:val="00C6438B"/>
    <w:rsid w:val="00C6533D"/>
    <w:rsid w:val="00C668D5"/>
    <w:rsid w:val="00C708A6"/>
    <w:rsid w:val="00C72A68"/>
    <w:rsid w:val="00C75D3A"/>
    <w:rsid w:val="00C81740"/>
    <w:rsid w:val="00C81965"/>
    <w:rsid w:val="00C834E7"/>
    <w:rsid w:val="00C848BB"/>
    <w:rsid w:val="00C84E0E"/>
    <w:rsid w:val="00C8718D"/>
    <w:rsid w:val="00C90BF9"/>
    <w:rsid w:val="00C91BE0"/>
    <w:rsid w:val="00C92CDE"/>
    <w:rsid w:val="00C93138"/>
    <w:rsid w:val="00C9345A"/>
    <w:rsid w:val="00C94B98"/>
    <w:rsid w:val="00C94D9E"/>
    <w:rsid w:val="00C94ECD"/>
    <w:rsid w:val="00C96624"/>
    <w:rsid w:val="00CA02E6"/>
    <w:rsid w:val="00CA1F19"/>
    <w:rsid w:val="00CA387B"/>
    <w:rsid w:val="00CA5990"/>
    <w:rsid w:val="00CA5AD9"/>
    <w:rsid w:val="00CA73D4"/>
    <w:rsid w:val="00CB1483"/>
    <w:rsid w:val="00CB2339"/>
    <w:rsid w:val="00CB514A"/>
    <w:rsid w:val="00CB6324"/>
    <w:rsid w:val="00CB644E"/>
    <w:rsid w:val="00CB7561"/>
    <w:rsid w:val="00CB7B32"/>
    <w:rsid w:val="00CC2656"/>
    <w:rsid w:val="00CC3DA5"/>
    <w:rsid w:val="00CC7C3F"/>
    <w:rsid w:val="00CC7CEE"/>
    <w:rsid w:val="00CD0A7A"/>
    <w:rsid w:val="00CD1D3A"/>
    <w:rsid w:val="00CD23B2"/>
    <w:rsid w:val="00CD2D9B"/>
    <w:rsid w:val="00CD3A94"/>
    <w:rsid w:val="00CD54DA"/>
    <w:rsid w:val="00CE2BB7"/>
    <w:rsid w:val="00CE3FD7"/>
    <w:rsid w:val="00CE4787"/>
    <w:rsid w:val="00CE49F1"/>
    <w:rsid w:val="00CE5D13"/>
    <w:rsid w:val="00CF0BE9"/>
    <w:rsid w:val="00CF2FA4"/>
    <w:rsid w:val="00CF4DE4"/>
    <w:rsid w:val="00CF71CF"/>
    <w:rsid w:val="00D014B1"/>
    <w:rsid w:val="00D0167A"/>
    <w:rsid w:val="00D03E9B"/>
    <w:rsid w:val="00D040E3"/>
    <w:rsid w:val="00D05BFC"/>
    <w:rsid w:val="00D07147"/>
    <w:rsid w:val="00D10DCA"/>
    <w:rsid w:val="00D12943"/>
    <w:rsid w:val="00D130F6"/>
    <w:rsid w:val="00D14044"/>
    <w:rsid w:val="00D147B0"/>
    <w:rsid w:val="00D15193"/>
    <w:rsid w:val="00D1524B"/>
    <w:rsid w:val="00D20391"/>
    <w:rsid w:val="00D23346"/>
    <w:rsid w:val="00D24D8A"/>
    <w:rsid w:val="00D30A0A"/>
    <w:rsid w:val="00D32BD5"/>
    <w:rsid w:val="00D33089"/>
    <w:rsid w:val="00D3594E"/>
    <w:rsid w:val="00D37749"/>
    <w:rsid w:val="00D37C52"/>
    <w:rsid w:val="00D412F2"/>
    <w:rsid w:val="00D453B3"/>
    <w:rsid w:val="00D45462"/>
    <w:rsid w:val="00D458A0"/>
    <w:rsid w:val="00D4761C"/>
    <w:rsid w:val="00D47739"/>
    <w:rsid w:val="00D602FF"/>
    <w:rsid w:val="00D60ACA"/>
    <w:rsid w:val="00D612C1"/>
    <w:rsid w:val="00D61BE9"/>
    <w:rsid w:val="00D62C12"/>
    <w:rsid w:val="00D62D73"/>
    <w:rsid w:val="00D63D11"/>
    <w:rsid w:val="00D64F8E"/>
    <w:rsid w:val="00D65AA0"/>
    <w:rsid w:val="00D67D39"/>
    <w:rsid w:val="00D70A74"/>
    <w:rsid w:val="00D74D6C"/>
    <w:rsid w:val="00D768F3"/>
    <w:rsid w:val="00D76BF7"/>
    <w:rsid w:val="00D76EF2"/>
    <w:rsid w:val="00D776C4"/>
    <w:rsid w:val="00D8033E"/>
    <w:rsid w:val="00D8080F"/>
    <w:rsid w:val="00D81206"/>
    <w:rsid w:val="00D8190C"/>
    <w:rsid w:val="00D81EA3"/>
    <w:rsid w:val="00D83325"/>
    <w:rsid w:val="00D841A9"/>
    <w:rsid w:val="00D85785"/>
    <w:rsid w:val="00D859CC"/>
    <w:rsid w:val="00D86759"/>
    <w:rsid w:val="00D86906"/>
    <w:rsid w:val="00D8738E"/>
    <w:rsid w:val="00D90D82"/>
    <w:rsid w:val="00D91354"/>
    <w:rsid w:val="00D9386E"/>
    <w:rsid w:val="00DA0B92"/>
    <w:rsid w:val="00DA1623"/>
    <w:rsid w:val="00DA1B19"/>
    <w:rsid w:val="00DA24EB"/>
    <w:rsid w:val="00DA3C0D"/>
    <w:rsid w:val="00DA4A1A"/>
    <w:rsid w:val="00DA7591"/>
    <w:rsid w:val="00DB327D"/>
    <w:rsid w:val="00DB3934"/>
    <w:rsid w:val="00DB4B06"/>
    <w:rsid w:val="00DB577A"/>
    <w:rsid w:val="00DB6981"/>
    <w:rsid w:val="00DC1033"/>
    <w:rsid w:val="00DC11ED"/>
    <w:rsid w:val="00DC18D9"/>
    <w:rsid w:val="00DC2009"/>
    <w:rsid w:val="00DC22D9"/>
    <w:rsid w:val="00DC3F94"/>
    <w:rsid w:val="00DD107A"/>
    <w:rsid w:val="00DD1244"/>
    <w:rsid w:val="00DD1768"/>
    <w:rsid w:val="00DD17C0"/>
    <w:rsid w:val="00DD3BD6"/>
    <w:rsid w:val="00DD513B"/>
    <w:rsid w:val="00DD60B2"/>
    <w:rsid w:val="00DD6121"/>
    <w:rsid w:val="00DD6E50"/>
    <w:rsid w:val="00DD6E9F"/>
    <w:rsid w:val="00DE097B"/>
    <w:rsid w:val="00DE09CF"/>
    <w:rsid w:val="00DE175A"/>
    <w:rsid w:val="00DE3AF2"/>
    <w:rsid w:val="00DE71A8"/>
    <w:rsid w:val="00DE76C9"/>
    <w:rsid w:val="00DE7FDB"/>
    <w:rsid w:val="00DF3415"/>
    <w:rsid w:val="00DF4EED"/>
    <w:rsid w:val="00DF5573"/>
    <w:rsid w:val="00DF6D8E"/>
    <w:rsid w:val="00DF7440"/>
    <w:rsid w:val="00E02D9C"/>
    <w:rsid w:val="00E03FA2"/>
    <w:rsid w:val="00E04AAD"/>
    <w:rsid w:val="00E05135"/>
    <w:rsid w:val="00E0659E"/>
    <w:rsid w:val="00E06B65"/>
    <w:rsid w:val="00E06ECA"/>
    <w:rsid w:val="00E07E44"/>
    <w:rsid w:val="00E10B88"/>
    <w:rsid w:val="00E13E5E"/>
    <w:rsid w:val="00E1485A"/>
    <w:rsid w:val="00E14E9C"/>
    <w:rsid w:val="00E1650E"/>
    <w:rsid w:val="00E16FD0"/>
    <w:rsid w:val="00E17B9C"/>
    <w:rsid w:val="00E207F6"/>
    <w:rsid w:val="00E20A9E"/>
    <w:rsid w:val="00E22485"/>
    <w:rsid w:val="00E225C1"/>
    <w:rsid w:val="00E22ACD"/>
    <w:rsid w:val="00E2360A"/>
    <w:rsid w:val="00E27162"/>
    <w:rsid w:val="00E301B5"/>
    <w:rsid w:val="00E31231"/>
    <w:rsid w:val="00E339AC"/>
    <w:rsid w:val="00E34304"/>
    <w:rsid w:val="00E353F8"/>
    <w:rsid w:val="00E3605C"/>
    <w:rsid w:val="00E43363"/>
    <w:rsid w:val="00E50ED4"/>
    <w:rsid w:val="00E512F5"/>
    <w:rsid w:val="00E51812"/>
    <w:rsid w:val="00E52FB5"/>
    <w:rsid w:val="00E53567"/>
    <w:rsid w:val="00E54738"/>
    <w:rsid w:val="00E60581"/>
    <w:rsid w:val="00E6095C"/>
    <w:rsid w:val="00E653D0"/>
    <w:rsid w:val="00E65F98"/>
    <w:rsid w:val="00E672F1"/>
    <w:rsid w:val="00E711E3"/>
    <w:rsid w:val="00E72F20"/>
    <w:rsid w:val="00E74922"/>
    <w:rsid w:val="00E75C8D"/>
    <w:rsid w:val="00E76125"/>
    <w:rsid w:val="00E76501"/>
    <w:rsid w:val="00E77D71"/>
    <w:rsid w:val="00E802D3"/>
    <w:rsid w:val="00E81629"/>
    <w:rsid w:val="00E82337"/>
    <w:rsid w:val="00E82E37"/>
    <w:rsid w:val="00E83CF7"/>
    <w:rsid w:val="00E84BE4"/>
    <w:rsid w:val="00E86F69"/>
    <w:rsid w:val="00E90340"/>
    <w:rsid w:val="00E918C5"/>
    <w:rsid w:val="00E9211C"/>
    <w:rsid w:val="00E94604"/>
    <w:rsid w:val="00E94810"/>
    <w:rsid w:val="00E95DF2"/>
    <w:rsid w:val="00E96EE0"/>
    <w:rsid w:val="00EA1DDA"/>
    <w:rsid w:val="00EA29F4"/>
    <w:rsid w:val="00EB356E"/>
    <w:rsid w:val="00EB5484"/>
    <w:rsid w:val="00EB6417"/>
    <w:rsid w:val="00EB75D4"/>
    <w:rsid w:val="00EB7DDB"/>
    <w:rsid w:val="00EC21E2"/>
    <w:rsid w:val="00EC379F"/>
    <w:rsid w:val="00EC47E3"/>
    <w:rsid w:val="00EC4D15"/>
    <w:rsid w:val="00EC525D"/>
    <w:rsid w:val="00EC72C9"/>
    <w:rsid w:val="00ED23A9"/>
    <w:rsid w:val="00ED28E3"/>
    <w:rsid w:val="00ED2C95"/>
    <w:rsid w:val="00ED4E7A"/>
    <w:rsid w:val="00ED77F9"/>
    <w:rsid w:val="00EE0741"/>
    <w:rsid w:val="00EE1891"/>
    <w:rsid w:val="00EE29CC"/>
    <w:rsid w:val="00EE52DE"/>
    <w:rsid w:val="00EF13E2"/>
    <w:rsid w:val="00EF224A"/>
    <w:rsid w:val="00EF2AF9"/>
    <w:rsid w:val="00EF35F9"/>
    <w:rsid w:val="00EF4239"/>
    <w:rsid w:val="00EF48F5"/>
    <w:rsid w:val="00EF64BB"/>
    <w:rsid w:val="00F00675"/>
    <w:rsid w:val="00F0278A"/>
    <w:rsid w:val="00F02E43"/>
    <w:rsid w:val="00F07564"/>
    <w:rsid w:val="00F1222C"/>
    <w:rsid w:val="00F1247F"/>
    <w:rsid w:val="00F12BC3"/>
    <w:rsid w:val="00F15579"/>
    <w:rsid w:val="00F161FE"/>
    <w:rsid w:val="00F16A4C"/>
    <w:rsid w:val="00F17F20"/>
    <w:rsid w:val="00F2349A"/>
    <w:rsid w:val="00F245DD"/>
    <w:rsid w:val="00F24DCB"/>
    <w:rsid w:val="00F3027C"/>
    <w:rsid w:val="00F30DA5"/>
    <w:rsid w:val="00F31199"/>
    <w:rsid w:val="00F31EEA"/>
    <w:rsid w:val="00F3379F"/>
    <w:rsid w:val="00F37E76"/>
    <w:rsid w:val="00F41773"/>
    <w:rsid w:val="00F453C7"/>
    <w:rsid w:val="00F4775E"/>
    <w:rsid w:val="00F5006B"/>
    <w:rsid w:val="00F51F91"/>
    <w:rsid w:val="00F535A0"/>
    <w:rsid w:val="00F553BC"/>
    <w:rsid w:val="00F55755"/>
    <w:rsid w:val="00F55965"/>
    <w:rsid w:val="00F57D6B"/>
    <w:rsid w:val="00F605E5"/>
    <w:rsid w:val="00F6445B"/>
    <w:rsid w:val="00F64532"/>
    <w:rsid w:val="00F65430"/>
    <w:rsid w:val="00F6553F"/>
    <w:rsid w:val="00F66D02"/>
    <w:rsid w:val="00F67704"/>
    <w:rsid w:val="00F67AA3"/>
    <w:rsid w:val="00F710FE"/>
    <w:rsid w:val="00F71A36"/>
    <w:rsid w:val="00F736B1"/>
    <w:rsid w:val="00F7441A"/>
    <w:rsid w:val="00F74E73"/>
    <w:rsid w:val="00F75331"/>
    <w:rsid w:val="00F767BD"/>
    <w:rsid w:val="00F76B0F"/>
    <w:rsid w:val="00F76C5A"/>
    <w:rsid w:val="00F80D0C"/>
    <w:rsid w:val="00F81344"/>
    <w:rsid w:val="00F81FC4"/>
    <w:rsid w:val="00F820C2"/>
    <w:rsid w:val="00F82410"/>
    <w:rsid w:val="00F8387F"/>
    <w:rsid w:val="00F84224"/>
    <w:rsid w:val="00F845C0"/>
    <w:rsid w:val="00F85757"/>
    <w:rsid w:val="00F85AC4"/>
    <w:rsid w:val="00F8655E"/>
    <w:rsid w:val="00F94388"/>
    <w:rsid w:val="00F9567E"/>
    <w:rsid w:val="00FA56B7"/>
    <w:rsid w:val="00FA70DF"/>
    <w:rsid w:val="00FA7D86"/>
    <w:rsid w:val="00FB1294"/>
    <w:rsid w:val="00FB2A41"/>
    <w:rsid w:val="00FB4498"/>
    <w:rsid w:val="00FB4C71"/>
    <w:rsid w:val="00FB74BA"/>
    <w:rsid w:val="00FC0AA3"/>
    <w:rsid w:val="00FC2E44"/>
    <w:rsid w:val="00FC3E2D"/>
    <w:rsid w:val="00FC5BE9"/>
    <w:rsid w:val="00FC731E"/>
    <w:rsid w:val="00FC7A09"/>
    <w:rsid w:val="00FD4792"/>
    <w:rsid w:val="00FD4C92"/>
    <w:rsid w:val="00FD679F"/>
    <w:rsid w:val="00FD6CE2"/>
    <w:rsid w:val="00FE01E0"/>
    <w:rsid w:val="00FE030C"/>
    <w:rsid w:val="00FE29F9"/>
    <w:rsid w:val="00FE31DC"/>
    <w:rsid w:val="00FE338E"/>
    <w:rsid w:val="00FE3C52"/>
    <w:rsid w:val="00FE43BB"/>
    <w:rsid w:val="00FE48D8"/>
    <w:rsid w:val="00FE6048"/>
    <w:rsid w:val="00FE6A54"/>
    <w:rsid w:val="00FE7215"/>
    <w:rsid w:val="00FE72E5"/>
    <w:rsid w:val="00FE7D06"/>
    <w:rsid w:val="00FF0BB6"/>
    <w:rsid w:val="00FF1C5B"/>
    <w:rsid w:val="00FF3774"/>
    <w:rsid w:val="00FF52AE"/>
    <w:rsid w:val="010135A0"/>
    <w:rsid w:val="014F34BF"/>
    <w:rsid w:val="0150EB42"/>
    <w:rsid w:val="0150FD29"/>
    <w:rsid w:val="01B2D3CC"/>
    <w:rsid w:val="01C68CF9"/>
    <w:rsid w:val="02025010"/>
    <w:rsid w:val="025B3822"/>
    <w:rsid w:val="026B1233"/>
    <w:rsid w:val="02B47255"/>
    <w:rsid w:val="02C646BF"/>
    <w:rsid w:val="02D6BB6F"/>
    <w:rsid w:val="02F24B49"/>
    <w:rsid w:val="032023C5"/>
    <w:rsid w:val="03347A6F"/>
    <w:rsid w:val="033673A8"/>
    <w:rsid w:val="033C494D"/>
    <w:rsid w:val="034CAB7D"/>
    <w:rsid w:val="039A747D"/>
    <w:rsid w:val="039E79D8"/>
    <w:rsid w:val="03AA6057"/>
    <w:rsid w:val="03D1C5B6"/>
    <w:rsid w:val="043FFC60"/>
    <w:rsid w:val="04BC0F86"/>
    <w:rsid w:val="04DDF155"/>
    <w:rsid w:val="0536D874"/>
    <w:rsid w:val="05462D51"/>
    <w:rsid w:val="055835D8"/>
    <w:rsid w:val="05AE5EA2"/>
    <w:rsid w:val="05BA22A9"/>
    <w:rsid w:val="05DFC5D6"/>
    <w:rsid w:val="05EB8180"/>
    <w:rsid w:val="062E71D3"/>
    <w:rsid w:val="064BEEAD"/>
    <w:rsid w:val="0668CE4B"/>
    <w:rsid w:val="0676BB48"/>
    <w:rsid w:val="06C1F503"/>
    <w:rsid w:val="06D3ED70"/>
    <w:rsid w:val="06F6980A"/>
    <w:rsid w:val="06F97E50"/>
    <w:rsid w:val="07010788"/>
    <w:rsid w:val="0711F513"/>
    <w:rsid w:val="0739D10E"/>
    <w:rsid w:val="074FBE2D"/>
    <w:rsid w:val="0753A741"/>
    <w:rsid w:val="07646833"/>
    <w:rsid w:val="076C539E"/>
    <w:rsid w:val="07A80183"/>
    <w:rsid w:val="07DF3BB1"/>
    <w:rsid w:val="08457F7F"/>
    <w:rsid w:val="087EC51C"/>
    <w:rsid w:val="08A5CE51"/>
    <w:rsid w:val="08AA2F07"/>
    <w:rsid w:val="09416645"/>
    <w:rsid w:val="0949B25D"/>
    <w:rsid w:val="0989F281"/>
    <w:rsid w:val="09BEE1D0"/>
    <w:rsid w:val="09C14721"/>
    <w:rsid w:val="09C3D4BC"/>
    <w:rsid w:val="09FC84BC"/>
    <w:rsid w:val="09FD1702"/>
    <w:rsid w:val="0A2846D0"/>
    <w:rsid w:val="0A2F66C1"/>
    <w:rsid w:val="0A3FA579"/>
    <w:rsid w:val="0A483836"/>
    <w:rsid w:val="0A627F79"/>
    <w:rsid w:val="0A63BAA3"/>
    <w:rsid w:val="0AFE2235"/>
    <w:rsid w:val="0B0512A1"/>
    <w:rsid w:val="0B083CF6"/>
    <w:rsid w:val="0B430FAC"/>
    <w:rsid w:val="0B6F7F2E"/>
    <w:rsid w:val="0B8CA4BA"/>
    <w:rsid w:val="0BB4698E"/>
    <w:rsid w:val="0BDE75CA"/>
    <w:rsid w:val="0C3079AB"/>
    <w:rsid w:val="0C442792"/>
    <w:rsid w:val="0C457287"/>
    <w:rsid w:val="0C601AA0"/>
    <w:rsid w:val="0C8AE2CE"/>
    <w:rsid w:val="0D06944F"/>
    <w:rsid w:val="0D58FD52"/>
    <w:rsid w:val="0D9533F5"/>
    <w:rsid w:val="0DA3DF16"/>
    <w:rsid w:val="0DAAB903"/>
    <w:rsid w:val="0DB48BED"/>
    <w:rsid w:val="0DE2A266"/>
    <w:rsid w:val="0DFE6156"/>
    <w:rsid w:val="0E3A908D"/>
    <w:rsid w:val="0E446E18"/>
    <w:rsid w:val="0E54ACD0"/>
    <w:rsid w:val="0E96BF8C"/>
    <w:rsid w:val="0EB64335"/>
    <w:rsid w:val="0EC1446C"/>
    <w:rsid w:val="0EC71413"/>
    <w:rsid w:val="0EE5384C"/>
    <w:rsid w:val="0EE85A54"/>
    <w:rsid w:val="0EF5FDC3"/>
    <w:rsid w:val="0EF8019F"/>
    <w:rsid w:val="0F355E6A"/>
    <w:rsid w:val="0F7BFBB6"/>
    <w:rsid w:val="0F7D6555"/>
    <w:rsid w:val="0F83E595"/>
    <w:rsid w:val="0F935187"/>
    <w:rsid w:val="0FC28390"/>
    <w:rsid w:val="0FC98659"/>
    <w:rsid w:val="0FD7EE67"/>
    <w:rsid w:val="0FD973BD"/>
    <w:rsid w:val="100C3FDC"/>
    <w:rsid w:val="10133048"/>
    <w:rsid w:val="1027FD64"/>
    <w:rsid w:val="10531F98"/>
    <w:rsid w:val="107A6B0F"/>
    <w:rsid w:val="108B7FC8"/>
    <w:rsid w:val="10AE262C"/>
    <w:rsid w:val="10AF551C"/>
    <w:rsid w:val="10D00884"/>
    <w:rsid w:val="10FFC686"/>
    <w:rsid w:val="110FB96D"/>
    <w:rsid w:val="112A9A53"/>
    <w:rsid w:val="112E6A70"/>
    <w:rsid w:val="115CF772"/>
    <w:rsid w:val="116FF59E"/>
    <w:rsid w:val="11B7EA4E"/>
    <w:rsid w:val="1221B5EB"/>
    <w:rsid w:val="122670B0"/>
    <w:rsid w:val="123C364F"/>
    <w:rsid w:val="12553F32"/>
    <w:rsid w:val="125F8B06"/>
    <w:rsid w:val="12656144"/>
    <w:rsid w:val="126C0820"/>
    <w:rsid w:val="127B9FEB"/>
    <w:rsid w:val="128735EE"/>
    <w:rsid w:val="128FB7C5"/>
    <w:rsid w:val="1292AE3D"/>
    <w:rsid w:val="12C01BF9"/>
    <w:rsid w:val="12DFF65E"/>
    <w:rsid w:val="12EE27B6"/>
    <w:rsid w:val="1323F12E"/>
    <w:rsid w:val="13440364"/>
    <w:rsid w:val="1344AC07"/>
    <w:rsid w:val="136C0F4B"/>
    <w:rsid w:val="139BD9EC"/>
    <w:rsid w:val="13B9597B"/>
    <w:rsid w:val="13CF2F42"/>
    <w:rsid w:val="13E783DE"/>
    <w:rsid w:val="1440B594"/>
    <w:rsid w:val="1451AD1C"/>
    <w:rsid w:val="146F7E7F"/>
    <w:rsid w:val="147CCE71"/>
    <w:rsid w:val="14E015A6"/>
    <w:rsid w:val="1519B1FB"/>
    <w:rsid w:val="15555E2F"/>
    <w:rsid w:val="1569C836"/>
    <w:rsid w:val="156DC445"/>
    <w:rsid w:val="156F6274"/>
    <w:rsid w:val="1573DFD0"/>
    <w:rsid w:val="15C3CBB7"/>
    <w:rsid w:val="16218AA3"/>
    <w:rsid w:val="16342EAC"/>
    <w:rsid w:val="16394F13"/>
    <w:rsid w:val="16530355"/>
    <w:rsid w:val="1666A6A4"/>
    <w:rsid w:val="166E4744"/>
    <w:rsid w:val="16740C7E"/>
    <w:rsid w:val="16F82E37"/>
    <w:rsid w:val="1708FD2E"/>
    <w:rsid w:val="17401BF7"/>
    <w:rsid w:val="17605CE9"/>
    <w:rsid w:val="177A2756"/>
    <w:rsid w:val="17E52E82"/>
    <w:rsid w:val="182F8246"/>
    <w:rsid w:val="184EFE55"/>
    <w:rsid w:val="1872B44F"/>
    <w:rsid w:val="1883625A"/>
    <w:rsid w:val="18B045EF"/>
    <w:rsid w:val="18F07221"/>
    <w:rsid w:val="18F95E1A"/>
    <w:rsid w:val="18FA6D87"/>
    <w:rsid w:val="1918BA3E"/>
    <w:rsid w:val="19A259FD"/>
    <w:rsid w:val="19F4FFA2"/>
    <w:rsid w:val="1A006A43"/>
    <w:rsid w:val="1A0C85AE"/>
    <w:rsid w:val="1A172171"/>
    <w:rsid w:val="1A72E21C"/>
    <w:rsid w:val="1A76E9BE"/>
    <w:rsid w:val="1A8D17B6"/>
    <w:rsid w:val="1A942335"/>
    <w:rsid w:val="1AA2BF94"/>
    <w:rsid w:val="1AD10C00"/>
    <w:rsid w:val="1AD76E6C"/>
    <w:rsid w:val="1AF03342"/>
    <w:rsid w:val="1B251E4A"/>
    <w:rsid w:val="1B4D3E27"/>
    <w:rsid w:val="1B89A122"/>
    <w:rsid w:val="1BA59599"/>
    <w:rsid w:val="1C17E81C"/>
    <w:rsid w:val="1C42DECF"/>
    <w:rsid w:val="1C4C9F81"/>
    <w:rsid w:val="1C550B3C"/>
    <w:rsid w:val="1C757F87"/>
    <w:rsid w:val="1CAB21AD"/>
    <w:rsid w:val="1CB8CF4F"/>
    <w:rsid w:val="1CE42DA7"/>
    <w:rsid w:val="1CEB29A6"/>
    <w:rsid w:val="1CECEDF3"/>
    <w:rsid w:val="1CF9D2AC"/>
    <w:rsid w:val="1CFFD552"/>
    <w:rsid w:val="1D2D3DD9"/>
    <w:rsid w:val="1DA86DF6"/>
    <w:rsid w:val="1DCF9E6D"/>
    <w:rsid w:val="1DF05946"/>
    <w:rsid w:val="1E35F4CB"/>
    <w:rsid w:val="1E3A709C"/>
    <w:rsid w:val="1E5DBB2B"/>
    <w:rsid w:val="1E789D62"/>
    <w:rsid w:val="1EA541D0"/>
    <w:rsid w:val="1EB874E5"/>
    <w:rsid w:val="1EF37C64"/>
    <w:rsid w:val="1F3FDB8A"/>
    <w:rsid w:val="1F50BC60"/>
    <w:rsid w:val="1F6AB018"/>
    <w:rsid w:val="1F6D7D37"/>
    <w:rsid w:val="1F91C145"/>
    <w:rsid w:val="1FA0A177"/>
    <w:rsid w:val="1FBC4F52"/>
    <w:rsid w:val="1FD89507"/>
    <w:rsid w:val="1FDDD379"/>
    <w:rsid w:val="1FEB4D8F"/>
    <w:rsid w:val="2008E836"/>
    <w:rsid w:val="2014FA38"/>
    <w:rsid w:val="201D6B78"/>
    <w:rsid w:val="2029E212"/>
    <w:rsid w:val="203A2A42"/>
    <w:rsid w:val="203B828B"/>
    <w:rsid w:val="205ECD1A"/>
    <w:rsid w:val="20D29070"/>
    <w:rsid w:val="20DAA74F"/>
    <w:rsid w:val="212F80CC"/>
    <w:rsid w:val="215D15C6"/>
    <w:rsid w:val="21F780E5"/>
    <w:rsid w:val="2212A880"/>
    <w:rsid w:val="2237A6E4"/>
    <w:rsid w:val="2259F554"/>
    <w:rsid w:val="22AE2444"/>
    <w:rsid w:val="22C55368"/>
    <w:rsid w:val="22D92988"/>
    <w:rsid w:val="233582B1"/>
    <w:rsid w:val="233A647A"/>
    <w:rsid w:val="234CECDE"/>
    <w:rsid w:val="235B2EDC"/>
    <w:rsid w:val="23836C9D"/>
    <w:rsid w:val="23A927A9"/>
    <w:rsid w:val="23E163B0"/>
    <w:rsid w:val="242371E6"/>
    <w:rsid w:val="2423CAE9"/>
    <w:rsid w:val="243A6295"/>
    <w:rsid w:val="243F8623"/>
    <w:rsid w:val="24A92325"/>
    <w:rsid w:val="24B081FB"/>
    <w:rsid w:val="24C876E7"/>
    <w:rsid w:val="250BA05A"/>
    <w:rsid w:val="2510F78F"/>
    <w:rsid w:val="2514BEA2"/>
    <w:rsid w:val="25222321"/>
    <w:rsid w:val="25683323"/>
    <w:rsid w:val="25ACB6B1"/>
    <w:rsid w:val="25D80726"/>
    <w:rsid w:val="25F21BBF"/>
    <w:rsid w:val="26007E77"/>
    <w:rsid w:val="26107362"/>
    <w:rsid w:val="261E81C9"/>
    <w:rsid w:val="265561E0"/>
    <w:rsid w:val="2664DB99"/>
    <w:rsid w:val="266AF81F"/>
    <w:rsid w:val="266EC15D"/>
    <w:rsid w:val="26869076"/>
    <w:rsid w:val="26A9F9C6"/>
    <w:rsid w:val="26B7A8C8"/>
    <w:rsid w:val="26BB94A8"/>
    <w:rsid w:val="26CF1435"/>
    <w:rsid w:val="26D5D3EB"/>
    <w:rsid w:val="26D7F462"/>
    <w:rsid w:val="26EC8E82"/>
    <w:rsid w:val="272C9D29"/>
    <w:rsid w:val="274967FE"/>
    <w:rsid w:val="278049D1"/>
    <w:rsid w:val="27B3505C"/>
    <w:rsid w:val="27DA12FF"/>
    <w:rsid w:val="27ED864D"/>
    <w:rsid w:val="2831B639"/>
    <w:rsid w:val="2843D1E9"/>
    <w:rsid w:val="28714FB5"/>
    <w:rsid w:val="2891586E"/>
    <w:rsid w:val="28A2966C"/>
    <w:rsid w:val="28E0E2D5"/>
    <w:rsid w:val="28F362FD"/>
    <w:rsid w:val="29030043"/>
    <w:rsid w:val="2921C67E"/>
    <w:rsid w:val="295F948F"/>
    <w:rsid w:val="2973E91F"/>
    <w:rsid w:val="298BCE64"/>
    <w:rsid w:val="29AB1CE4"/>
    <w:rsid w:val="29C4F1E9"/>
    <w:rsid w:val="29F19711"/>
    <w:rsid w:val="2A1A2790"/>
    <w:rsid w:val="2A44BA7F"/>
    <w:rsid w:val="2A61AE35"/>
    <w:rsid w:val="2A6BA210"/>
    <w:rsid w:val="2AB67E3A"/>
    <w:rsid w:val="2AFD6E62"/>
    <w:rsid w:val="2B0E28F8"/>
    <w:rsid w:val="2B1C8A11"/>
    <w:rsid w:val="2B471E20"/>
    <w:rsid w:val="2B4C57D9"/>
    <w:rsid w:val="2BE4EB96"/>
    <w:rsid w:val="2BE94606"/>
    <w:rsid w:val="2C07FAD7"/>
    <w:rsid w:val="2C11EB33"/>
    <w:rsid w:val="2C147051"/>
    <w:rsid w:val="2C4E9A99"/>
    <w:rsid w:val="2C5F7046"/>
    <w:rsid w:val="2C80B2E6"/>
    <w:rsid w:val="2C9A9F89"/>
    <w:rsid w:val="2CA6672A"/>
    <w:rsid w:val="2CBDEA18"/>
    <w:rsid w:val="2CF65B52"/>
    <w:rsid w:val="2CFC17D9"/>
    <w:rsid w:val="2D00864E"/>
    <w:rsid w:val="2D118190"/>
    <w:rsid w:val="2D298595"/>
    <w:rsid w:val="2D2B7DD3"/>
    <w:rsid w:val="2D435100"/>
    <w:rsid w:val="2D9F0E58"/>
    <w:rsid w:val="2DA32928"/>
    <w:rsid w:val="2E060F16"/>
    <w:rsid w:val="2E383C31"/>
    <w:rsid w:val="2E5FACAB"/>
    <w:rsid w:val="2E815B26"/>
    <w:rsid w:val="2EC666F6"/>
    <w:rsid w:val="2ECF5037"/>
    <w:rsid w:val="2F2121E1"/>
    <w:rsid w:val="2F31AB42"/>
    <w:rsid w:val="2F38E896"/>
    <w:rsid w:val="2F5BEF41"/>
    <w:rsid w:val="2F6843F8"/>
    <w:rsid w:val="2F719149"/>
    <w:rsid w:val="2F93CA89"/>
    <w:rsid w:val="2F9D2E6C"/>
    <w:rsid w:val="2FB686DA"/>
    <w:rsid w:val="2FE4A806"/>
    <w:rsid w:val="30140199"/>
    <w:rsid w:val="3044DC04"/>
    <w:rsid w:val="313B677C"/>
    <w:rsid w:val="315BDCDD"/>
    <w:rsid w:val="317A72D6"/>
    <w:rsid w:val="3186773D"/>
    <w:rsid w:val="31BC87BD"/>
    <w:rsid w:val="31BEB2CC"/>
    <w:rsid w:val="31BEE048"/>
    <w:rsid w:val="31BFE367"/>
    <w:rsid w:val="31E59F5B"/>
    <w:rsid w:val="31F6CF9A"/>
    <w:rsid w:val="32086F18"/>
    <w:rsid w:val="32204147"/>
    <w:rsid w:val="3223C2F0"/>
    <w:rsid w:val="3250178C"/>
    <w:rsid w:val="32508393"/>
    <w:rsid w:val="325A8B50"/>
    <w:rsid w:val="32CBDA8A"/>
    <w:rsid w:val="32CE40E7"/>
    <w:rsid w:val="32D7C41F"/>
    <w:rsid w:val="32F2B682"/>
    <w:rsid w:val="33019858"/>
    <w:rsid w:val="3308E4EE"/>
    <w:rsid w:val="332D85AB"/>
    <w:rsid w:val="333309BE"/>
    <w:rsid w:val="3367A42F"/>
    <w:rsid w:val="344F18E6"/>
    <w:rsid w:val="345B6627"/>
    <w:rsid w:val="346DA8B0"/>
    <w:rsid w:val="3476D512"/>
    <w:rsid w:val="348E59D2"/>
    <w:rsid w:val="34F1CB9A"/>
    <w:rsid w:val="3501A4B0"/>
    <w:rsid w:val="3504B033"/>
    <w:rsid w:val="35476DF1"/>
    <w:rsid w:val="356E988D"/>
    <w:rsid w:val="3573CBF2"/>
    <w:rsid w:val="35769911"/>
    <w:rsid w:val="35841422"/>
    <w:rsid w:val="35B4622B"/>
    <w:rsid w:val="35D595FE"/>
    <w:rsid w:val="35EBAA18"/>
    <w:rsid w:val="361EA55F"/>
    <w:rsid w:val="3632AD55"/>
    <w:rsid w:val="36913374"/>
    <w:rsid w:val="36AA8C9B"/>
    <w:rsid w:val="3733D516"/>
    <w:rsid w:val="374E77B7"/>
    <w:rsid w:val="375755C9"/>
    <w:rsid w:val="3797548A"/>
    <w:rsid w:val="37C8B2C2"/>
    <w:rsid w:val="380BBC0B"/>
    <w:rsid w:val="3822B73E"/>
    <w:rsid w:val="382C048F"/>
    <w:rsid w:val="383E28E5"/>
    <w:rsid w:val="38586DA4"/>
    <w:rsid w:val="385D9496"/>
    <w:rsid w:val="38780A85"/>
    <w:rsid w:val="3920316B"/>
    <w:rsid w:val="39528996"/>
    <w:rsid w:val="395C4322"/>
    <w:rsid w:val="395F30E6"/>
    <w:rsid w:val="39AC1441"/>
    <w:rsid w:val="39B22211"/>
    <w:rsid w:val="39E61ED4"/>
    <w:rsid w:val="39F06D3A"/>
    <w:rsid w:val="3A847A1D"/>
    <w:rsid w:val="3AA8A13B"/>
    <w:rsid w:val="3AB755EE"/>
    <w:rsid w:val="3ABC9729"/>
    <w:rsid w:val="3AC52398"/>
    <w:rsid w:val="3AD9E1C7"/>
    <w:rsid w:val="3AF80157"/>
    <w:rsid w:val="3B00EAFC"/>
    <w:rsid w:val="3B07AFF3"/>
    <w:rsid w:val="3B0C3CEB"/>
    <w:rsid w:val="3B8B52B1"/>
    <w:rsid w:val="3BFCEA68"/>
    <w:rsid w:val="3C39B771"/>
    <w:rsid w:val="3C416930"/>
    <w:rsid w:val="3C4FAD8F"/>
    <w:rsid w:val="3C50ABC9"/>
    <w:rsid w:val="3C75232D"/>
    <w:rsid w:val="3C757F57"/>
    <w:rsid w:val="3C7A13CE"/>
    <w:rsid w:val="3C9563F2"/>
    <w:rsid w:val="3C9B1378"/>
    <w:rsid w:val="3CC10A88"/>
    <w:rsid w:val="3CEA0CF6"/>
    <w:rsid w:val="3D30B454"/>
    <w:rsid w:val="3D38CF35"/>
    <w:rsid w:val="3D4F1613"/>
    <w:rsid w:val="3D593568"/>
    <w:rsid w:val="3D6475F5"/>
    <w:rsid w:val="3D710B36"/>
    <w:rsid w:val="3D73A1E5"/>
    <w:rsid w:val="3D73DA4E"/>
    <w:rsid w:val="3D863E7D"/>
    <w:rsid w:val="3DA8AA0F"/>
    <w:rsid w:val="3DCB6742"/>
    <w:rsid w:val="3DD41BFB"/>
    <w:rsid w:val="3DFE9289"/>
    <w:rsid w:val="3E077E04"/>
    <w:rsid w:val="3E0871A6"/>
    <w:rsid w:val="3E232207"/>
    <w:rsid w:val="3E3FEA49"/>
    <w:rsid w:val="3E6945FB"/>
    <w:rsid w:val="3E8336A5"/>
    <w:rsid w:val="3E8A9A37"/>
    <w:rsid w:val="3E94F046"/>
    <w:rsid w:val="3EE2101D"/>
    <w:rsid w:val="3EE9B4A7"/>
    <w:rsid w:val="3EEBF5E1"/>
    <w:rsid w:val="3EF77383"/>
    <w:rsid w:val="3F3274D4"/>
    <w:rsid w:val="3F503935"/>
    <w:rsid w:val="3F55F234"/>
    <w:rsid w:val="3FEDF2AD"/>
    <w:rsid w:val="402F0077"/>
    <w:rsid w:val="403344B9"/>
    <w:rsid w:val="403E6E9D"/>
    <w:rsid w:val="403FC4CB"/>
    <w:rsid w:val="40465090"/>
    <w:rsid w:val="40470143"/>
    <w:rsid w:val="406B608C"/>
    <w:rsid w:val="4076C993"/>
    <w:rsid w:val="408FDA0B"/>
    <w:rsid w:val="40901774"/>
    <w:rsid w:val="409FF185"/>
    <w:rsid w:val="4108F50F"/>
    <w:rsid w:val="4120F3A3"/>
    <w:rsid w:val="412BD8AD"/>
    <w:rsid w:val="413008AD"/>
    <w:rsid w:val="4136219A"/>
    <w:rsid w:val="4185D08A"/>
    <w:rsid w:val="418C86A3"/>
    <w:rsid w:val="419476F3"/>
    <w:rsid w:val="41AAA633"/>
    <w:rsid w:val="41C26CCF"/>
    <w:rsid w:val="41D417E0"/>
    <w:rsid w:val="41DEBC5A"/>
    <w:rsid w:val="41E6B37D"/>
    <w:rsid w:val="41E94CAB"/>
    <w:rsid w:val="4240AF7C"/>
    <w:rsid w:val="42411423"/>
    <w:rsid w:val="425A98E5"/>
    <w:rsid w:val="42D425F9"/>
    <w:rsid w:val="43556968"/>
    <w:rsid w:val="435CE4E7"/>
    <w:rsid w:val="438AAECD"/>
    <w:rsid w:val="43E68C5D"/>
    <w:rsid w:val="43ECDBC3"/>
    <w:rsid w:val="43EECF50"/>
    <w:rsid w:val="43FA6D97"/>
    <w:rsid w:val="44153FBE"/>
    <w:rsid w:val="44182880"/>
    <w:rsid w:val="446AB4E9"/>
    <w:rsid w:val="447F624C"/>
    <w:rsid w:val="44B41A83"/>
    <w:rsid w:val="44D6CD9A"/>
    <w:rsid w:val="44EF46B8"/>
    <w:rsid w:val="44EFCB44"/>
    <w:rsid w:val="44F49C15"/>
    <w:rsid w:val="44F80801"/>
    <w:rsid w:val="45022CED"/>
    <w:rsid w:val="45183699"/>
    <w:rsid w:val="452E699E"/>
    <w:rsid w:val="45446ACD"/>
    <w:rsid w:val="454EE929"/>
    <w:rsid w:val="458E1E9C"/>
    <w:rsid w:val="45EC6FBE"/>
    <w:rsid w:val="45F59373"/>
    <w:rsid w:val="460010F2"/>
    <w:rsid w:val="46097D73"/>
    <w:rsid w:val="460DF3E5"/>
    <w:rsid w:val="4624B3CA"/>
    <w:rsid w:val="465A1138"/>
    <w:rsid w:val="466E4D6F"/>
    <w:rsid w:val="4697E1C3"/>
    <w:rsid w:val="46F3841B"/>
    <w:rsid w:val="472EB781"/>
    <w:rsid w:val="476D93B3"/>
    <w:rsid w:val="4782A721"/>
    <w:rsid w:val="47C609DC"/>
    <w:rsid w:val="47CE40EC"/>
    <w:rsid w:val="47DE15BB"/>
    <w:rsid w:val="47DF6E04"/>
    <w:rsid w:val="489B13B4"/>
    <w:rsid w:val="48A89378"/>
    <w:rsid w:val="48AAC601"/>
    <w:rsid w:val="48BD77C9"/>
    <w:rsid w:val="49072762"/>
    <w:rsid w:val="4925B763"/>
    <w:rsid w:val="495595F6"/>
    <w:rsid w:val="49634F90"/>
    <w:rsid w:val="496AA383"/>
    <w:rsid w:val="497FD0F1"/>
    <w:rsid w:val="49A33DB3"/>
    <w:rsid w:val="49B418DB"/>
    <w:rsid w:val="49BD0E26"/>
    <w:rsid w:val="49BF1423"/>
    <w:rsid w:val="49E3AF74"/>
    <w:rsid w:val="4A13FC3D"/>
    <w:rsid w:val="4A4E2C05"/>
    <w:rsid w:val="4A70CB2F"/>
    <w:rsid w:val="4A840DEA"/>
    <w:rsid w:val="4A860723"/>
    <w:rsid w:val="4A9A75DB"/>
    <w:rsid w:val="4A9C3A28"/>
    <w:rsid w:val="4AADE43E"/>
    <w:rsid w:val="4AB10F0D"/>
    <w:rsid w:val="4ACB5B94"/>
    <w:rsid w:val="4AD93B14"/>
    <w:rsid w:val="4B03760F"/>
    <w:rsid w:val="4B16E56D"/>
    <w:rsid w:val="4B1E6D51"/>
    <w:rsid w:val="4B87781D"/>
    <w:rsid w:val="4B8D1A0E"/>
    <w:rsid w:val="4BAA87B4"/>
    <w:rsid w:val="4BB1B13F"/>
    <w:rsid w:val="4BCBD794"/>
    <w:rsid w:val="4BE96B6C"/>
    <w:rsid w:val="4BF2E919"/>
    <w:rsid w:val="4C21D784"/>
    <w:rsid w:val="4C2D44AD"/>
    <w:rsid w:val="4C353E8A"/>
    <w:rsid w:val="4C71F714"/>
    <w:rsid w:val="4C72EE25"/>
    <w:rsid w:val="4C806AF1"/>
    <w:rsid w:val="4CAF8EA0"/>
    <w:rsid w:val="4CC956D9"/>
    <w:rsid w:val="4CE55389"/>
    <w:rsid w:val="4CFD32EB"/>
    <w:rsid w:val="4D11D259"/>
    <w:rsid w:val="4D2A9E8C"/>
    <w:rsid w:val="4D57CDE4"/>
    <w:rsid w:val="4D65D910"/>
    <w:rsid w:val="4D6F533D"/>
    <w:rsid w:val="4DA74EC2"/>
    <w:rsid w:val="4DB3C43C"/>
    <w:rsid w:val="4DFF3F23"/>
    <w:rsid w:val="4E34CB9C"/>
    <w:rsid w:val="4E7AD490"/>
    <w:rsid w:val="4E8CA02C"/>
    <w:rsid w:val="4EA88675"/>
    <w:rsid w:val="4EA91AC6"/>
    <w:rsid w:val="4EADAB37"/>
    <w:rsid w:val="4EBCBE15"/>
    <w:rsid w:val="4EC4176B"/>
    <w:rsid w:val="4ED2D511"/>
    <w:rsid w:val="4EDE02B8"/>
    <w:rsid w:val="4EF25C16"/>
    <w:rsid w:val="4F05A6B4"/>
    <w:rsid w:val="4F0CC6A2"/>
    <w:rsid w:val="4F13B70E"/>
    <w:rsid w:val="4F4110BA"/>
    <w:rsid w:val="4FB17F53"/>
    <w:rsid w:val="4FF1C739"/>
    <w:rsid w:val="50002D70"/>
    <w:rsid w:val="502D5446"/>
    <w:rsid w:val="50390192"/>
    <w:rsid w:val="507ECB47"/>
    <w:rsid w:val="50B0C312"/>
    <w:rsid w:val="50B60AB7"/>
    <w:rsid w:val="51022D60"/>
    <w:rsid w:val="5103C0F7"/>
    <w:rsid w:val="510C4715"/>
    <w:rsid w:val="5129C495"/>
    <w:rsid w:val="514849C7"/>
    <w:rsid w:val="51637E72"/>
    <w:rsid w:val="51AAFB9F"/>
    <w:rsid w:val="522486AE"/>
    <w:rsid w:val="5224AAC5"/>
    <w:rsid w:val="524A2063"/>
    <w:rsid w:val="524FB886"/>
    <w:rsid w:val="526CA2F7"/>
    <w:rsid w:val="529F60A2"/>
    <w:rsid w:val="52AC325F"/>
    <w:rsid w:val="52D4A5B9"/>
    <w:rsid w:val="52EDE687"/>
    <w:rsid w:val="5313BD8B"/>
    <w:rsid w:val="532AD77F"/>
    <w:rsid w:val="536D4C77"/>
    <w:rsid w:val="53ABDBB8"/>
    <w:rsid w:val="53B2A4E6"/>
    <w:rsid w:val="53CE37E7"/>
    <w:rsid w:val="540D0491"/>
    <w:rsid w:val="543AFD12"/>
    <w:rsid w:val="5447A7B8"/>
    <w:rsid w:val="54565F5D"/>
    <w:rsid w:val="54B43E19"/>
    <w:rsid w:val="54E11689"/>
    <w:rsid w:val="54EFC1AA"/>
    <w:rsid w:val="54F17A53"/>
    <w:rsid w:val="54F87557"/>
    <w:rsid w:val="54FF33ED"/>
    <w:rsid w:val="5511A631"/>
    <w:rsid w:val="551D8433"/>
    <w:rsid w:val="55C14A3D"/>
    <w:rsid w:val="56244A80"/>
    <w:rsid w:val="5632AED4"/>
    <w:rsid w:val="566453D9"/>
    <w:rsid w:val="5668D135"/>
    <w:rsid w:val="567FB228"/>
    <w:rsid w:val="569448DF"/>
    <w:rsid w:val="56B9BE7D"/>
    <w:rsid w:val="56EBA224"/>
    <w:rsid w:val="56F599F1"/>
    <w:rsid w:val="57002A42"/>
    <w:rsid w:val="572A1198"/>
    <w:rsid w:val="572ED5D5"/>
    <w:rsid w:val="575449DD"/>
    <w:rsid w:val="575474CC"/>
    <w:rsid w:val="57652D30"/>
    <w:rsid w:val="578672F9"/>
    <w:rsid w:val="5792A28D"/>
    <w:rsid w:val="57E980FB"/>
    <w:rsid w:val="580511D0"/>
    <w:rsid w:val="58119D08"/>
    <w:rsid w:val="583E1F2A"/>
    <w:rsid w:val="584D9F2C"/>
    <w:rsid w:val="58535A25"/>
    <w:rsid w:val="5876F453"/>
    <w:rsid w:val="588BD891"/>
    <w:rsid w:val="58A02622"/>
    <w:rsid w:val="59334E76"/>
    <w:rsid w:val="594F75C8"/>
    <w:rsid w:val="59595B8C"/>
    <w:rsid w:val="5959F4EF"/>
    <w:rsid w:val="59611546"/>
    <w:rsid w:val="5A2F2B24"/>
    <w:rsid w:val="5A33EA8F"/>
    <w:rsid w:val="5A417253"/>
    <w:rsid w:val="5A5CECFD"/>
    <w:rsid w:val="5A63DD69"/>
    <w:rsid w:val="5AEC5555"/>
    <w:rsid w:val="5B4D2320"/>
    <w:rsid w:val="5B6ECF80"/>
    <w:rsid w:val="5B7C03B5"/>
    <w:rsid w:val="5B898379"/>
    <w:rsid w:val="5BB52A39"/>
    <w:rsid w:val="5BDBA485"/>
    <w:rsid w:val="5C24D956"/>
    <w:rsid w:val="5C3634E6"/>
    <w:rsid w:val="5C3FABC1"/>
    <w:rsid w:val="5C44BD45"/>
    <w:rsid w:val="5C52C0DF"/>
    <w:rsid w:val="5C7A8AE5"/>
    <w:rsid w:val="5CA6F371"/>
    <w:rsid w:val="5CC3BC2E"/>
    <w:rsid w:val="5D4D9F42"/>
    <w:rsid w:val="5D5991C4"/>
    <w:rsid w:val="5D6F1821"/>
    <w:rsid w:val="5DC8EF0E"/>
    <w:rsid w:val="5DDD7FC2"/>
    <w:rsid w:val="5E0A036D"/>
    <w:rsid w:val="5E0F44A8"/>
    <w:rsid w:val="5E478275"/>
    <w:rsid w:val="5E726892"/>
    <w:rsid w:val="5E73A259"/>
    <w:rsid w:val="5EB5800A"/>
    <w:rsid w:val="5EFBEDEA"/>
    <w:rsid w:val="5F287C2D"/>
    <w:rsid w:val="5F567EF7"/>
    <w:rsid w:val="5F8AFE5B"/>
    <w:rsid w:val="5F987645"/>
    <w:rsid w:val="5F9AA274"/>
    <w:rsid w:val="5FA19607"/>
    <w:rsid w:val="5FC41206"/>
    <w:rsid w:val="5FE52C30"/>
    <w:rsid w:val="5FFC53E5"/>
    <w:rsid w:val="60086B62"/>
    <w:rsid w:val="60643504"/>
    <w:rsid w:val="60684DB9"/>
    <w:rsid w:val="608EFAC4"/>
    <w:rsid w:val="60A1CB4D"/>
    <w:rsid w:val="60D254A4"/>
    <w:rsid w:val="60E76231"/>
    <w:rsid w:val="60F23B97"/>
    <w:rsid w:val="60F91FB2"/>
    <w:rsid w:val="61263202"/>
    <w:rsid w:val="61491A05"/>
    <w:rsid w:val="615F764F"/>
    <w:rsid w:val="61619F57"/>
    <w:rsid w:val="616E0C10"/>
    <w:rsid w:val="61AF58AD"/>
    <w:rsid w:val="61B1E750"/>
    <w:rsid w:val="61B3821C"/>
    <w:rsid w:val="624F6DFD"/>
    <w:rsid w:val="625B2F59"/>
    <w:rsid w:val="6266387A"/>
    <w:rsid w:val="62C94EF9"/>
    <w:rsid w:val="62FE9EA8"/>
    <w:rsid w:val="63271436"/>
    <w:rsid w:val="637CAE84"/>
    <w:rsid w:val="63BFB7CD"/>
    <w:rsid w:val="63FB55D8"/>
    <w:rsid w:val="6457FD38"/>
    <w:rsid w:val="64694270"/>
    <w:rsid w:val="646CB2D1"/>
    <w:rsid w:val="646D8B5B"/>
    <w:rsid w:val="64767DA9"/>
    <w:rsid w:val="649031A9"/>
    <w:rsid w:val="649B4AE3"/>
    <w:rsid w:val="649C6062"/>
    <w:rsid w:val="64A828A3"/>
    <w:rsid w:val="64AD53A2"/>
    <w:rsid w:val="64F8322B"/>
    <w:rsid w:val="64FF27D9"/>
    <w:rsid w:val="6503EA13"/>
    <w:rsid w:val="6535E53E"/>
    <w:rsid w:val="6543547F"/>
    <w:rsid w:val="6547E4DF"/>
    <w:rsid w:val="655CABB2"/>
    <w:rsid w:val="6584F16F"/>
    <w:rsid w:val="65A86BA8"/>
    <w:rsid w:val="65B8021C"/>
    <w:rsid w:val="65D7EAE4"/>
    <w:rsid w:val="65E2A6D2"/>
    <w:rsid w:val="65FF32CB"/>
    <w:rsid w:val="660AB168"/>
    <w:rsid w:val="66561138"/>
    <w:rsid w:val="6657C48C"/>
    <w:rsid w:val="665B8F86"/>
    <w:rsid w:val="667A9EE1"/>
    <w:rsid w:val="6680304D"/>
    <w:rsid w:val="66815D77"/>
    <w:rsid w:val="67B0B771"/>
    <w:rsid w:val="67D9739F"/>
    <w:rsid w:val="6862569D"/>
    <w:rsid w:val="688B9674"/>
    <w:rsid w:val="68BC9231"/>
    <w:rsid w:val="68D6B386"/>
    <w:rsid w:val="68E034A3"/>
    <w:rsid w:val="69282A87"/>
    <w:rsid w:val="6942522A"/>
    <w:rsid w:val="6970EC77"/>
    <w:rsid w:val="69DA4E6F"/>
    <w:rsid w:val="69DFB086"/>
    <w:rsid w:val="69F0E836"/>
    <w:rsid w:val="6A0CD21F"/>
    <w:rsid w:val="6A6CD33C"/>
    <w:rsid w:val="6AAD2F99"/>
    <w:rsid w:val="6AD03D91"/>
    <w:rsid w:val="6AF8198C"/>
    <w:rsid w:val="6B1B9896"/>
    <w:rsid w:val="6B257338"/>
    <w:rsid w:val="6B700465"/>
    <w:rsid w:val="6B79A2CF"/>
    <w:rsid w:val="6B7C77C4"/>
    <w:rsid w:val="6BAB0AF8"/>
    <w:rsid w:val="6BB05D35"/>
    <w:rsid w:val="6BB2C392"/>
    <w:rsid w:val="6BB3F49D"/>
    <w:rsid w:val="6BE01D3E"/>
    <w:rsid w:val="6BEBC835"/>
    <w:rsid w:val="6BF8573B"/>
    <w:rsid w:val="6C0D287F"/>
    <w:rsid w:val="6C5E94E8"/>
    <w:rsid w:val="6C6F3E98"/>
    <w:rsid w:val="6C7EB307"/>
    <w:rsid w:val="6CC11A40"/>
    <w:rsid w:val="6CC8C1DC"/>
    <w:rsid w:val="6CE8881C"/>
    <w:rsid w:val="6CEAB32B"/>
    <w:rsid w:val="6CF4CCE0"/>
    <w:rsid w:val="6D180381"/>
    <w:rsid w:val="6D27C856"/>
    <w:rsid w:val="6D457878"/>
    <w:rsid w:val="6D472924"/>
    <w:rsid w:val="6D49D205"/>
    <w:rsid w:val="6D4CD2CD"/>
    <w:rsid w:val="6D6555F3"/>
    <w:rsid w:val="6D69EB39"/>
    <w:rsid w:val="6D753881"/>
    <w:rsid w:val="6D87C95A"/>
    <w:rsid w:val="6DA9C329"/>
    <w:rsid w:val="6DC345D5"/>
    <w:rsid w:val="6E1C662C"/>
    <w:rsid w:val="6E1FD096"/>
    <w:rsid w:val="6E2953BE"/>
    <w:rsid w:val="6E2CF9E2"/>
    <w:rsid w:val="6E47A92F"/>
    <w:rsid w:val="6E7000D9"/>
    <w:rsid w:val="6E77CFEE"/>
    <w:rsid w:val="6E7817EF"/>
    <w:rsid w:val="6EA8EA4D"/>
    <w:rsid w:val="6EBE323B"/>
    <w:rsid w:val="6ED33530"/>
    <w:rsid w:val="6ED86DCF"/>
    <w:rsid w:val="6F0CDC1D"/>
    <w:rsid w:val="6F166AF9"/>
    <w:rsid w:val="6F583793"/>
    <w:rsid w:val="6FDF52A4"/>
    <w:rsid w:val="6FEB290B"/>
    <w:rsid w:val="701A6762"/>
    <w:rsid w:val="7023B6CE"/>
    <w:rsid w:val="703DC56E"/>
    <w:rsid w:val="70956DD6"/>
    <w:rsid w:val="70A28560"/>
    <w:rsid w:val="70AC3664"/>
    <w:rsid w:val="70AEA2A2"/>
    <w:rsid w:val="70B41EB6"/>
    <w:rsid w:val="7103E205"/>
    <w:rsid w:val="715B0DCF"/>
    <w:rsid w:val="7172B370"/>
    <w:rsid w:val="718FBC8E"/>
    <w:rsid w:val="71AE41C0"/>
    <w:rsid w:val="71B4033C"/>
    <w:rsid w:val="71C3DD4D"/>
    <w:rsid w:val="71E8C706"/>
    <w:rsid w:val="71EBBB63"/>
    <w:rsid w:val="72109CB0"/>
    <w:rsid w:val="72163170"/>
    <w:rsid w:val="721BAE3D"/>
    <w:rsid w:val="72222E6F"/>
    <w:rsid w:val="722C8F05"/>
    <w:rsid w:val="72724D27"/>
    <w:rsid w:val="727E6015"/>
    <w:rsid w:val="72D5BFD0"/>
    <w:rsid w:val="72DC1925"/>
    <w:rsid w:val="73053EA6"/>
    <w:rsid w:val="7363952E"/>
    <w:rsid w:val="736D3357"/>
    <w:rsid w:val="7387812C"/>
    <w:rsid w:val="741444A6"/>
    <w:rsid w:val="7419068C"/>
    <w:rsid w:val="742B951C"/>
    <w:rsid w:val="74462FBE"/>
    <w:rsid w:val="7465101F"/>
    <w:rsid w:val="746B6FA6"/>
    <w:rsid w:val="7474668C"/>
    <w:rsid w:val="74804A19"/>
    <w:rsid w:val="74817801"/>
    <w:rsid w:val="74846A32"/>
    <w:rsid w:val="748501AA"/>
    <w:rsid w:val="7515487C"/>
    <w:rsid w:val="751B3CC9"/>
    <w:rsid w:val="75346FBE"/>
    <w:rsid w:val="75420895"/>
    <w:rsid w:val="7564E2D1"/>
    <w:rsid w:val="757CE7EA"/>
    <w:rsid w:val="75BABB9C"/>
    <w:rsid w:val="75BEC243"/>
    <w:rsid w:val="75E53DBF"/>
    <w:rsid w:val="75E566D1"/>
    <w:rsid w:val="75EF4EC1"/>
    <w:rsid w:val="76354BD0"/>
    <w:rsid w:val="7642EB8F"/>
    <w:rsid w:val="768A36E6"/>
    <w:rsid w:val="76965CE9"/>
    <w:rsid w:val="769EB23D"/>
    <w:rsid w:val="76C44BF2"/>
    <w:rsid w:val="76E4204C"/>
    <w:rsid w:val="7713333D"/>
    <w:rsid w:val="7737B830"/>
    <w:rsid w:val="77404E12"/>
    <w:rsid w:val="77760D4E"/>
    <w:rsid w:val="777D3908"/>
    <w:rsid w:val="778398F6"/>
    <w:rsid w:val="778A471A"/>
    <w:rsid w:val="77BC3BAA"/>
    <w:rsid w:val="7836C0D1"/>
    <w:rsid w:val="783EA2C4"/>
    <w:rsid w:val="78A5E608"/>
    <w:rsid w:val="78B1BB8D"/>
    <w:rsid w:val="78BD4D2B"/>
    <w:rsid w:val="78EBE354"/>
    <w:rsid w:val="79319A4E"/>
    <w:rsid w:val="79462641"/>
    <w:rsid w:val="7955E0FC"/>
    <w:rsid w:val="7958607D"/>
    <w:rsid w:val="798B74AB"/>
    <w:rsid w:val="798C938C"/>
    <w:rsid w:val="79C418E2"/>
    <w:rsid w:val="79EC82DD"/>
    <w:rsid w:val="7A63B59D"/>
    <w:rsid w:val="7A6F42E6"/>
    <w:rsid w:val="7A8EEB75"/>
    <w:rsid w:val="7A9024FD"/>
    <w:rsid w:val="7AA5CC1D"/>
    <w:rsid w:val="7AAB6E15"/>
    <w:rsid w:val="7AB382FD"/>
    <w:rsid w:val="7B18BCAD"/>
    <w:rsid w:val="7B2DE800"/>
    <w:rsid w:val="7B52617F"/>
    <w:rsid w:val="7B5B888D"/>
    <w:rsid w:val="7B957D66"/>
    <w:rsid w:val="7B96CC89"/>
    <w:rsid w:val="7B9F77CA"/>
    <w:rsid w:val="7BA073E9"/>
    <w:rsid w:val="7C179781"/>
    <w:rsid w:val="7C267BE3"/>
    <w:rsid w:val="7C879A24"/>
    <w:rsid w:val="7CC37264"/>
    <w:rsid w:val="7CE70EA3"/>
    <w:rsid w:val="7CE90B54"/>
    <w:rsid w:val="7D0D6F7E"/>
    <w:rsid w:val="7D1D6830"/>
    <w:rsid w:val="7D222946"/>
    <w:rsid w:val="7D2B12EB"/>
    <w:rsid w:val="7D2C4622"/>
    <w:rsid w:val="7D2C8618"/>
    <w:rsid w:val="7D2E38F7"/>
    <w:rsid w:val="7D889147"/>
    <w:rsid w:val="7DA4EA90"/>
    <w:rsid w:val="7DD2ED88"/>
    <w:rsid w:val="7E10C355"/>
    <w:rsid w:val="7E43E7F5"/>
    <w:rsid w:val="7E463DC2"/>
    <w:rsid w:val="7E7A218A"/>
    <w:rsid w:val="7E7C1530"/>
    <w:rsid w:val="7E8F81F5"/>
    <w:rsid w:val="7E942353"/>
    <w:rsid w:val="7EA1E4C8"/>
    <w:rsid w:val="7EA7FA93"/>
    <w:rsid w:val="7EAA5B9A"/>
    <w:rsid w:val="7EDC2034"/>
    <w:rsid w:val="7EE1FA6F"/>
    <w:rsid w:val="7EF1AF6E"/>
    <w:rsid w:val="7EF79F74"/>
    <w:rsid w:val="7F2DBA8C"/>
    <w:rsid w:val="7F548E2D"/>
    <w:rsid w:val="7F586F75"/>
    <w:rsid w:val="7F910C59"/>
    <w:rsid w:val="7FCCA60F"/>
    <w:rsid w:val="7FE44536"/>
    <w:rsid w:val="7FE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97CC9"/>
  <w15:chartTrackingRefBased/>
  <w15:docId w15:val="{DB19184C-ABF2-D747-BCB1-C7F23C8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B530F9"/>
    <w:rPr>
      <w:color w:val="808080"/>
    </w:rPr>
  </w:style>
  <w:style w:type="table" w:styleId="TableGrid">
    <w:name w:val="Table Grid"/>
    <w:basedOn w:val="TableNormal"/>
    <w:uiPriority w:val="59"/>
    <w:rsid w:val="00B530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acob.leehy@ku.ed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mailto:bkozlowski@ku.edu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cl/fi/mgn32sbcxjkezmyjwkm0e/00-Project-Description.pdf?rlkey=zv1eesznyfyn23yv4ql4spkr6&amp;dl=0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eve.gan0710@gmail.com" TargetMode="External"/><Relationship Id="rId10" Type="http://schemas.openxmlformats.org/officeDocument/2006/relationships/hyperlink" Target="https://www.dropbox.com/scl/fi/mgn32sbcxjkezmyjwkm0e/00-Project-Description.pdf?rlkey=zv1eesznyfyn23yv4ql4spkr6&amp;dl=0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mj.mcgee@ku.edu" TargetMode="External"/><Relationship Id="rId22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kozlowski/Downloads/01-Project-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01-Project-Plan.dot</Template>
  <TotalTime>1</TotalTime>
  <Pages>12</Pages>
  <Words>2499</Words>
  <Characters>16242</Characters>
  <Application>Microsoft Office Word</Application>
  <DocSecurity>0</DocSecurity>
  <Lines>135</Lines>
  <Paragraphs>37</Paragraphs>
  <ScaleCrop>false</ScaleCrop>
  <Manager/>
  <Company>&lt;Company Name&gt;</Company>
  <LinksUpToDate>false</LinksUpToDate>
  <CharactersWithSpaces>18704</CharactersWithSpaces>
  <SharedDoc>false</SharedDoc>
  <HyperlinkBase/>
  <HLinks>
    <vt:vector size="198" baseType="variant">
      <vt:variant>
        <vt:i4>8060931</vt:i4>
      </vt:variant>
      <vt:variant>
        <vt:i4>183</vt:i4>
      </vt:variant>
      <vt:variant>
        <vt:i4>0</vt:i4>
      </vt:variant>
      <vt:variant>
        <vt:i4>5</vt:i4>
      </vt:variant>
      <vt:variant>
        <vt:lpwstr>mailto:steve.gan0710@gmail.com</vt:lpwstr>
      </vt:variant>
      <vt:variant>
        <vt:lpwstr/>
      </vt:variant>
      <vt:variant>
        <vt:i4>131182</vt:i4>
      </vt:variant>
      <vt:variant>
        <vt:i4>180</vt:i4>
      </vt:variant>
      <vt:variant>
        <vt:i4>0</vt:i4>
      </vt:variant>
      <vt:variant>
        <vt:i4>5</vt:i4>
      </vt:variant>
      <vt:variant>
        <vt:lpwstr>mailto:mj.mcgee@ku.edu</vt:lpwstr>
      </vt:variant>
      <vt:variant>
        <vt:lpwstr/>
      </vt:variant>
      <vt:variant>
        <vt:i4>5767223</vt:i4>
      </vt:variant>
      <vt:variant>
        <vt:i4>177</vt:i4>
      </vt:variant>
      <vt:variant>
        <vt:i4>0</vt:i4>
      </vt:variant>
      <vt:variant>
        <vt:i4>5</vt:i4>
      </vt:variant>
      <vt:variant>
        <vt:lpwstr>mailto:jacob.leehy@ku.edu</vt:lpwstr>
      </vt:variant>
      <vt:variant>
        <vt:lpwstr/>
      </vt:variant>
      <vt:variant>
        <vt:i4>3801103</vt:i4>
      </vt:variant>
      <vt:variant>
        <vt:i4>174</vt:i4>
      </vt:variant>
      <vt:variant>
        <vt:i4>0</vt:i4>
      </vt:variant>
      <vt:variant>
        <vt:i4>5</vt:i4>
      </vt:variant>
      <vt:variant>
        <vt:lpwstr>mailto:bkozlowski@ku.edu</vt:lpwstr>
      </vt:variant>
      <vt:variant>
        <vt:lpwstr/>
      </vt:variant>
      <vt:variant>
        <vt:i4>5374043</vt:i4>
      </vt:variant>
      <vt:variant>
        <vt:i4>171</vt:i4>
      </vt:variant>
      <vt:variant>
        <vt:i4>0</vt:i4>
      </vt:variant>
      <vt:variant>
        <vt:i4>5</vt:i4>
      </vt:variant>
      <vt:variant>
        <vt:lpwstr>https://www.dropbox.com/scl/fi/mgn32sbcxjkezmyjwkm0e/00-Project-Description.pdf?rlkey=zv1eesznyfyn23yv4ql4spkr6&amp;dl=0</vt:lpwstr>
      </vt:variant>
      <vt:variant>
        <vt:lpwstr/>
      </vt:variant>
      <vt:variant>
        <vt:i4>917522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  <vt:variant>
        <vt:i4>5374043</vt:i4>
      </vt:variant>
      <vt:variant>
        <vt:i4>162</vt:i4>
      </vt:variant>
      <vt:variant>
        <vt:i4>0</vt:i4>
      </vt:variant>
      <vt:variant>
        <vt:i4>5</vt:i4>
      </vt:variant>
      <vt:variant>
        <vt:lpwstr>https://www.dropbox.com/scl/fi/mgn32sbcxjkezmyjwkm0e/00-Project-Description.pdf?rlkey=zv1eesznyfyn23yv4ql4spkr6&amp;dl=0</vt:lpwstr>
      </vt:variant>
      <vt:variant>
        <vt:lpwstr/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_Toc146288870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_Toc146288869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_Toc146288868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_Toc146288867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_Toc146288866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_Toc146288865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_Toc146288864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_Toc146288863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_Toc146288862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_Toc146288861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_Toc146288860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_Toc146288859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_Toc146288858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_Toc146288857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_Toc146288856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_Toc146288855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_Toc146288854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_Toc146288853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_Toc146288852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_Toc146288851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_Toc146288850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_Toc146288849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_Toc146288848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_Toc146288847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_Toc146288846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Arithmetic Expression Evaluator in C++</dc:subject>
  <dc:creator>Microsoft Office User</dc:creator>
  <cp:keywords/>
  <dc:description/>
  <cp:lastModifiedBy>Gan, Steve</cp:lastModifiedBy>
  <cp:revision>2</cp:revision>
  <cp:lastPrinted>2023-09-22T20:29:00Z</cp:lastPrinted>
  <dcterms:created xsi:type="dcterms:W3CDTF">2023-09-22T20:32:00Z</dcterms:created>
  <dcterms:modified xsi:type="dcterms:W3CDTF">2023-09-22T20:32:00Z</dcterms:modified>
  <cp:category/>
</cp:coreProperties>
</file>