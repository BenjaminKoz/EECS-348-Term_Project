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5FB9" w14:textId="5D8E6BD0" w:rsidR="00D67126" w:rsidRPr="00A45823" w:rsidRDefault="004F4F82">
      <w:pPr>
        <w:pStyle w:val="Title"/>
        <w:jc w:val="right"/>
      </w:pPr>
      <w:r>
        <w:t>Arithmetic Expression Evaluator in C++</w:t>
      </w:r>
    </w:p>
    <w:p w14:paraId="5ACE1F90" w14:textId="77777777" w:rsidR="00D67126" w:rsidRPr="00A45823" w:rsidRDefault="00A628FA">
      <w:pPr>
        <w:pStyle w:val="Title"/>
        <w:jc w:val="right"/>
      </w:pPr>
      <w:fldSimple w:instr="TITLE  \* MERGEFORMAT">
        <w:r w:rsidR="00CE44AF">
          <w:t>Software Architecture Document</w:t>
        </w:r>
      </w:fldSimple>
    </w:p>
    <w:p w14:paraId="309DABC2" w14:textId="77777777" w:rsidR="00D67126" w:rsidRPr="00A45823" w:rsidRDefault="00D67126">
      <w:pPr>
        <w:pStyle w:val="Title"/>
        <w:jc w:val="right"/>
      </w:pPr>
    </w:p>
    <w:p w14:paraId="2BD30027" w14:textId="330DB5BC" w:rsidR="00D67126" w:rsidRPr="00A45823" w:rsidRDefault="00D67126">
      <w:pPr>
        <w:pStyle w:val="Title"/>
        <w:jc w:val="right"/>
        <w:rPr>
          <w:sz w:val="28"/>
        </w:rPr>
      </w:pPr>
      <w:r w:rsidRPr="00A45823">
        <w:rPr>
          <w:sz w:val="28"/>
        </w:rPr>
        <w:t xml:space="preserve">Version </w:t>
      </w:r>
      <w:r w:rsidR="004F4F82">
        <w:rPr>
          <w:sz w:val="28"/>
        </w:rPr>
        <w:t>1.</w:t>
      </w:r>
      <w:r w:rsidR="00487263">
        <w:rPr>
          <w:sz w:val="28"/>
        </w:rPr>
        <w:t>4</w:t>
      </w:r>
    </w:p>
    <w:p w14:paraId="58B9A75E" w14:textId="77777777" w:rsidR="00D67126" w:rsidRPr="00A45823" w:rsidRDefault="00D67126">
      <w:pPr>
        <w:pStyle w:val="InfoBlue"/>
      </w:pPr>
    </w:p>
    <w:p w14:paraId="65569AC3" w14:textId="77777777" w:rsidR="00D67126" w:rsidRPr="00A45823" w:rsidRDefault="00D67126">
      <w:pPr>
        <w:pStyle w:val="InfoBlue"/>
      </w:pPr>
    </w:p>
    <w:p w14:paraId="0A95F9F0" w14:textId="77777777" w:rsidR="00D67126" w:rsidRPr="00A45823" w:rsidRDefault="00D67126">
      <w:pPr>
        <w:pStyle w:val="Title"/>
        <w:rPr>
          <w:sz w:val="28"/>
        </w:rPr>
      </w:pPr>
    </w:p>
    <w:p w14:paraId="36A21C24" w14:textId="77777777" w:rsidR="00D67126" w:rsidRPr="00A45823" w:rsidRDefault="00D67126">
      <w:pPr>
        <w:sectPr w:rsidR="00D67126" w:rsidRPr="00A45823">
          <w:headerReference w:type="default" r:id="rId7"/>
          <w:footerReference w:type="even" r:id="rId8"/>
          <w:pgSz w:w="12240" w:h="15840" w:code="1"/>
          <w:pgMar w:top="1440" w:right="1440" w:bottom="1440" w:left="1440" w:header="720" w:footer="720" w:gutter="0"/>
          <w:cols w:space="720"/>
          <w:vAlign w:val="center"/>
        </w:sectPr>
      </w:pPr>
    </w:p>
    <w:p w14:paraId="041E7483" w14:textId="77777777" w:rsidR="00D67126" w:rsidRPr="00A45823" w:rsidRDefault="00D67126">
      <w:pPr>
        <w:pStyle w:val="Title"/>
      </w:pPr>
      <w:r w:rsidRPr="00A45823">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0DE4F8AA" w14:textId="77777777" w:rsidTr="00487263">
        <w:tc>
          <w:tcPr>
            <w:tcW w:w="2304" w:type="dxa"/>
          </w:tcPr>
          <w:p w14:paraId="1F687A7E" w14:textId="77777777" w:rsidR="00D67126" w:rsidRPr="00A45823" w:rsidRDefault="00D67126">
            <w:pPr>
              <w:pStyle w:val="Tabletext"/>
              <w:jc w:val="center"/>
              <w:rPr>
                <w:b/>
              </w:rPr>
            </w:pPr>
            <w:r w:rsidRPr="00A45823">
              <w:rPr>
                <w:b/>
              </w:rPr>
              <w:t>Date</w:t>
            </w:r>
          </w:p>
        </w:tc>
        <w:tc>
          <w:tcPr>
            <w:tcW w:w="1152" w:type="dxa"/>
          </w:tcPr>
          <w:p w14:paraId="062FF065" w14:textId="77777777" w:rsidR="00D67126" w:rsidRPr="00A45823" w:rsidRDefault="00D67126">
            <w:pPr>
              <w:pStyle w:val="Tabletext"/>
              <w:jc w:val="center"/>
              <w:rPr>
                <w:b/>
              </w:rPr>
            </w:pPr>
            <w:r w:rsidRPr="00A45823">
              <w:rPr>
                <w:b/>
              </w:rPr>
              <w:t>Version</w:t>
            </w:r>
          </w:p>
        </w:tc>
        <w:tc>
          <w:tcPr>
            <w:tcW w:w="3744" w:type="dxa"/>
          </w:tcPr>
          <w:p w14:paraId="78260424" w14:textId="77777777" w:rsidR="00D67126" w:rsidRPr="00A45823" w:rsidRDefault="00D67126">
            <w:pPr>
              <w:pStyle w:val="Tabletext"/>
              <w:jc w:val="center"/>
              <w:rPr>
                <w:b/>
              </w:rPr>
            </w:pPr>
            <w:r w:rsidRPr="00A45823">
              <w:rPr>
                <w:b/>
              </w:rPr>
              <w:t>Description</w:t>
            </w:r>
          </w:p>
        </w:tc>
        <w:tc>
          <w:tcPr>
            <w:tcW w:w="2304" w:type="dxa"/>
          </w:tcPr>
          <w:p w14:paraId="6579D4C8" w14:textId="77777777" w:rsidR="00D67126" w:rsidRPr="00A45823" w:rsidRDefault="00D67126">
            <w:pPr>
              <w:pStyle w:val="Tabletext"/>
              <w:jc w:val="center"/>
              <w:rPr>
                <w:b/>
              </w:rPr>
            </w:pPr>
            <w:r w:rsidRPr="00A45823">
              <w:rPr>
                <w:b/>
              </w:rPr>
              <w:t>Author</w:t>
            </w:r>
          </w:p>
        </w:tc>
      </w:tr>
      <w:tr w:rsidR="00D67126" w:rsidRPr="00A45823" w14:paraId="4734F9EB" w14:textId="77777777" w:rsidTr="00487263">
        <w:tc>
          <w:tcPr>
            <w:tcW w:w="2304" w:type="dxa"/>
          </w:tcPr>
          <w:p w14:paraId="24245CD7" w14:textId="6B0C67CD" w:rsidR="00D67126" w:rsidRPr="00A45823" w:rsidRDefault="7E03CF26">
            <w:pPr>
              <w:pStyle w:val="Tabletext"/>
            </w:pPr>
            <w:r>
              <w:t>10/31/2023</w:t>
            </w:r>
          </w:p>
        </w:tc>
        <w:tc>
          <w:tcPr>
            <w:tcW w:w="1152" w:type="dxa"/>
          </w:tcPr>
          <w:p w14:paraId="220A57BC" w14:textId="5EEC5ED4" w:rsidR="00D67126" w:rsidRPr="00A45823" w:rsidRDefault="7E03CF26">
            <w:pPr>
              <w:pStyle w:val="Tabletext"/>
            </w:pPr>
            <w:r>
              <w:t>1.0</w:t>
            </w:r>
          </w:p>
        </w:tc>
        <w:tc>
          <w:tcPr>
            <w:tcW w:w="3744" w:type="dxa"/>
          </w:tcPr>
          <w:p w14:paraId="01D4808C" w14:textId="3D1C225F" w:rsidR="00D67126" w:rsidRPr="00A45823" w:rsidRDefault="00C37B93">
            <w:pPr>
              <w:pStyle w:val="Tabletext"/>
            </w:pPr>
            <w:r>
              <w:t>Overview of the SAD, work on section 1 began and assigned to be done by Friday.</w:t>
            </w:r>
          </w:p>
        </w:tc>
        <w:tc>
          <w:tcPr>
            <w:tcW w:w="2304" w:type="dxa"/>
          </w:tcPr>
          <w:p w14:paraId="505425A5" w14:textId="31D4F95F" w:rsidR="00D67126" w:rsidRPr="00A45823" w:rsidRDefault="00C37B93">
            <w:pPr>
              <w:pStyle w:val="Tabletext"/>
            </w:pPr>
            <w:r>
              <w:t>Benjamin Kozlowski, Nicholas Hausler, Steve Gan, Jacob Leehy, MJ McGee</w:t>
            </w:r>
          </w:p>
        </w:tc>
      </w:tr>
      <w:tr w:rsidR="00D67126" w:rsidRPr="00A45823" w14:paraId="31DAA303" w14:textId="77777777" w:rsidTr="00487263">
        <w:tc>
          <w:tcPr>
            <w:tcW w:w="2304" w:type="dxa"/>
          </w:tcPr>
          <w:p w14:paraId="56648815" w14:textId="72093B47" w:rsidR="00D67126" w:rsidRPr="00A45823" w:rsidRDefault="60CFF17D">
            <w:pPr>
              <w:pStyle w:val="Tabletext"/>
            </w:pPr>
            <w:r>
              <w:t>1</w:t>
            </w:r>
            <w:r w:rsidR="57E4BB2B">
              <w:t>1</w:t>
            </w:r>
            <w:r w:rsidR="00C37B93">
              <w:t>/03/2023</w:t>
            </w:r>
          </w:p>
        </w:tc>
        <w:tc>
          <w:tcPr>
            <w:tcW w:w="1152" w:type="dxa"/>
          </w:tcPr>
          <w:p w14:paraId="69C5740E" w14:textId="218BDE6A" w:rsidR="00D67126" w:rsidRPr="00A45823" w:rsidRDefault="00C37B93">
            <w:pPr>
              <w:pStyle w:val="Tabletext"/>
            </w:pPr>
            <w:r>
              <w:t>1.1</w:t>
            </w:r>
          </w:p>
        </w:tc>
        <w:tc>
          <w:tcPr>
            <w:tcW w:w="3744" w:type="dxa"/>
          </w:tcPr>
          <w:p w14:paraId="5702228A" w14:textId="484F87D8" w:rsidR="00D67126" w:rsidRPr="00A45823" w:rsidRDefault="00C37B93">
            <w:pPr>
              <w:pStyle w:val="Tabletext"/>
            </w:pPr>
            <w:r>
              <w:t xml:space="preserve">Work began in earnest on other parts of the SAD, </w:t>
            </w:r>
            <w:r w:rsidR="00D300C1">
              <w:t>decided on function-oriented design.</w:t>
            </w:r>
          </w:p>
        </w:tc>
        <w:tc>
          <w:tcPr>
            <w:tcW w:w="2304" w:type="dxa"/>
          </w:tcPr>
          <w:p w14:paraId="07F3DFBA" w14:textId="347C4913" w:rsidR="00D67126" w:rsidRPr="00A45823" w:rsidRDefault="00D300C1">
            <w:pPr>
              <w:pStyle w:val="Tabletext"/>
            </w:pPr>
            <w:r>
              <w:t>Benjamin Kozlowski, Nicholas Hausler, Steve Gan, Jacob Leehy</w:t>
            </w:r>
          </w:p>
        </w:tc>
      </w:tr>
      <w:tr w:rsidR="00D67126" w:rsidRPr="00A45823" w14:paraId="002CE4EF" w14:textId="77777777" w:rsidTr="00487263">
        <w:tc>
          <w:tcPr>
            <w:tcW w:w="2304" w:type="dxa"/>
          </w:tcPr>
          <w:p w14:paraId="2BAC65A9" w14:textId="4B661A34" w:rsidR="00D67126" w:rsidRPr="00A45823" w:rsidRDefault="5BA2EF55">
            <w:pPr>
              <w:pStyle w:val="Tabletext"/>
            </w:pPr>
            <w:r>
              <w:t>11/07/2023</w:t>
            </w:r>
          </w:p>
        </w:tc>
        <w:tc>
          <w:tcPr>
            <w:tcW w:w="1152" w:type="dxa"/>
          </w:tcPr>
          <w:p w14:paraId="0FC4C762" w14:textId="21E7E0C7" w:rsidR="00D67126" w:rsidRPr="00A45823" w:rsidRDefault="5BA2EF55">
            <w:pPr>
              <w:pStyle w:val="Tabletext"/>
            </w:pPr>
            <w:r>
              <w:t>1.2</w:t>
            </w:r>
          </w:p>
        </w:tc>
        <w:tc>
          <w:tcPr>
            <w:tcW w:w="3744" w:type="dxa"/>
          </w:tcPr>
          <w:p w14:paraId="0B21BCEB" w14:textId="702ECDE3" w:rsidR="00D67126" w:rsidRPr="00A45823" w:rsidRDefault="5BA2EF55">
            <w:pPr>
              <w:pStyle w:val="Tabletext"/>
            </w:pPr>
            <w:r>
              <w:t xml:space="preserve">Worked on sections of the SAD, began focus on the Logical view </w:t>
            </w:r>
            <w:r w:rsidR="7C7FA4B5">
              <w:t>and diagrams</w:t>
            </w:r>
          </w:p>
        </w:tc>
        <w:tc>
          <w:tcPr>
            <w:tcW w:w="2304" w:type="dxa"/>
          </w:tcPr>
          <w:p w14:paraId="28592D55" w14:textId="3192974C" w:rsidR="00D67126" w:rsidRPr="00A45823" w:rsidRDefault="5BA2EF55">
            <w:pPr>
              <w:pStyle w:val="Tabletext"/>
            </w:pPr>
            <w:r>
              <w:t>Benjamin Kozlowski, Jacob Leehy, MJ McGee, Steve Gan, Nicholas Hausler</w:t>
            </w:r>
          </w:p>
        </w:tc>
      </w:tr>
      <w:tr w:rsidR="00D67126" w:rsidRPr="00A45823" w14:paraId="295ACAD4" w14:textId="77777777" w:rsidTr="00487263">
        <w:tc>
          <w:tcPr>
            <w:tcW w:w="2304" w:type="dxa"/>
          </w:tcPr>
          <w:p w14:paraId="55574A23" w14:textId="0E6536C4" w:rsidR="00D67126" w:rsidRPr="00A45823" w:rsidRDefault="37FED56F">
            <w:pPr>
              <w:pStyle w:val="Tabletext"/>
            </w:pPr>
            <w:r>
              <w:t>11/10/2023</w:t>
            </w:r>
          </w:p>
        </w:tc>
        <w:tc>
          <w:tcPr>
            <w:tcW w:w="1152" w:type="dxa"/>
          </w:tcPr>
          <w:p w14:paraId="10C40C17" w14:textId="0F92308B" w:rsidR="00D67126" w:rsidRPr="00A45823" w:rsidRDefault="37FED56F">
            <w:pPr>
              <w:pStyle w:val="Tabletext"/>
            </w:pPr>
            <w:r>
              <w:t>1.3</w:t>
            </w:r>
          </w:p>
        </w:tc>
        <w:tc>
          <w:tcPr>
            <w:tcW w:w="3744" w:type="dxa"/>
          </w:tcPr>
          <w:p w14:paraId="4C109B62" w14:textId="6724A36D" w:rsidR="00D67126" w:rsidRPr="00A45823" w:rsidRDefault="37FED56F">
            <w:pPr>
              <w:pStyle w:val="Tabletext"/>
            </w:pPr>
            <w:r>
              <w:t>Final review before publishing on GitHub</w:t>
            </w:r>
          </w:p>
        </w:tc>
        <w:tc>
          <w:tcPr>
            <w:tcW w:w="2304" w:type="dxa"/>
          </w:tcPr>
          <w:p w14:paraId="3425CDF4" w14:textId="043A9C7F" w:rsidR="00D67126" w:rsidRPr="00A45823" w:rsidRDefault="37FED56F">
            <w:pPr>
              <w:pStyle w:val="Tabletext"/>
            </w:pPr>
            <w:r>
              <w:t>Benjamin Kozlowski, Nicholas Hausler, Steve Gan, Jacob Leehy, MJ McGee</w:t>
            </w:r>
          </w:p>
        </w:tc>
      </w:tr>
      <w:tr w:rsidR="00487263" w:rsidRPr="00A45823" w14:paraId="50C89BAE" w14:textId="77777777" w:rsidTr="00487263">
        <w:tc>
          <w:tcPr>
            <w:tcW w:w="2304" w:type="dxa"/>
          </w:tcPr>
          <w:p w14:paraId="2CC78436" w14:textId="606A4DA1" w:rsidR="00487263" w:rsidRDefault="00487263" w:rsidP="00487263">
            <w:pPr>
              <w:pStyle w:val="Tabletext"/>
            </w:pPr>
            <w:r>
              <w:t>12/1/2023</w:t>
            </w:r>
          </w:p>
        </w:tc>
        <w:tc>
          <w:tcPr>
            <w:tcW w:w="1152" w:type="dxa"/>
          </w:tcPr>
          <w:p w14:paraId="7D27D86A" w14:textId="5DB78C51" w:rsidR="00487263" w:rsidRDefault="00487263" w:rsidP="00487263">
            <w:pPr>
              <w:pStyle w:val="Tabletext"/>
            </w:pPr>
            <w:r>
              <w:t>1.4</w:t>
            </w:r>
          </w:p>
        </w:tc>
        <w:tc>
          <w:tcPr>
            <w:tcW w:w="3744" w:type="dxa"/>
          </w:tcPr>
          <w:p w14:paraId="7CA661AD" w14:textId="3334ABBB" w:rsidR="00487263" w:rsidRDefault="00487263" w:rsidP="00487263">
            <w:pPr>
              <w:pStyle w:val="Tabletext"/>
            </w:pPr>
            <w:r>
              <w:t>Added final touches to references and small corrections, changed package diagrams</w:t>
            </w:r>
          </w:p>
        </w:tc>
        <w:tc>
          <w:tcPr>
            <w:tcW w:w="2304" w:type="dxa"/>
          </w:tcPr>
          <w:p w14:paraId="15FE1DC4" w14:textId="44056AAE" w:rsidR="00487263" w:rsidRDefault="00487263" w:rsidP="00487263">
            <w:pPr>
              <w:pStyle w:val="Tabletext"/>
            </w:pPr>
            <w:r>
              <w:t>Benjamin Kozlowski, Nicholas Hausler, Steve Gan, Jacob Leehy, MJ McGee</w:t>
            </w:r>
          </w:p>
        </w:tc>
      </w:tr>
    </w:tbl>
    <w:p w14:paraId="1B2401E8" w14:textId="77777777" w:rsidR="00D67126" w:rsidRPr="00A45823" w:rsidRDefault="00D67126"/>
    <w:p w14:paraId="4F69E16B" w14:textId="77777777" w:rsidR="00D67126" w:rsidRPr="00A45823" w:rsidRDefault="00D67126">
      <w:pPr>
        <w:pStyle w:val="Title"/>
      </w:pPr>
      <w:r w:rsidRPr="00A45823">
        <w:br w:type="page"/>
      </w:r>
      <w:r w:rsidRPr="00A45823">
        <w:lastRenderedPageBreak/>
        <w:t>Table of Contents</w:t>
      </w:r>
    </w:p>
    <w:p w14:paraId="0F77B792" w14:textId="2AD7197B" w:rsidR="00577B59" w:rsidRDefault="00D67126">
      <w:pPr>
        <w:pStyle w:val="TOC1"/>
        <w:tabs>
          <w:tab w:val="left" w:pos="432"/>
        </w:tabs>
        <w:rPr>
          <w:rFonts w:asciiTheme="minorHAnsi" w:eastAsiaTheme="minorEastAsia" w:hAnsiTheme="minorHAnsi" w:cstheme="minorBidi"/>
          <w:noProof/>
          <w:kern w:val="2"/>
          <w:sz w:val="24"/>
          <w:szCs w:val="24"/>
          <w14:ligatures w14:val="standardContextual"/>
        </w:rPr>
      </w:pPr>
      <w:r w:rsidRPr="00A45823">
        <w:fldChar w:fldCharType="begin"/>
      </w:r>
      <w:r w:rsidRPr="00A45823">
        <w:instrText xml:space="preserve"> TOC \o "1-3" </w:instrText>
      </w:r>
      <w:r w:rsidRPr="00A45823">
        <w:fldChar w:fldCharType="separate"/>
      </w:r>
      <w:r w:rsidR="00577B59">
        <w:rPr>
          <w:noProof/>
        </w:rPr>
        <w:t>1.</w:t>
      </w:r>
      <w:r w:rsidR="00577B59">
        <w:rPr>
          <w:rFonts w:asciiTheme="minorHAnsi" w:eastAsiaTheme="minorEastAsia" w:hAnsiTheme="minorHAnsi" w:cstheme="minorBidi"/>
          <w:noProof/>
          <w:kern w:val="2"/>
          <w:sz w:val="24"/>
          <w:szCs w:val="24"/>
          <w14:ligatures w14:val="standardContextual"/>
        </w:rPr>
        <w:tab/>
      </w:r>
      <w:r w:rsidR="00577B59">
        <w:rPr>
          <w:noProof/>
        </w:rPr>
        <w:t>Introduction</w:t>
      </w:r>
      <w:r w:rsidR="00577B59">
        <w:rPr>
          <w:noProof/>
        </w:rPr>
        <w:tab/>
      </w:r>
      <w:r w:rsidR="00577B59">
        <w:rPr>
          <w:noProof/>
        </w:rPr>
        <w:fldChar w:fldCharType="begin"/>
      </w:r>
      <w:r w:rsidR="00577B59">
        <w:rPr>
          <w:noProof/>
        </w:rPr>
        <w:instrText xml:space="preserve"> PAGEREF _Toc150521126 \h </w:instrText>
      </w:r>
      <w:r w:rsidR="00577B59">
        <w:rPr>
          <w:noProof/>
        </w:rPr>
      </w:r>
      <w:r w:rsidR="00577B59">
        <w:rPr>
          <w:noProof/>
        </w:rPr>
        <w:fldChar w:fldCharType="separate"/>
      </w:r>
      <w:r w:rsidR="001704D7">
        <w:rPr>
          <w:noProof/>
        </w:rPr>
        <w:t>4</w:t>
      </w:r>
      <w:r w:rsidR="00577B59">
        <w:rPr>
          <w:noProof/>
        </w:rPr>
        <w:fldChar w:fldCharType="end"/>
      </w:r>
    </w:p>
    <w:p w14:paraId="7ECA0E50" w14:textId="31A26E0F" w:rsidR="00577B59" w:rsidRDefault="00577B59">
      <w:pPr>
        <w:pStyle w:val="TOC2"/>
        <w:rPr>
          <w:rFonts w:asciiTheme="minorHAnsi" w:eastAsiaTheme="minorEastAsia" w:hAnsiTheme="minorHAnsi" w:cstheme="minorBidi"/>
          <w:noProof/>
          <w:kern w:val="2"/>
          <w:sz w:val="24"/>
          <w:szCs w:val="24"/>
          <w14:ligatures w14:val="standardContextual"/>
        </w:rPr>
      </w:pPr>
      <w:r>
        <w:rPr>
          <w:noProof/>
        </w:rPr>
        <w:t>1.1 Purpose</w:t>
      </w:r>
      <w:r>
        <w:rPr>
          <w:noProof/>
        </w:rPr>
        <w:tab/>
      </w:r>
      <w:r>
        <w:rPr>
          <w:noProof/>
        </w:rPr>
        <w:fldChar w:fldCharType="begin"/>
      </w:r>
      <w:r>
        <w:rPr>
          <w:noProof/>
        </w:rPr>
        <w:instrText xml:space="preserve"> PAGEREF _Toc150521127 \h </w:instrText>
      </w:r>
      <w:r>
        <w:rPr>
          <w:noProof/>
        </w:rPr>
      </w:r>
      <w:r>
        <w:rPr>
          <w:noProof/>
        </w:rPr>
        <w:fldChar w:fldCharType="separate"/>
      </w:r>
      <w:r w:rsidR="001704D7">
        <w:rPr>
          <w:noProof/>
        </w:rPr>
        <w:t>4</w:t>
      </w:r>
      <w:r>
        <w:rPr>
          <w:noProof/>
        </w:rPr>
        <w:fldChar w:fldCharType="end"/>
      </w:r>
    </w:p>
    <w:p w14:paraId="28940EB2" w14:textId="2289E13F" w:rsidR="00577B59" w:rsidRDefault="00577B59">
      <w:pPr>
        <w:pStyle w:val="TOC2"/>
        <w:rPr>
          <w:rFonts w:asciiTheme="minorHAnsi" w:eastAsiaTheme="minorEastAsia" w:hAnsiTheme="minorHAnsi" w:cstheme="minorBidi"/>
          <w:noProof/>
          <w:kern w:val="2"/>
          <w:sz w:val="24"/>
          <w:szCs w:val="24"/>
          <w14:ligatures w14:val="standardContextual"/>
        </w:rPr>
      </w:pPr>
      <w:r>
        <w:rPr>
          <w:noProof/>
        </w:rPr>
        <w:t>1.2 Scope</w:t>
      </w:r>
      <w:r>
        <w:rPr>
          <w:noProof/>
        </w:rPr>
        <w:tab/>
      </w:r>
      <w:r>
        <w:rPr>
          <w:noProof/>
        </w:rPr>
        <w:fldChar w:fldCharType="begin"/>
      </w:r>
      <w:r>
        <w:rPr>
          <w:noProof/>
        </w:rPr>
        <w:instrText xml:space="preserve"> PAGEREF _Toc150521128 \h </w:instrText>
      </w:r>
      <w:r>
        <w:rPr>
          <w:noProof/>
        </w:rPr>
      </w:r>
      <w:r>
        <w:rPr>
          <w:noProof/>
        </w:rPr>
        <w:fldChar w:fldCharType="separate"/>
      </w:r>
      <w:r w:rsidR="001704D7">
        <w:rPr>
          <w:noProof/>
        </w:rPr>
        <w:t>4</w:t>
      </w:r>
      <w:r>
        <w:rPr>
          <w:noProof/>
        </w:rPr>
        <w:fldChar w:fldCharType="end"/>
      </w:r>
    </w:p>
    <w:p w14:paraId="53049143" w14:textId="07F88F21" w:rsidR="00577B59" w:rsidRDefault="00577B59">
      <w:pPr>
        <w:pStyle w:val="TOC2"/>
        <w:rPr>
          <w:rFonts w:asciiTheme="minorHAnsi" w:eastAsiaTheme="minorEastAsia" w:hAnsiTheme="minorHAnsi" w:cstheme="minorBidi"/>
          <w:noProof/>
          <w:kern w:val="2"/>
          <w:sz w:val="24"/>
          <w:szCs w:val="24"/>
          <w14:ligatures w14:val="standardContextual"/>
        </w:rPr>
      </w:pPr>
      <w:r>
        <w:rPr>
          <w:noProof/>
        </w:rPr>
        <w:t>1.3 Definitions, Acronyms, and Abbreviations</w:t>
      </w:r>
      <w:r>
        <w:rPr>
          <w:noProof/>
        </w:rPr>
        <w:tab/>
      </w:r>
      <w:r>
        <w:rPr>
          <w:noProof/>
        </w:rPr>
        <w:fldChar w:fldCharType="begin"/>
      </w:r>
      <w:r>
        <w:rPr>
          <w:noProof/>
        </w:rPr>
        <w:instrText xml:space="preserve"> PAGEREF _Toc150521129 \h </w:instrText>
      </w:r>
      <w:r>
        <w:rPr>
          <w:noProof/>
        </w:rPr>
      </w:r>
      <w:r>
        <w:rPr>
          <w:noProof/>
        </w:rPr>
        <w:fldChar w:fldCharType="separate"/>
      </w:r>
      <w:r w:rsidR="001704D7">
        <w:rPr>
          <w:noProof/>
        </w:rPr>
        <w:t>4</w:t>
      </w:r>
      <w:r>
        <w:rPr>
          <w:noProof/>
        </w:rPr>
        <w:fldChar w:fldCharType="end"/>
      </w:r>
    </w:p>
    <w:p w14:paraId="7145A5EE" w14:textId="01DDF4A2" w:rsidR="00577B59" w:rsidRDefault="00577B59">
      <w:pPr>
        <w:pStyle w:val="TOC2"/>
        <w:rPr>
          <w:rFonts w:asciiTheme="minorHAnsi" w:eastAsiaTheme="minorEastAsia" w:hAnsiTheme="minorHAnsi" w:cstheme="minorBidi"/>
          <w:noProof/>
          <w:kern w:val="2"/>
          <w:sz w:val="24"/>
          <w:szCs w:val="24"/>
          <w14:ligatures w14:val="standardContextual"/>
        </w:rPr>
      </w:pPr>
      <w:r>
        <w:rPr>
          <w:noProof/>
        </w:rPr>
        <w:t>1.4 References</w:t>
      </w:r>
      <w:r>
        <w:rPr>
          <w:noProof/>
        </w:rPr>
        <w:tab/>
      </w:r>
      <w:r>
        <w:rPr>
          <w:noProof/>
        </w:rPr>
        <w:fldChar w:fldCharType="begin"/>
      </w:r>
      <w:r>
        <w:rPr>
          <w:noProof/>
        </w:rPr>
        <w:instrText xml:space="preserve"> PAGEREF _Toc150521130 \h </w:instrText>
      </w:r>
      <w:r>
        <w:rPr>
          <w:noProof/>
        </w:rPr>
      </w:r>
      <w:r>
        <w:rPr>
          <w:noProof/>
        </w:rPr>
        <w:fldChar w:fldCharType="separate"/>
      </w:r>
      <w:r w:rsidR="001704D7">
        <w:rPr>
          <w:noProof/>
        </w:rPr>
        <w:t>4</w:t>
      </w:r>
      <w:r>
        <w:rPr>
          <w:noProof/>
        </w:rPr>
        <w:fldChar w:fldCharType="end"/>
      </w:r>
    </w:p>
    <w:p w14:paraId="17FB9F90" w14:textId="55408BDC" w:rsidR="00577B59" w:rsidRDefault="00577B59">
      <w:pPr>
        <w:pStyle w:val="TOC2"/>
        <w:rPr>
          <w:rFonts w:asciiTheme="minorHAnsi" w:eastAsiaTheme="minorEastAsia" w:hAnsiTheme="minorHAnsi" w:cstheme="minorBidi"/>
          <w:noProof/>
          <w:kern w:val="2"/>
          <w:sz w:val="24"/>
          <w:szCs w:val="24"/>
          <w14:ligatures w14:val="standardContextual"/>
        </w:rPr>
      </w:pPr>
      <w:r>
        <w:rPr>
          <w:noProof/>
        </w:rPr>
        <w:t>1.5 Overview</w:t>
      </w:r>
      <w:r>
        <w:rPr>
          <w:noProof/>
        </w:rPr>
        <w:tab/>
      </w:r>
      <w:r>
        <w:rPr>
          <w:noProof/>
        </w:rPr>
        <w:fldChar w:fldCharType="begin"/>
      </w:r>
      <w:r>
        <w:rPr>
          <w:noProof/>
        </w:rPr>
        <w:instrText xml:space="preserve"> PAGEREF _Toc150521131 \h </w:instrText>
      </w:r>
      <w:r>
        <w:rPr>
          <w:noProof/>
        </w:rPr>
      </w:r>
      <w:r>
        <w:rPr>
          <w:noProof/>
        </w:rPr>
        <w:fldChar w:fldCharType="separate"/>
      </w:r>
      <w:r w:rsidR="001704D7">
        <w:rPr>
          <w:noProof/>
        </w:rPr>
        <w:t>5</w:t>
      </w:r>
      <w:r>
        <w:rPr>
          <w:noProof/>
        </w:rPr>
        <w:fldChar w:fldCharType="end"/>
      </w:r>
    </w:p>
    <w:p w14:paraId="2B2513C8" w14:textId="16E40F31" w:rsidR="00577B59" w:rsidRDefault="00577B59">
      <w:pPr>
        <w:pStyle w:val="TOC1"/>
        <w:tabs>
          <w:tab w:val="left" w:pos="432"/>
        </w:tabs>
        <w:rPr>
          <w:rFonts w:asciiTheme="minorHAnsi" w:eastAsiaTheme="minorEastAsia" w:hAnsiTheme="minorHAnsi" w:cstheme="minorBidi"/>
          <w:noProof/>
          <w:kern w:val="2"/>
          <w:sz w:val="24"/>
          <w:szCs w:val="24"/>
          <w14:ligatures w14:val="standardContextual"/>
        </w:rPr>
      </w:pPr>
      <w:r>
        <w:rPr>
          <w:noProof/>
        </w:rPr>
        <w:t>2.</w:t>
      </w:r>
      <w:r>
        <w:rPr>
          <w:rFonts w:asciiTheme="minorHAnsi" w:eastAsiaTheme="minorEastAsia" w:hAnsiTheme="minorHAnsi" w:cstheme="minorBidi"/>
          <w:noProof/>
          <w:kern w:val="2"/>
          <w:sz w:val="24"/>
          <w:szCs w:val="24"/>
          <w14:ligatures w14:val="standardContextual"/>
        </w:rPr>
        <w:tab/>
      </w:r>
      <w:r>
        <w:rPr>
          <w:noProof/>
        </w:rPr>
        <w:t>Architectural Representation</w:t>
      </w:r>
      <w:r>
        <w:rPr>
          <w:noProof/>
        </w:rPr>
        <w:tab/>
      </w:r>
      <w:r>
        <w:rPr>
          <w:noProof/>
        </w:rPr>
        <w:fldChar w:fldCharType="begin"/>
      </w:r>
      <w:r>
        <w:rPr>
          <w:noProof/>
        </w:rPr>
        <w:instrText xml:space="preserve"> PAGEREF _Toc150521132 \h </w:instrText>
      </w:r>
      <w:r>
        <w:rPr>
          <w:noProof/>
        </w:rPr>
      </w:r>
      <w:r>
        <w:rPr>
          <w:noProof/>
        </w:rPr>
        <w:fldChar w:fldCharType="separate"/>
      </w:r>
      <w:r w:rsidR="001704D7">
        <w:rPr>
          <w:noProof/>
        </w:rPr>
        <w:t>5</w:t>
      </w:r>
      <w:r>
        <w:rPr>
          <w:noProof/>
        </w:rPr>
        <w:fldChar w:fldCharType="end"/>
      </w:r>
    </w:p>
    <w:p w14:paraId="4874A989" w14:textId="74271B55" w:rsidR="00577B59" w:rsidRDefault="00577B59">
      <w:pPr>
        <w:pStyle w:val="TOC1"/>
        <w:tabs>
          <w:tab w:val="left" w:pos="432"/>
        </w:tabs>
        <w:rPr>
          <w:rFonts w:asciiTheme="minorHAnsi" w:eastAsiaTheme="minorEastAsia" w:hAnsiTheme="minorHAnsi" w:cstheme="minorBidi"/>
          <w:noProof/>
          <w:kern w:val="2"/>
          <w:sz w:val="24"/>
          <w:szCs w:val="24"/>
          <w14:ligatures w14:val="standardContextual"/>
        </w:rPr>
      </w:pPr>
      <w:r>
        <w:rPr>
          <w:noProof/>
        </w:rPr>
        <w:t>3.</w:t>
      </w:r>
      <w:r>
        <w:rPr>
          <w:rFonts w:asciiTheme="minorHAnsi" w:eastAsiaTheme="minorEastAsia" w:hAnsiTheme="minorHAnsi" w:cstheme="minorBidi"/>
          <w:noProof/>
          <w:kern w:val="2"/>
          <w:sz w:val="24"/>
          <w:szCs w:val="24"/>
          <w14:ligatures w14:val="standardContextual"/>
        </w:rPr>
        <w:tab/>
      </w:r>
      <w:r>
        <w:rPr>
          <w:noProof/>
        </w:rPr>
        <w:t>Architectural Goals and Constraints</w:t>
      </w:r>
      <w:r>
        <w:rPr>
          <w:noProof/>
        </w:rPr>
        <w:tab/>
      </w:r>
      <w:r>
        <w:rPr>
          <w:noProof/>
        </w:rPr>
        <w:fldChar w:fldCharType="begin"/>
      </w:r>
      <w:r>
        <w:rPr>
          <w:noProof/>
        </w:rPr>
        <w:instrText xml:space="preserve"> PAGEREF _Toc150521133 \h </w:instrText>
      </w:r>
      <w:r>
        <w:rPr>
          <w:noProof/>
        </w:rPr>
      </w:r>
      <w:r>
        <w:rPr>
          <w:noProof/>
        </w:rPr>
        <w:fldChar w:fldCharType="separate"/>
      </w:r>
      <w:r w:rsidR="001704D7">
        <w:rPr>
          <w:noProof/>
        </w:rPr>
        <w:t>5</w:t>
      </w:r>
      <w:r>
        <w:rPr>
          <w:noProof/>
        </w:rPr>
        <w:fldChar w:fldCharType="end"/>
      </w:r>
    </w:p>
    <w:p w14:paraId="3E98CA5B" w14:textId="7B6B7B30" w:rsidR="00577B59" w:rsidRDefault="00577B59">
      <w:pPr>
        <w:pStyle w:val="TOC1"/>
        <w:tabs>
          <w:tab w:val="left" w:pos="432"/>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Use-Case View NA</w:t>
      </w:r>
      <w:r>
        <w:rPr>
          <w:noProof/>
        </w:rPr>
        <w:tab/>
      </w:r>
      <w:r>
        <w:rPr>
          <w:noProof/>
        </w:rPr>
        <w:fldChar w:fldCharType="begin"/>
      </w:r>
      <w:r>
        <w:rPr>
          <w:noProof/>
        </w:rPr>
        <w:instrText xml:space="preserve"> PAGEREF _Toc150521134 \h </w:instrText>
      </w:r>
      <w:r>
        <w:rPr>
          <w:noProof/>
        </w:rPr>
      </w:r>
      <w:r>
        <w:rPr>
          <w:noProof/>
        </w:rPr>
        <w:fldChar w:fldCharType="separate"/>
      </w:r>
      <w:r w:rsidR="001704D7">
        <w:rPr>
          <w:noProof/>
        </w:rPr>
        <w:t>6</w:t>
      </w:r>
      <w:r>
        <w:rPr>
          <w:noProof/>
        </w:rPr>
        <w:fldChar w:fldCharType="end"/>
      </w:r>
    </w:p>
    <w:p w14:paraId="0697D9E2" w14:textId="745043A4" w:rsidR="00577B59" w:rsidRDefault="00577B59">
      <w:pPr>
        <w:pStyle w:val="TOC2"/>
        <w:rPr>
          <w:rFonts w:asciiTheme="minorHAnsi" w:eastAsiaTheme="minorEastAsia" w:hAnsiTheme="minorHAnsi" w:cstheme="minorBidi"/>
          <w:noProof/>
          <w:kern w:val="2"/>
          <w:sz w:val="24"/>
          <w:szCs w:val="24"/>
          <w14:ligatures w14:val="standardContextual"/>
        </w:rPr>
      </w:pPr>
      <w:r>
        <w:rPr>
          <w:noProof/>
        </w:rPr>
        <w:t>4.1 Use-Case Realizations NA</w:t>
      </w:r>
      <w:r>
        <w:rPr>
          <w:noProof/>
        </w:rPr>
        <w:tab/>
      </w:r>
      <w:r>
        <w:rPr>
          <w:noProof/>
        </w:rPr>
        <w:fldChar w:fldCharType="begin"/>
      </w:r>
      <w:r>
        <w:rPr>
          <w:noProof/>
        </w:rPr>
        <w:instrText xml:space="preserve"> PAGEREF _Toc150521135 \h </w:instrText>
      </w:r>
      <w:r>
        <w:rPr>
          <w:noProof/>
        </w:rPr>
      </w:r>
      <w:r>
        <w:rPr>
          <w:noProof/>
        </w:rPr>
        <w:fldChar w:fldCharType="separate"/>
      </w:r>
      <w:r w:rsidR="001704D7">
        <w:rPr>
          <w:noProof/>
        </w:rPr>
        <w:t>6</w:t>
      </w:r>
      <w:r>
        <w:rPr>
          <w:noProof/>
        </w:rPr>
        <w:fldChar w:fldCharType="end"/>
      </w:r>
    </w:p>
    <w:p w14:paraId="0A8E57E5" w14:textId="18B51F28" w:rsidR="00577B59" w:rsidRDefault="00577B59">
      <w:pPr>
        <w:pStyle w:val="TOC1"/>
        <w:tabs>
          <w:tab w:val="left" w:pos="432"/>
        </w:tabs>
        <w:rPr>
          <w:rFonts w:asciiTheme="minorHAnsi" w:eastAsiaTheme="minorEastAsia" w:hAnsiTheme="minorHAnsi" w:cstheme="minorBidi"/>
          <w:noProof/>
          <w:kern w:val="2"/>
          <w:sz w:val="24"/>
          <w:szCs w:val="24"/>
          <w14:ligatures w14:val="standardContextual"/>
        </w:rPr>
      </w:pPr>
      <w:r>
        <w:rPr>
          <w:noProof/>
        </w:rPr>
        <w:t>5.</w:t>
      </w:r>
      <w:r>
        <w:rPr>
          <w:rFonts w:asciiTheme="minorHAnsi" w:eastAsiaTheme="minorEastAsia" w:hAnsiTheme="minorHAnsi" w:cstheme="minorBidi"/>
          <w:noProof/>
          <w:kern w:val="2"/>
          <w:sz w:val="24"/>
          <w:szCs w:val="24"/>
          <w14:ligatures w14:val="standardContextual"/>
        </w:rPr>
        <w:tab/>
      </w:r>
      <w:r>
        <w:rPr>
          <w:noProof/>
        </w:rPr>
        <w:t>Logical View</w:t>
      </w:r>
      <w:r>
        <w:rPr>
          <w:noProof/>
        </w:rPr>
        <w:tab/>
      </w:r>
      <w:r>
        <w:rPr>
          <w:noProof/>
        </w:rPr>
        <w:fldChar w:fldCharType="begin"/>
      </w:r>
      <w:r>
        <w:rPr>
          <w:noProof/>
        </w:rPr>
        <w:instrText xml:space="preserve"> PAGEREF _Toc150521136 \h </w:instrText>
      </w:r>
      <w:r>
        <w:rPr>
          <w:noProof/>
        </w:rPr>
      </w:r>
      <w:r>
        <w:rPr>
          <w:noProof/>
        </w:rPr>
        <w:fldChar w:fldCharType="separate"/>
      </w:r>
      <w:r w:rsidR="001704D7">
        <w:rPr>
          <w:noProof/>
        </w:rPr>
        <w:t>6</w:t>
      </w:r>
      <w:r>
        <w:rPr>
          <w:noProof/>
        </w:rPr>
        <w:fldChar w:fldCharType="end"/>
      </w:r>
    </w:p>
    <w:p w14:paraId="11CEA6CA" w14:textId="7789F1D1" w:rsidR="00577B59" w:rsidRDefault="00577B59">
      <w:pPr>
        <w:pStyle w:val="TOC2"/>
        <w:rPr>
          <w:rFonts w:asciiTheme="minorHAnsi" w:eastAsiaTheme="minorEastAsia" w:hAnsiTheme="minorHAnsi" w:cstheme="minorBidi"/>
          <w:noProof/>
          <w:kern w:val="2"/>
          <w:sz w:val="24"/>
          <w:szCs w:val="24"/>
          <w14:ligatures w14:val="standardContextual"/>
        </w:rPr>
      </w:pPr>
      <w:r>
        <w:rPr>
          <w:noProof/>
        </w:rPr>
        <w:t>5.1 Overview</w:t>
      </w:r>
      <w:r>
        <w:rPr>
          <w:noProof/>
        </w:rPr>
        <w:tab/>
      </w:r>
      <w:r>
        <w:rPr>
          <w:noProof/>
        </w:rPr>
        <w:fldChar w:fldCharType="begin"/>
      </w:r>
      <w:r>
        <w:rPr>
          <w:noProof/>
        </w:rPr>
        <w:instrText xml:space="preserve"> PAGEREF _Toc150521137 \h </w:instrText>
      </w:r>
      <w:r>
        <w:rPr>
          <w:noProof/>
        </w:rPr>
      </w:r>
      <w:r>
        <w:rPr>
          <w:noProof/>
        </w:rPr>
        <w:fldChar w:fldCharType="separate"/>
      </w:r>
      <w:r w:rsidR="001704D7">
        <w:rPr>
          <w:noProof/>
        </w:rPr>
        <w:t>6</w:t>
      </w:r>
      <w:r>
        <w:rPr>
          <w:noProof/>
        </w:rPr>
        <w:fldChar w:fldCharType="end"/>
      </w:r>
    </w:p>
    <w:p w14:paraId="3FE14882" w14:textId="0DE959E1" w:rsidR="00577B59" w:rsidRDefault="00577B59">
      <w:pPr>
        <w:pStyle w:val="TOC2"/>
        <w:rPr>
          <w:rFonts w:asciiTheme="minorHAnsi" w:eastAsiaTheme="minorEastAsia" w:hAnsiTheme="minorHAnsi" w:cstheme="minorBidi"/>
          <w:noProof/>
          <w:kern w:val="2"/>
          <w:sz w:val="24"/>
          <w:szCs w:val="24"/>
          <w14:ligatures w14:val="standardContextual"/>
        </w:rPr>
      </w:pPr>
      <w:r>
        <w:rPr>
          <w:noProof/>
        </w:rPr>
        <w:t>5.2 Architecturally Significant Design Modules or Packages</w:t>
      </w:r>
      <w:r>
        <w:rPr>
          <w:noProof/>
        </w:rPr>
        <w:tab/>
      </w:r>
      <w:r>
        <w:rPr>
          <w:noProof/>
        </w:rPr>
        <w:fldChar w:fldCharType="begin"/>
      </w:r>
      <w:r>
        <w:rPr>
          <w:noProof/>
        </w:rPr>
        <w:instrText xml:space="preserve"> PAGEREF _Toc150521138 \h </w:instrText>
      </w:r>
      <w:r>
        <w:rPr>
          <w:noProof/>
        </w:rPr>
      </w:r>
      <w:r>
        <w:rPr>
          <w:noProof/>
        </w:rPr>
        <w:fldChar w:fldCharType="separate"/>
      </w:r>
      <w:r w:rsidR="001704D7">
        <w:rPr>
          <w:noProof/>
        </w:rPr>
        <w:t>7</w:t>
      </w:r>
      <w:r>
        <w:rPr>
          <w:noProof/>
        </w:rPr>
        <w:fldChar w:fldCharType="end"/>
      </w:r>
    </w:p>
    <w:p w14:paraId="40A774C0" w14:textId="79248220" w:rsidR="00577B59" w:rsidRDefault="00577B59">
      <w:pPr>
        <w:pStyle w:val="TOC1"/>
        <w:tabs>
          <w:tab w:val="left" w:pos="432"/>
        </w:tabs>
        <w:rPr>
          <w:rFonts w:asciiTheme="minorHAnsi" w:eastAsiaTheme="minorEastAsia" w:hAnsiTheme="minorHAnsi" w:cstheme="minorBidi"/>
          <w:noProof/>
          <w:kern w:val="2"/>
          <w:sz w:val="24"/>
          <w:szCs w:val="24"/>
          <w14:ligatures w14:val="standardContextual"/>
        </w:rPr>
      </w:pPr>
      <w:r>
        <w:rPr>
          <w:noProof/>
        </w:rPr>
        <w:t>6.</w:t>
      </w:r>
      <w:r>
        <w:rPr>
          <w:rFonts w:asciiTheme="minorHAnsi" w:eastAsiaTheme="minorEastAsia" w:hAnsiTheme="minorHAnsi" w:cstheme="minorBidi"/>
          <w:noProof/>
          <w:kern w:val="2"/>
          <w:sz w:val="24"/>
          <w:szCs w:val="24"/>
          <w14:ligatures w14:val="standardContextual"/>
        </w:rPr>
        <w:tab/>
      </w:r>
      <w:r>
        <w:rPr>
          <w:noProof/>
        </w:rPr>
        <w:t>Interface Description</w:t>
      </w:r>
      <w:r>
        <w:rPr>
          <w:noProof/>
        </w:rPr>
        <w:tab/>
      </w:r>
      <w:r>
        <w:rPr>
          <w:noProof/>
        </w:rPr>
        <w:fldChar w:fldCharType="begin"/>
      </w:r>
      <w:r>
        <w:rPr>
          <w:noProof/>
        </w:rPr>
        <w:instrText xml:space="preserve"> PAGEREF _Toc150521139 \h </w:instrText>
      </w:r>
      <w:r>
        <w:rPr>
          <w:noProof/>
        </w:rPr>
      </w:r>
      <w:r>
        <w:rPr>
          <w:noProof/>
        </w:rPr>
        <w:fldChar w:fldCharType="separate"/>
      </w:r>
      <w:r w:rsidR="001704D7">
        <w:rPr>
          <w:noProof/>
        </w:rPr>
        <w:t>9</w:t>
      </w:r>
      <w:r>
        <w:rPr>
          <w:noProof/>
        </w:rPr>
        <w:fldChar w:fldCharType="end"/>
      </w:r>
    </w:p>
    <w:p w14:paraId="7336B533" w14:textId="245DE848" w:rsidR="00577B59" w:rsidRDefault="00577B59">
      <w:pPr>
        <w:pStyle w:val="TOC1"/>
        <w:tabs>
          <w:tab w:val="left" w:pos="432"/>
        </w:tabs>
        <w:rPr>
          <w:rFonts w:asciiTheme="minorHAnsi" w:eastAsiaTheme="minorEastAsia" w:hAnsiTheme="minorHAnsi" w:cstheme="minorBidi"/>
          <w:noProof/>
          <w:kern w:val="2"/>
          <w:sz w:val="24"/>
          <w:szCs w:val="24"/>
          <w14:ligatures w14:val="standardContextual"/>
        </w:rPr>
      </w:pPr>
      <w:r>
        <w:rPr>
          <w:noProof/>
        </w:rPr>
        <w:t>7.</w:t>
      </w:r>
      <w:r>
        <w:rPr>
          <w:rFonts w:asciiTheme="minorHAnsi" w:eastAsiaTheme="minorEastAsia" w:hAnsiTheme="minorHAnsi" w:cstheme="minorBidi"/>
          <w:noProof/>
          <w:kern w:val="2"/>
          <w:sz w:val="24"/>
          <w:szCs w:val="24"/>
          <w14:ligatures w14:val="standardContextual"/>
        </w:rPr>
        <w:tab/>
      </w:r>
      <w:r>
        <w:rPr>
          <w:noProof/>
        </w:rPr>
        <w:t>Size and Performance NA</w:t>
      </w:r>
      <w:r>
        <w:rPr>
          <w:noProof/>
        </w:rPr>
        <w:tab/>
      </w:r>
      <w:r>
        <w:rPr>
          <w:noProof/>
        </w:rPr>
        <w:fldChar w:fldCharType="begin"/>
      </w:r>
      <w:r>
        <w:rPr>
          <w:noProof/>
        </w:rPr>
        <w:instrText xml:space="preserve"> PAGEREF _Toc150521140 \h </w:instrText>
      </w:r>
      <w:r>
        <w:rPr>
          <w:noProof/>
        </w:rPr>
      </w:r>
      <w:r>
        <w:rPr>
          <w:noProof/>
        </w:rPr>
        <w:fldChar w:fldCharType="separate"/>
      </w:r>
      <w:r w:rsidR="001704D7">
        <w:rPr>
          <w:noProof/>
        </w:rPr>
        <w:t>9</w:t>
      </w:r>
      <w:r>
        <w:rPr>
          <w:noProof/>
        </w:rPr>
        <w:fldChar w:fldCharType="end"/>
      </w:r>
    </w:p>
    <w:p w14:paraId="14D2625C" w14:textId="6CB121D1" w:rsidR="00577B59" w:rsidRDefault="00577B59">
      <w:pPr>
        <w:pStyle w:val="TOC1"/>
        <w:tabs>
          <w:tab w:val="left" w:pos="432"/>
        </w:tabs>
        <w:rPr>
          <w:rFonts w:asciiTheme="minorHAnsi" w:eastAsiaTheme="minorEastAsia" w:hAnsiTheme="minorHAnsi" w:cstheme="minorBidi"/>
          <w:noProof/>
          <w:kern w:val="2"/>
          <w:sz w:val="24"/>
          <w:szCs w:val="24"/>
          <w14:ligatures w14:val="standardContextual"/>
        </w:rPr>
      </w:pPr>
      <w:r>
        <w:rPr>
          <w:noProof/>
        </w:rPr>
        <w:t>8.</w:t>
      </w:r>
      <w:r>
        <w:rPr>
          <w:rFonts w:asciiTheme="minorHAnsi" w:eastAsiaTheme="minorEastAsia" w:hAnsiTheme="minorHAnsi" w:cstheme="minorBidi"/>
          <w:noProof/>
          <w:kern w:val="2"/>
          <w:sz w:val="24"/>
          <w:szCs w:val="24"/>
          <w14:ligatures w14:val="standardContextual"/>
        </w:rPr>
        <w:tab/>
      </w:r>
      <w:r>
        <w:rPr>
          <w:noProof/>
        </w:rPr>
        <w:t>Quality</w:t>
      </w:r>
      <w:r>
        <w:rPr>
          <w:noProof/>
        </w:rPr>
        <w:tab/>
      </w:r>
      <w:r>
        <w:rPr>
          <w:noProof/>
        </w:rPr>
        <w:fldChar w:fldCharType="begin"/>
      </w:r>
      <w:r>
        <w:rPr>
          <w:noProof/>
        </w:rPr>
        <w:instrText xml:space="preserve"> PAGEREF _Toc150521141 \h </w:instrText>
      </w:r>
      <w:r>
        <w:rPr>
          <w:noProof/>
        </w:rPr>
      </w:r>
      <w:r>
        <w:rPr>
          <w:noProof/>
        </w:rPr>
        <w:fldChar w:fldCharType="separate"/>
      </w:r>
      <w:r w:rsidR="001704D7">
        <w:rPr>
          <w:noProof/>
        </w:rPr>
        <w:t>9</w:t>
      </w:r>
      <w:r>
        <w:rPr>
          <w:noProof/>
        </w:rPr>
        <w:fldChar w:fldCharType="end"/>
      </w:r>
    </w:p>
    <w:p w14:paraId="746958C7" w14:textId="66142E6C" w:rsidR="00D67126" w:rsidRPr="00A45823" w:rsidRDefault="00D67126">
      <w:pPr>
        <w:pStyle w:val="Title"/>
      </w:pPr>
      <w:r w:rsidRPr="00A45823">
        <w:fldChar w:fldCharType="end"/>
      </w:r>
      <w:r w:rsidRPr="00A45823">
        <w:br w:type="page"/>
      </w:r>
      <w:fldSimple w:instr="TITLE  \* MERGEFORMAT">
        <w:r w:rsidR="00CE44AF">
          <w:t>Software Architecture Document</w:t>
        </w:r>
      </w:fldSimple>
      <w:r w:rsidRPr="00A45823">
        <w:t xml:space="preserve"> </w:t>
      </w:r>
    </w:p>
    <w:p w14:paraId="087FCA20" w14:textId="04C8B540" w:rsidR="00D67126" w:rsidRPr="00A45823" w:rsidRDefault="00D67126">
      <w:pPr>
        <w:pStyle w:val="Heading1"/>
      </w:pPr>
      <w:bookmarkStart w:id="0" w:name="_Toc456598586"/>
      <w:bookmarkStart w:id="1" w:name="_Toc150521126"/>
      <w:r w:rsidRPr="00A45823">
        <w:t>Introduction</w:t>
      </w:r>
      <w:bookmarkEnd w:id="0"/>
      <w:bookmarkEnd w:id="1"/>
    </w:p>
    <w:p w14:paraId="4310FBE0" w14:textId="004FCE57" w:rsidR="00D67126" w:rsidRPr="00A45823" w:rsidRDefault="1259020B" w:rsidP="0802BC49">
      <w:pPr>
        <w:pStyle w:val="Heading2"/>
        <w:ind w:left="0" w:firstLine="0"/>
      </w:pPr>
      <w:bookmarkStart w:id="2" w:name="_Toc456598587"/>
      <w:r>
        <w:t xml:space="preserve">       </w:t>
      </w:r>
      <w:bookmarkStart w:id="3" w:name="_Toc150521127"/>
      <w:r w:rsidR="15841E1F">
        <w:t xml:space="preserve">1.1 </w:t>
      </w:r>
      <w:r w:rsidR="00D67126" w:rsidRPr="00A45823">
        <w:t>Purpose</w:t>
      </w:r>
      <w:bookmarkEnd w:id="2"/>
      <w:bookmarkEnd w:id="3"/>
    </w:p>
    <w:p w14:paraId="2BBD961D" w14:textId="5B2AE015" w:rsidR="78BBB2AC" w:rsidRDefault="3FA42AB9" w:rsidP="7BDFFFE2">
      <w:pPr>
        <w:pStyle w:val="BodyText"/>
      </w:pPr>
      <w:bookmarkStart w:id="4" w:name="_Toc456598588"/>
      <w:r>
        <w:t>The purpose of the Software Architecture Document is to provide information on the architectural organization,</w:t>
      </w:r>
      <w:r w:rsidR="78BBB2AC">
        <w:t xml:space="preserve"> how the software is decomposed into components, and the technologies that were used to build the software. This is done in order to ensure performance, usability, security, reliability and maintainability. This document also communicates our architectural design process and decision making to any entity that may need to review </w:t>
      </w:r>
      <w:r w:rsidR="456FE558">
        <w:t xml:space="preserve">the project documentation and determine our </w:t>
      </w:r>
      <w:r w:rsidR="24E24CB2">
        <w:t>implementation rationale.</w:t>
      </w:r>
    </w:p>
    <w:p w14:paraId="6634C3B0" w14:textId="28466A56" w:rsidR="00D67126" w:rsidRPr="00A45823" w:rsidRDefault="699CC774" w:rsidP="20D7CC0F">
      <w:pPr>
        <w:pStyle w:val="Heading2"/>
        <w:ind w:left="720" w:firstLine="0"/>
      </w:pPr>
      <w:bookmarkStart w:id="5" w:name="_Toc150521128"/>
      <w:r>
        <w:t xml:space="preserve">1.2 </w:t>
      </w:r>
      <w:r w:rsidR="00D67126" w:rsidRPr="00A45823">
        <w:t>Scope</w:t>
      </w:r>
      <w:bookmarkEnd w:id="4"/>
      <w:bookmarkEnd w:id="5"/>
    </w:p>
    <w:p w14:paraId="09D60C78" w14:textId="54B8F650" w:rsidR="60A5AFB7" w:rsidRDefault="60A5AFB7" w:rsidP="231F731C">
      <w:pPr>
        <w:pStyle w:val="BodyText"/>
      </w:pPr>
      <w:bookmarkStart w:id="6" w:name="_Toc456598589"/>
      <w:r>
        <w:t xml:space="preserve">This Software Architecture Document applies to </w:t>
      </w:r>
      <w:r w:rsidR="3E435F80">
        <w:t xml:space="preserve">the software </w:t>
      </w:r>
      <w:r w:rsidR="12A4B6B3">
        <w:t xml:space="preserve">architecture </w:t>
      </w:r>
      <w:r w:rsidR="412DE8EF">
        <w:t>required/used towards creating an arithmetic</w:t>
      </w:r>
      <w:r w:rsidR="12A4B6B3">
        <w:t>-</w:t>
      </w:r>
      <w:r w:rsidR="412DE8EF">
        <w:t>based calculator</w:t>
      </w:r>
      <w:r w:rsidR="5C250EEB">
        <w:t xml:space="preserve">. This document applies and influences the </w:t>
      </w:r>
      <w:r w:rsidR="75651456">
        <w:t xml:space="preserve">software </w:t>
      </w:r>
      <w:r w:rsidR="5C250EEB">
        <w:t>architectural quality</w:t>
      </w:r>
      <w:r w:rsidR="1FF9B475">
        <w:t>, the use-case parameters used in the arithmetic</w:t>
      </w:r>
      <w:r w:rsidR="43C3542A">
        <w:t>-</w:t>
      </w:r>
      <w:r w:rsidR="1FF9B475">
        <w:t xml:space="preserve">based calculator, </w:t>
      </w:r>
      <w:r w:rsidR="5A217D38">
        <w:t xml:space="preserve">and the represented </w:t>
      </w:r>
      <w:r w:rsidR="391FF83A">
        <w:t xml:space="preserve">software </w:t>
      </w:r>
      <w:r w:rsidR="5A217D38">
        <w:t>architecture</w:t>
      </w:r>
      <w:r w:rsidR="138ADDE9">
        <w:t xml:space="preserve"> created</w:t>
      </w:r>
      <w:r w:rsidR="009D379F">
        <w:t xml:space="preserve"> and</w:t>
      </w:r>
      <w:r w:rsidR="138ADDE9">
        <w:t xml:space="preserve"> used towards the project. </w:t>
      </w:r>
    </w:p>
    <w:p w14:paraId="7CBA2326" w14:textId="2B7A8EF5" w:rsidR="00D67126" w:rsidRPr="00A45823" w:rsidRDefault="3DB89F11" w:rsidP="20D7CC0F">
      <w:pPr>
        <w:pStyle w:val="Heading2"/>
        <w:ind w:left="720" w:firstLine="0"/>
      </w:pPr>
      <w:bookmarkStart w:id="7" w:name="_Toc150521129"/>
      <w:r>
        <w:t xml:space="preserve">1.3 </w:t>
      </w:r>
      <w:r w:rsidR="00D67126" w:rsidRPr="00A45823">
        <w:t>Definitions, Acronyms, and Abbreviations</w:t>
      </w:r>
      <w:bookmarkEnd w:id="6"/>
      <w:bookmarkEnd w:id="7"/>
    </w:p>
    <w:p w14:paraId="5D3B1A16" w14:textId="0DF4439D" w:rsidR="2126A911" w:rsidRDefault="2126A911" w:rsidP="1386BD1E">
      <w:pPr>
        <w:pStyle w:val="BodyText"/>
      </w:pPr>
      <w:r>
        <w:t>EECS – Electrical Engineering and Computer Science</w:t>
      </w:r>
    </w:p>
    <w:p w14:paraId="2B5C96D7" w14:textId="2DCA0F90" w:rsidR="2126A911" w:rsidRDefault="2126A911" w:rsidP="1386BD1E">
      <w:pPr>
        <w:pStyle w:val="BodyText"/>
      </w:pPr>
      <w:r>
        <w:t>KU – University of Kansas</w:t>
      </w:r>
    </w:p>
    <w:p w14:paraId="46B8D0B4" w14:textId="6167311B" w:rsidR="2126A911" w:rsidRDefault="2126A911" w:rsidP="24B74869">
      <w:pPr>
        <w:pStyle w:val="BodyText"/>
      </w:pPr>
      <w:r>
        <w:t>SA – Software Architecture</w:t>
      </w:r>
    </w:p>
    <w:p w14:paraId="37DFB55A" w14:textId="0A1181A3" w:rsidR="24B74869" w:rsidRDefault="2126A911" w:rsidP="1A1C0BB8">
      <w:pPr>
        <w:pStyle w:val="BodyText"/>
      </w:pPr>
      <w:r>
        <w:t>SAD – Software Architecture Document (This document)</w:t>
      </w:r>
    </w:p>
    <w:p w14:paraId="25B835CA" w14:textId="7088E2FC" w:rsidR="61D17AF0" w:rsidRDefault="61D17AF0" w:rsidP="661E06BC">
      <w:pPr>
        <w:pStyle w:val="BodyText"/>
      </w:pPr>
      <w:r>
        <w:t>SRS – Software Requirements Specifications</w:t>
      </w:r>
    </w:p>
    <w:p w14:paraId="12E0B466" w14:textId="2F99051D" w:rsidR="61D17AF0" w:rsidRDefault="61D17AF0" w:rsidP="4CFFB480">
      <w:pPr>
        <w:pStyle w:val="BodyText"/>
      </w:pPr>
      <w:r>
        <w:t>UML – Unified Modeling Language</w:t>
      </w:r>
    </w:p>
    <w:p w14:paraId="2E62C1EC" w14:textId="2429CD5C" w:rsidR="00D67126" w:rsidRPr="00A45823" w:rsidRDefault="629060BC" w:rsidP="20D7CC0F">
      <w:pPr>
        <w:pStyle w:val="Heading2"/>
        <w:ind w:left="720" w:firstLine="0"/>
      </w:pPr>
      <w:bookmarkStart w:id="8" w:name="_Toc456598590"/>
      <w:bookmarkStart w:id="9" w:name="_Toc150521130"/>
      <w:r>
        <w:t xml:space="preserve">1.4 </w:t>
      </w:r>
      <w:r w:rsidR="00D67126" w:rsidRPr="00A45823">
        <w:t>References</w:t>
      </w:r>
      <w:bookmarkEnd w:id="8"/>
      <w:bookmarkEnd w:id="9"/>
    </w:p>
    <w:p w14:paraId="30B8979B" w14:textId="338F5050" w:rsidR="4EB0AA08" w:rsidRDefault="4EB0AA08" w:rsidP="703A1358">
      <w:pPr>
        <w:pStyle w:val="BodyText"/>
        <w:tabs>
          <w:tab w:val="num" w:pos="1080"/>
        </w:tabs>
      </w:pPr>
      <w:r w:rsidRPr="703A1358">
        <w:t xml:space="preserve">GitHub Repository: The project will be documented through a GitHub repository containing all relevant information regarding the project, including the Software Development Plan and this file. </w:t>
      </w:r>
    </w:p>
    <w:p w14:paraId="777F5689" w14:textId="23767192" w:rsidR="4EB0AA08" w:rsidRDefault="4EB0AA08" w:rsidP="703A1358">
      <w:pPr>
        <w:pStyle w:val="BodyText"/>
        <w:tabs>
          <w:tab w:val="num" w:pos="1080"/>
        </w:tabs>
      </w:pPr>
      <w:r w:rsidRPr="703A1358">
        <w:t>Software Development Plan (Document 1): The plan for the project including the organization, jobs, focuses, scope, deliverables, and general overview of the project.</w:t>
      </w:r>
    </w:p>
    <w:p w14:paraId="2FDA5CB5" w14:textId="561F4D9A" w:rsidR="00B06CE7" w:rsidRDefault="00B06CE7" w:rsidP="00B06CE7">
      <w:pPr>
        <w:pStyle w:val="BodyText"/>
        <w:tabs>
          <w:tab w:val="num" w:pos="1080"/>
        </w:tabs>
      </w:pPr>
      <w:r>
        <w:t>Software Requirements Specifications (Document 2): The document denoting the requirements, both functional and non-functional, for the project.</w:t>
      </w:r>
    </w:p>
    <w:p w14:paraId="5C28914A" w14:textId="77777777" w:rsidR="00724E9C" w:rsidRDefault="00724E9C" w:rsidP="00724E9C">
      <w:pPr>
        <w:pStyle w:val="BodyText"/>
        <w:tabs>
          <w:tab w:val="num" w:pos="1080"/>
        </w:tabs>
      </w:pPr>
      <w:r>
        <w:t>User Manual (Document 4): This document will go over the steps on how to get started with the program, what it can and cannot do, and give examples on how to correctly use the Arithmetic Expression Evaluator in C++.</w:t>
      </w:r>
    </w:p>
    <w:p w14:paraId="57D3F231" w14:textId="7E3DCED1" w:rsidR="00E234FD" w:rsidRDefault="00204BBE" w:rsidP="00204BBE">
      <w:pPr>
        <w:pStyle w:val="BodyText"/>
        <w:tabs>
          <w:tab w:val="num" w:pos="1080"/>
        </w:tabs>
      </w:pPr>
      <w:r>
        <w:t>Test Cases Document (Document 5): This document houses the multitude of test cases that were created to attempt to find and fix any bugs or problems with the program.</w:t>
      </w:r>
    </w:p>
    <w:p w14:paraId="5802E6C1" w14:textId="7900D438" w:rsidR="4EB0AA08" w:rsidRDefault="4EB0AA08" w:rsidP="703A1358">
      <w:pPr>
        <w:pStyle w:val="BodyText"/>
        <w:tabs>
          <w:tab w:val="num" w:pos="1080"/>
        </w:tabs>
      </w:pPr>
      <w:r w:rsidRPr="703A1358">
        <w:t xml:space="preserve">Meeting logs: Notes taken by the Recording/Secretarial Engineer describing the activities within each meeting and other miscellaneous information. </w:t>
      </w:r>
    </w:p>
    <w:p w14:paraId="61F4DD4B" w14:textId="5E0ECCD0" w:rsidR="4EB0AA08" w:rsidRDefault="4EB0AA08" w:rsidP="703A1358">
      <w:pPr>
        <w:pStyle w:val="BodyText"/>
        <w:tabs>
          <w:tab w:val="num" w:pos="1080"/>
        </w:tabs>
      </w:pPr>
      <w:r w:rsidRPr="703A1358">
        <w:t>Glossary:</w:t>
      </w:r>
    </w:p>
    <w:p w14:paraId="00614CAC" w14:textId="6490258F" w:rsidR="4EB0AA08" w:rsidRDefault="4EB0AA08" w:rsidP="4057B017">
      <w:pPr>
        <w:pStyle w:val="BodyText"/>
        <w:numPr>
          <w:ilvl w:val="1"/>
          <w:numId w:val="28"/>
        </w:numPr>
        <w:tabs>
          <w:tab w:val="num" w:pos="1080"/>
        </w:tabs>
      </w:pPr>
      <w:r w:rsidRPr="703A1358">
        <w:t>EECS: Electrical Engineering and Computer Science</w:t>
      </w:r>
    </w:p>
    <w:p w14:paraId="14F66548" w14:textId="16730ECD" w:rsidR="4EB0AA08" w:rsidRDefault="4EB0AA08" w:rsidP="7CA59663">
      <w:pPr>
        <w:pStyle w:val="BodyText"/>
        <w:numPr>
          <w:ilvl w:val="1"/>
          <w:numId w:val="30"/>
        </w:numPr>
        <w:tabs>
          <w:tab w:val="num" w:pos="1080"/>
        </w:tabs>
      </w:pPr>
      <w:r w:rsidRPr="703A1358">
        <w:t>KU: The University of Kansas</w:t>
      </w:r>
    </w:p>
    <w:p w14:paraId="09346FC6" w14:textId="5EA06846" w:rsidR="4EB0AA08" w:rsidRDefault="4EB0AA08" w:rsidP="7CA59663">
      <w:pPr>
        <w:pStyle w:val="BodyText"/>
        <w:numPr>
          <w:ilvl w:val="1"/>
          <w:numId w:val="29"/>
        </w:numPr>
        <w:tabs>
          <w:tab w:val="num" w:pos="1080"/>
        </w:tabs>
      </w:pPr>
      <w:r w:rsidRPr="703A1358">
        <w:t>UML: Unified Modeling Language</w:t>
      </w:r>
    </w:p>
    <w:p w14:paraId="78533FF5" w14:textId="6EB6D6C9" w:rsidR="00D67126" w:rsidRDefault="1BDFFFC7" w:rsidP="009A6395">
      <w:pPr>
        <w:pStyle w:val="Heading2"/>
        <w:numPr>
          <w:ilvl w:val="1"/>
          <w:numId w:val="0"/>
        </w:numPr>
        <w:ind w:left="720"/>
      </w:pPr>
      <w:bookmarkStart w:id="10" w:name="_Toc456598591"/>
      <w:bookmarkStart w:id="11" w:name="_Toc150521131"/>
      <w:r>
        <w:lastRenderedPageBreak/>
        <w:t xml:space="preserve">1.5 </w:t>
      </w:r>
      <w:r w:rsidR="00D67126" w:rsidRPr="00A45823">
        <w:t>Overview</w:t>
      </w:r>
      <w:bookmarkEnd w:id="10"/>
      <w:bookmarkEnd w:id="11"/>
    </w:p>
    <w:p w14:paraId="67B5DE47" w14:textId="39D4DBA1" w:rsidR="00F8058A" w:rsidRPr="00F8058A" w:rsidRDefault="00F8058A" w:rsidP="00F8058A">
      <w:pPr>
        <w:pStyle w:val="BodyText"/>
      </w:pPr>
      <w:r>
        <w:t>The following sections of the SAD</w:t>
      </w:r>
      <w:r w:rsidR="007626E4">
        <w:t xml:space="preserve"> </w:t>
      </w:r>
      <w:r w:rsidR="004F4F82">
        <w:t xml:space="preserve">contain the architectural representation of the project, the goals and constraints for the architecture, a logical view of the significant parts of the design model, a description of the user interface, </w:t>
      </w:r>
      <w:r w:rsidR="00107661">
        <w:t>and other quality capabilities of the architectural design.</w:t>
      </w:r>
      <w:r w:rsidR="001C5A08">
        <w:t xml:space="preserve"> It is organized in this manner to give a clear </w:t>
      </w:r>
      <w:r w:rsidR="009172C2">
        <w:t>understand</w:t>
      </w:r>
      <w:r w:rsidR="00430CFA">
        <w:t>ing</w:t>
      </w:r>
      <w:r w:rsidR="006132A9">
        <w:t xml:space="preserve"> of why the </w:t>
      </w:r>
      <w:r w:rsidR="00316E32">
        <w:t>representation was chosen</w:t>
      </w:r>
      <w:r w:rsidR="00C94AD4">
        <w:t>, a logical view of it, and how it will affect other qualities and interfaces.</w:t>
      </w:r>
    </w:p>
    <w:p w14:paraId="2CC99E1B" w14:textId="77777777" w:rsidR="00D67126" w:rsidRPr="00A45823" w:rsidRDefault="00D67126">
      <w:pPr>
        <w:pStyle w:val="Heading1"/>
      </w:pPr>
      <w:bookmarkStart w:id="12" w:name="_Toc150521132"/>
      <w:r w:rsidRPr="00A45823">
        <w:t>Architectural Representation</w:t>
      </w:r>
      <w:bookmarkEnd w:id="12"/>
      <w:r w:rsidRPr="00A45823">
        <w:t xml:space="preserve"> </w:t>
      </w:r>
    </w:p>
    <w:p w14:paraId="31C10327" w14:textId="4C035CC6" w:rsidR="7DA0662E" w:rsidRDefault="00D40D5B" w:rsidP="7DA0662E">
      <w:pPr>
        <w:pStyle w:val="BodyText"/>
      </w:pPr>
      <w:r>
        <w:t>Our current i</w:t>
      </w:r>
      <w:r w:rsidR="530E4EBE">
        <w:t>ntention</w:t>
      </w:r>
      <w:r>
        <w:t xml:space="preserve"> for the system is to develop it using a function-based architecture</w:t>
      </w:r>
      <w:r w:rsidR="00395C4A">
        <w:t xml:space="preserve">, </w:t>
      </w:r>
      <w:r w:rsidR="00DF522E">
        <w:t xml:space="preserve">with each function being called </w:t>
      </w:r>
      <w:r w:rsidR="003176C2">
        <w:t xml:space="preserve">on a </w:t>
      </w:r>
      <w:r w:rsidR="00A363D7">
        <w:t>case-by-case basis</w:t>
      </w:r>
      <w:r w:rsidR="08F512E3">
        <w:t xml:space="preserve"> as needed within the evaluation process</w:t>
      </w:r>
      <w:r w:rsidR="00E74D90">
        <w:t>.</w:t>
      </w:r>
      <w:r w:rsidR="1C762EE0">
        <w:t xml:space="preserve"> </w:t>
      </w:r>
      <w:r w:rsidR="56DE43CF">
        <w:t>These functions will be loosely grouped into categories based on their functionality.</w:t>
      </w:r>
      <w:r w:rsidR="1C762EE0">
        <w:t xml:space="preserve"> </w:t>
      </w:r>
      <w:r w:rsidR="26813D67">
        <w:t xml:space="preserve">Functional architectures tend to </w:t>
      </w:r>
      <w:r w:rsidR="7C56C16C">
        <w:t>apply</w:t>
      </w:r>
      <w:r w:rsidR="26813D67">
        <w:t xml:space="preserve"> </w:t>
      </w:r>
      <w:r w:rsidR="102AE707">
        <w:t xml:space="preserve">effectively to </w:t>
      </w:r>
      <w:r w:rsidR="26813D67">
        <w:t xml:space="preserve">simpler projects and given the relatively small scope of our </w:t>
      </w:r>
      <w:r w:rsidR="5F100C21">
        <w:t>calculator</w:t>
      </w:r>
      <w:r w:rsidR="18788C4E">
        <w:t xml:space="preserve">, it </w:t>
      </w:r>
      <w:r w:rsidR="137261DA">
        <w:t>is rational</w:t>
      </w:r>
      <w:r w:rsidR="18788C4E">
        <w:t xml:space="preserve"> to follow a functional paradigm</w:t>
      </w:r>
      <w:r w:rsidR="489A1B42">
        <w:t xml:space="preserve"> for this project</w:t>
      </w:r>
      <w:r w:rsidR="18788C4E">
        <w:t xml:space="preserve">. </w:t>
      </w:r>
      <w:r w:rsidR="5140F7EC">
        <w:t xml:space="preserve">The functions within the system will be grouped into </w:t>
      </w:r>
      <w:r w:rsidR="00F90317">
        <w:t>5</w:t>
      </w:r>
      <w:r w:rsidR="5140F7EC">
        <w:t xml:space="preserve"> categories</w:t>
      </w:r>
      <w:r w:rsidR="1C486715">
        <w:t>:</w:t>
      </w:r>
    </w:p>
    <w:p w14:paraId="02617A4C" w14:textId="54581C02" w:rsidR="7DA0662E" w:rsidRDefault="031F994E" w:rsidP="508D01E4">
      <w:pPr>
        <w:pStyle w:val="BodyText"/>
        <w:numPr>
          <w:ilvl w:val="1"/>
          <w:numId w:val="33"/>
        </w:numPr>
      </w:pPr>
      <w:r>
        <w:t>S</w:t>
      </w:r>
      <w:r w:rsidR="5140F7EC">
        <w:t xml:space="preserve">tack </w:t>
      </w:r>
      <w:r w:rsidR="3E72FF0C">
        <w:t>O</w:t>
      </w:r>
      <w:r w:rsidR="5140F7EC">
        <w:t>perations</w:t>
      </w:r>
      <w:r w:rsidR="4B4317E1">
        <w:t>:</w:t>
      </w:r>
      <w:r w:rsidR="005B38CD">
        <w:t xml:space="preserve"> </w:t>
      </w:r>
      <w:r w:rsidR="619E7085">
        <w:t xml:space="preserve">All standard stack functionalities such as </w:t>
      </w:r>
      <w:r w:rsidR="008A7AE9">
        <w:t>push, pop, top, etc.</w:t>
      </w:r>
      <w:r w:rsidR="22897C27">
        <w:t xml:space="preserve"> These will be used by the parser to queue expressions for calculation.</w:t>
      </w:r>
    </w:p>
    <w:p w14:paraId="54431625" w14:textId="7E892DCF" w:rsidR="7DA0662E" w:rsidRDefault="12EFCA0A" w:rsidP="508D01E4">
      <w:pPr>
        <w:pStyle w:val="BodyText"/>
        <w:numPr>
          <w:ilvl w:val="1"/>
          <w:numId w:val="33"/>
        </w:numPr>
      </w:pPr>
      <w:r>
        <w:t>P</w:t>
      </w:r>
      <w:r w:rsidR="5140F7EC">
        <w:t>arsing</w:t>
      </w:r>
      <w:r>
        <w:t>:</w:t>
      </w:r>
      <w:r w:rsidR="0E9F4F72">
        <w:t xml:space="preserve"> </w:t>
      </w:r>
      <w:r w:rsidR="79AFBD6F">
        <w:t>S</w:t>
      </w:r>
      <w:r w:rsidR="00B65135">
        <w:t>plit</w:t>
      </w:r>
      <w:r w:rsidR="260C53CC">
        <w:t>s</w:t>
      </w:r>
      <w:r w:rsidR="00B65135">
        <w:t xml:space="preserve"> the expression into </w:t>
      </w:r>
      <w:r w:rsidR="5A9E50B7">
        <w:t>manageable expressions, following</w:t>
      </w:r>
      <w:r w:rsidR="00B65135">
        <w:t xml:space="preserve"> </w:t>
      </w:r>
      <w:r w:rsidR="005B38CD">
        <w:t xml:space="preserve">the correct order </w:t>
      </w:r>
      <w:r w:rsidR="348F4533">
        <w:t>of</w:t>
      </w:r>
      <w:r w:rsidR="005B38CD">
        <w:t xml:space="preserve"> operations</w:t>
      </w:r>
      <w:r w:rsidR="0254EF48">
        <w:t xml:space="preserve"> as defined in the SRS.</w:t>
      </w:r>
      <w:r w:rsidR="30F0069E">
        <w:t xml:space="preserve"> </w:t>
      </w:r>
    </w:p>
    <w:p w14:paraId="6C54A333" w14:textId="328764ED" w:rsidR="7D2F7979" w:rsidRDefault="7D2F7979" w:rsidP="12B9F842">
      <w:pPr>
        <w:pStyle w:val="BodyText"/>
        <w:numPr>
          <w:ilvl w:val="1"/>
          <w:numId w:val="33"/>
        </w:numPr>
      </w:pPr>
      <w:r>
        <w:t>Evaluation: Pops expressions from the stack and calls operations as needed to calculate the final answer.</w:t>
      </w:r>
    </w:p>
    <w:p w14:paraId="4D23A69D" w14:textId="7D1420FD" w:rsidR="7DA0662E" w:rsidRDefault="5CEC0D6A" w:rsidP="508D01E4">
      <w:pPr>
        <w:pStyle w:val="BodyText"/>
        <w:numPr>
          <w:ilvl w:val="1"/>
          <w:numId w:val="33"/>
        </w:numPr>
      </w:pPr>
      <w:r>
        <w:t>M</w:t>
      </w:r>
      <w:r w:rsidR="5140F7EC">
        <w:t xml:space="preserve">athematical </w:t>
      </w:r>
      <w:r w:rsidR="1F24B98D">
        <w:t>O</w:t>
      </w:r>
      <w:r w:rsidR="5140F7EC">
        <w:t>perations</w:t>
      </w:r>
      <w:r w:rsidR="1C2E825E">
        <w:t xml:space="preserve">: </w:t>
      </w:r>
      <w:r w:rsidR="2AF3E0B6">
        <w:t>Handles a</w:t>
      </w:r>
      <w:r w:rsidR="00B65135">
        <w:t xml:space="preserve">ddition, subtraction, multiplication, </w:t>
      </w:r>
      <w:r w:rsidR="008A7AE9">
        <w:t>etc.</w:t>
      </w:r>
      <w:r w:rsidR="79623CE0">
        <w:t xml:space="preserve"> This group of functions will take the parsed functions and evaluate them.</w:t>
      </w:r>
      <w:r w:rsidR="2F70FD24">
        <w:t xml:space="preserve"> </w:t>
      </w:r>
    </w:p>
    <w:p w14:paraId="5733F7A6" w14:textId="66207545" w:rsidR="7DA0662E" w:rsidRDefault="60A44ABD" w:rsidP="579BCCD3">
      <w:pPr>
        <w:pStyle w:val="BodyText"/>
        <w:numPr>
          <w:ilvl w:val="1"/>
          <w:numId w:val="33"/>
        </w:numPr>
      </w:pPr>
      <w:r>
        <w:t>O</w:t>
      </w:r>
      <w:r w:rsidR="584D45A2">
        <w:t xml:space="preserve">utward </w:t>
      </w:r>
      <w:r w:rsidR="69F24949">
        <w:t>F</w:t>
      </w:r>
      <w:r w:rsidR="584D45A2">
        <w:t>unctionality</w:t>
      </w:r>
      <w:r w:rsidR="5E5254AE">
        <w:t xml:space="preserve"> (main)</w:t>
      </w:r>
      <w:r w:rsidR="07A523EB">
        <w:t xml:space="preserve">: </w:t>
      </w:r>
      <w:r w:rsidR="3E51D7F6">
        <w:t xml:space="preserve">Handles </w:t>
      </w:r>
      <w:r w:rsidR="07A523EB">
        <w:t>input, error handling, responding to the user, etc.</w:t>
      </w:r>
      <w:r w:rsidR="234FFD3E">
        <w:t xml:space="preserve"> This group of functions will be used to get information from and communicate the output to the user, as well as inform them of any errors they made with their input. </w:t>
      </w:r>
    </w:p>
    <w:p w14:paraId="53D323AC" w14:textId="77777777" w:rsidR="00D67126" w:rsidRPr="00A45823" w:rsidRDefault="00D67126">
      <w:pPr>
        <w:pStyle w:val="Heading1"/>
      </w:pPr>
      <w:bookmarkStart w:id="13" w:name="_Toc150521133"/>
      <w:r w:rsidRPr="00A45823">
        <w:t>Architectural Goals and Constraints</w:t>
      </w:r>
      <w:bookmarkEnd w:id="13"/>
      <w:r w:rsidRPr="00A45823">
        <w:t xml:space="preserve"> </w:t>
      </w:r>
    </w:p>
    <w:p w14:paraId="4449F877" w14:textId="1A35C391" w:rsidR="2EE5675F" w:rsidRDefault="002609FC" w:rsidP="2EE5675F">
      <w:pPr>
        <w:pStyle w:val="BodyText"/>
      </w:pPr>
      <w:r>
        <w:t>For this project in par</w:t>
      </w:r>
      <w:r w:rsidR="00503E5D">
        <w:t xml:space="preserve">ticular, </w:t>
      </w:r>
      <w:r w:rsidR="56D39C04">
        <w:t xml:space="preserve">constraints such as </w:t>
      </w:r>
      <w:r w:rsidR="00ED43BB">
        <w:t xml:space="preserve">security and privacy </w:t>
      </w:r>
      <w:r w:rsidR="000460F6">
        <w:t>should not be an issue of much concern, if any.</w:t>
      </w:r>
      <w:r w:rsidR="00FB1077">
        <w:t xml:space="preserve"> Other </w:t>
      </w:r>
      <w:r w:rsidR="00C32489">
        <w:t xml:space="preserve">goals and constraints that our project will </w:t>
      </w:r>
      <w:r w:rsidR="0701D734">
        <w:t xml:space="preserve">need to </w:t>
      </w:r>
      <w:r w:rsidR="5B32EDA7">
        <w:t>consider</w:t>
      </w:r>
      <w:r w:rsidR="00C32489">
        <w:t xml:space="preserve"> are as follows:</w:t>
      </w:r>
    </w:p>
    <w:p w14:paraId="6DAA71B4" w14:textId="2C54DEC9" w:rsidR="6B205E70" w:rsidRDefault="6B205E70" w:rsidP="3465A0B5">
      <w:pPr>
        <w:pStyle w:val="BodyText"/>
      </w:pPr>
      <w:r>
        <w:t>Goals:</w:t>
      </w:r>
    </w:p>
    <w:p w14:paraId="4EC7888D" w14:textId="5F63CCCB" w:rsidR="31964171" w:rsidRDefault="00224912" w:rsidP="31964171">
      <w:pPr>
        <w:pStyle w:val="BodyText"/>
        <w:numPr>
          <w:ilvl w:val="0"/>
          <w:numId w:val="35"/>
        </w:numPr>
      </w:pPr>
      <w:r>
        <w:t>Distribution</w:t>
      </w:r>
      <w:r w:rsidR="463DC067">
        <w:t>: All distribution of the implementation will be handled through GitHub and will operate on an individual need basis.</w:t>
      </w:r>
    </w:p>
    <w:p w14:paraId="7183F597" w14:textId="7C55E640" w:rsidR="1EDE3AE7" w:rsidRDefault="1EDE3AE7" w:rsidP="6E8E2E64">
      <w:pPr>
        <w:pStyle w:val="BodyText"/>
        <w:numPr>
          <w:ilvl w:val="0"/>
          <w:numId w:val="35"/>
        </w:numPr>
      </w:pPr>
      <w:r>
        <w:t>Reuse</w:t>
      </w:r>
      <w:r w:rsidR="304326A5">
        <w:t xml:space="preserve"> and Decomposition</w:t>
      </w:r>
      <w:r>
        <w:t>: The program contains classes/functions that allow for reusability of arithmetic functions</w:t>
      </w:r>
      <w:r w:rsidR="1AC8B36E">
        <w:t xml:space="preserve"> and are broken down such that they may be used in a way which provides versatility.</w:t>
      </w:r>
    </w:p>
    <w:p w14:paraId="5D15B9D5" w14:textId="4F7BAB48" w:rsidR="23F51A91" w:rsidRDefault="23F51A91" w:rsidP="4CC27F07">
      <w:pPr>
        <w:pStyle w:val="BodyText"/>
        <w:numPr>
          <w:ilvl w:val="0"/>
          <w:numId w:val="35"/>
        </w:numPr>
      </w:pPr>
      <w:r>
        <w:t xml:space="preserve">Legacy Code: The program files and their iterations will be saved on GitHub and can be accessed at any time. When the deadline is reached by the end of the 2023 Fall Semester, the code will be accessible on sources that allow C programming code and will not be updated, reaching its final update.  </w:t>
      </w:r>
    </w:p>
    <w:p w14:paraId="3EE58FCC" w14:textId="7E926F67" w:rsidR="00119177" w:rsidRDefault="021013B0" w:rsidP="00119177">
      <w:pPr>
        <w:pStyle w:val="BodyText"/>
        <w:numPr>
          <w:ilvl w:val="0"/>
          <w:numId w:val="35"/>
        </w:numPr>
      </w:pPr>
      <w:r>
        <w:t xml:space="preserve">Use of off-the-shelf products: The program </w:t>
      </w:r>
      <w:r w:rsidR="7B696896">
        <w:t>will use</w:t>
      </w:r>
      <w:r>
        <w:t xml:space="preserve"> the standard I</w:t>
      </w:r>
      <w:r w:rsidR="55CF02E1">
        <w:t>/</w:t>
      </w:r>
      <w:r>
        <w:t>O</w:t>
      </w:r>
      <w:r w:rsidR="55A61297">
        <w:t>,</w:t>
      </w:r>
      <w:r>
        <w:t xml:space="preserve"> </w:t>
      </w:r>
      <w:r w:rsidR="55A61297">
        <w:t>string,</w:t>
      </w:r>
      <w:r>
        <w:t xml:space="preserve"> </w:t>
      </w:r>
      <w:r w:rsidR="00F14C63">
        <w:t xml:space="preserve">stack, </w:t>
      </w:r>
      <w:r>
        <w:t xml:space="preserve">and the </w:t>
      </w:r>
      <w:r w:rsidR="39DE8F90">
        <w:t xml:space="preserve">math </w:t>
      </w:r>
      <w:r>
        <w:t>libraries in C++</w:t>
      </w:r>
      <w:r w:rsidR="6B93C9DC">
        <w:t>.</w:t>
      </w:r>
    </w:p>
    <w:p w14:paraId="72DF866D" w14:textId="0D7D08C6" w:rsidR="008126A9" w:rsidRDefault="008126A9" w:rsidP="008126A9">
      <w:pPr>
        <w:pStyle w:val="BodyText"/>
      </w:pPr>
      <w:r>
        <w:t>Constraints:</w:t>
      </w:r>
    </w:p>
    <w:p w14:paraId="67698F17" w14:textId="00AB126E" w:rsidR="4E8CAEAB" w:rsidRDefault="7ACD9ED2" w:rsidP="04912DB9">
      <w:pPr>
        <w:pStyle w:val="BodyText"/>
        <w:numPr>
          <w:ilvl w:val="0"/>
          <w:numId w:val="35"/>
        </w:numPr>
      </w:pPr>
      <w:r>
        <w:t xml:space="preserve">Safety: The program </w:t>
      </w:r>
      <w:r w:rsidR="001E40CC">
        <w:t>cannot</w:t>
      </w:r>
      <w:r>
        <w:t xml:space="preserve"> enter any infinite loops or recursion, and errors will be handled without the program crashing.</w:t>
      </w:r>
    </w:p>
    <w:p w14:paraId="6CB9DCE1" w14:textId="29FF7A4A" w:rsidR="74F64CAB" w:rsidRDefault="3BF3177B" w:rsidP="74F64CAB">
      <w:pPr>
        <w:pStyle w:val="BodyText"/>
        <w:numPr>
          <w:ilvl w:val="0"/>
          <w:numId w:val="35"/>
        </w:numPr>
      </w:pPr>
      <w:r>
        <w:t xml:space="preserve">Development Tools: The program is limited by the constraints of </w:t>
      </w:r>
      <w:r w:rsidR="4A44B558">
        <w:t xml:space="preserve">C++ and </w:t>
      </w:r>
      <w:r w:rsidR="001A7623">
        <w:t>its</w:t>
      </w:r>
      <w:r w:rsidR="4A44B558">
        <w:t xml:space="preserve"> libraries. </w:t>
      </w:r>
    </w:p>
    <w:p w14:paraId="46583A54" w14:textId="6FEC0A79" w:rsidR="005B7EDE" w:rsidRDefault="005B7EDE" w:rsidP="00119177">
      <w:pPr>
        <w:pStyle w:val="BodyText"/>
        <w:numPr>
          <w:ilvl w:val="0"/>
          <w:numId w:val="35"/>
        </w:numPr>
      </w:pPr>
      <w:r>
        <w:lastRenderedPageBreak/>
        <w:t>T</w:t>
      </w:r>
      <w:r w:rsidR="00FA4E16">
        <w:t>eam Structure:</w:t>
      </w:r>
      <w:r w:rsidR="003422A8">
        <w:t xml:space="preserve"> As our team is only comprised of </w:t>
      </w:r>
      <w:r w:rsidR="22BBCBE6">
        <w:t>five</w:t>
      </w:r>
      <w:r w:rsidR="003422A8">
        <w:t xml:space="preserve"> members, each will be responsible for a relatively large portion of the work on the program, and this work will be divided to ensure </w:t>
      </w:r>
      <w:r w:rsidR="00815F3B">
        <w:t>quality and effort.</w:t>
      </w:r>
      <w:r w:rsidR="154EC874">
        <w:t xml:space="preserve"> Each member will </w:t>
      </w:r>
      <w:r w:rsidR="61C9CFD8">
        <w:t xml:space="preserve">also </w:t>
      </w:r>
      <w:r w:rsidR="154EC874">
        <w:t>continue to perform their individual</w:t>
      </w:r>
      <w:r w:rsidR="6D3F417D">
        <w:t>ly assigned</w:t>
      </w:r>
      <w:r w:rsidR="154EC874">
        <w:t xml:space="preserve"> roles as determined in the Sof</w:t>
      </w:r>
      <w:r w:rsidR="4FC36F54">
        <w:t xml:space="preserve">tware </w:t>
      </w:r>
      <w:r w:rsidR="001A7623">
        <w:t>Development</w:t>
      </w:r>
      <w:r w:rsidR="4FC36F54">
        <w:t xml:space="preserve"> Plan.</w:t>
      </w:r>
    </w:p>
    <w:p w14:paraId="4BEA5651" w14:textId="4FDB5923" w:rsidR="00FA4E16" w:rsidRDefault="00C97F0F" w:rsidP="00119177">
      <w:pPr>
        <w:pStyle w:val="BodyText"/>
        <w:numPr>
          <w:ilvl w:val="0"/>
          <w:numId w:val="35"/>
        </w:numPr>
      </w:pPr>
      <w:r w:rsidRPr="009A6395">
        <w:t>Schedule</w:t>
      </w:r>
      <w:r w:rsidR="00832CAA" w:rsidRPr="009A6395">
        <w:t>:</w:t>
      </w:r>
      <w:r w:rsidR="00815F3B" w:rsidRPr="009A6395">
        <w:t xml:space="preserve"> The </w:t>
      </w:r>
      <w:r w:rsidR="00FA2D4F" w:rsidRPr="009A6395">
        <w:t>program implementation, as well as all the Software Development Documents are</w:t>
      </w:r>
      <w:r w:rsidR="00FA2D4F">
        <w:t xml:space="preserve"> </w:t>
      </w:r>
      <w:r w:rsidR="000523AD">
        <w:t>required to be done by the end of the 2023 Fall Semester.</w:t>
      </w:r>
    </w:p>
    <w:p w14:paraId="030E965D" w14:textId="4718FCE3" w:rsidR="00D67126" w:rsidRPr="009A6395" w:rsidRDefault="00D67126">
      <w:pPr>
        <w:pStyle w:val="Heading1"/>
      </w:pPr>
      <w:bookmarkStart w:id="14" w:name="_Toc150521134"/>
      <w:r w:rsidRPr="009A6395">
        <w:t xml:space="preserve">Use-Case View </w:t>
      </w:r>
      <w:r w:rsidR="009A6395">
        <w:t>NA</w:t>
      </w:r>
      <w:bookmarkEnd w:id="14"/>
    </w:p>
    <w:p w14:paraId="0ED425EA" w14:textId="055C2817" w:rsidR="00D67126" w:rsidRPr="00A45823" w:rsidRDefault="014F0C93" w:rsidP="009A6395">
      <w:pPr>
        <w:pStyle w:val="Heading2"/>
        <w:numPr>
          <w:ilvl w:val="1"/>
          <w:numId w:val="0"/>
        </w:numPr>
        <w:ind w:left="720"/>
      </w:pPr>
      <w:bookmarkStart w:id="15" w:name="_Toc150521135"/>
      <w:r w:rsidRPr="009A6395">
        <w:t xml:space="preserve">4.1 </w:t>
      </w:r>
      <w:r w:rsidR="00D67126" w:rsidRPr="009A6395">
        <w:t>Use-Case Realizations</w:t>
      </w:r>
      <w:r w:rsidR="009A6395">
        <w:t xml:space="preserve"> NA</w:t>
      </w:r>
      <w:bookmarkEnd w:id="15"/>
    </w:p>
    <w:p w14:paraId="7BBF4A76" w14:textId="77777777" w:rsidR="00D67126" w:rsidRPr="00A45823" w:rsidRDefault="00D67126"/>
    <w:p w14:paraId="74988381" w14:textId="77777777" w:rsidR="00D67126" w:rsidRPr="00A45823" w:rsidRDefault="00D67126">
      <w:pPr>
        <w:pStyle w:val="Heading1"/>
      </w:pPr>
      <w:bookmarkStart w:id="16" w:name="_Toc150521136"/>
      <w:r w:rsidRPr="00A45823">
        <w:t>Logical View</w:t>
      </w:r>
      <w:bookmarkEnd w:id="16"/>
      <w:r w:rsidRPr="00A45823">
        <w:t xml:space="preserve"> </w:t>
      </w:r>
    </w:p>
    <w:p w14:paraId="23639F9D" w14:textId="53A7CD24" w:rsidR="00D67126" w:rsidRPr="00A45823" w:rsidRDefault="6C777373" w:rsidP="11798FC4">
      <w:pPr>
        <w:pStyle w:val="Heading2"/>
        <w:ind w:left="720" w:firstLine="0"/>
      </w:pPr>
      <w:bookmarkStart w:id="17" w:name="_Toc150521137"/>
      <w:r>
        <w:t xml:space="preserve">5.1 </w:t>
      </w:r>
      <w:r w:rsidR="00D67126" w:rsidRPr="00A45823">
        <w:t>Overview</w:t>
      </w:r>
      <w:bookmarkEnd w:id="17"/>
    </w:p>
    <w:p w14:paraId="01C7059A" w14:textId="25391D4D" w:rsidR="00644A08" w:rsidRDefault="00644A08" w:rsidP="00644A08">
      <w:pPr>
        <w:pStyle w:val="BodyText"/>
      </w:pPr>
      <w:r>
        <w:t xml:space="preserve">The functions that comprise the system will be </w:t>
      </w:r>
      <w:r w:rsidR="00514B9A">
        <w:t>composed as such:</w:t>
      </w:r>
    </w:p>
    <w:p w14:paraId="457596CB" w14:textId="62DA61D4" w:rsidR="00514B9A" w:rsidRDefault="10C1FD98" w:rsidP="004E2D27">
      <w:pPr>
        <w:pStyle w:val="BodyText"/>
        <w:numPr>
          <w:ilvl w:val="0"/>
          <w:numId w:val="34"/>
        </w:numPr>
      </w:pPr>
      <w:r>
        <w:t>Main</w:t>
      </w:r>
      <w:r w:rsidR="7B5A08F5">
        <w:t>: This will proceed through the following process</w:t>
      </w:r>
    </w:p>
    <w:p w14:paraId="0E89BB1C" w14:textId="2F8990CB" w:rsidR="7B5A08F5" w:rsidRDefault="7B5A08F5" w:rsidP="0813DAA9">
      <w:pPr>
        <w:pStyle w:val="BodyText"/>
        <w:numPr>
          <w:ilvl w:val="1"/>
          <w:numId w:val="34"/>
        </w:numPr>
      </w:pPr>
      <w:r>
        <w:t>Take in the user input</w:t>
      </w:r>
    </w:p>
    <w:p w14:paraId="06A0442F" w14:textId="7E070A44" w:rsidR="7B5A08F5" w:rsidRDefault="7B5A08F5" w:rsidP="051F379D">
      <w:pPr>
        <w:pStyle w:val="BodyText"/>
        <w:numPr>
          <w:ilvl w:val="1"/>
          <w:numId w:val="34"/>
        </w:numPr>
      </w:pPr>
      <w:r>
        <w:t xml:space="preserve">Call </w:t>
      </w:r>
      <w:r w:rsidR="4552C8F7">
        <w:t>C</w:t>
      </w:r>
      <w:r w:rsidR="26206892">
        <w:t>heck</w:t>
      </w:r>
      <w:r w:rsidR="4DA8AA41">
        <w:t>I</w:t>
      </w:r>
      <w:r w:rsidR="26206892">
        <w:t>nput</w:t>
      </w:r>
      <w:r>
        <w:t xml:space="preserve"> to verify input</w:t>
      </w:r>
    </w:p>
    <w:p w14:paraId="52F8D569" w14:textId="5AD7FCDF" w:rsidR="0B47ADF7" w:rsidRDefault="7B5A08F5" w:rsidP="65FA4BB2">
      <w:pPr>
        <w:pStyle w:val="BodyText"/>
        <w:numPr>
          <w:ilvl w:val="2"/>
          <w:numId w:val="34"/>
        </w:numPr>
      </w:pPr>
      <w:r>
        <w:t>This will either continue the program or require reinput</w:t>
      </w:r>
    </w:p>
    <w:p w14:paraId="217704E1" w14:textId="34E4F6CA" w:rsidR="7B5A08F5" w:rsidRDefault="7B5A08F5" w:rsidP="16D02FA9">
      <w:pPr>
        <w:pStyle w:val="BodyText"/>
        <w:numPr>
          <w:ilvl w:val="1"/>
          <w:numId w:val="34"/>
        </w:numPr>
      </w:pPr>
      <w:r>
        <w:t xml:space="preserve">Call the parser with the </w:t>
      </w:r>
      <w:r w:rsidR="1E3DDEFC">
        <w:t>inputted string</w:t>
      </w:r>
    </w:p>
    <w:p w14:paraId="63BCA90C" w14:textId="121FB4E0" w:rsidR="3DF8F840" w:rsidRDefault="3DF8F840" w:rsidP="6F49FF18">
      <w:pPr>
        <w:pStyle w:val="BodyText"/>
        <w:numPr>
          <w:ilvl w:val="2"/>
          <w:numId w:val="34"/>
        </w:numPr>
      </w:pPr>
      <w:r>
        <w:t>Any errors generated by this will be handled by main</w:t>
      </w:r>
      <w:r>
        <w:tab/>
      </w:r>
    </w:p>
    <w:p w14:paraId="2B2F078D" w14:textId="129FF0B9" w:rsidR="3DF8F840" w:rsidRDefault="12134B9A" w:rsidP="72352107">
      <w:pPr>
        <w:pStyle w:val="BodyText"/>
        <w:numPr>
          <w:ilvl w:val="1"/>
          <w:numId w:val="34"/>
        </w:numPr>
      </w:pPr>
      <w:r>
        <w:t xml:space="preserve"> Receive the calculated answer</w:t>
      </w:r>
      <w:r w:rsidR="386B53FA">
        <w:t xml:space="preserve"> from the parser.</w:t>
      </w:r>
    </w:p>
    <w:p w14:paraId="0BC51509" w14:textId="61D3F723" w:rsidR="3DF8F840" w:rsidRDefault="3DF8F840" w:rsidP="00204BBE">
      <w:pPr>
        <w:pStyle w:val="BodyText"/>
        <w:numPr>
          <w:ilvl w:val="1"/>
          <w:numId w:val="34"/>
        </w:numPr>
      </w:pPr>
      <w:r>
        <w:t>Display the final answer</w:t>
      </w:r>
    </w:p>
    <w:p w14:paraId="094E5A9F" w14:textId="2BB138FB" w:rsidR="7B31BC02" w:rsidRDefault="6DCCDB27" w:rsidP="7B31BC02">
      <w:pPr>
        <w:pStyle w:val="BodyText"/>
        <w:numPr>
          <w:ilvl w:val="0"/>
          <w:numId w:val="34"/>
        </w:numPr>
      </w:pPr>
      <w:r>
        <w:t>CheckInput</w:t>
      </w:r>
      <w:r w:rsidR="037FFFB6">
        <w:t xml:space="preserve">: This will </w:t>
      </w:r>
      <w:r w:rsidR="1B6E275A">
        <w:t>take a string a</w:t>
      </w:r>
      <w:r w:rsidR="607EE42C">
        <w:t>nd</w:t>
      </w:r>
      <w:r>
        <w:t xml:space="preserve"> </w:t>
      </w:r>
      <w:r>
        <w:t xml:space="preserve">will </w:t>
      </w:r>
      <w:r w:rsidR="037FFFB6">
        <w:t xml:space="preserve">iterate over the input string to verify that </w:t>
      </w:r>
      <w:r w:rsidR="0EF0D0A3">
        <w:t>the string structure is acceptable.</w:t>
      </w:r>
      <w:r w:rsidR="14A1A22A">
        <w:t xml:space="preserve"> Then, it will r</w:t>
      </w:r>
      <w:r w:rsidR="324C9A85">
        <w:t>aise an error if needed</w:t>
      </w:r>
      <w:r w:rsidR="14A1A22A">
        <w:t>.</w:t>
      </w:r>
    </w:p>
    <w:p w14:paraId="579CAE49" w14:textId="20FA4112" w:rsidR="00B9335E" w:rsidRPr="00644A08" w:rsidRDefault="005D36D8" w:rsidP="004E2D27">
      <w:pPr>
        <w:pStyle w:val="BodyText"/>
        <w:numPr>
          <w:ilvl w:val="0"/>
          <w:numId w:val="34"/>
        </w:numPr>
      </w:pPr>
      <w:r>
        <w:t>Pars</w:t>
      </w:r>
      <w:r w:rsidR="2ADF8A71">
        <w:t>e</w:t>
      </w:r>
      <w:r w:rsidR="001D459D">
        <w:t xml:space="preserve">: This </w:t>
      </w:r>
      <w:r w:rsidR="6DF53943">
        <w:t>function</w:t>
      </w:r>
      <w:r w:rsidR="001D459D">
        <w:t xml:space="preserve"> will take </w:t>
      </w:r>
      <w:r w:rsidR="740AF912">
        <w:t>a string as a parameter</w:t>
      </w:r>
      <w:r w:rsidR="001D459D">
        <w:t xml:space="preserve"> and parse it into understandable </w:t>
      </w:r>
      <w:r w:rsidR="00257C07">
        <w:t>pieces that the program can handle.</w:t>
      </w:r>
    </w:p>
    <w:p w14:paraId="51DA7879" w14:textId="29DB64BE" w:rsidR="419EB27C" w:rsidRDefault="419EB27C" w:rsidP="12B9F842">
      <w:pPr>
        <w:pStyle w:val="BodyText"/>
        <w:numPr>
          <w:ilvl w:val="1"/>
          <w:numId w:val="34"/>
        </w:numPr>
      </w:pPr>
      <w:r>
        <w:t>It will check for grouping symbols first, breaking up the expression as needed. Then it will break down the equation according to the order of operations.</w:t>
      </w:r>
    </w:p>
    <w:p w14:paraId="09D4D00E" w14:textId="7C4DC212" w:rsidR="7D76CF8F" w:rsidRDefault="7D76CF8F" w:rsidP="12B9F842">
      <w:pPr>
        <w:pStyle w:val="BodyText"/>
        <w:numPr>
          <w:ilvl w:val="1"/>
          <w:numId w:val="34"/>
        </w:numPr>
      </w:pPr>
      <w:r>
        <w:t>Parse will p</w:t>
      </w:r>
      <w:r w:rsidR="62F8C3BA">
        <w:t>ush</w:t>
      </w:r>
      <w:r>
        <w:t xml:space="preserve"> the broken-down values to the stack</w:t>
      </w:r>
      <w:r w:rsidR="6C8B88C3">
        <w:t>.</w:t>
      </w:r>
    </w:p>
    <w:p w14:paraId="76B74841" w14:textId="22E60B48" w:rsidR="20DA9294" w:rsidRDefault="20DA9294" w:rsidP="12B9F842">
      <w:pPr>
        <w:pStyle w:val="BodyText"/>
        <w:numPr>
          <w:ilvl w:val="1"/>
          <w:numId w:val="34"/>
        </w:numPr>
      </w:pPr>
      <w:r>
        <w:t>After the decomposition, parse will call Evaluate</w:t>
      </w:r>
      <w:r w:rsidR="402BB983">
        <w:t>.</w:t>
      </w:r>
    </w:p>
    <w:p w14:paraId="60A4AE29" w14:textId="58B07196" w:rsidR="402BB983" w:rsidRDefault="402BB983" w:rsidP="12B9F842">
      <w:pPr>
        <w:pStyle w:val="BodyText"/>
        <w:numPr>
          <w:ilvl w:val="1"/>
          <w:numId w:val="34"/>
        </w:numPr>
      </w:pPr>
      <w:r>
        <w:t>Parse will return the result of evaluate to main.</w:t>
      </w:r>
    </w:p>
    <w:p w14:paraId="7D636928" w14:textId="07909E8D" w:rsidR="2C4997F3" w:rsidRDefault="2C4997F3" w:rsidP="08F781EC">
      <w:pPr>
        <w:pStyle w:val="BodyText"/>
        <w:numPr>
          <w:ilvl w:val="0"/>
          <w:numId w:val="34"/>
        </w:numPr>
      </w:pPr>
      <w:r>
        <w:t>Stack</w:t>
      </w:r>
      <w:r w:rsidR="1B4E8F28">
        <w:t>: The stack will be string based and will accept string objects based on the string class.</w:t>
      </w:r>
      <w:r w:rsidR="343C3FC7">
        <w:t xml:space="preserve"> The implementation will be done using the built in C++ stack module, hence why the inner workings will not be displayed in later diagrams.</w:t>
      </w:r>
    </w:p>
    <w:p w14:paraId="47AC1D44" w14:textId="0EA9CCED" w:rsidR="2C4997F3" w:rsidRDefault="2C4997F3" w:rsidP="264527A3">
      <w:pPr>
        <w:pStyle w:val="BodyText"/>
        <w:numPr>
          <w:ilvl w:val="1"/>
          <w:numId w:val="34"/>
        </w:numPr>
      </w:pPr>
      <w:r>
        <w:t>Push</w:t>
      </w:r>
      <w:r w:rsidR="29203DAB">
        <w:t xml:space="preserve">: </w:t>
      </w:r>
      <w:r w:rsidR="6E5E4DAE">
        <w:t>Pushes</w:t>
      </w:r>
      <w:r w:rsidR="35A1B450">
        <w:t xml:space="preserve"> a string to the top of the stack</w:t>
      </w:r>
      <w:r w:rsidR="13386E0D">
        <w:t>. The string will be passed as a parameter.</w:t>
      </w:r>
    </w:p>
    <w:p w14:paraId="7ECEF621" w14:textId="4D45E950" w:rsidR="2C4997F3" w:rsidRDefault="2C4997F3" w:rsidP="13D524DB">
      <w:pPr>
        <w:pStyle w:val="BodyText"/>
        <w:numPr>
          <w:ilvl w:val="1"/>
          <w:numId w:val="34"/>
        </w:numPr>
      </w:pPr>
      <w:r>
        <w:t>Pop</w:t>
      </w:r>
      <w:r w:rsidR="5A16717A">
        <w:t>: Removes a string from the top of the stack</w:t>
      </w:r>
      <w:r w:rsidR="28AD76AB">
        <w:t>.</w:t>
      </w:r>
      <w:r w:rsidR="1EE7734F">
        <w:t xml:space="preserve"> This string is returned.</w:t>
      </w:r>
    </w:p>
    <w:p w14:paraId="7AF320B8" w14:textId="3EA49C82" w:rsidR="05749147" w:rsidRDefault="2C4997F3" w:rsidP="05749147">
      <w:pPr>
        <w:pStyle w:val="BodyText"/>
        <w:numPr>
          <w:ilvl w:val="1"/>
          <w:numId w:val="34"/>
        </w:numPr>
      </w:pPr>
      <w:r>
        <w:t>Top</w:t>
      </w:r>
      <w:r w:rsidR="117C968F">
        <w:t>: Returns the string currently at the top of the stack</w:t>
      </w:r>
      <w:r w:rsidR="5FD0E860">
        <w:t>.</w:t>
      </w:r>
    </w:p>
    <w:p w14:paraId="6022499D" w14:textId="20BD878C" w:rsidR="1A2DCEB3" w:rsidRDefault="7C41F8EE" w:rsidP="1A2DCEB3">
      <w:pPr>
        <w:pStyle w:val="BodyText"/>
        <w:numPr>
          <w:ilvl w:val="1"/>
          <w:numId w:val="34"/>
        </w:numPr>
      </w:pPr>
      <w:r>
        <w:t>I</w:t>
      </w:r>
      <w:r w:rsidR="2C4997F3">
        <w:t>sEmpty</w:t>
      </w:r>
      <w:r>
        <w:t>: Returns a boolean value based on if the stack is currently empty</w:t>
      </w:r>
      <w:r w:rsidR="296F63A7">
        <w:t>.</w:t>
      </w:r>
    </w:p>
    <w:p w14:paraId="0DCA1D62" w14:textId="70A77973" w:rsidR="23D70727" w:rsidRDefault="23D70727" w:rsidP="12B9F842">
      <w:pPr>
        <w:pStyle w:val="BodyText"/>
        <w:numPr>
          <w:ilvl w:val="0"/>
          <w:numId w:val="34"/>
        </w:numPr>
      </w:pPr>
      <w:r>
        <w:lastRenderedPageBreak/>
        <w:t>Evaluate: This will pull item</w:t>
      </w:r>
      <w:r w:rsidR="6F9BE3B5">
        <w:t>s</w:t>
      </w:r>
      <w:r>
        <w:t xml:space="preserve"> from</w:t>
      </w:r>
      <w:r w:rsidR="0AC4E5FE">
        <w:t xml:space="preserve"> the top of the stack using pop. It will then call math operations as needed to simplify and combine the expression. This will return the final answer to parse</w:t>
      </w:r>
      <w:r w:rsidR="198210D1">
        <w:t xml:space="preserve"> once the stack is empty.</w:t>
      </w:r>
    </w:p>
    <w:p w14:paraId="6BE21966" w14:textId="2B30FB47" w:rsidR="44601E90" w:rsidRDefault="3F6EAF4A" w:rsidP="44601E90">
      <w:pPr>
        <w:pStyle w:val="BodyText"/>
        <w:numPr>
          <w:ilvl w:val="1"/>
          <w:numId w:val="34"/>
        </w:numPr>
      </w:pPr>
      <w:r>
        <w:t>Addition:</w:t>
      </w:r>
      <w:r w:rsidR="240E283F">
        <w:t xml:space="preserve"> </w:t>
      </w:r>
      <w:r w:rsidR="657FAF68">
        <w:t xml:space="preserve">takes in two ints </w:t>
      </w:r>
      <w:r w:rsidR="75F9E6CB">
        <w:t xml:space="preserve">as parameters </w:t>
      </w:r>
      <w:r w:rsidR="657FAF68">
        <w:t xml:space="preserve">and </w:t>
      </w:r>
      <w:r w:rsidR="7C00929F">
        <w:t xml:space="preserve">returns the sum of </w:t>
      </w:r>
      <w:r w:rsidR="13478C83">
        <w:t xml:space="preserve">the </w:t>
      </w:r>
      <w:r w:rsidR="7C00929F">
        <w:t xml:space="preserve">two </w:t>
      </w:r>
      <w:r w:rsidR="3D693806">
        <w:t>ints</w:t>
      </w:r>
      <w:r w:rsidR="7EDF6075">
        <w:t xml:space="preserve">. </w:t>
      </w:r>
      <w:r w:rsidR="7C00929F">
        <w:t xml:space="preserve"> </w:t>
      </w:r>
    </w:p>
    <w:p w14:paraId="59906BBE" w14:textId="6820660D" w:rsidR="3F6EAF4A" w:rsidRDefault="3F6EAF4A" w:rsidP="1334D222">
      <w:pPr>
        <w:pStyle w:val="BodyText"/>
        <w:numPr>
          <w:ilvl w:val="1"/>
          <w:numId w:val="34"/>
        </w:numPr>
      </w:pPr>
      <w:r>
        <w:t>Subtraction:</w:t>
      </w:r>
      <w:r w:rsidR="415F3AC3">
        <w:t xml:space="preserve"> takes in two ints, x and y, as parameters and returns the result of </w:t>
      </w:r>
      <w:r w:rsidR="00F34D6E">
        <w:t>subtracting</w:t>
      </w:r>
      <w:r w:rsidR="415F3AC3">
        <w:t xml:space="preserve"> y from x</w:t>
      </w:r>
    </w:p>
    <w:p w14:paraId="0AFD33B6" w14:textId="3B0EF605" w:rsidR="3F6EAF4A" w:rsidRDefault="3F6EAF4A" w:rsidP="1334D222">
      <w:pPr>
        <w:pStyle w:val="BodyText"/>
        <w:numPr>
          <w:ilvl w:val="1"/>
          <w:numId w:val="34"/>
        </w:numPr>
      </w:pPr>
      <w:r>
        <w:t xml:space="preserve">Multiplication: </w:t>
      </w:r>
      <w:r w:rsidR="0341D075">
        <w:t xml:space="preserve">takes in two ints as parameters and returns the product of the two. </w:t>
      </w:r>
    </w:p>
    <w:p w14:paraId="41472B10" w14:textId="7D26832B" w:rsidR="3F6EAF4A" w:rsidRDefault="3F6EAF4A" w:rsidP="1334D222">
      <w:pPr>
        <w:pStyle w:val="BodyText"/>
        <w:numPr>
          <w:ilvl w:val="1"/>
          <w:numId w:val="34"/>
        </w:numPr>
      </w:pPr>
      <w:r>
        <w:t xml:space="preserve">Division: </w:t>
      </w:r>
      <w:r w:rsidR="4301AB32">
        <w:t>Takes in two ints</w:t>
      </w:r>
      <w:r w:rsidR="00D08585">
        <w:t>,</w:t>
      </w:r>
      <w:r w:rsidR="54D6DC5A">
        <w:t xml:space="preserve"> </w:t>
      </w:r>
      <w:r w:rsidR="00D08585">
        <w:t>x and y,</w:t>
      </w:r>
      <w:r w:rsidR="4301AB32">
        <w:t xml:space="preserve"> as parameters and r</w:t>
      </w:r>
      <w:r w:rsidR="6E3AAD59">
        <w:t xml:space="preserve">eturns the result of dividing </w:t>
      </w:r>
      <w:r w:rsidR="7542C4AA">
        <w:t xml:space="preserve">x by y. </w:t>
      </w:r>
      <w:r w:rsidR="59F9818D">
        <w:t xml:space="preserve">Trying to divide by 0 will result in the program returning an error. </w:t>
      </w:r>
    </w:p>
    <w:p w14:paraId="4B169582" w14:textId="1AFD7AF1" w:rsidR="16CE8D44" w:rsidRDefault="3F6EAF4A" w:rsidP="16CE8D44">
      <w:pPr>
        <w:pStyle w:val="BodyText"/>
        <w:numPr>
          <w:ilvl w:val="1"/>
          <w:numId w:val="34"/>
        </w:numPr>
      </w:pPr>
      <w:r>
        <w:t>Modulo:</w:t>
      </w:r>
      <w:r w:rsidR="001D6787">
        <w:t xml:space="preserve"> </w:t>
      </w:r>
      <w:r w:rsidR="1CBC0BD1">
        <w:t>Takes in two ints, x and y, as parameters and returns</w:t>
      </w:r>
      <w:r w:rsidR="1D7D1077">
        <w:t xml:space="preserve"> the result of x modulo y. </w:t>
      </w:r>
    </w:p>
    <w:p w14:paraId="64D0477B" w14:textId="47EA26A7" w:rsidR="4B85B3FC" w:rsidRDefault="3F6EAF4A" w:rsidP="4F7279B6">
      <w:pPr>
        <w:pStyle w:val="BodyText"/>
        <w:numPr>
          <w:ilvl w:val="1"/>
          <w:numId w:val="34"/>
        </w:numPr>
      </w:pPr>
      <w:r>
        <w:t xml:space="preserve">Exponent: </w:t>
      </w:r>
      <w:r w:rsidR="4DDE5548">
        <w:t xml:space="preserve">Takes in two ints, x and y, as parameters and returns the result of x to the yth power. </w:t>
      </w:r>
    </w:p>
    <w:p w14:paraId="64F8D341" w14:textId="505D5986" w:rsidR="005D36D8" w:rsidRDefault="150790F6" w:rsidP="005D36D8">
      <w:pPr>
        <w:pStyle w:val="BodyText"/>
        <w:numPr>
          <w:ilvl w:val="0"/>
          <w:numId w:val="34"/>
        </w:numPr>
      </w:pPr>
      <w:r>
        <w:t>Output</w:t>
      </w:r>
      <w:r w:rsidR="54FAC75D">
        <w:t>: This will be handled by main and will function as a single print to console statement.</w:t>
      </w:r>
    </w:p>
    <w:p w14:paraId="53A7C0E6" w14:textId="3FBE6B23" w:rsidR="00D67126" w:rsidRPr="00A45823" w:rsidRDefault="3EB37669" w:rsidP="3B150D0A">
      <w:pPr>
        <w:pStyle w:val="Heading2"/>
        <w:ind w:left="720" w:firstLine="0"/>
      </w:pPr>
      <w:bookmarkStart w:id="18" w:name="_Toc150521138"/>
      <w:r>
        <w:t xml:space="preserve">5.2 </w:t>
      </w:r>
      <w:r w:rsidR="00D67126" w:rsidRPr="00A45823">
        <w:t>Architecturally Significant Design</w:t>
      </w:r>
      <w:r w:rsidR="00CE44AF">
        <w:t xml:space="preserve"> Modules or</w:t>
      </w:r>
      <w:r w:rsidR="00D67126" w:rsidRPr="00A45823">
        <w:t xml:space="preserve"> Packages</w:t>
      </w:r>
      <w:bookmarkEnd w:id="18"/>
    </w:p>
    <w:p w14:paraId="245E690A" w14:textId="11041EA6" w:rsidR="002278C9" w:rsidRDefault="002278C9" w:rsidP="2CABE524">
      <w:pPr>
        <w:pStyle w:val="BodyText"/>
      </w:pPr>
      <w:r>
        <w:t>The following section</w:t>
      </w:r>
      <w:r w:rsidR="00A57792">
        <w:t xml:space="preserve"> will give</w:t>
      </w:r>
      <w:r>
        <w:t xml:space="preserve"> a brief </w:t>
      </w:r>
      <w:r w:rsidR="00A40EDF">
        <w:t>description</w:t>
      </w:r>
      <w:r>
        <w:t xml:space="preserve"> of the significant portion of the program, as well as a function diagram showing </w:t>
      </w:r>
      <w:r w:rsidR="00825C91">
        <w:t>main functionalities and interaction with other portions of the program.</w:t>
      </w:r>
    </w:p>
    <w:p w14:paraId="45B44BE0" w14:textId="42A7C3E2" w:rsidR="4432E240" w:rsidRDefault="4432E240" w:rsidP="4432E240">
      <w:pPr>
        <w:pStyle w:val="BodyText"/>
      </w:pPr>
    </w:p>
    <w:p w14:paraId="53162A10" w14:textId="3B62696A" w:rsidR="00A57792" w:rsidRDefault="680BF0CD" w:rsidP="2CABE524">
      <w:pPr>
        <w:pStyle w:val="BodyText"/>
      </w:pPr>
      <w:r>
        <w:rPr>
          <w:noProof/>
        </w:rPr>
        <w:lastRenderedPageBreak/>
        <w:drawing>
          <wp:inline distT="0" distB="0" distL="0" distR="0" wp14:anchorId="7591DC86" wp14:editId="227B4719">
            <wp:extent cx="5796798" cy="4746129"/>
            <wp:effectExtent l="0" t="0" r="0" b="0"/>
            <wp:docPr id="555929040" name="Picture 555929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929040"/>
                    <pic:cNvPicPr/>
                  </pic:nvPicPr>
                  <pic:blipFill>
                    <a:blip r:embed="rId9">
                      <a:extLst>
                        <a:ext uri="{28A0092B-C50C-407E-A947-70E740481C1C}">
                          <a14:useLocalDpi xmlns:a14="http://schemas.microsoft.com/office/drawing/2010/main" val="0"/>
                        </a:ext>
                      </a:extLst>
                    </a:blip>
                    <a:stretch>
                      <a:fillRect/>
                    </a:stretch>
                  </pic:blipFill>
                  <pic:spPr>
                    <a:xfrm>
                      <a:off x="0" y="0"/>
                      <a:ext cx="5796798" cy="4746129"/>
                    </a:xfrm>
                    <a:prstGeom prst="rect">
                      <a:avLst/>
                    </a:prstGeom>
                  </pic:spPr>
                </pic:pic>
              </a:graphicData>
            </a:graphic>
          </wp:inline>
        </w:drawing>
      </w:r>
    </w:p>
    <w:p w14:paraId="37234A69" w14:textId="383E3DB2" w:rsidR="2C71F86E" w:rsidRDefault="2C71F86E" w:rsidP="4432E240">
      <w:pPr>
        <w:pStyle w:val="BodyText"/>
        <w:rPr>
          <w:b/>
          <w:bCs/>
        </w:rPr>
      </w:pPr>
      <w:r w:rsidRPr="4432E240">
        <w:rPr>
          <w:b/>
          <w:bCs/>
        </w:rPr>
        <w:t>Main:</w:t>
      </w:r>
    </w:p>
    <w:p w14:paraId="22984C69" w14:textId="73169BFE" w:rsidR="3E2D2928" w:rsidRDefault="3E2D2928" w:rsidP="4432E240">
      <w:pPr>
        <w:pStyle w:val="BodyText"/>
        <w:numPr>
          <w:ilvl w:val="1"/>
          <w:numId w:val="2"/>
        </w:numPr>
      </w:pPr>
      <w:r>
        <w:t>Implements the user interface</w:t>
      </w:r>
    </w:p>
    <w:p w14:paraId="184DC1A2" w14:textId="11FD80E4" w:rsidR="3E2D2928" w:rsidRDefault="3E2D2928" w:rsidP="4432E240">
      <w:pPr>
        <w:pStyle w:val="BodyText"/>
        <w:numPr>
          <w:ilvl w:val="1"/>
          <w:numId w:val="2"/>
        </w:numPr>
      </w:pPr>
      <w:r>
        <w:t>Validates</w:t>
      </w:r>
      <w:r w:rsidR="03255A20">
        <w:t xml:space="preserve"> the</w:t>
      </w:r>
      <w:r>
        <w:t xml:space="preserve"> input</w:t>
      </w:r>
    </w:p>
    <w:p w14:paraId="0AB35016" w14:textId="1F609A79" w:rsidR="3E2D2928" w:rsidRDefault="3E2D2928" w:rsidP="4432E240">
      <w:pPr>
        <w:pStyle w:val="BodyText"/>
        <w:numPr>
          <w:ilvl w:val="1"/>
          <w:numId w:val="2"/>
        </w:numPr>
      </w:pPr>
      <w:r>
        <w:t>Handles errors raised by the program</w:t>
      </w:r>
    </w:p>
    <w:p w14:paraId="11D9384F" w14:textId="467219AF" w:rsidR="3E2D2928" w:rsidRDefault="3E2D2928" w:rsidP="4432E240">
      <w:pPr>
        <w:pStyle w:val="BodyText"/>
        <w:numPr>
          <w:ilvl w:val="1"/>
          <w:numId w:val="2"/>
        </w:numPr>
      </w:pPr>
      <w:r>
        <w:t>Calls Parse on the input</w:t>
      </w:r>
    </w:p>
    <w:p w14:paraId="29666CE6" w14:textId="11D2D01E" w:rsidR="4E5B174E" w:rsidRDefault="4E5B174E" w:rsidP="34081F08">
      <w:pPr>
        <w:pStyle w:val="BodyText"/>
        <w:numPr>
          <w:ilvl w:val="1"/>
          <w:numId w:val="2"/>
        </w:numPr>
      </w:pPr>
      <w:r>
        <w:t>Displays the final answer to the user</w:t>
      </w:r>
    </w:p>
    <w:p w14:paraId="0EE8B408" w14:textId="3BC673C0" w:rsidR="4432E240" w:rsidRDefault="4432E240" w:rsidP="4432E240">
      <w:pPr>
        <w:pStyle w:val="BodyText"/>
        <w:rPr>
          <w:b/>
          <w:bCs/>
        </w:rPr>
      </w:pPr>
    </w:p>
    <w:p w14:paraId="430295A3" w14:textId="54E9F694" w:rsidR="00483C66" w:rsidRDefault="2C71F86E" w:rsidP="4432E240">
      <w:pPr>
        <w:pStyle w:val="BodyText"/>
        <w:rPr>
          <w:b/>
          <w:bCs/>
        </w:rPr>
      </w:pPr>
      <w:r w:rsidRPr="4432E240">
        <w:rPr>
          <w:b/>
          <w:bCs/>
        </w:rPr>
        <w:t>Parser:</w:t>
      </w:r>
    </w:p>
    <w:p w14:paraId="519FF6D2" w14:textId="394ED57D" w:rsidR="6A418C16" w:rsidRDefault="6A418C16" w:rsidP="4432E240">
      <w:pPr>
        <w:pStyle w:val="BodyText"/>
        <w:numPr>
          <w:ilvl w:val="1"/>
          <w:numId w:val="1"/>
        </w:numPr>
      </w:pPr>
      <w:r>
        <w:t>Takes the input from main</w:t>
      </w:r>
    </w:p>
    <w:p w14:paraId="66BC21A8" w14:textId="18645E8B" w:rsidR="6A418C16" w:rsidRDefault="6A418C16" w:rsidP="4432E240">
      <w:pPr>
        <w:pStyle w:val="BodyText"/>
        <w:numPr>
          <w:ilvl w:val="1"/>
          <w:numId w:val="1"/>
        </w:numPr>
      </w:pPr>
      <w:r>
        <w:t>Parses the string by pushing pieces of information to the stacks</w:t>
      </w:r>
    </w:p>
    <w:p w14:paraId="5EE956A5" w14:textId="2460ADFF" w:rsidR="6A418C16" w:rsidRDefault="6A418C16" w:rsidP="34081F08">
      <w:pPr>
        <w:pStyle w:val="BodyText"/>
        <w:numPr>
          <w:ilvl w:val="2"/>
          <w:numId w:val="1"/>
        </w:numPr>
      </w:pPr>
      <w:r>
        <w:t>Detects errors in the string while parsing</w:t>
      </w:r>
    </w:p>
    <w:p w14:paraId="39ADF3F7" w14:textId="64C878B0" w:rsidR="6A418C16" w:rsidRDefault="6A418C16" w:rsidP="34081F08">
      <w:pPr>
        <w:pStyle w:val="BodyText"/>
        <w:numPr>
          <w:ilvl w:val="1"/>
          <w:numId w:val="1"/>
        </w:numPr>
      </w:pPr>
      <w:r>
        <w:t>Uses isOperator and Pemdas to determine the methodology needed to correctly evaluate the expression</w:t>
      </w:r>
    </w:p>
    <w:p w14:paraId="2A3C2404" w14:textId="3F9867D3" w:rsidR="6A418C16" w:rsidRDefault="6A418C16" w:rsidP="34081F08">
      <w:pPr>
        <w:pStyle w:val="BodyText"/>
        <w:numPr>
          <w:ilvl w:val="1"/>
          <w:numId w:val="1"/>
        </w:numPr>
      </w:pPr>
      <w:r>
        <w:t>Calls evaluate on the broken-down chunks of the expression</w:t>
      </w:r>
    </w:p>
    <w:p w14:paraId="04AC639F" w14:textId="2C62AA5D" w:rsidR="6A418C16" w:rsidRDefault="6A418C16" w:rsidP="34081F08">
      <w:pPr>
        <w:pStyle w:val="BodyText"/>
        <w:numPr>
          <w:ilvl w:val="1"/>
          <w:numId w:val="1"/>
        </w:numPr>
      </w:pPr>
      <w:r>
        <w:lastRenderedPageBreak/>
        <w:t>Returns the final answer to main</w:t>
      </w:r>
    </w:p>
    <w:p w14:paraId="5BDB7F87" w14:textId="10B76B1D" w:rsidR="2C71F86E" w:rsidRDefault="2C71F86E" w:rsidP="4432E240">
      <w:pPr>
        <w:pStyle w:val="BodyText"/>
        <w:rPr>
          <w:b/>
          <w:bCs/>
        </w:rPr>
      </w:pPr>
      <w:r w:rsidRPr="4432E240">
        <w:rPr>
          <w:b/>
          <w:bCs/>
        </w:rPr>
        <w:t>Evaluate:</w:t>
      </w:r>
    </w:p>
    <w:p w14:paraId="079EE189" w14:textId="7ADAE131" w:rsidR="1E2C9C73" w:rsidRDefault="1E2C9C73" w:rsidP="34081F08">
      <w:pPr>
        <w:pStyle w:val="BodyText"/>
        <w:numPr>
          <w:ilvl w:val="1"/>
          <w:numId w:val="39"/>
        </w:numPr>
      </w:pPr>
      <w:r>
        <w:t>Takes information from the parser</w:t>
      </w:r>
    </w:p>
    <w:p w14:paraId="5103B14F" w14:textId="141C90CC" w:rsidR="1E2C9C73" w:rsidRDefault="1E2C9C73" w:rsidP="34081F08">
      <w:pPr>
        <w:pStyle w:val="BodyText"/>
        <w:numPr>
          <w:ilvl w:val="1"/>
          <w:numId w:val="39"/>
        </w:numPr>
      </w:pPr>
      <w:r>
        <w:t>Determines the needed operation and evaluates the chunk of data</w:t>
      </w:r>
    </w:p>
    <w:p w14:paraId="1A93BAAE" w14:textId="03A4635D" w:rsidR="1E2C9C73" w:rsidRDefault="1E2C9C73" w:rsidP="34081F08">
      <w:pPr>
        <w:pStyle w:val="BodyText"/>
        <w:numPr>
          <w:ilvl w:val="2"/>
          <w:numId w:val="39"/>
        </w:numPr>
      </w:pPr>
      <w:r>
        <w:t>Detects errors in the expression before calculation</w:t>
      </w:r>
    </w:p>
    <w:p w14:paraId="239B4BA9" w14:textId="58DD3DC5" w:rsidR="1E2C9C73" w:rsidRDefault="1E2C9C73" w:rsidP="34081F08">
      <w:pPr>
        <w:pStyle w:val="BodyText"/>
        <w:numPr>
          <w:ilvl w:val="1"/>
          <w:numId w:val="39"/>
        </w:numPr>
      </w:pPr>
      <w:r>
        <w:t>Returns the calculated values to the parser</w:t>
      </w:r>
    </w:p>
    <w:p w14:paraId="2236B1F2" w14:textId="334C06CA" w:rsidR="4432E240" w:rsidRDefault="4432E240" w:rsidP="4432E240">
      <w:pPr>
        <w:pStyle w:val="BodyText"/>
        <w:rPr>
          <w:b/>
          <w:bCs/>
        </w:rPr>
      </w:pPr>
    </w:p>
    <w:p w14:paraId="16B32205" w14:textId="77777777" w:rsidR="00D67126" w:rsidRPr="00A45823" w:rsidRDefault="00D67126">
      <w:pPr>
        <w:pStyle w:val="Heading1"/>
      </w:pPr>
      <w:bookmarkStart w:id="19" w:name="_Toc150521139"/>
      <w:r w:rsidRPr="00A45823">
        <w:t>Interface Description</w:t>
      </w:r>
      <w:bookmarkEnd w:id="19"/>
    </w:p>
    <w:p w14:paraId="64158715" w14:textId="13D78E86" w:rsidR="00130E14" w:rsidRPr="00130E14" w:rsidRDefault="00130E14" w:rsidP="00130E14">
      <w:pPr>
        <w:pStyle w:val="BodyText"/>
      </w:pPr>
      <w:r>
        <w:t xml:space="preserve">The main interface that will be interacted with </w:t>
      </w:r>
      <w:r w:rsidR="002B4525">
        <w:t>regarding</w:t>
      </w:r>
      <w:r>
        <w:t xml:space="preserve"> the program is the command line</w:t>
      </w:r>
      <w:r w:rsidR="00704610">
        <w:t xml:space="preserve"> in the terminal.</w:t>
      </w:r>
      <w:r w:rsidR="002B4525">
        <w:t xml:space="preserve"> From the command line, the user </w:t>
      </w:r>
      <w:r w:rsidR="7FC79CB4">
        <w:t>is prompted to enter an expression into the terminal</w:t>
      </w:r>
      <w:r w:rsidR="002B4525">
        <w:t xml:space="preserve"> and </w:t>
      </w:r>
      <w:r w:rsidR="0040715A">
        <w:t>the terminal</w:t>
      </w:r>
      <w:r w:rsidR="008A7AE9">
        <w:t xml:space="preserve"> will then either</w:t>
      </w:r>
      <w:r w:rsidR="00BD4A6B">
        <w:t xml:space="preserve"> output an error message if any errors in </w:t>
      </w:r>
      <w:r w:rsidR="5775ECE4">
        <w:t>the</w:t>
      </w:r>
      <w:r w:rsidR="00BD4A6B">
        <w:t xml:space="preserve"> input were detected, or it will output the correct solution to the entered expression.</w:t>
      </w:r>
      <w:r w:rsidR="004C2AAE">
        <w:t xml:space="preserve"> </w:t>
      </w:r>
    </w:p>
    <w:p w14:paraId="38F039B8" w14:textId="1D1E12E1" w:rsidR="403231A8" w:rsidRDefault="403231A8" w:rsidP="27F545FC">
      <w:pPr>
        <w:pStyle w:val="BodyText"/>
      </w:pPr>
      <w:r>
        <w:t xml:space="preserve">Valid </w:t>
      </w:r>
      <w:r w:rsidR="5452DDC6">
        <w:t>expressions</w:t>
      </w:r>
      <w:r>
        <w:t xml:space="preserve"> should contain only the following: numerical characters, supported </w:t>
      </w:r>
      <w:r w:rsidR="6232759B">
        <w:t>operands</w:t>
      </w:r>
      <w:r>
        <w:t xml:space="preserve"> (+, -, *, /, </w:t>
      </w:r>
      <w:r w:rsidR="35E5FB96">
        <w:t xml:space="preserve">%, ^), and grouping </w:t>
      </w:r>
      <w:r w:rsidR="7ED935B3">
        <w:t>symbols</w:t>
      </w:r>
      <w:r w:rsidR="78A2D9DA">
        <w:t xml:space="preserve"> (parentheses). </w:t>
      </w:r>
      <w:r w:rsidR="47A2545F">
        <w:t xml:space="preserve">The user can also type ‘q’ to quit the program. </w:t>
      </w:r>
      <w:r w:rsidR="78A2D9DA">
        <w:t xml:space="preserve">Grouping symbols should be properly matched, </w:t>
      </w:r>
      <w:r w:rsidR="65673A22">
        <w:t xml:space="preserve">but extraneous sets of grouping symbols </w:t>
      </w:r>
      <w:r w:rsidR="799AE62A">
        <w:t>are</w:t>
      </w:r>
      <w:r w:rsidR="65673A22">
        <w:t xml:space="preserve"> fine. If the input is determined to be valid, the program will </w:t>
      </w:r>
      <w:r w:rsidR="747DB71A">
        <w:t xml:space="preserve">output the result of the expression. </w:t>
      </w:r>
      <w:r w:rsidR="1A5AAEC3">
        <w:t>Otherwise,</w:t>
      </w:r>
      <w:r w:rsidR="747DB71A">
        <w:t xml:space="preserve"> the program will give the user a descriptive error message based on which error it found. </w:t>
      </w:r>
      <w:r w:rsidR="5BE1C668">
        <w:t xml:space="preserve">After the program produces an output based on the user’s expression, the user is then again prompted to </w:t>
      </w:r>
      <w:r w:rsidR="4C2F082B">
        <w:t>enter another expression to be evaluated or</w:t>
      </w:r>
      <w:r w:rsidR="270D33D5">
        <w:t xml:space="preserve"> the user can type ‘q’ to quit the program. </w:t>
      </w:r>
    </w:p>
    <w:p w14:paraId="5F67C0EF" w14:textId="2D18230D" w:rsidR="00D67126" w:rsidRPr="00CE44AF" w:rsidRDefault="00D67126">
      <w:pPr>
        <w:pStyle w:val="Heading1"/>
      </w:pPr>
      <w:bookmarkStart w:id="20" w:name="_Toc150521140"/>
      <w:r>
        <w:t xml:space="preserve">Size and Performance </w:t>
      </w:r>
      <w:r w:rsidR="32EC01DF">
        <w:t>NA</w:t>
      </w:r>
      <w:bookmarkEnd w:id="20"/>
    </w:p>
    <w:p w14:paraId="7759C103" w14:textId="34D34AEB" w:rsidR="00D67126" w:rsidRPr="00A45823" w:rsidRDefault="00D67126">
      <w:pPr>
        <w:pStyle w:val="Heading1"/>
      </w:pPr>
      <w:bookmarkStart w:id="21" w:name="_Toc150521141"/>
      <w:r w:rsidRPr="00A45823">
        <w:t>Quality</w:t>
      </w:r>
      <w:bookmarkEnd w:id="21"/>
      <w:r w:rsidRPr="00A45823">
        <w:t xml:space="preserve"> </w:t>
      </w:r>
    </w:p>
    <w:p w14:paraId="047D301E" w14:textId="4AC0EF99" w:rsidR="00D67126" w:rsidRPr="00A45823" w:rsidRDefault="0015766C" w:rsidP="31E1A378">
      <w:pPr>
        <w:pStyle w:val="BodyText"/>
        <w:numPr>
          <w:ilvl w:val="1"/>
          <w:numId w:val="38"/>
        </w:numPr>
      </w:pPr>
      <w:r>
        <w:t>Comments</w:t>
      </w:r>
      <w:r w:rsidR="7B270362">
        <w:t xml:space="preserve">: Source code should be readable </w:t>
      </w:r>
      <w:r w:rsidR="497CAD54">
        <w:t>and understandable to any outside programmer</w:t>
      </w:r>
      <w:r w:rsidR="0AE6013D">
        <w:t>.</w:t>
      </w:r>
    </w:p>
    <w:p w14:paraId="3233CD95" w14:textId="532074AB" w:rsidR="00D67126" w:rsidRPr="00A45823" w:rsidRDefault="497CAD54" w:rsidP="1EE7B2D2">
      <w:pPr>
        <w:pStyle w:val="BodyText"/>
        <w:numPr>
          <w:ilvl w:val="1"/>
          <w:numId w:val="38"/>
        </w:numPr>
      </w:pPr>
      <w:r>
        <w:t>E</w:t>
      </w:r>
      <w:r w:rsidR="0015766C">
        <w:t xml:space="preserve">rror </w:t>
      </w:r>
      <w:r w:rsidR="31FC0845">
        <w:t>H</w:t>
      </w:r>
      <w:r w:rsidR="0015766C">
        <w:t>andling</w:t>
      </w:r>
      <w:r w:rsidR="661241A8">
        <w:t xml:space="preserve">: The software should </w:t>
      </w:r>
      <w:r w:rsidR="0ED70EFD">
        <w:t>be able to identify invalid or undefined behaviors and safely inform the user instead of crashing out or freezing.</w:t>
      </w:r>
    </w:p>
    <w:p w14:paraId="3CD610CC" w14:textId="6326E57C" w:rsidR="52935864" w:rsidRDefault="52935864" w:rsidP="365037B4">
      <w:pPr>
        <w:pStyle w:val="BodyText"/>
        <w:numPr>
          <w:ilvl w:val="2"/>
          <w:numId w:val="38"/>
        </w:numPr>
      </w:pPr>
      <w:r>
        <w:t>Safety: The software should never allow the user to perform operations or computations that could result in memory leaks or data corruption</w:t>
      </w:r>
      <w:r w:rsidR="002DE6A3">
        <w:t xml:space="preserve"> and should handle errors appropriately</w:t>
      </w:r>
      <w:r w:rsidR="65D5C3DB">
        <w:t>.</w:t>
      </w:r>
    </w:p>
    <w:p w14:paraId="1705EA6C" w14:textId="08BC9F46" w:rsidR="00D67126" w:rsidRPr="00A45823" w:rsidRDefault="1749CCF6" w:rsidP="1EE7B2D2">
      <w:pPr>
        <w:pStyle w:val="BodyText"/>
        <w:numPr>
          <w:ilvl w:val="1"/>
          <w:numId w:val="38"/>
        </w:numPr>
      </w:pPr>
      <w:r>
        <w:t>G</w:t>
      </w:r>
      <w:r w:rsidR="009A7E36">
        <w:t>eneralization</w:t>
      </w:r>
      <w:r w:rsidR="32A33D1A">
        <w:t xml:space="preserve">: The code should be well defined so that it does not get repeated and so </w:t>
      </w:r>
      <w:r w:rsidR="3FA20AF4">
        <w:t>functions are used several times.</w:t>
      </w:r>
    </w:p>
    <w:p w14:paraId="143985CB" w14:textId="7AC09979" w:rsidR="3FA20AF4" w:rsidRDefault="3FA20AF4" w:rsidP="70F54DE6">
      <w:pPr>
        <w:pStyle w:val="BodyText"/>
        <w:numPr>
          <w:ilvl w:val="1"/>
          <w:numId w:val="38"/>
        </w:numPr>
      </w:pPr>
      <w:r>
        <w:t xml:space="preserve">Decomposition: </w:t>
      </w:r>
      <w:r w:rsidR="373FB1C2">
        <w:t xml:space="preserve">Components for the larger system should also be built from finer-grain </w:t>
      </w:r>
      <w:r w:rsidR="68532C30">
        <w:t>elements</w:t>
      </w:r>
      <w:r w:rsidR="4574A796">
        <w:t>.</w:t>
      </w:r>
    </w:p>
    <w:p w14:paraId="47A3FF2D" w14:textId="6900020E" w:rsidR="00D67126" w:rsidRPr="00A45823" w:rsidRDefault="373FB1C2" w:rsidP="70F54DE6">
      <w:pPr>
        <w:pStyle w:val="BodyText"/>
        <w:numPr>
          <w:ilvl w:val="1"/>
          <w:numId w:val="38"/>
        </w:numPr>
      </w:pPr>
      <w:r>
        <w:t>Privacy/Security: The program will never save or ask f</w:t>
      </w:r>
      <w:r w:rsidR="53BE5EE4">
        <w:t xml:space="preserve">or </w:t>
      </w:r>
      <w:r w:rsidR="20E8A0DC">
        <w:t xml:space="preserve">personal </w:t>
      </w:r>
      <w:r w:rsidR="53BE5EE4">
        <w:t>information from the user and the program will not be connected to the internet</w:t>
      </w:r>
      <w:r w:rsidR="2D3F3FC3">
        <w:t>.</w:t>
      </w:r>
    </w:p>
    <w:sectPr w:rsidR="00D67126" w:rsidRPr="00A45823">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F2B3C" w14:textId="77777777" w:rsidR="00CE1490" w:rsidRDefault="00CE1490">
      <w:pPr>
        <w:spacing w:line="240" w:lineRule="auto"/>
      </w:pPr>
      <w:r>
        <w:separator/>
      </w:r>
    </w:p>
  </w:endnote>
  <w:endnote w:type="continuationSeparator" w:id="0">
    <w:p w14:paraId="1C2D8DD5" w14:textId="77777777" w:rsidR="00CE1490" w:rsidRDefault="00CE1490">
      <w:pPr>
        <w:spacing w:line="240" w:lineRule="auto"/>
      </w:pPr>
      <w:r>
        <w:continuationSeparator/>
      </w:r>
    </w:p>
  </w:endnote>
  <w:endnote w:type="continuationNotice" w:id="1">
    <w:p w14:paraId="0E0CDA3A" w14:textId="77777777" w:rsidR="00CE1490" w:rsidRDefault="00CE149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Yu Mincho">
    <w:altName w:val="游明朝"/>
    <w:panose1 w:val="02020400000000000000"/>
    <w:charset w:val="80"/>
    <w:family w:val="roman"/>
    <w:notTrueType/>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198D"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8C2052"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4A56A6DC" w14:textId="77777777">
      <w:tc>
        <w:tcPr>
          <w:tcW w:w="3162" w:type="dxa"/>
          <w:tcBorders>
            <w:top w:val="nil"/>
            <w:left w:val="nil"/>
            <w:bottom w:val="nil"/>
            <w:right w:val="nil"/>
          </w:tcBorders>
        </w:tcPr>
        <w:p w14:paraId="164E9E92" w14:textId="77777777" w:rsidR="00D67126" w:rsidRDefault="00D67126">
          <w:pPr>
            <w:ind w:right="360"/>
          </w:pPr>
          <w:r>
            <w:t>Confidential</w:t>
          </w:r>
        </w:p>
      </w:tc>
      <w:tc>
        <w:tcPr>
          <w:tcW w:w="3162" w:type="dxa"/>
          <w:tcBorders>
            <w:top w:val="nil"/>
            <w:left w:val="nil"/>
            <w:bottom w:val="nil"/>
            <w:right w:val="nil"/>
          </w:tcBorders>
        </w:tcPr>
        <w:p w14:paraId="6125FFC2" w14:textId="04BB8679" w:rsidR="00D67126" w:rsidRDefault="00D67126">
          <w:pPr>
            <w:jc w:val="center"/>
          </w:pPr>
          <w:r>
            <w:rPr>
              <w:rFonts w:ascii="Symbol" w:eastAsia="Symbol" w:hAnsi="Symbol" w:cs="Symbol"/>
            </w:rPr>
            <w:t>Ó</w:t>
          </w:r>
          <w:r w:rsidR="00284714">
            <w:t xml:space="preserve"> Kansas Instruments™ (not really)</w:t>
          </w:r>
          <w:r>
            <w:t xml:space="preserve">, </w:t>
          </w:r>
          <w:r>
            <w:fldChar w:fldCharType="begin"/>
          </w:r>
          <w:r>
            <w:instrText xml:space="preserve"> DATE \@ "yyyy" </w:instrText>
          </w:r>
          <w:r>
            <w:fldChar w:fldCharType="separate"/>
          </w:r>
          <w:r w:rsidR="001704D7">
            <w:rPr>
              <w:noProof/>
            </w:rPr>
            <w:t>2023</w:t>
          </w:r>
          <w:r>
            <w:fldChar w:fldCharType="end"/>
          </w:r>
        </w:p>
      </w:tc>
      <w:tc>
        <w:tcPr>
          <w:tcW w:w="3162" w:type="dxa"/>
          <w:tcBorders>
            <w:top w:val="nil"/>
            <w:left w:val="nil"/>
            <w:bottom w:val="nil"/>
            <w:right w:val="nil"/>
          </w:tcBorders>
        </w:tcPr>
        <w:p w14:paraId="09D1A293"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794C2E5E" w14:textId="77777777" w:rsidR="00D67126" w:rsidRDefault="00D67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089C"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A2E19" w14:textId="77777777" w:rsidR="00CE1490" w:rsidRDefault="00CE1490">
      <w:pPr>
        <w:spacing w:line="240" w:lineRule="auto"/>
      </w:pPr>
      <w:r>
        <w:separator/>
      </w:r>
    </w:p>
  </w:footnote>
  <w:footnote w:type="continuationSeparator" w:id="0">
    <w:p w14:paraId="1E41E8CA" w14:textId="77777777" w:rsidR="00CE1490" w:rsidRDefault="00CE1490">
      <w:pPr>
        <w:spacing w:line="240" w:lineRule="auto"/>
      </w:pPr>
      <w:r>
        <w:continuationSeparator/>
      </w:r>
    </w:p>
  </w:footnote>
  <w:footnote w:type="continuationNotice" w:id="1">
    <w:p w14:paraId="5C5EEC91" w14:textId="77777777" w:rsidR="00CE1490" w:rsidRDefault="00CE149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FC55" w14:textId="77777777" w:rsidR="00D67126" w:rsidRDefault="00D67126">
    <w:pPr>
      <w:rPr>
        <w:sz w:val="24"/>
      </w:rPr>
    </w:pPr>
  </w:p>
  <w:p w14:paraId="43161CF3" w14:textId="77777777" w:rsidR="00D67126" w:rsidRDefault="00D67126">
    <w:pPr>
      <w:pBdr>
        <w:top w:val="single" w:sz="6" w:space="1" w:color="auto"/>
      </w:pBdr>
      <w:rPr>
        <w:sz w:val="24"/>
      </w:rPr>
    </w:pPr>
  </w:p>
  <w:p w14:paraId="42616879" w14:textId="2BC31E68" w:rsidR="00D67126" w:rsidRDefault="004F4F82">
    <w:pPr>
      <w:pBdr>
        <w:bottom w:val="single" w:sz="6" w:space="1" w:color="auto"/>
      </w:pBdr>
      <w:jc w:val="right"/>
      <w:rPr>
        <w:rFonts w:ascii="Arial" w:hAnsi="Arial"/>
        <w:b/>
        <w:sz w:val="36"/>
      </w:rPr>
    </w:pPr>
    <w:r>
      <w:rPr>
        <w:rFonts w:ascii="Arial" w:hAnsi="Arial"/>
        <w:b/>
        <w:sz w:val="36"/>
      </w:rPr>
      <w:t>Kansas Instruments™ (not really)</w:t>
    </w:r>
  </w:p>
  <w:p w14:paraId="2DF1CDC3" w14:textId="77777777" w:rsidR="00D67126" w:rsidRDefault="00D67126">
    <w:pPr>
      <w:pBdr>
        <w:bottom w:val="single" w:sz="6" w:space="1" w:color="auto"/>
      </w:pBdr>
      <w:jc w:val="right"/>
      <w:rPr>
        <w:sz w:val="24"/>
      </w:rPr>
    </w:pPr>
  </w:p>
  <w:p w14:paraId="306F8995"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3E802A93" w14:textId="77777777">
      <w:tc>
        <w:tcPr>
          <w:tcW w:w="6379" w:type="dxa"/>
        </w:tcPr>
        <w:p w14:paraId="5248BBB6" w14:textId="09FAB25E" w:rsidR="00D67126" w:rsidRDefault="004F4F82">
          <w:r>
            <w:t>Arithmetic Expression Evaluator in C++</w:t>
          </w:r>
        </w:p>
      </w:tc>
      <w:tc>
        <w:tcPr>
          <w:tcW w:w="3179" w:type="dxa"/>
        </w:tcPr>
        <w:p w14:paraId="4B560810" w14:textId="2E4E862F" w:rsidR="00D67126" w:rsidRDefault="00D67126">
          <w:pPr>
            <w:tabs>
              <w:tab w:val="left" w:pos="1135"/>
            </w:tabs>
            <w:spacing w:before="40"/>
            <w:ind w:right="68"/>
          </w:pPr>
          <w:r>
            <w:t xml:space="preserve">  Version:           </w:t>
          </w:r>
          <w:r w:rsidR="004F4F82">
            <w:t>1.</w:t>
          </w:r>
          <w:r w:rsidR="00487263">
            <w:t>4</w:t>
          </w:r>
        </w:p>
      </w:tc>
    </w:tr>
    <w:tr w:rsidR="00D67126" w14:paraId="30EDB1C5" w14:textId="77777777">
      <w:tc>
        <w:tcPr>
          <w:tcW w:w="6379" w:type="dxa"/>
        </w:tcPr>
        <w:p w14:paraId="55EE1E4C" w14:textId="5FC04871" w:rsidR="00D67126" w:rsidRDefault="00A628FA">
          <w:fldSimple w:instr="TITLE  \* MERGEFORMAT">
            <w:r w:rsidR="001704D7">
              <w:t>Software Architecture Document</w:t>
            </w:r>
          </w:fldSimple>
        </w:p>
      </w:tc>
      <w:tc>
        <w:tcPr>
          <w:tcW w:w="3179" w:type="dxa"/>
        </w:tcPr>
        <w:p w14:paraId="2B0D1BBB" w14:textId="178FA29A" w:rsidR="00EE12D0" w:rsidRDefault="00D67126">
          <w:r>
            <w:t xml:space="preserve">  Date:  </w:t>
          </w:r>
          <w:r w:rsidR="004F4F82">
            <w:t>1</w:t>
          </w:r>
          <w:r w:rsidR="00487263">
            <w:t>2/1/2024</w:t>
          </w:r>
        </w:p>
      </w:tc>
    </w:tr>
    <w:tr w:rsidR="00D67126" w14:paraId="39357FF6" w14:textId="77777777">
      <w:tc>
        <w:tcPr>
          <w:tcW w:w="9558" w:type="dxa"/>
          <w:gridSpan w:val="2"/>
        </w:tcPr>
        <w:p w14:paraId="29C9AE6E" w14:textId="208D3D2D" w:rsidR="00D67126" w:rsidRDefault="004F4F82">
          <w:r>
            <w:t>3</w:t>
          </w:r>
        </w:p>
      </w:tc>
    </w:tr>
  </w:tbl>
  <w:p w14:paraId="547ADD94"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1CBC"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D88982"/>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2A288F9"/>
    <w:multiLevelType w:val="hybridMultilevel"/>
    <w:tmpl w:val="FFFFFFFF"/>
    <w:lvl w:ilvl="0" w:tplc="AFE09538">
      <w:start w:val="1"/>
      <w:numFmt w:val="bullet"/>
      <w:lvlText w:val=""/>
      <w:lvlJc w:val="left"/>
      <w:pPr>
        <w:ind w:left="720" w:hanging="360"/>
      </w:pPr>
      <w:rPr>
        <w:rFonts w:ascii="Symbol" w:hAnsi="Symbol" w:hint="default"/>
      </w:rPr>
    </w:lvl>
    <w:lvl w:ilvl="1" w:tplc="F46C785C">
      <w:start w:val="1"/>
      <w:numFmt w:val="bullet"/>
      <w:lvlText w:val=""/>
      <w:lvlJc w:val="left"/>
      <w:pPr>
        <w:ind w:left="1440" w:hanging="360"/>
      </w:pPr>
      <w:rPr>
        <w:rFonts w:ascii="Symbol" w:hAnsi="Symbol" w:hint="default"/>
      </w:rPr>
    </w:lvl>
    <w:lvl w:ilvl="2" w:tplc="05561C1C">
      <w:start w:val="1"/>
      <w:numFmt w:val="bullet"/>
      <w:lvlText w:val=""/>
      <w:lvlJc w:val="left"/>
      <w:pPr>
        <w:ind w:left="2160" w:hanging="360"/>
      </w:pPr>
      <w:rPr>
        <w:rFonts w:ascii="Wingdings" w:hAnsi="Wingdings" w:hint="default"/>
      </w:rPr>
    </w:lvl>
    <w:lvl w:ilvl="3" w:tplc="B3322AA8">
      <w:start w:val="1"/>
      <w:numFmt w:val="bullet"/>
      <w:lvlText w:val=""/>
      <w:lvlJc w:val="left"/>
      <w:pPr>
        <w:ind w:left="2880" w:hanging="360"/>
      </w:pPr>
      <w:rPr>
        <w:rFonts w:ascii="Symbol" w:hAnsi="Symbol" w:hint="default"/>
      </w:rPr>
    </w:lvl>
    <w:lvl w:ilvl="4" w:tplc="EE94376A">
      <w:start w:val="1"/>
      <w:numFmt w:val="bullet"/>
      <w:lvlText w:val="o"/>
      <w:lvlJc w:val="left"/>
      <w:pPr>
        <w:ind w:left="3600" w:hanging="360"/>
      </w:pPr>
      <w:rPr>
        <w:rFonts w:ascii="Courier New" w:hAnsi="Courier New" w:hint="default"/>
      </w:rPr>
    </w:lvl>
    <w:lvl w:ilvl="5" w:tplc="3DEAB0D0">
      <w:start w:val="1"/>
      <w:numFmt w:val="bullet"/>
      <w:lvlText w:val=""/>
      <w:lvlJc w:val="left"/>
      <w:pPr>
        <w:ind w:left="4320" w:hanging="360"/>
      </w:pPr>
      <w:rPr>
        <w:rFonts w:ascii="Wingdings" w:hAnsi="Wingdings" w:hint="default"/>
      </w:rPr>
    </w:lvl>
    <w:lvl w:ilvl="6" w:tplc="CFAC9F96">
      <w:start w:val="1"/>
      <w:numFmt w:val="bullet"/>
      <w:lvlText w:val=""/>
      <w:lvlJc w:val="left"/>
      <w:pPr>
        <w:ind w:left="5040" w:hanging="360"/>
      </w:pPr>
      <w:rPr>
        <w:rFonts w:ascii="Symbol" w:hAnsi="Symbol" w:hint="default"/>
      </w:rPr>
    </w:lvl>
    <w:lvl w:ilvl="7" w:tplc="C172BE40">
      <w:start w:val="1"/>
      <w:numFmt w:val="bullet"/>
      <w:lvlText w:val="o"/>
      <w:lvlJc w:val="left"/>
      <w:pPr>
        <w:ind w:left="5760" w:hanging="360"/>
      </w:pPr>
      <w:rPr>
        <w:rFonts w:ascii="Courier New" w:hAnsi="Courier New" w:hint="default"/>
      </w:rPr>
    </w:lvl>
    <w:lvl w:ilvl="8" w:tplc="3E0CD654">
      <w:start w:val="1"/>
      <w:numFmt w:val="bullet"/>
      <w:lvlText w:val=""/>
      <w:lvlJc w:val="left"/>
      <w:pPr>
        <w:ind w:left="6480" w:hanging="360"/>
      </w:pPr>
      <w:rPr>
        <w:rFonts w:ascii="Wingdings" w:hAnsi="Wingdings" w:hint="default"/>
      </w:rPr>
    </w:lvl>
  </w:abstractNum>
  <w:abstractNum w:abstractNumId="5" w15:restartNumberingAfterBreak="0">
    <w:nsid w:val="079C47CE"/>
    <w:multiLevelType w:val="hybridMultilevel"/>
    <w:tmpl w:val="FFFFFFFF"/>
    <w:lvl w:ilvl="0" w:tplc="2FCC070A">
      <w:start w:val="1"/>
      <w:numFmt w:val="bullet"/>
      <w:lvlText w:val=""/>
      <w:lvlJc w:val="left"/>
      <w:pPr>
        <w:ind w:left="720" w:hanging="360"/>
      </w:pPr>
      <w:rPr>
        <w:rFonts w:ascii="Symbol" w:hAnsi="Symbol" w:hint="default"/>
      </w:rPr>
    </w:lvl>
    <w:lvl w:ilvl="1" w:tplc="53D689A6">
      <w:start w:val="1"/>
      <w:numFmt w:val="bullet"/>
      <w:lvlText w:val="-"/>
      <w:lvlJc w:val="left"/>
      <w:pPr>
        <w:ind w:left="1440" w:hanging="360"/>
      </w:pPr>
      <w:rPr>
        <w:rFonts w:ascii="Calibri" w:hAnsi="Calibri" w:hint="default"/>
      </w:rPr>
    </w:lvl>
    <w:lvl w:ilvl="2" w:tplc="079E9332">
      <w:start w:val="1"/>
      <w:numFmt w:val="bullet"/>
      <w:lvlText w:val=""/>
      <w:lvlJc w:val="left"/>
      <w:pPr>
        <w:ind w:left="2160" w:hanging="360"/>
      </w:pPr>
      <w:rPr>
        <w:rFonts w:ascii="Wingdings" w:hAnsi="Wingdings" w:hint="default"/>
      </w:rPr>
    </w:lvl>
    <w:lvl w:ilvl="3" w:tplc="552CED3C">
      <w:start w:val="1"/>
      <w:numFmt w:val="bullet"/>
      <w:lvlText w:val=""/>
      <w:lvlJc w:val="left"/>
      <w:pPr>
        <w:ind w:left="2880" w:hanging="360"/>
      </w:pPr>
      <w:rPr>
        <w:rFonts w:ascii="Symbol" w:hAnsi="Symbol" w:hint="default"/>
      </w:rPr>
    </w:lvl>
    <w:lvl w:ilvl="4" w:tplc="ADBEF2DE">
      <w:start w:val="1"/>
      <w:numFmt w:val="bullet"/>
      <w:lvlText w:val="o"/>
      <w:lvlJc w:val="left"/>
      <w:pPr>
        <w:ind w:left="3600" w:hanging="360"/>
      </w:pPr>
      <w:rPr>
        <w:rFonts w:ascii="Courier New" w:hAnsi="Courier New" w:hint="default"/>
      </w:rPr>
    </w:lvl>
    <w:lvl w:ilvl="5" w:tplc="E338840A">
      <w:start w:val="1"/>
      <w:numFmt w:val="bullet"/>
      <w:lvlText w:val=""/>
      <w:lvlJc w:val="left"/>
      <w:pPr>
        <w:ind w:left="4320" w:hanging="360"/>
      </w:pPr>
      <w:rPr>
        <w:rFonts w:ascii="Wingdings" w:hAnsi="Wingdings" w:hint="default"/>
      </w:rPr>
    </w:lvl>
    <w:lvl w:ilvl="6" w:tplc="0982FAE0">
      <w:start w:val="1"/>
      <w:numFmt w:val="bullet"/>
      <w:lvlText w:val=""/>
      <w:lvlJc w:val="left"/>
      <w:pPr>
        <w:ind w:left="5040" w:hanging="360"/>
      </w:pPr>
      <w:rPr>
        <w:rFonts w:ascii="Symbol" w:hAnsi="Symbol" w:hint="default"/>
      </w:rPr>
    </w:lvl>
    <w:lvl w:ilvl="7" w:tplc="0F28AC54">
      <w:start w:val="1"/>
      <w:numFmt w:val="bullet"/>
      <w:lvlText w:val="o"/>
      <w:lvlJc w:val="left"/>
      <w:pPr>
        <w:ind w:left="5760" w:hanging="360"/>
      </w:pPr>
      <w:rPr>
        <w:rFonts w:ascii="Courier New" w:hAnsi="Courier New" w:hint="default"/>
      </w:rPr>
    </w:lvl>
    <w:lvl w:ilvl="8" w:tplc="C298B45C">
      <w:start w:val="1"/>
      <w:numFmt w:val="bullet"/>
      <w:lvlText w:val=""/>
      <w:lvlJc w:val="left"/>
      <w:pPr>
        <w:ind w:left="648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503F87B"/>
    <w:multiLevelType w:val="hybridMultilevel"/>
    <w:tmpl w:val="FFFFFFFF"/>
    <w:lvl w:ilvl="0" w:tplc="FE3E3EE2">
      <w:start w:val="1"/>
      <w:numFmt w:val="bullet"/>
      <w:lvlText w:val=""/>
      <w:lvlJc w:val="left"/>
      <w:pPr>
        <w:ind w:left="720" w:hanging="360"/>
      </w:pPr>
      <w:rPr>
        <w:rFonts w:ascii="Symbol" w:hAnsi="Symbol" w:hint="default"/>
      </w:rPr>
    </w:lvl>
    <w:lvl w:ilvl="1" w:tplc="C096BD98">
      <w:start w:val="1"/>
      <w:numFmt w:val="bullet"/>
      <w:lvlText w:val=""/>
      <w:lvlJc w:val="left"/>
      <w:pPr>
        <w:ind w:left="1440" w:hanging="360"/>
      </w:pPr>
      <w:rPr>
        <w:rFonts w:ascii="Symbol" w:hAnsi="Symbol" w:hint="default"/>
      </w:rPr>
    </w:lvl>
    <w:lvl w:ilvl="2" w:tplc="F8124C82">
      <w:start w:val="1"/>
      <w:numFmt w:val="bullet"/>
      <w:lvlText w:val=""/>
      <w:lvlJc w:val="left"/>
      <w:pPr>
        <w:ind w:left="2160" w:hanging="360"/>
      </w:pPr>
      <w:rPr>
        <w:rFonts w:ascii="Wingdings" w:hAnsi="Wingdings" w:hint="default"/>
      </w:rPr>
    </w:lvl>
    <w:lvl w:ilvl="3" w:tplc="8DDA8560">
      <w:start w:val="1"/>
      <w:numFmt w:val="bullet"/>
      <w:lvlText w:val=""/>
      <w:lvlJc w:val="left"/>
      <w:pPr>
        <w:ind w:left="2880" w:hanging="360"/>
      </w:pPr>
      <w:rPr>
        <w:rFonts w:ascii="Symbol" w:hAnsi="Symbol" w:hint="default"/>
      </w:rPr>
    </w:lvl>
    <w:lvl w:ilvl="4" w:tplc="2058548C">
      <w:start w:val="1"/>
      <w:numFmt w:val="bullet"/>
      <w:lvlText w:val="o"/>
      <w:lvlJc w:val="left"/>
      <w:pPr>
        <w:ind w:left="3600" w:hanging="360"/>
      </w:pPr>
      <w:rPr>
        <w:rFonts w:ascii="Courier New" w:hAnsi="Courier New" w:hint="default"/>
      </w:rPr>
    </w:lvl>
    <w:lvl w:ilvl="5" w:tplc="F9B2BCEC">
      <w:start w:val="1"/>
      <w:numFmt w:val="bullet"/>
      <w:lvlText w:val=""/>
      <w:lvlJc w:val="left"/>
      <w:pPr>
        <w:ind w:left="4320" w:hanging="360"/>
      </w:pPr>
      <w:rPr>
        <w:rFonts w:ascii="Wingdings" w:hAnsi="Wingdings" w:hint="default"/>
      </w:rPr>
    </w:lvl>
    <w:lvl w:ilvl="6" w:tplc="2EE42BDA">
      <w:start w:val="1"/>
      <w:numFmt w:val="bullet"/>
      <w:lvlText w:val=""/>
      <w:lvlJc w:val="left"/>
      <w:pPr>
        <w:ind w:left="5040" w:hanging="360"/>
      </w:pPr>
      <w:rPr>
        <w:rFonts w:ascii="Symbol" w:hAnsi="Symbol" w:hint="default"/>
      </w:rPr>
    </w:lvl>
    <w:lvl w:ilvl="7" w:tplc="96F82BDC">
      <w:start w:val="1"/>
      <w:numFmt w:val="bullet"/>
      <w:lvlText w:val="o"/>
      <w:lvlJc w:val="left"/>
      <w:pPr>
        <w:ind w:left="5760" w:hanging="360"/>
      </w:pPr>
      <w:rPr>
        <w:rFonts w:ascii="Courier New" w:hAnsi="Courier New" w:hint="default"/>
      </w:rPr>
    </w:lvl>
    <w:lvl w:ilvl="8" w:tplc="E24CF7F8">
      <w:start w:val="1"/>
      <w:numFmt w:val="bullet"/>
      <w:lvlText w:val=""/>
      <w:lvlJc w:val="left"/>
      <w:pPr>
        <w:ind w:left="648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19006B"/>
    <w:multiLevelType w:val="multilevel"/>
    <w:tmpl w:val="829066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0447EC6"/>
    <w:multiLevelType w:val="hybridMultilevel"/>
    <w:tmpl w:val="FFFFFFFF"/>
    <w:lvl w:ilvl="0" w:tplc="83AAB3B0">
      <w:start w:val="1"/>
      <w:numFmt w:val="bullet"/>
      <w:lvlText w:val=""/>
      <w:lvlJc w:val="left"/>
      <w:pPr>
        <w:ind w:left="720" w:hanging="360"/>
      </w:pPr>
      <w:rPr>
        <w:rFonts w:ascii="Symbol" w:hAnsi="Symbol" w:hint="default"/>
      </w:rPr>
    </w:lvl>
    <w:lvl w:ilvl="1" w:tplc="D74C3FC2">
      <w:start w:val="1"/>
      <w:numFmt w:val="bullet"/>
      <w:lvlText w:val=""/>
      <w:lvlJc w:val="left"/>
      <w:pPr>
        <w:ind w:left="1440" w:hanging="360"/>
      </w:pPr>
      <w:rPr>
        <w:rFonts w:ascii="Symbol" w:hAnsi="Symbol" w:hint="default"/>
      </w:rPr>
    </w:lvl>
    <w:lvl w:ilvl="2" w:tplc="5100E6B6">
      <w:start w:val="1"/>
      <w:numFmt w:val="bullet"/>
      <w:lvlText w:val=""/>
      <w:lvlJc w:val="left"/>
      <w:pPr>
        <w:ind w:left="2160" w:hanging="360"/>
      </w:pPr>
      <w:rPr>
        <w:rFonts w:ascii="Wingdings" w:hAnsi="Wingdings" w:hint="default"/>
      </w:rPr>
    </w:lvl>
    <w:lvl w:ilvl="3" w:tplc="5CA23EE8">
      <w:start w:val="1"/>
      <w:numFmt w:val="bullet"/>
      <w:lvlText w:val=""/>
      <w:lvlJc w:val="left"/>
      <w:pPr>
        <w:ind w:left="2880" w:hanging="360"/>
      </w:pPr>
      <w:rPr>
        <w:rFonts w:ascii="Symbol" w:hAnsi="Symbol" w:hint="default"/>
      </w:rPr>
    </w:lvl>
    <w:lvl w:ilvl="4" w:tplc="9F726F72">
      <w:start w:val="1"/>
      <w:numFmt w:val="bullet"/>
      <w:lvlText w:val="o"/>
      <w:lvlJc w:val="left"/>
      <w:pPr>
        <w:ind w:left="3600" w:hanging="360"/>
      </w:pPr>
      <w:rPr>
        <w:rFonts w:ascii="Courier New" w:hAnsi="Courier New" w:hint="default"/>
      </w:rPr>
    </w:lvl>
    <w:lvl w:ilvl="5" w:tplc="FE663AAE">
      <w:start w:val="1"/>
      <w:numFmt w:val="bullet"/>
      <w:lvlText w:val=""/>
      <w:lvlJc w:val="left"/>
      <w:pPr>
        <w:ind w:left="4320" w:hanging="360"/>
      </w:pPr>
      <w:rPr>
        <w:rFonts w:ascii="Wingdings" w:hAnsi="Wingdings" w:hint="default"/>
      </w:rPr>
    </w:lvl>
    <w:lvl w:ilvl="6" w:tplc="A476CB0E">
      <w:start w:val="1"/>
      <w:numFmt w:val="bullet"/>
      <w:lvlText w:val=""/>
      <w:lvlJc w:val="left"/>
      <w:pPr>
        <w:ind w:left="5040" w:hanging="360"/>
      </w:pPr>
      <w:rPr>
        <w:rFonts w:ascii="Symbol" w:hAnsi="Symbol" w:hint="default"/>
      </w:rPr>
    </w:lvl>
    <w:lvl w:ilvl="7" w:tplc="5C98C4B4">
      <w:start w:val="1"/>
      <w:numFmt w:val="bullet"/>
      <w:lvlText w:val="o"/>
      <w:lvlJc w:val="left"/>
      <w:pPr>
        <w:ind w:left="5760" w:hanging="360"/>
      </w:pPr>
      <w:rPr>
        <w:rFonts w:ascii="Courier New" w:hAnsi="Courier New" w:hint="default"/>
      </w:rPr>
    </w:lvl>
    <w:lvl w:ilvl="8" w:tplc="ADC275F6">
      <w:start w:val="1"/>
      <w:numFmt w:val="bullet"/>
      <w:lvlText w:val=""/>
      <w:lvlJc w:val="left"/>
      <w:pPr>
        <w:ind w:left="6480" w:hanging="360"/>
      </w:pPr>
      <w:rPr>
        <w:rFonts w:ascii="Wingdings" w:hAnsi="Wingdings" w:hint="default"/>
      </w:rPr>
    </w:lvl>
  </w:abstractNum>
  <w:abstractNum w:abstractNumId="13" w15:restartNumberingAfterBreak="0">
    <w:nsid w:val="30EC96F7"/>
    <w:multiLevelType w:val="hybridMultilevel"/>
    <w:tmpl w:val="FFFFFFFF"/>
    <w:lvl w:ilvl="0" w:tplc="31A25B66">
      <w:start w:val="1"/>
      <w:numFmt w:val="bullet"/>
      <w:lvlText w:val=""/>
      <w:lvlJc w:val="left"/>
      <w:pPr>
        <w:ind w:left="720" w:hanging="360"/>
      </w:pPr>
      <w:rPr>
        <w:rFonts w:ascii="Symbol" w:hAnsi="Symbol" w:hint="default"/>
      </w:rPr>
    </w:lvl>
    <w:lvl w:ilvl="1" w:tplc="DFDEF0FA">
      <w:start w:val="1"/>
      <w:numFmt w:val="bullet"/>
      <w:lvlText w:val="-"/>
      <w:lvlJc w:val="left"/>
      <w:pPr>
        <w:ind w:left="1440" w:hanging="360"/>
      </w:pPr>
      <w:rPr>
        <w:rFonts w:ascii="Calibri" w:hAnsi="Calibri" w:hint="default"/>
      </w:rPr>
    </w:lvl>
    <w:lvl w:ilvl="2" w:tplc="69BE3CE4">
      <w:start w:val="1"/>
      <w:numFmt w:val="bullet"/>
      <w:lvlText w:val=""/>
      <w:lvlJc w:val="left"/>
      <w:pPr>
        <w:ind w:left="2160" w:hanging="360"/>
      </w:pPr>
      <w:rPr>
        <w:rFonts w:ascii="Wingdings" w:hAnsi="Wingdings" w:hint="default"/>
      </w:rPr>
    </w:lvl>
    <w:lvl w:ilvl="3" w:tplc="61EC1004">
      <w:start w:val="1"/>
      <w:numFmt w:val="bullet"/>
      <w:lvlText w:val=""/>
      <w:lvlJc w:val="left"/>
      <w:pPr>
        <w:ind w:left="2880" w:hanging="360"/>
      </w:pPr>
      <w:rPr>
        <w:rFonts w:ascii="Symbol" w:hAnsi="Symbol" w:hint="default"/>
      </w:rPr>
    </w:lvl>
    <w:lvl w:ilvl="4" w:tplc="BD7E38F4">
      <w:start w:val="1"/>
      <w:numFmt w:val="bullet"/>
      <w:lvlText w:val="o"/>
      <w:lvlJc w:val="left"/>
      <w:pPr>
        <w:ind w:left="3600" w:hanging="360"/>
      </w:pPr>
      <w:rPr>
        <w:rFonts w:ascii="Courier New" w:hAnsi="Courier New" w:hint="default"/>
      </w:rPr>
    </w:lvl>
    <w:lvl w:ilvl="5" w:tplc="33A6F15E">
      <w:start w:val="1"/>
      <w:numFmt w:val="bullet"/>
      <w:lvlText w:val=""/>
      <w:lvlJc w:val="left"/>
      <w:pPr>
        <w:ind w:left="4320" w:hanging="360"/>
      </w:pPr>
      <w:rPr>
        <w:rFonts w:ascii="Wingdings" w:hAnsi="Wingdings" w:hint="default"/>
      </w:rPr>
    </w:lvl>
    <w:lvl w:ilvl="6" w:tplc="2C88CA90">
      <w:start w:val="1"/>
      <w:numFmt w:val="bullet"/>
      <w:lvlText w:val=""/>
      <w:lvlJc w:val="left"/>
      <w:pPr>
        <w:ind w:left="5040" w:hanging="360"/>
      </w:pPr>
      <w:rPr>
        <w:rFonts w:ascii="Symbol" w:hAnsi="Symbol" w:hint="default"/>
      </w:rPr>
    </w:lvl>
    <w:lvl w:ilvl="7" w:tplc="83D02374">
      <w:start w:val="1"/>
      <w:numFmt w:val="bullet"/>
      <w:lvlText w:val="o"/>
      <w:lvlJc w:val="left"/>
      <w:pPr>
        <w:ind w:left="5760" w:hanging="360"/>
      </w:pPr>
      <w:rPr>
        <w:rFonts w:ascii="Courier New" w:hAnsi="Courier New" w:hint="default"/>
      </w:rPr>
    </w:lvl>
    <w:lvl w:ilvl="8" w:tplc="7AA22422">
      <w:start w:val="1"/>
      <w:numFmt w:val="bullet"/>
      <w:lvlText w:val=""/>
      <w:lvlJc w:val="left"/>
      <w:pPr>
        <w:ind w:left="6480" w:hanging="360"/>
      </w:pPr>
      <w:rPr>
        <w:rFonts w:ascii="Wingdings" w:hAnsi="Wingdings"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C65ABD"/>
    <w:multiLevelType w:val="hybridMultilevel"/>
    <w:tmpl w:val="FFFFFFFF"/>
    <w:lvl w:ilvl="0" w:tplc="27CAE7D0">
      <w:start w:val="1"/>
      <w:numFmt w:val="bullet"/>
      <w:lvlText w:val=""/>
      <w:lvlJc w:val="left"/>
      <w:pPr>
        <w:ind w:left="720" w:hanging="360"/>
      </w:pPr>
      <w:rPr>
        <w:rFonts w:ascii="Symbol" w:hAnsi="Symbol" w:hint="default"/>
      </w:rPr>
    </w:lvl>
    <w:lvl w:ilvl="1" w:tplc="98543F24">
      <w:start w:val="1"/>
      <w:numFmt w:val="bullet"/>
      <w:lvlText w:val="-"/>
      <w:lvlJc w:val="left"/>
      <w:pPr>
        <w:ind w:left="1440" w:hanging="360"/>
      </w:pPr>
      <w:rPr>
        <w:rFonts w:ascii="Calibri" w:hAnsi="Calibri" w:hint="default"/>
      </w:rPr>
    </w:lvl>
    <w:lvl w:ilvl="2" w:tplc="BA2A6668">
      <w:start w:val="1"/>
      <w:numFmt w:val="bullet"/>
      <w:lvlText w:val=""/>
      <w:lvlJc w:val="left"/>
      <w:pPr>
        <w:ind w:left="2160" w:hanging="360"/>
      </w:pPr>
      <w:rPr>
        <w:rFonts w:ascii="Wingdings" w:hAnsi="Wingdings" w:hint="default"/>
      </w:rPr>
    </w:lvl>
    <w:lvl w:ilvl="3" w:tplc="FAAE91D2">
      <w:start w:val="1"/>
      <w:numFmt w:val="bullet"/>
      <w:lvlText w:val=""/>
      <w:lvlJc w:val="left"/>
      <w:pPr>
        <w:ind w:left="2880" w:hanging="360"/>
      </w:pPr>
      <w:rPr>
        <w:rFonts w:ascii="Symbol" w:hAnsi="Symbol" w:hint="default"/>
      </w:rPr>
    </w:lvl>
    <w:lvl w:ilvl="4" w:tplc="9C1A2A16">
      <w:start w:val="1"/>
      <w:numFmt w:val="bullet"/>
      <w:lvlText w:val="o"/>
      <w:lvlJc w:val="left"/>
      <w:pPr>
        <w:ind w:left="3600" w:hanging="360"/>
      </w:pPr>
      <w:rPr>
        <w:rFonts w:ascii="Courier New" w:hAnsi="Courier New" w:hint="default"/>
      </w:rPr>
    </w:lvl>
    <w:lvl w:ilvl="5" w:tplc="D5801B52">
      <w:start w:val="1"/>
      <w:numFmt w:val="bullet"/>
      <w:lvlText w:val=""/>
      <w:lvlJc w:val="left"/>
      <w:pPr>
        <w:ind w:left="4320" w:hanging="360"/>
      </w:pPr>
      <w:rPr>
        <w:rFonts w:ascii="Wingdings" w:hAnsi="Wingdings" w:hint="default"/>
      </w:rPr>
    </w:lvl>
    <w:lvl w:ilvl="6" w:tplc="5BB257BA">
      <w:start w:val="1"/>
      <w:numFmt w:val="bullet"/>
      <w:lvlText w:val=""/>
      <w:lvlJc w:val="left"/>
      <w:pPr>
        <w:ind w:left="5040" w:hanging="360"/>
      </w:pPr>
      <w:rPr>
        <w:rFonts w:ascii="Symbol" w:hAnsi="Symbol" w:hint="default"/>
      </w:rPr>
    </w:lvl>
    <w:lvl w:ilvl="7" w:tplc="09E05A70">
      <w:start w:val="1"/>
      <w:numFmt w:val="bullet"/>
      <w:lvlText w:val="o"/>
      <w:lvlJc w:val="left"/>
      <w:pPr>
        <w:ind w:left="5760" w:hanging="360"/>
      </w:pPr>
      <w:rPr>
        <w:rFonts w:ascii="Courier New" w:hAnsi="Courier New" w:hint="default"/>
      </w:rPr>
    </w:lvl>
    <w:lvl w:ilvl="8" w:tplc="F93E6114">
      <w:start w:val="1"/>
      <w:numFmt w:val="bullet"/>
      <w:lvlText w:val=""/>
      <w:lvlJc w:val="left"/>
      <w:pPr>
        <w:ind w:left="6480" w:hanging="360"/>
      </w:pPr>
      <w:rPr>
        <w:rFonts w:ascii="Wingdings" w:hAnsi="Wingdings"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F07D643"/>
    <w:multiLevelType w:val="hybridMultilevel"/>
    <w:tmpl w:val="FFFFFFFF"/>
    <w:lvl w:ilvl="0" w:tplc="0D143EA2">
      <w:start w:val="1"/>
      <w:numFmt w:val="bullet"/>
      <w:lvlText w:val=""/>
      <w:lvlJc w:val="left"/>
      <w:pPr>
        <w:ind w:left="720" w:hanging="360"/>
      </w:pPr>
      <w:rPr>
        <w:rFonts w:ascii="Symbol" w:hAnsi="Symbol" w:hint="default"/>
      </w:rPr>
    </w:lvl>
    <w:lvl w:ilvl="1" w:tplc="24DA2348">
      <w:start w:val="1"/>
      <w:numFmt w:val="bullet"/>
      <w:lvlText w:val="-"/>
      <w:lvlJc w:val="left"/>
      <w:pPr>
        <w:ind w:left="1440" w:hanging="360"/>
      </w:pPr>
      <w:rPr>
        <w:rFonts w:ascii="Calibri" w:hAnsi="Calibri" w:hint="default"/>
      </w:rPr>
    </w:lvl>
    <w:lvl w:ilvl="2" w:tplc="C9428884">
      <w:start w:val="1"/>
      <w:numFmt w:val="bullet"/>
      <w:lvlText w:val=""/>
      <w:lvlJc w:val="left"/>
      <w:pPr>
        <w:ind w:left="2160" w:hanging="360"/>
      </w:pPr>
      <w:rPr>
        <w:rFonts w:ascii="Wingdings" w:hAnsi="Wingdings" w:hint="default"/>
      </w:rPr>
    </w:lvl>
    <w:lvl w:ilvl="3" w:tplc="B66E14E0">
      <w:start w:val="1"/>
      <w:numFmt w:val="bullet"/>
      <w:lvlText w:val=""/>
      <w:lvlJc w:val="left"/>
      <w:pPr>
        <w:ind w:left="2880" w:hanging="360"/>
      </w:pPr>
      <w:rPr>
        <w:rFonts w:ascii="Symbol" w:hAnsi="Symbol" w:hint="default"/>
      </w:rPr>
    </w:lvl>
    <w:lvl w:ilvl="4" w:tplc="2094261C">
      <w:start w:val="1"/>
      <w:numFmt w:val="bullet"/>
      <w:lvlText w:val="o"/>
      <w:lvlJc w:val="left"/>
      <w:pPr>
        <w:ind w:left="3600" w:hanging="360"/>
      </w:pPr>
      <w:rPr>
        <w:rFonts w:ascii="Courier New" w:hAnsi="Courier New" w:hint="default"/>
      </w:rPr>
    </w:lvl>
    <w:lvl w:ilvl="5" w:tplc="7D8E147A">
      <w:start w:val="1"/>
      <w:numFmt w:val="bullet"/>
      <w:lvlText w:val=""/>
      <w:lvlJc w:val="left"/>
      <w:pPr>
        <w:ind w:left="4320" w:hanging="360"/>
      </w:pPr>
      <w:rPr>
        <w:rFonts w:ascii="Wingdings" w:hAnsi="Wingdings" w:hint="default"/>
      </w:rPr>
    </w:lvl>
    <w:lvl w:ilvl="6" w:tplc="DD62942C">
      <w:start w:val="1"/>
      <w:numFmt w:val="bullet"/>
      <w:lvlText w:val=""/>
      <w:lvlJc w:val="left"/>
      <w:pPr>
        <w:ind w:left="5040" w:hanging="360"/>
      </w:pPr>
      <w:rPr>
        <w:rFonts w:ascii="Symbol" w:hAnsi="Symbol" w:hint="default"/>
      </w:rPr>
    </w:lvl>
    <w:lvl w:ilvl="7" w:tplc="FF0CF6C8">
      <w:start w:val="1"/>
      <w:numFmt w:val="bullet"/>
      <w:lvlText w:val="o"/>
      <w:lvlJc w:val="left"/>
      <w:pPr>
        <w:ind w:left="5760" w:hanging="360"/>
      </w:pPr>
      <w:rPr>
        <w:rFonts w:ascii="Courier New" w:hAnsi="Courier New" w:hint="default"/>
      </w:rPr>
    </w:lvl>
    <w:lvl w:ilvl="8" w:tplc="F28A1FD2">
      <w:start w:val="1"/>
      <w:numFmt w:val="bullet"/>
      <w:lvlText w:val=""/>
      <w:lvlJc w:val="left"/>
      <w:pPr>
        <w:ind w:left="6480" w:hanging="360"/>
      </w:pPr>
      <w:rPr>
        <w:rFonts w:ascii="Wingdings" w:hAnsi="Wingdings"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4A86913"/>
    <w:multiLevelType w:val="hybridMultilevel"/>
    <w:tmpl w:val="FFFFFFFF"/>
    <w:lvl w:ilvl="0" w:tplc="2D04472A">
      <w:start w:val="1"/>
      <w:numFmt w:val="bullet"/>
      <w:lvlText w:val=""/>
      <w:lvlJc w:val="left"/>
      <w:pPr>
        <w:ind w:left="720" w:hanging="360"/>
      </w:pPr>
      <w:rPr>
        <w:rFonts w:ascii="Symbol" w:hAnsi="Symbol" w:hint="default"/>
      </w:rPr>
    </w:lvl>
    <w:lvl w:ilvl="1" w:tplc="9A3C5D6C">
      <w:start w:val="1"/>
      <w:numFmt w:val="bullet"/>
      <w:lvlText w:val=""/>
      <w:lvlJc w:val="left"/>
      <w:pPr>
        <w:ind w:left="1440" w:hanging="360"/>
      </w:pPr>
      <w:rPr>
        <w:rFonts w:ascii="Symbol" w:hAnsi="Symbol" w:hint="default"/>
      </w:rPr>
    </w:lvl>
    <w:lvl w:ilvl="2" w:tplc="945C2202">
      <w:start w:val="1"/>
      <w:numFmt w:val="bullet"/>
      <w:lvlText w:val=""/>
      <w:lvlJc w:val="left"/>
      <w:pPr>
        <w:ind w:left="2160" w:hanging="360"/>
      </w:pPr>
      <w:rPr>
        <w:rFonts w:ascii="Wingdings" w:hAnsi="Wingdings" w:hint="default"/>
      </w:rPr>
    </w:lvl>
    <w:lvl w:ilvl="3" w:tplc="30688C12">
      <w:start w:val="1"/>
      <w:numFmt w:val="bullet"/>
      <w:lvlText w:val=""/>
      <w:lvlJc w:val="left"/>
      <w:pPr>
        <w:ind w:left="2880" w:hanging="360"/>
      </w:pPr>
      <w:rPr>
        <w:rFonts w:ascii="Symbol" w:hAnsi="Symbol" w:hint="default"/>
      </w:rPr>
    </w:lvl>
    <w:lvl w:ilvl="4" w:tplc="2376F16A">
      <w:start w:val="1"/>
      <w:numFmt w:val="bullet"/>
      <w:lvlText w:val="o"/>
      <w:lvlJc w:val="left"/>
      <w:pPr>
        <w:ind w:left="3600" w:hanging="360"/>
      </w:pPr>
      <w:rPr>
        <w:rFonts w:ascii="Courier New" w:hAnsi="Courier New" w:hint="default"/>
      </w:rPr>
    </w:lvl>
    <w:lvl w:ilvl="5" w:tplc="FEA22E4E">
      <w:start w:val="1"/>
      <w:numFmt w:val="bullet"/>
      <w:lvlText w:val=""/>
      <w:lvlJc w:val="left"/>
      <w:pPr>
        <w:ind w:left="4320" w:hanging="360"/>
      </w:pPr>
      <w:rPr>
        <w:rFonts w:ascii="Wingdings" w:hAnsi="Wingdings" w:hint="default"/>
      </w:rPr>
    </w:lvl>
    <w:lvl w:ilvl="6" w:tplc="F15856E8">
      <w:start w:val="1"/>
      <w:numFmt w:val="bullet"/>
      <w:lvlText w:val=""/>
      <w:lvlJc w:val="left"/>
      <w:pPr>
        <w:ind w:left="5040" w:hanging="360"/>
      </w:pPr>
      <w:rPr>
        <w:rFonts w:ascii="Symbol" w:hAnsi="Symbol" w:hint="default"/>
      </w:rPr>
    </w:lvl>
    <w:lvl w:ilvl="7" w:tplc="9842CBDC">
      <w:start w:val="1"/>
      <w:numFmt w:val="bullet"/>
      <w:lvlText w:val="o"/>
      <w:lvlJc w:val="left"/>
      <w:pPr>
        <w:ind w:left="5760" w:hanging="360"/>
      </w:pPr>
      <w:rPr>
        <w:rFonts w:ascii="Courier New" w:hAnsi="Courier New" w:hint="default"/>
      </w:rPr>
    </w:lvl>
    <w:lvl w:ilvl="8" w:tplc="36941672">
      <w:start w:val="1"/>
      <w:numFmt w:val="bullet"/>
      <w:lvlText w:val=""/>
      <w:lvlJc w:val="left"/>
      <w:pPr>
        <w:ind w:left="6480" w:hanging="360"/>
      </w:pPr>
      <w:rPr>
        <w:rFonts w:ascii="Wingdings" w:hAnsi="Wingdings"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EFCB3C8"/>
    <w:multiLevelType w:val="hybridMultilevel"/>
    <w:tmpl w:val="FFFFFFFF"/>
    <w:lvl w:ilvl="0" w:tplc="0A0CA92C">
      <w:start w:val="1"/>
      <w:numFmt w:val="bullet"/>
      <w:lvlText w:val=""/>
      <w:lvlJc w:val="left"/>
      <w:pPr>
        <w:ind w:left="720" w:hanging="360"/>
      </w:pPr>
      <w:rPr>
        <w:rFonts w:ascii="Symbol" w:hAnsi="Symbol" w:hint="default"/>
      </w:rPr>
    </w:lvl>
    <w:lvl w:ilvl="1" w:tplc="AF02798E">
      <w:start w:val="1"/>
      <w:numFmt w:val="bullet"/>
      <w:lvlText w:val=""/>
      <w:lvlJc w:val="left"/>
      <w:pPr>
        <w:ind w:left="1440" w:hanging="360"/>
      </w:pPr>
      <w:rPr>
        <w:rFonts w:ascii="Symbol" w:hAnsi="Symbol" w:hint="default"/>
      </w:rPr>
    </w:lvl>
    <w:lvl w:ilvl="2" w:tplc="998E7EB8">
      <w:start w:val="1"/>
      <w:numFmt w:val="bullet"/>
      <w:lvlText w:val=""/>
      <w:lvlJc w:val="left"/>
      <w:pPr>
        <w:ind w:left="2160" w:hanging="360"/>
      </w:pPr>
      <w:rPr>
        <w:rFonts w:ascii="Wingdings" w:hAnsi="Wingdings" w:hint="default"/>
      </w:rPr>
    </w:lvl>
    <w:lvl w:ilvl="3" w:tplc="DA3014D2">
      <w:start w:val="1"/>
      <w:numFmt w:val="bullet"/>
      <w:lvlText w:val=""/>
      <w:lvlJc w:val="left"/>
      <w:pPr>
        <w:ind w:left="2880" w:hanging="360"/>
      </w:pPr>
      <w:rPr>
        <w:rFonts w:ascii="Symbol" w:hAnsi="Symbol" w:hint="default"/>
      </w:rPr>
    </w:lvl>
    <w:lvl w:ilvl="4" w:tplc="FE2C920C">
      <w:start w:val="1"/>
      <w:numFmt w:val="bullet"/>
      <w:lvlText w:val="o"/>
      <w:lvlJc w:val="left"/>
      <w:pPr>
        <w:ind w:left="3600" w:hanging="360"/>
      </w:pPr>
      <w:rPr>
        <w:rFonts w:ascii="Courier New" w:hAnsi="Courier New" w:hint="default"/>
      </w:rPr>
    </w:lvl>
    <w:lvl w:ilvl="5" w:tplc="5782B22E">
      <w:start w:val="1"/>
      <w:numFmt w:val="bullet"/>
      <w:lvlText w:val=""/>
      <w:lvlJc w:val="left"/>
      <w:pPr>
        <w:ind w:left="4320" w:hanging="360"/>
      </w:pPr>
      <w:rPr>
        <w:rFonts w:ascii="Wingdings" w:hAnsi="Wingdings" w:hint="default"/>
      </w:rPr>
    </w:lvl>
    <w:lvl w:ilvl="6" w:tplc="0AACBA9C">
      <w:start w:val="1"/>
      <w:numFmt w:val="bullet"/>
      <w:lvlText w:val=""/>
      <w:lvlJc w:val="left"/>
      <w:pPr>
        <w:ind w:left="5040" w:hanging="360"/>
      </w:pPr>
      <w:rPr>
        <w:rFonts w:ascii="Symbol" w:hAnsi="Symbol" w:hint="default"/>
      </w:rPr>
    </w:lvl>
    <w:lvl w:ilvl="7" w:tplc="92D0B518">
      <w:start w:val="1"/>
      <w:numFmt w:val="bullet"/>
      <w:lvlText w:val="o"/>
      <w:lvlJc w:val="left"/>
      <w:pPr>
        <w:ind w:left="5760" w:hanging="360"/>
      </w:pPr>
      <w:rPr>
        <w:rFonts w:ascii="Courier New" w:hAnsi="Courier New" w:hint="default"/>
      </w:rPr>
    </w:lvl>
    <w:lvl w:ilvl="8" w:tplc="DE90FD4A">
      <w:start w:val="1"/>
      <w:numFmt w:val="bullet"/>
      <w:lvlText w:val=""/>
      <w:lvlJc w:val="left"/>
      <w:pPr>
        <w:ind w:left="6480" w:hanging="360"/>
      </w:pPr>
      <w:rPr>
        <w:rFonts w:ascii="Wingdings" w:hAnsi="Wingdings"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1FF7044"/>
    <w:multiLevelType w:val="hybridMultilevel"/>
    <w:tmpl w:val="0674FA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AE70B35"/>
    <w:multiLevelType w:val="hybridMultilevel"/>
    <w:tmpl w:val="FFFFFFFF"/>
    <w:lvl w:ilvl="0" w:tplc="1E169E6A">
      <w:start w:val="1"/>
      <w:numFmt w:val="bullet"/>
      <w:lvlText w:val=""/>
      <w:lvlJc w:val="left"/>
      <w:pPr>
        <w:ind w:left="720" w:hanging="360"/>
      </w:pPr>
      <w:rPr>
        <w:rFonts w:ascii="Symbol" w:hAnsi="Symbol" w:hint="default"/>
      </w:rPr>
    </w:lvl>
    <w:lvl w:ilvl="1" w:tplc="B89255D2">
      <w:start w:val="1"/>
      <w:numFmt w:val="bullet"/>
      <w:lvlText w:val=""/>
      <w:lvlJc w:val="left"/>
      <w:pPr>
        <w:ind w:left="1440" w:hanging="360"/>
      </w:pPr>
      <w:rPr>
        <w:rFonts w:ascii="Symbol" w:hAnsi="Symbol" w:hint="default"/>
      </w:rPr>
    </w:lvl>
    <w:lvl w:ilvl="2" w:tplc="E7206064">
      <w:start w:val="1"/>
      <w:numFmt w:val="bullet"/>
      <w:lvlText w:val=""/>
      <w:lvlJc w:val="left"/>
      <w:pPr>
        <w:ind w:left="2160" w:hanging="360"/>
      </w:pPr>
      <w:rPr>
        <w:rFonts w:ascii="Wingdings" w:hAnsi="Wingdings" w:hint="default"/>
      </w:rPr>
    </w:lvl>
    <w:lvl w:ilvl="3" w:tplc="525E7174">
      <w:start w:val="1"/>
      <w:numFmt w:val="bullet"/>
      <w:lvlText w:val=""/>
      <w:lvlJc w:val="left"/>
      <w:pPr>
        <w:ind w:left="2880" w:hanging="360"/>
      </w:pPr>
      <w:rPr>
        <w:rFonts w:ascii="Symbol" w:hAnsi="Symbol" w:hint="default"/>
      </w:rPr>
    </w:lvl>
    <w:lvl w:ilvl="4" w:tplc="CCC8C3E4">
      <w:start w:val="1"/>
      <w:numFmt w:val="bullet"/>
      <w:lvlText w:val="o"/>
      <w:lvlJc w:val="left"/>
      <w:pPr>
        <w:ind w:left="3600" w:hanging="360"/>
      </w:pPr>
      <w:rPr>
        <w:rFonts w:ascii="Courier New" w:hAnsi="Courier New" w:hint="default"/>
      </w:rPr>
    </w:lvl>
    <w:lvl w:ilvl="5" w:tplc="7B18EAB6">
      <w:start w:val="1"/>
      <w:numFmt w:val="bullet"/>
      <w:lvlText w:val=""/>
      <w:lvlJc w:val="left"/>
      <w:pPr>
        <w:ind w:left="4320" w:hanging="360"/>
      </w:pPr>
      <w:rPr>
        <w:rFonts w:ascii="Wingdings" w:hAnsi="Wingdings" w:hint="default"/>
      </w:rPr>
    </w:lvl>
    <w:lvl w:ilvl="6" w:tplc="06E4A162">
      <w:start w:val="1"/>
      <w:numFmt w:val="bullet"/>
      <w:lvlText w:val=""/>
      <w:lvlJc w:val="left"/>
      <w:pPr>
        <w:ind w:left="5040" w:hanging="360"/>
      </w:pPr>
      <w:rPr>
        <w:rFonts w:ascii="Symbol" w:hAnsi="Symbol" w:hint="default"/>
      </w:rPr>
    </w:lvl>
    <w:lvl w:ilvl="7" w:tplc="CD04C8B0">
      <w:start w:val="1"/>
      <w:numFmt w:val="bullet"/>
      <w:lvlText w:val="o"/>
      <w:lvlJc w:val="left"/>
      <w:pPr>
        <w:ind w:left="5760" w:hanging="360"/>
      </w:pPr>
      <w:rPr>
        <w:rFonts w:ascii="Courier New" w:hAnsi="Courier New" w:hint="default"/>
      </w:rPr>
    </w:lvl>
    <w:lvl w:ilvl="8" w:tplc="9EC8FF2E">
      <w:start w:val="1"/>
      <w:numFmt w:val="bullet"/>
      <w:lvlText w:val=""/>
      <w:lvlJc w:val="left"/>
      <w:pPr>
        <w:ind w:left="6480" w:hanging="360"/>
      </w:pPr>
      <w:rPr>
        <w:rFonts w:ascii="Wingdings" w:hAnsi="Wingdings" w:hint="default"/>
      </w:rPr>
    </w:lvl>
  </w:abstractNum>
  <w:abstractNum w:abstractNumId="28" w15:restartNumberingAfterBreak="0">
    <w:nsid w:val="5C3CF2C2"/>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34FE428"/>
    <w:multiLevelType w:val="hybridMultilevel"/>
    <w:tmpl w:val="FFFFFFFF"/>
    <w:lvl w:ilvl="0" w:tplc="12663638">
      <w:start w:val="1"/>
      <w:numFmt w:val="bullet"/>
      <w:lvlText w:val=""/>
      <w:lvlJc w:val="left"/>
      <w:pPr>
        <w:ind w:left="720" w:hanging="360"/>
      </w:pPr>
      <w:rPr>
        <w:rFonts w:ascii="Symbol" w:hAnsi="Symbol" w:hint="default"/>
      </w:rPr>
    </w:lvl>
    <w:lvl w:ilvl="1" w:tplc="630EAEC4">
      <w:start w:val="1"/>
      <w:numFmt w:val="bullet"/>
      <w:lvlText w:val=""/>
      <w:lvlJc w:val="left"/>
      <w:pPr>
        <w:ind w:left="1440" w:hanging="360"/>
      </w:pPr>
      <w:rPr>
        <w:rFonts w:ascii="Symbol" w:hAnsi="Symbol" w:hint="default"/>
      </w:rPr>
    </w:lvl>
    <w:lvl w:ilvl="2" w:tplc="42BC9628">
      <w:start w:val="1"/>
      <w:numFmt w:val="bullet"/>
      <w:lvlText w:val=""/>
      <w:lvlJc w:val="left"/>
      <w:pPr>
        <w:ind w:left="2160" w:hanging="360"/>
      </w:pPr>
      <w:rPr>
        <w:rFonts w:ascii="Wingdings" w:hAnsi="Wingdings" w:hint="default"/>
      </w:rPr>
    </w:lvl>
    <w:lvl w:ilvl="3" w:tplc="E45AD084">
      <w:start w:val="1"/>
      <w:numFmt w:val="bullet"/>
      <w:lvlText w:val=""/>
      <w:lvlJc w:val="left"/>
      <w:pPr>
        <w:ind w:left="2880" w:hanging="360"/>
      </w:pPr>
      <w:rPr>
        <w:rFonts w:ascii="Symbol" w:hAnsi="Symbol" w:hint="default"/>
      </w:rPr>
    </w:lvl>
    <w:lvl w:ilvl="4" w:tplc="E2128774">
      <w:start w:val="1"/>
      <w:numFmt w:val="bullet"/>
      <w:lvlText w:val="o"/>
      <w:lvlJc w:val="left"/>
      <w:pPr>
        <w:ind w:left="3600" w:hanging="360"/>
      </w:pPr>
      <w:rPr>
        <w:rFonts w:ascii="Courier New" w:hAnsi="Courier New" w:hint="default"/>
      </w:rPr>
    </w:lvl>
    <w:lvl w:ilvl="5" w:tplc="04CAF8F8">
      <w:start w:val="1"/>
      <w:numFmt w:val="bullet"/>
      <w:lvlText w:val=""/>
      <w:lvlJc w:val="left"/>
      <w:pPr>
        <w:ind w:left="4320" w:hanging="360"/>
      </w:pPr>
      <w:rPr>
        <w:rFonts w:ascii="Wingdings" w:hAnsi="Wingdings" w:hint="default"/>
      </w:rPr>
    </w:lvl>
    <w:lvl w:ilvl="6" w:tplc="CE425ED0">
      <w:start w:val="1"/>
      <w:numFmt w:val="bullet"/>
      <w:lvlText w:val=""/>
      <w:lvlJc w:val="left"/>
      <w:pPr>
        <w:ind w:left="5040" w:hanging="360"/>
      </w:pPr>
      <w:rPr>
        <w:rFonts w:ascii="Symbol" w:hAnsi="Symbol" w:hint="default"/>
      </w:rPr>
    </w:lvl>
    <w:lvl w:ilvl="7" w:tplc="CC7E9820">
      <w:start w:val="1"/>
      <w:numFmt w:val="bullet"/>
      <w:lvlText w:val="o"/>
      <w:lvlJc w:val="left"/>
      <w:pPr>
        <w:ind w:left="5760" w:hanging="360"/>
      </w:pPr>
      <w:rPr>
        <w:rFonts w:ascii="Courier New" w:hAnsi="Courier New" w:hint="default"/>
      </w:rPr>
    </w:lvl>
    <w:lvl w:ilvl="8" w:tplc="AA0646FA">
      <w:start w:val="1"/>
      <w:numFmt w:val="bullet"/>
      <w:lvlText w:val=""/>
      <w:lvlJc w:val="left"/>
      <w:pPr>
        <w:ind w:left="6480" w:hanging="360"/>
      </w:pPr>
      <w:rPr>
        <w:rFonts w:ascii="Wingdings" w:hAnsi="Wingdings" w:hint="default"/>
      </w:rPr>
    </w:lvl>
  </w:abstractNum>
  <w:abstractNum w:abstractNumId="30" w15:restartNumberingAfterBreak="0">
    <w:nsid w:val="6AED59B8"/>
    <w:multiLevelType w:val="hybridMultilevel"/>
    <w:tmpl w:val="6D860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1226671"/>
    <w:multiLevelType w:val="hybridMultilevel"/>
    <w:tmpl w:val="FFFFFFFF"/>
    <w:lvl w:ilvl="0" w:tplc="CC30D5A0">
      <w:start w:val="1"/>
      <w:numFmt w:val="bullet"/>
      <w:lvlText w:val=""/>
      <w:lvlJc w:val="left"/>
      <w:pPr>
        <w:ind w:left="720" w:hanging="360"/>
      </w:pPr>
      <w:rPr>
        <w:rFonts w:ascii="Symbol" w:hAnsi="Symbol" w:hint="default"/>
      </w:rPr>
    </w:lvl>
    <w:lvl w:ilvl="1" w:tplc="E5B8546A">
      <w:start w:val="1"/>
      <w:numFmt w:val="bullet"/>
      <w:lvlText w:val="-"/>
      <w:lvlJc w:val="left"/>
      <w:pPr>
        <w:ind w:left="1440" w:hanging="360"/>
      </w:pPr>
      <w:rPr>
        <w:rFonts w:ascii="Calibri" w:hAnsi="Calibri" w:hint="default"/>
      </w:rPr>
    </w:lvl>
    <w:lvl w:ilvl="2" w:tplc="EE3896CE">
      <w:start w:val="1"/>
      <w:numFmt w:val="bullet"/>
      <w:lvlText w:val=""/>
      <w:lvlJc w:val="left"/>
      <w:pPr>
        <w:ind w:left="2160" w:hanging="360"/>
      </w:pPr>
      <w:rPr>
        <w:rFonts w:ascii="Wingdings" w:hAnsi="Wingdings" w:hint="default"/>
      </w:rPr>
    </w:lvl>
    <w:lvl w:ilvl="3" w:tplc="F9FAA866">
      <w:start w:val="1"/>
      <w:numFmt w:val="bullet"/>
      <w:lvlText w:val=""/>
      <w:lvlJc w:val="left"/>
      <w:pPr>
        <w:ind w:left="2880" w:hanging="360"/>
      </w:pPr>
      <w:rPr>
        <w:rFonts w:ascii="Symbol" w:hAnsi="Symbol" w:hint="default"/>
      </w:rPr>
    </w:lvl>
    <w:lvl w:ilvl="4" w:tplc="F54610E4">
      <w:start w:val="1"/>
      <w:numFmt w:val="bullet"/>
      <w:lvlText w:val="o"/>
      <w:lvlJc w:val="left"/>
      <w:pPr>
        <w:ind w:left="3600" w:hanging="360"/>
      </w:pPr>
      <w:rPr>
        <w:rFonts w:ascii="Courier New" w:hAnsi="Courier New" w:hint="default"/>
      </w:rPr>
    </w:lvl>
    <w:lvl w:ilvl="5" w:tplc="3AFE9564">
      <w:start w:val="1"/>
      <w:numFmt w:val="bullet"/>
      <w:lvlText w:val=""/>
      <w:lvlJc w:val="left"/>
      <w:pPr>
        <w:ind w:left="4320" w:hanging="360"/>
      </w:pPr>
      <w:rPr>
        <w:rFonts w:ascii="Wingdings" w:hAnsi="Wingdings" w:hint="default"/>
      </w:rPr>
    </w:lvl>
    <w:lvl w:ilvl="6" w:tplc="AC48D982">
      <w:start w:val="1"/>
      <w:numFmt w:val="bullet"/>
      <w:lvlText w:val=""/>
      <w:lvlJc w:val="left"/>
      <w:pPr>
        <w:ind w:left="5040" w:hanging="360"/>
      </w:pPr>
      <w:rPr>
        <w:rFonts w:ascii="Symbol" w:hAnsi="Symbol" w:hint="default"/>
      </w:rPr>
    </w:lvl>
    <w:lvl w:ilvl="7" w:tplc="FAF4294A">
      <w:start w:val="1"/>
      <w:numFmt w:val="bullet"/>
      <w:lvlText w:val="o"/>
      <w:lvlJc w:val="left"/>
      <w:pPr>
        <w:ind w:left="5760" w:hanging="360"/>
      </w:pPr>
      <w:rPr>
        <w:rFonts w:ascii="Courier New" w:hAnsi="Courier New" w:hint="default"/>
      </w:rPr>
    </w:lvl>
    <w:lvl w:ilvl="8" w:tplc="41969264">
      <w:start w:val="1"/>
      <w:numFmt w:val="bullet"/>
      <w:lvlText w:val=""/>
      <w:lvlJc w:val="left"/>
      <w:pPr>
        <w:ind w:left="6480" w:hanging="360"/>
      </w:pPr>
      <w:rPr>
        <w:rFonts w:ascii="Wingdings" w:hAnsi="Wingdings" w:hint="default"/>
      </w:rPr>
    </w:lvl>
  </w:abstractNum>
  <w:abstractNum w:abstractNumId="3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F2A9930"/>
    <w:multiLevelType w:val="hybridMultilevel"/>
    <w:tmpl w:val="FFFFFFFF"/>
    <w:lvl w:ilvl="0" w:tplc="27A8A146">
      <w:start w:val="1"/>
      <w:numFmt w:val="bullet"/>
      <w:lvlText w:val=""/>
      <w:lvlJc w:val="left"/>
      <w:pPr>
        <w:ind w:left="720" w:hanging="360"/>
      </w:pPr>
      <w:rPr>
        <w:rFonts w:ascii="Symbol" w:hAnsi="Symbol" w:hint="default"/>
      </w:rPr>
    </w:lvl>
    <w:lvl w:ilvl="1" w:tplc="6C4282A0">
      <w:start w:val="1"/>
      <w:numFmt w:val="bullet"/>
      <w:lvlText w:val="-"/>
      <w:lvlJc w:val="left"/>
      <w:pPr>
        <w:ind w:left="1440" w:hanging="360"/>
      </w:pPr>
      <w:rPr>
        <w:rFonts w:ascii="Calibri" w:hAnsi="Calibri" w:hint="default"/>
      </w:rPr>
    </w:lvl>
    <w:lvl w:ilvl="2" w:tplc="B70E179C">
      <w:start w:val="1"/>
      <w:numFmt w:val="bullet"/>
      <w:lvlText w:val=""/>
      <w:lvlJc w:val="left"/>
      <w:pPr>
        <w:ind w:left="2160" w:hanging="360"/>
      </w:pPr>
      <w:rPr>
        <w:rFonts w:ascii="Wingdings" w:hAnsi="Wingdings" w:hint="default"/>
      </w:rPr>
    </w:lvl>
    <w:lvl w:ilvl="3" w:tplc="2FC649C4">
      <w:start w:val="1"/>
      <w:numFmt w:val="bullet"/>
      <w:lvlText w:val=""/>
      <w:lvlJc w:val="left"/>
      <w:pPr>
        <w:ind w:left="2880" w:hanging="360"/>
      </w:pPr>
      <w:rPr>
        <w:rFonts w:ascii="Symbol" w:hAnsi="Symbol" w:hint="default"/>
      </w:rPr>
    </w:lvl>
    <w:lvl w:ilvl="4" w:tplc="33D6268C">
      <w:start w:val="1"/>
      <w:numFmt w:val="bullet"/>
      <w:lvlText w:val="o"/>
      <w:lvlJc w:val="left"/>
      <w:pPr>
        <w:ind w:left="3600" w:hanging="360"/>
      </w:pPr>
      <w:rPr>
        <w:rFonts w:ascii="Courier New" w:hAnsi="Courier New" w:hint="default"/>
      </w:rPr>
    </w:lvl>
    <w:lvl w:ilvl="5" w:tplc="48C6514C">
      <w:start w:val="1"/>
      <w:numFmt w:val="bullet"/>
      <w:lvlText w:val=""/>
      <w:lvlJc w:val="left"/>
      <w:pPr>
        <w:ind w:left="4320" w:hanging="360"/>
      </w:pPr>
      <w:rPr>
        <w:rFonts w:ascii="Wingdings" w:hAnsi="Wingdings" w:hint="default"/>
      </w:rPr>
    </w:lvl>
    <w:lvl w:ilvl="6" w:tplc="27C413EC">
      <w:start w:val="1"/>
      <w:numFmt w:val="bullet"/>
      <w:lvlText w:val=""/>
      <w:lvlJc w:val="left"/>
      <w:pPr>
        <w:ind w:left="5040" w:hanging="360"/>
      </w:pPr>
      <w:rPr>
        <w:rFonts w:ascii="Symbol" w:hAnsi="Symbol" w:hint="default"/>
      </w:rPr>
    </w:lvl>
    <w:lvl w:ilvl="7" w:tplc="9B1ABBCA">
      <w:start w:val="1"/>
      <w:numFmt w:val="bullet"/>
      <w:lvlText w:val="o"/>
      <w:lvlJc w:val="left"/>
      <w:pPr>
        <w:ind w:left="5760" w:hanging="360"/>
      </w:pPr>
      <w:rPr>
        <w:rFonts w:ascii="Courier New" w:hAnsi="Courier New" w:hint="default"/>
      </w:rPr>
    </w:lvl>
    <w:lvl w:ilvl="8" w:tplc="E15AE7BC">
      <w:start w:val="1"/>
      <w:numFmt w:val="bullet"/>
      <w:lvlText w:val=""/>
      <w:lvlJc w:val="left"/>
      <w:pPr>
        <w:ind w:left="6480" w:hanging="360"/>
      </w:pPr>
      <w:rPr>
        <w:rFonts w:ascii="Wingdings" w:hAnsi="Wingdings" w:hint="default"/>
      </w:rPr>
    </w:lvl>
  </w:abstractNum>
  <w:num w:numId="1" w16cid:durableId="1299409648">
    <w:abstractNumId w:val="21"/>
  </w:num>
  <w:num w:numId="2" w16cid:durableId="1614092979">
    <w:abstractNumId w:val="23"/>
  </w:num>
  <w:num w:numId="3" w16cid:durableId="1392541645">
    <w:abstractNumId w:val="0"/>
  </w:num>
  <w:num w:numId="4" w16cid:durableId="1018235884">
    <w:abstractNumId w:val="16"/>
  </w:num>
  <w:num w:numId="5" w16cid:durableId="2127961893">
    <w:abstractNumId w:val="36"/>
  </w:num>
  <w:num w:numId="6" w16cid:durableId="1976328774">
    <w:abstractNumId w:val="26"/>
  </w:num>
  <w:num w:numId="7" w16cid:durableId="1575972744">
    <w:abstractNumId w:val="24"/>
  </w:num>
  <w:num w:numId="8" w16cid:durableId="1521098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775704577">
    <w:abstractNumId w:val="2"/>
  </w:num>
  <w:num w:numId="10" w16cid:durableId="1457212300">
    <w:abstractNumId w:val="35"/>
  </w:num>
  <w:num w:numId="11" w16cid:durableId="2020042611">
    <w:abstractNumId w:val="6"/>
  </w:num>
  <w:num w:numId="12" w16cid:durableId="2144229941">
    <w:abstractNumId w:val="18"/>
  </w:num>
  <w:num w:numId="13" w16cid:durableId="1825392636">
    <w:abstractNumId w:val="15"/>
  </w:num>
  <w:num w:numId="14" w16cid:durableId="1373772660">
    <w:abstractNumId w:val="34"/>
  </w:num>
  <w:num w:numId="15" w16cid:durableId="1937903031">
    <w:abstractNumId w:val="14"/>
  </w:num>
  <w:num w:numId="16" w16cid:durableId="1752383342">
    <w:abstractNumId w:val="8"/>
  </w:num>
  <w:num w:numId="17" w16cid:durableId="349988167">
    <w:abstractNumId w:val="33"/>
  </w:num>
  <w:num w:numId="18" w16cid:durableId="664280071">
    <w:abstractNumId w:val="22"/>
  </w:num>
  <w:num w:numId="19" w16cid:durableId="1752314264">
    <w:abstractNumId w:val="9"/>
  </w:num>
  <w:num w:numId="20" w16cid:durableId="1069495068">
    <w:abstractNumId w:val="20"/>
  </w:num>
  <w:num w:numId="21" w16cid:durableId="198542735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2" w16cid:durableId="37556462">
    <w:abstractNumId w:val="11"/>
  </w:num>
  <w:num w:numId="23" w16cid:durableId="938172042">
    <w:abstractNumId w:val="31"/>
  </w:num>
  <w:num w:numId="24" w16cid:durableId="1570533256">
    <w:abstractNumId w:val="10"/>
  </w:num>
  <w:num w:numId="25" w16cid:durableId="1322780040">
    <w:abstractNumId w:val="19"/>
  </w:num>
  <w:num w:numId="26" w16cid:durableId="1147091992">
    <w:abstractNumId w:val="13"/>
  </w:num>
  <w:num w:numId="27" w16cid:durableId="851530844">
    <w:abstractNumId w:val="5"/>
  </w:num>
  <w:num w:numId="28" w16cid:durableId="2144999324">
    <w:abstractNumId w:val="37"/>
  </w:num>
  <w:num w:numId="29" w16cid:durableId="212735723">
    <w:abstractNumId w:val="32"/>
  </w:num>
  <w:num w:numId="30" w16cid:durableId="1288512178">
    <w:abstractNumId w:val="17"/>
  </w:num>
  <w:num w:numId="31" w16cid:durableId="1159930291">
    <w:abstractNumId w:val="3"/>
  </w:num>
  <w:num w:numId="32" w16cid:durableId="360325463">
    <w:abstractNumId w:val="28"/>
  </w:num>
  <w:num w:numId="33" w16cid:durableId="1040862913">
    <w:abstractNumId w:val="29"/>
  </w:num>
  <w:num w:numId="34" w16cid:durableId="2144304601">
    <w:abstractNumId w:val="25"/>
  </w:num>
  <w:num w:numId="35" w16cid:durableId="103037130">
    <w:abstractNumId w:val="30"/>
  </w:num>
  <w:num w:numId="36" w16cid:durableId="681903703">
    <w:abstractNumId w:val="12"/>
  </w:num>
  <w:num w:numId="37" w16cid:durableId="1371763138">
    <w:abstractNumId w:val="7"/>
  </w:num>
  <w:num w:numId="38" w16cid:durableId="1464032070">
    <w:abstractNumId w:val="27"/>
  </w:num>
  <w:num w:numId="39" w16cid:durableId="2059896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AF"/>
    <w:rsid w:val="00004568"/>
    <w:rsid w:val="000063F6"/>
    <w:rsid w:val="00011D81"/>
    <w:rsid w:val="000128BB"/>
    <w:rsid w:val="00012BA7"/>
    <w:rsid w:val="000146C5"/>
    <w:rsid w:val="00014F1C"/>
    <w:rsid w:val="00017378"/>
    <w:rsid w:val="000175D5"/>
    <w:rsid w:val="00020229"/>
    <w:rsid w:val="000268D6"/>
    <w:rsid w:val="00031B1E"/>
    <w:rsid w:val="0003391F"/>
    <w:rsid w:val="0003622D"/>
    <w:rsid w:val="000379BA"/>
    <w:rsid w:val="00040066"/>
    <w:rsid w:val="0004503F"/>
    <w:rsid w:val="000460F6"/>
    <w:rsid w:val="000463A6"/>
    <w:rsid w:val="00051912"/>
    <w:rsid w:val="000523AD"/>
    <w:rsid w:val="00053331"/>
    <w:rsid w:val="0005785B"/>
    <w:rsid w:val="000601BE"/>
    <w:rsid w:val="00060CD2"/>
    <w:rsid w:val="00064004"/>
    <w:rsid w:val="00066692"/>
    <w:rsid w:val="00070A23"/>
    <w:rsid w:val="000733D5"/>
    <w:rsid w:val="000742C7"/>
    <w:rsid w:val="00076647"/>
    <w:rsid w:val="00080F03"/>
    <w:rsid w:val="00081781"/>
    <w:rsid w:val="00083FE4"/>
    <w:rsid w:val="0008655C"/>
    <w:rsid w:val="00090464"/>
    <w:rsid w:val="00095158"/>
    <w:rsid w:val="000969BD"/>
    <w:rsid w:val="000A20DE"/>
    <w:rsid w:val="000A4F0A"/>
    <w:rsid w:val="000B08E2"/>
    <w:rsid w:val="000B1B3F"/>
    <w:rsid w:val="000B220F"/>
    <w:rsid w:val="000B281D"/>
    <w:rsid w:val="000B28F1"/>
    <w:rsid w:val="000B5733"/>
    <w:rsid w:val="000B5756"/>
    <w:rsid w:val="000B6FA7"/>
    <w:rsid w:val="000C2275"/>
    <w:rsid w:val="000C2D83"/>
    <w:rsid w:val="000C4A9C"/>
    <w:rsid w:val="000C54DD"/>
    <w:rsid w:val="000C7014"/>
    <w:rsid w:val="000D0795"/>
    <w:rsid w:val="000D0C3A"/>
    <w:rsid w:val="000D1647"/>
    <w:rsid w:val="000D24E0"/>
    <w:rsid w:val="000D2B33"/>
    <w:rsid w:val="000D6B46"/>
    <w:rsid w:val="000E1F97"/>
    <w:rsid w:val="000E47F0"/>
    <w:rsid w:val="000E4B98"/>
    <w:rsid w:val="000E58FF"/>
    <w:rsid w:val="000E7468"/>
    <w:rsid w:val="000F3CAC"/>
    <w:rsid w:val="000F4812"/>
    <w:rsid w:val="000F55DD"/>
    <w:rsid w:val="001029E2"/>
    <w:rsid w:val="001058A3"/>
    <w:rsid w:val="00107661"/>
    <w:rsid w:val="00115457"/>
    <w:rsid w:val="00116157"/>
    <w:rsid w:val="00117F39"/>
    <w:rsid w:val="00119177"/>
    <w:rsid w:val="00121271"/>
    <w:rsid w:val="00125693"/>
    <w:rsid w:val="00126A00"/>
    <w:rsid w:val="00130E14"/>
    <w:rsid w:val="00137D51"/>
    <w:rsid w:val="00142039"/>
    <w:rsid w:val="0014322B"/>
    <w:rsid w:val="001445C7"/>
    <w:rsid w:val="00147E24"/>
    <w:rsid w:val="00150E6B"/>
    <w:rsid w:val="001562F7"/>
    <w:rsid w:val="001572C4"/>
    <w:rsid w:val="0015766C"/>
    <w:rsid w:val="001623D2"/>
    <w:rsid w:val="001626CA"/>
    <w:rsid w:val="00163830"/>
    <w:rsid w:val="00165C09"/>
    <w:rsid w:val="0016630A"/>
    <w:rsid w:val="001704D7"/>
    <w:rsid w:val="00171DD9"/>
    <w:rsid w:val="001746D8"/>
    <w:rsid w:val="00176B8A"/>
    <w:rsid w:val="00177100"/>
    <w:rsid w:val="00180F89"/>
    <w:rsid w:val="00183CF5"/>
    <w:rsid w:val="00190E3C"/>
    <w:rsid w:val="00190E8A"/>
    <w:rsid w:val="001923F5"/>
    <w:rsid w:val="00195C31"/>
    <w:rsid w:val="0019712D"/>
    <w:rsid w:val="001A0787"/>
    <w:rsid w:val="001A0C98"/>
    <w:rsid w:val="001A46E0"/>
    <w:rsid w:val="001A4C0E"/>
    <w:rsid w:val="001A7623"/>
    <w:rsid w:val="001A782D"/>
    <w:rsid w:val="001B0CA2"/>
    <w:rsid w:val="001B20D0"/>
    <w:rsid w:val="001B2E5D"/>
    <w:rsid w:val="001B4979"/>
    <w:rsid w:val="001B5A4C"/>
    <w:rsid w:val="001C1EF7"/>
    <w:rsid w:val="001C365A"/>
    <w:rsid w:val="001C458B"/>
    <w:rsid w:val="001C5A08"/>
    <w:rsid w:val="001C7579"/>
    <w:rsid w:val="001C7BA6"/>
    <w:rsid w:val="001D02DA"/>
    <w:rsid w:val="001D2F54"/>
    <w:rsid w:val="001D3BC3"/>
    <w:rsid w:val="001D3DF0"/>
    <w:rsid w:val="001D3EEF"/>
    <w:rsid w:val="001D459D"/>
    <w:rsid w:val="001D4F74"/>
    <w:rsid w:val="001D4FD3"/>
    <w:rsid w:val="001D52B1"/>
    <w:rsid w:val="001D6787"/>
    <w:rsid w:val="001E186A"/>
    <w:rsid w:val="001E2667"/>
    <w:rsid w:val="001E3F36"/>
    <w:rsid w:val="001E40CC"/>
    <w:rsid w:val="001E5DDE"/>
    <w:rsid w:val="001E676A"/>
    <w:rsid w:val="001E754E"/>
    <w:rsid w:val="001F004F"/>
    <w:rsid w:val="001F08E8"/>
    <w:rsid w:val="001F1854"/>
    <w:rsid w:val="001F2BBC"/>
    <w:rsid w:val="001F624C"/>
    <w:rsid w:val="001F783A"/>
    <w:rsid w:val="002024C6"/>
    <w:rsid w:val="00204BBE"/>
    <w:rsid w:val="00205011"/>
    <w:rsid w:val="00206F73"/>
    <w:rsid w:val="00213DA5"/>
    <w:rsid w:val="00213F28"/>
    <w:rsid w:val="0021795E"/>
    <w:rsid w:val="00220154"/>
    <w:rsid w:val="00221BCE"/>
    <w:rsid w:val="0022213C"/>
    <w:rsid w:val="0022273E"/>
    <w:rsid w:val="00224912"/>
    <w:rsid w:val="00224ECB"/>
    <w:rsid w:val="002278C9"/>
    <w:rsid w:val="0023227F"/>
    <w:rsid w:val="00232A92"/>
    <w:rsid w:val="002337D0"/>
    <w:rsid w:val="00233932"/>
    <w:rsid w:val="00235202"/>
    <w:rsid w:val="00235E14"/>
    <w:rsid w:val="00235E6F"/>
    <w:rsid w:val="00245D35"/>
    <w:rsid w:val="00251B5C"/>
    <w:rsid w:val="0025374A"/>
    <w:rsid w:val="00253B82"/>
    <w:rsid w:val="00253D78"/>
    <w:rsid w:val="00254077"/>
    <w:rsid w:val="00257B18"/>
    <w:rsid w:val="00257C07"/>
    <w:rsid w:val="002609FC"/>
    <w:rsid w:val="00264185"/>
    <w:rsid w:val="002647F1"/>
    <w:rsid w:val="002721F7"/>
    <w:rsid w:val="002728E5"/>
    <w:rsid w:val="00273B02"/>
    <w:rsid w:val="00280DB7"/>
    <w:rsid w:val="00281F72"/>
    <w:rsid w:val="00282594"/>
    <w:rsid w:val="002838B2"/>
    <w:rsid w:val="00283A0D"/>
    <w:rsid w:val="00284714"/>
    <w:rsid w:val="00286CF8"/>
    <w:rsid w:val="002874CE"/>
    <w:rsid w:val="002900D4"/>
    <w:rsid w:val="002917F3"/>
    <w:rsid w:val="002A1CE5"/>
    <w:rsid w:val="002A681D"/>
    <w:rsid w:val="002B01EE"/>
    <w:rsid w:val="002B4525"/>
    <w:rsid w:val="002B7ADC"/>
    <w:rsid w:val="002C664D"/>
    <w:rsid w:val="002D1694"/>
    <w:rsid w:val="002D1E32"/>
    <w:rsid w:val="002D64DD"/>
    <w:rsid w:val="002DE6A3"/>
    <w:rsid w:val="002E3094"/>
    <w:rsid w:val="002E4964"/>
    <w:rsid w:val="002F1E0E"/>
    <w:rsid w:val="002F2187"/>
    <w:rsid w:val="002F362D"/>
    <w:rsid w:val="002F6CA1"/>
    <w:rsid w:val="002F79FE"/>
    <w:rsid w:val="00307463"/>
    <w:rsid w:val="00311F85"/>
    <w:rsid w:val="0031392A"/>
    <w:rsid w:val="00314F83"/>
    <w:rsid w:val="00316E32"/>
    <w:rsid w:val="003176C2"/>
    <w:rsid w:val="00324BAE"/>
    <w:rsid w:val="00325E1F"/>
    <w:rsid w:val="00331F31"/>
    <w:rsid w:val="0033206F"/>
    <w:rsid w:val="0033238D"/>
    <w:rsid w:val="00332628"/>
    <w:rsid w:val="0033284B"/>
    <w:rsid w:val="00333AD5"/>
    <w:rsid w:val="003422A8"/>
    <w:rsid w:val="003445CD"/>
    <w:rsid w:val="00345793"/>
    <w:rsid w:val="00346E17"/>
    <w:rsid w:val="0034773D"/>
    <w:rsid w:val="00347BCB"/>
    <w:rsid w:val="00352B29"/>
    <w:rsid w:val="00353A7F"/>
    <w:rsid w:val="00355AB2"/>
    <w:rsid w:val="00356682"/>
    <w:rsid w:val="00361005"/>
    <w:rsid w:val="00361410"/>
    <w:rsid w:val="00362623"/>
    <w:rsid w:val="0036282F"/>
    <w:rsid w:val="003653D4"/>
    <w:rsid w:val="00366700"/>
    <w:rsid w:val="00370843"/>
    <w:rsid w:val="00371120"/>
    <w:rsid w:val="0037510E"/>
    <w:rsid w:val="003770B0"/>
    <w:rsid w:val="003776B9"/>
    <w:rsid w:val="00385CD1"/>
    <w:rsid w:val="00386503"/>
    <w:rsid w:val="0039032C"/>
    <w:rsid w:val="00391CF9"/>
    <w:rsid w:val="0039465E"/>
    <w:rsid w:val="00395C4A"/>
    <w:rsid w:val="003971B5"/>
    <w:rsid w:val="003A15A5"/>
    <w:rsid w:val="003A1D34"/>
    <w:rsid w:val="003A4923"/>
    <w:rsid w:val="003B09DA"/>
    <w:rsid w:val="003B2C57"/>
    <w:rsid w:val="003B2F0F"/>
    <w:rsid w:val="003B3D63"/>
    <w:rsid w:val="003B5FDF"/>
    <w:rsid w:val="003B6B6B"/>
    <w:rsid w:val="003B7552"/>
    <w:rsid w:val="003C76A0"/>
    <w:rsid w:val="003D0BA8"/>
    <w:rsid w:val="003D1F57"/>
    <w:rsid w:val="003D6D56"/>
    <w:rsid w:val="003E3733"/>
    <w:rsid w:val="003E4F4E"/>
    <w:rsid w:val="003E6C0E"/>
    <w:rsid w:val="003E7A65"/>
    <w:rsid w:val="003F37F1"/>
    <w:rsid w:val="003F7336"/>
    <w:rsid w:val="003F7645"/>
    <w:rsid w:val="0040089D"/>
    <w:rsid w:val="00400FD9"/>
    <w:rsid w:val="00402A69"/>
    <w:rsid w:val="00404355"/>
    <w:rsid w:val="00405827"/>
    <w:rsid w:val="0040715A"/>
    <w:rsid w:val="00410C63"/>
    <w:rsid w:val="00413A49"/>
    <w:rsid w:val="00413F0E"/>
    <w:rsid w:val="00414FD1"/>
    <w:rsid w:val="004201DA"/>
    <w:rsid w:val="0042112B"/>
    <w:rsid w:val="00421265"/>
    <w:rsid w:val="00423A5C"/>
    <w:rsid w:val="004259C4"/>
    <w:rsid w:val="00427E5F"/>
    <w:rsid w:val="00430CC0"/>
    <w:rsid w:val="00430CFA"/>
    <w:rsid w:val="00430D74"/>
    <w:rsid w:val="00432101"/>
    <w:rsid w:val="00432313"/>
    <w:rsid w:val="004327D0"/>
    <w:rsid w:val="004339D7"/>
    <w:rsid w:val="0043682C"/>
    <w:rsid w:val="00437C30"/>
    <w:rsid w:val="00442424"/>
    <w:rsid w:val="004440F3"/>
    <w:rsid w:val="0044790A"/>
    <w:rsid w:val="00452D26"/>
    <w:rsid w:val="00456705"/>
    <w:rsid w:val="004610D6"/>
    <w:rsid w:val="00461D14"/>
    <w:rsid w:val="0046360C"/>
    <w:rsid w:val="0046599A"/>
    <w:rsid w:val="0046668B"/>
    <w:rsid w:val="00472ACB"/>
    <w:rsid w:val="00473109"/>
    <w:rsid w:val="00474ABC"/>
    <w:rsid w:val="00475F0E"/>
    <w:rsid w:val="00476C43"/>
    <w:rsid w:val="00477093"/>
    <w:rsid w:val="00480125"/>
    <w:rsid w:val="00480EE3"/>
    <w:rsid w:val="00481B37"/>
    <w:rsid w:val="00482AF6"/>
    <w:rsid w:val="00483599"/>
    <w:rsid w:val="00483C66"/>
    <w:rsid w:val="00487263"/>
    <w:rsid w:val="00493C75"/>
    <w:rsid w:val="00493CEE"/>
    <w:rsid w:val="00493D4B"/>
    <w:rsid w:val="004971BD"/>
    <w:rsid w:val="004A1017"/>
    <w:rsid w:val="004A1095"/>
    <w:rsid w:val="004A18DA"/>
    <w:rsid w:val="004A1BA4"/>
    <w:rsid w:val="004A2124"/>
    <w:rsid w:val="004A315A"/>
    <w:rsid w:val="004B11C6"/>
    <w:rsid w:val="004B396D"/>
    <w:rsid w:val="004B3BDB"/>
    <w:rsid w:val="004B56A7"/>
    <w:rsid w:val="004B59B7"/>
    <w:rsid w:val="004B7315"/>
    <w:rsid w:val="004C2AAE"/>
    <w:rsid w:val="004C57DF"/>
    <w:rsid w:val="004C7600"/>
    <w:rsid w:val="004D1967"/>
    <w:rsid w:val="004D282E"/>
    <w:rsid w:val="004D7FEF"/>
    <w:rsid w:val="004E1DB2"/>
    <w:rsid w:val="004E2D27"/>
    <w:rsid w:val="004E321C"/>
    <w:rsid w:val="004E41EB"/>
    <w:rsid w:val="004E7B70"/>
    <w:rsid w:val="004F00BF"/>
    <w:rsid w:val="004F4F82"/>
    <w:rsid w:val="004F55A4"/>
    <w:rsid w:val="004F7743"/>
    <w:rsid w:val="00501224"/>
    <w:rsid w:val="005031D6"/>
    <w:rsid w:val="00503E5D"/>
    <w:rsid w:val="00505224"/>
    <w:rsid w:val="0051201D"/>
    <w:rsid w:val="00514B9A"/>
    <w:rsid w:val="00516387"/>
    <w:rsid w:val="00520245"/>
    <w:rsid w:val="00521CCD"/>
    <w:rsid w:val="00521F64"/>
    <w:rsid w:val="00522CFA"/>
    <w:rsid w:val="00525B6F"/>
    <w:rsid w:val="005264F8"/>
    <w:rsid w:val="005311F0"/>
    <w:rsid w:val="00531871"/>
    <w:rsid w:val="00531C48"/>
    <w:rsid w:val="005327C1"/>
    <w:rsid w:val="00540AB1"/>
    <w:rsid w:val="00551214"/>
    <w:rsid w:val="005519EE"/>
    <w:rsid w:val="005525DC"/>
    <w:rsid w:val="00555C71"/>
    <w:rsid w:val="00563FCA"/>
    <w:rsid w:val="00565CD2"/>
    <w:rsid w:val="00566D77"/>
    <w:rsid w:val="00572432"/>
    <w:rsid w:val="005734DD"/>
    <w:rsid w:val="00573595"/>
    <w:rsid w:val="00574933"/>
    <w:rsid w:val="00577B59"/>
    <w:rsid w:val="00581E75"/>
    <w:rsid w:val="00593A71"/>
    <w:rsid w:val="00593B06"/>
    <w:rsid w:val="00594D87"/>
    <w:rsid w:val="005A1F68"/>
    <w:rsid w:val="005A635A"/>
    <w:rsid w:val="005B150C"/>
    <w:rsid w:val="005B1777"/>
    <w:rsid w:val="005B2A90"/>
    <w:rsid w:val="005B38CD"/>
    <w:rsid w:val="005B44EB"/>
    <w:rsid w:val="005B5BD9"/>
    <w:rsid w:val="005B7EDE"/>
    <w:rsid w:val="005C22BC"/>
    <w:rsid w:val="005C24B4"/>
    <w:rsid w:val="005C29B5"/>
    <w:rsid w:val="005C4009"/>
    <w:rsid w:val="005C43F1"/>
    <w:rsid w:val="005C55FE"/>
    <w:rsid w:val="005C760A"/>
    <w:rsid w:val="005D27AE"/>
    <w:rsid w:val="005D36D8"/>
    <w:rsid w:val="005D36FD"/>
    <w:rsid w:val="005D5D2C"/>
    <w:rsid w:val="005D655F"/>
    <w:rsid w:val="005D6DA7"/>
    <w:rsid w:val="005E44CF"/>
    <w:rsid w:val="005E62E5"/>
    <w:rsid w:val="005E77A0"/>
    <w:rsid w:val="005E780E"/>
    <w:rsid w:val="005F1B28"/>
    <w:rsid w:val="005F1EE4"/>
    <w:rsid w:val="00602D6A"/>
    <w:rsid w:val="0060576B"/>
    <w:rsid w:val="00606A6F"/>
    <w:rsid w:val="00606E29"/>
    <w:rsid w:val="00610A0C"/>
    <w:rsid w:val="00610B06"/>
    <w:rsid w:val="006132A9"/>
    <w:rsid w:val="00613322"/>
    <w:rsid w:val="00615D57"/>
    <w:rsid w:val="0061621C"/>
    <w:rsid w:val="00617D85"/>
    <w:rsid w:val="00625DED"/>
    <w:rsid w:val="00635441"/>
    <w:rsid w:val="00644A08"/>
    <w:rsid w:val="00647300"/>
    <w:rsid w:val="00653D51"/>
    <w:rsid w:val="006545AD"/>
    <w:rsid w:val="0065622F"/>
    <w:rsid w:val="0066180E"/>
    <w:rsid w:val="00663319"/>
    <w:rsid w:val="00663326"/>
    <w:rsid w:val="006639EB"/>
    <w:rsid w:val="006676D6"/>
    <w:rsid w:val="006717D3"/>
    <w:rsid w:val="00673C5E"/>
    <w:rsid w:val="00674760"/>
    <w:rsid w:val="006747D2"/>
    <w:rsid w:val="00690072"/>
    <w:rsid w:val="00690C6B"/>
    <w:rsid w:val="00691C6D"/>
    <w:rsid w:val="00694519"/>
    <w:rsid w:val="00695C5A"/>
    <w:rsid w:val="006968D9"/>
    <w:rsid w:val="00697858"/>
    <w:rsid w:val="006A2017"/>
    <w:rsid w:val="006A208C"/>
    <w:rsid w:val="006A3DC8"/>
    <w:rsid w:val="006A5E17"/>
    <w:rsid w:val="006B0436"/>
    <w:rsid w:val="006B35C3"/>
    <w:rsid w:val="006B360B"/>
    <w:rsid w:val="006B3EEF"/>
    <w:rsid w:val="006B5047"/>
    <w:rsid w:val="006B6512"/>
    <w:rsid w:val="006C118C"/>
    <w:rsid w:val="006C122D"/>
    <w:rsid w:val="006C14E0"/>
    <w:rsid w:val="006C7BCF"/>
    <w:rsid w:val="006C889A"/>
    <w:rsid w:val="006D146E"/>
    <w:rsid w:val="006D2D48"/>
    <w:rsid w:val="006D3BD9"/>
    <w:rsid w:val="006E5363"/>
    <w:rsid w:val="006E64F1"/>
    <w:rsid w:val="006E7729"/>
    <w:rsid w:val="006F4ABB"/>
    <w:rsid w:val="00700D05"/>
    <w:rsid w:val="007028BC"/>
    <w:rsid w:val="007040B5"/>
    <w:rsid w:val="00704610"/>
    <w:rsid w:val="00710211"/>
    <w:rsid w:val="00711214"/>
    <w:rsid w:val="00712519"/>
    <w:rsid w:val="00721E54"/>
    <w:rsid w:val="007229E4"/>
    <w:rsid w:val="0072321C"/>
    <w:rsid w:val="00724055"/>
    <w:rsid w:val="00724E9C"/>
    <w:rsid w:val="00725540"/>
    <w:rsid w:val="0072783E"/>
    <w:rsid w:val="00730938"/>
    <w:rsid w:val="00730AE9"/>
    <w:rsid w:val="007322AB"/>
    <w:rsid w:val="00736A2D"/>
    <w:rsid w:val="0074018B"/>
    <w:rsid w:val="00741575"/>
    <w:rsid w:val="0074499D"/>
    <w:rsid w:val="00745B38"/>
    <w:rsid w:val="00746D14"/>
    <w:rsid w:val="00747B78"/>
    <w:rsid w:val="00753F25"/>
    <w:rsid w:val="00756A82"/>
    <w:rsid w:val="00756AB1"/>
    <w:rsid w:val="00760748"/>
    <w:rsid w:val="007626E4"/>
    <w:rsid w:val="00762A15"/>
    <w:rsid w:val="00766615"/>
    <w:rsid w:val="00771662"/>
    <w:rsid w:val="00774494"/>
    <w:rsid w:val="007833D5"/>
    <w:rsid w:val="007850DE"/>
    <w:rsid w:val="00786494"/>
    <w:rsid w:val="007878C8"/>
    <w:rsid w:val="00792195"/>
    <w:rsid w:val="00793534"/>
    <w:rsid w:val="007A047C"/>
    <w:rsid w:val="007A0F30"/>
    <w:rsid w:val="007A22D8"/>
    <w:rsid w:val="007A2899"/>
    <w:rsid w:val="007B1D99"/>
    <w:rsid w:val="007B217B"/>
    <w:rsid w:val="007B232D"/>
    <w:rsid w:val="007C352E"/>
    <w:rsid w:val="007C5A66"/>
    <w:rsid w:val="007C66FE"/>
    <w:rsid w:val="007D16BA"/>
    <w:rsid w:val="007D287C"/>
    <w:rsid w:val="007D3182"/>
    <w:rsid w:val="007D4E90"/>
    <w:rsid w:val="007E1CC5"/>
    <w:rsid w:val="007E30B4"/>
    <w:rsid w:val="007E54BE"/>
    <w:rsid w:val="007E77FA"/>
    <w:rsid w:val="007F2CA8"/>
    <w:rsid w:val="007F3C0F"/>
    <w:rsid w:val="007F5A96"/>
    <w:rsid w:val="0080150A"/>
    <w:rsid w:val="008020F1"/>
    <w:rsid w:val="00804366"/>
    <w:rsid w:val="0081188E"/>
    <w:rsid w:val="00811D69"/>
    <w:rsid w:val="008126A9"/>
    <w:rsid w:val="008139A0"/>
    <w:rsid w:val="00815BF7"/>
    <w:rsid w:val="00815F3B"/>
    <w:rsid w:val="00817113"/>
    <w:rsid w:val="00817926"/>
    <w:rsid w:val="00820F48"/>
    <w:rsid w:val="008229F3"/>
    <w:rsid w:val="008241DC"/>
    <w:rsid w:val="00824A96"/>
    <w:rsid w:val="00825C91"/>
    <w:rsid w:val="00826E57"/>
    <w:rsid w:val="008272D2"/>
    <w:rsid w:val="0082740D"/>
    <w:rsid w:val="00830675"/>
    <w:rsid w:val="00831F18"/>
    <w:rsid w:val="00832CAA"/>
    <w:rsid w:val="0083506C"/>
    <w:rsid w:val="00837D28"/>
    <w:rsid w:val="008439E0"/>
    <w:rsid w:val="00845F92"/>
    <w:rsid w:val="008464F4"/>
    <w:rsid w:val="00852765"/>
    <w:rsid w:val="00853B1A"/>
    <w:rsid w:val="00854990"/>
    <w:rsid w:val="008569E6"/>
    <w:rsid w:val="0086015E"/>
    <w:rsid w:val="0086395B"/>
    <w:rsid w:val="008650B3"/>
    <w:rsid w:val="00866E0A"/>
    <w:rsid w:val="008673A8"/>
    <w:rsid w:val="00870B3C"/>
    <w:rsid w:val="00871117"/>
    <w:rsid w:val="0087166C"/>
    <w:rsid w:val="00872CFD"/>
    <w:rsid w:val="00873017"/>
    <w:rsid w:val="00880FED"/>
    <w:rsid w:val="00884E4A"/>
    <w:rsid w:val="00885CF4"/>
    <w:rsid w:val="00887CBD"/>
    <w:rsid w:val="00890F80"/>
    <w:rsid w:val="00891909"/>
    <w:rsid w:val="00891D41"/>
    <w:rsid w:val="00894402"/>
    <w:rsid w:val="008944AB"/>
    <w:rsid w:val="0089519E"/>
    <w:rsid w:val="0089631D"/>
    <w:rsid w:val="0089697A"/>
    <w:rsid w:val="0089706A"/>
    <w:rsid w:val="008A3253"/>
    <w:rsid w:val="008A3B58"/>
    <w:rsid w:val="008A5FE5"/>
    <w:rsid w:val="008A6DE5"/>
    <w:rsid w:val="008A7AE9"/>
    <w:rsid w:val="008B14AC"/>
    <w:rsid w:val="008B2072"/>
    <w:rsid w:val="008B3915"/>
    <w:rsid w:val="008B4339"/>
    <w:rsid w:val="008B59CA"/>
    <w:rsid w:val="008B5AED"/>
    <w:rsid w:val="008B5ED5"/>
    <w:rsid w:val="008C0EAC"/>
    <w:rsid w:val="008C5F47"/>
    <w:rsid w:val="008D1068"/>
    <w:rsid w:val="008D168D"/>
    <w:rsid w:val="008D40EB"/>
    <w:rsid w:val="008D612C"/>
    <w:rsid w:val="008D6AAD"/>
    <w:rsid w:val="008E04C8"/>
    <w:rsid w:val="008E3C5E"/>
    <w:rsid w:val="008E441C"/>
    <w:rsid w:val="008E5E2E"/>
    <w:rsid w:val="008E643F"/>
    <w:rsid w:val="008F4F93"/>
    <w:rsid w:val="00900BDE"/>
    <w:rsid w:val="00902137"/>
    <w:rsid w:val="00911CEA"/>
    <w:rsid w:val="00912E87"/>
    <w:rsid w:val="00913737"/>
    <w:rsid w:val="00913A2D"/>
    <w:rsid w:val="009172C2"/>
    <w:rsid w:val="00920F29"/>
    <w:rsid w:val="00920F8B"/>
    <w:rsid w:val="009216D7"/>
    <w:rsid w:val="00921FF5"/>
    <w:rsid w:val="00923B2C"/>
    <w:rsid w:val="00926AD4"/>
    <w:rsid w:val="00932688"/>
    <w:rsid w:val="0093388F"/>
    <w:rsid w:val="009347E2"/>
    <w:rsid w:val="00937D8A"/>
    <w:rsid w:val="00940236"/>
    <w:rsid w:val="00941331"/>
    <w:rsid w:val="00942839"/>
    <w:rsid w:val="00943AE8"/>
    <w:rsid w:val="009452F1"/>
    <w:rsid w:val="009521B4"/>
    <w:rsid w:val="009613DD"/>
    <w:rsid w:val="009613E4"/>
    <w:rsid w:val="0096578D"/>
    <w:rsid w:val="0096732D"/>
    <w:rsid w:val="00970222"/>
    <w:rsid w:val="00977BFF"/>
    <w:rsid w:val="00982D83"/>
    <w:rsid w:val="009842A5"/>
    <w:rsid w:val="00986686"/>
    <w:rsid w:val="0099034C"/>
    <w:rsid w:val="00990BEC"/>
    <w:rsid w:val="00991DFF"/>
    <w:rsid w:val="00991E48"/>
    <w:rsid w:val="00993153"/>
    <w:rsid w:val="00993617"/>
    <w:rsid w:val="00993A60"/>
    <w:rsid w:val="009A1F20"/>
    <w:rsid w:val="009A364C"/>
    <w:rsid w:val="009A6395"/>
    <w:rsid w:val="009A68A5"/>
    <w:rsid w:val="009A7D5C"/>
    <w:rsid w:val="009A7E36"/>
    <w:rsid w:val="009B607F"/>
    <w:rsid w:val="009C55E3"/>
    <w:rsid w:val="009C76FE"/>
    <w:rsid w:val="009D244E"/>
    <w:rsid w:val="009D379F"/>
    <w:rsid w:val="009D78A9"/>
    <w:rsid w:val="009E1976"/>
    <w:rsid w:val="009E417B"/>
    <w:rsid w:val="009F1DB1"/>
    <w:rsid w:val="009F26CA"/>
    <w:rsid w:val="009F54AE"/>
    <w:rsid w:val="009F6F6A"/>
    <w:rsid w:val="00A0003E"/>
    <w:rsid w:val="00A016EB"/>
    <w:rsid w:val="00A0501D"/>
    <w:rsid w:val="00A06998"/>
    <w:rsid w:val="00A101B5"/>
    <w:rsid w:val="00A12443"/>
    <w:rsid w:val="00A14C23"/>
    <w:rsid w:val="00A22746"/>
    <w:rsid w:val="00A22B78"/>
    <w:rsid w:val="00A2443B"/>
    <w:rsid w:val="00A24848"/>
    <w:rsid w:val="00A2583C"/>
    <w:rsid w:val="00A363D7"/>
    <w:rsid w:val="00A40EDF"/>
    <w:rsid w:val="00A42433"/>
    <w:rsid w:val="00A45823"/>
    <w:rsid w:val="00A51743"/>
    <w:rsid w:val="00A51A45"/>
    <w:rsid w:val="00A51FB9"/>
    <w:rsid w:val="00A53523"/>
    <w:rsid w:val="00A5591E"/>
    <w:rsid w:val="00A5660C"/>
    <w:rsid w:val="00A570F9"/>
    <w:rsid w:val="00A57792"/>
    <w:rsid w:val="00A628FA"/>
    <w:rsid w:val="00A62EB0"/>
    <w:rsid w:val="00A63A51"/>
    <w:rsid w:val="00A640C8"/>
    <w:rsid w:val="00A641A3"/>
    <w:rsid w:val="00A64F20"/>
    <w:rsid w:val="00A66C4D"/>
    <w:rsid w:val="00A7046B"/>
    <w:rsid w:val="00A820A2"/>
    <w:rsid w:val="00A82627"/>
    <w:rsid w:val="00A87809"/>
    <w:rsid w:val="00A942E7"/>
    <w:rsid w:val="00AA1EFB"/>
    <w:rsid w:val="00AA4EDA"/>
    <w:rsid w:val="00AA58DA"/>
    <w:rsid w:val="00AA78B9"/>
    <w:rsid w:val="00AB0F99"/>
    <w:rsid w:val="00AB0FDA"/>
    <w:rsid w:val="00AB1987"/>
    <w:rsid w:val="00AB4D56"/>
    <w:rsid w:val="00AC044C"/>
    <w:rsid w:val="00AC0A05"/>
    <w:rsid w:val="00AC1BB6"/>
    <w:rsid w:val="00AC59FA"/>
    <w:rsid w:val="00AC5D0F"/>
    <w:rsid w:val="00AD32D3"/>
    <w:rsid w:val="00AE56F4"/>
    <w:rsid w:val="00AF3909"/>
    <w:rsid w:val="00AF39CC"/>
    <w:rsid w:val="00AF65C7"/>
    <w:rsid w:val="00AF70CB"/>
    <w:rsid w:val="00B00657"/>
    <w:rsid w:val="00B057CF"/>
    <w:rsid w:val="00B06CE7"/>
    <w:rsid w:val="00B112B8"/>
    <w:rsid w:val="00B14055"/>
    <w:rsid w:val="00B142E0"/>
    <w:rsid w:val="00B1503E"/>
    <w:rsid w:val="00B15F93"/>
    <w:rsid w:val="00B212DF"/>
    <w:rsid w:val="00B24A7E"/>
    <w:rsid w:val="00B26788"/>
    <w:rsid w:val="00B30C27"/>
    <w:rsid w:val="00B30EC5"/>
    <w:rsid w:val="00B32A33"/>
    <w:rsid w:val="00B32AAE"/>
    <w:rsid w:val="00B32B03"/>
    <w:rsid w:val="00B34E3B"/>
    <w:rsid w:val="00B4139F"/>
    <w:rsid w:val="00B41C08"/>
    <w:rsid w:val="00B435FF"/>
    <w:rsid w:val="00B461D0"/>
    <w:rsid w:val="00B477A5"/>
    <w:rsid w:val="00B50311"/>
    <w:rsid w:val="00B50F4A"/>
    <w:rsid w:val="00B52ED3"/>
    <w:rsid w:val="00B544A9"/>
    <w:rsid w:val="00B54664"/>
    <w:rsid w:val="00B54855"/>
    <w:rsid w:val="00B54E87"/>
    <w:rsid w:val="00B54FBC"/>
    <w:rsid w:val="00B566CF"/>
    <w:rsid w:val="00B57D20"/>
    <w:rsid w:val="00B61FDC"/>
    <w:rsid w:val="00B63175"/>
    <w:rsid w:val="00B63A40"/>
    <w:rsid w:val="00B63AA8"/>
    <w:rsid w:val="00B65135"/>
    <w:rsid w:val="00B66886"/>
    <w:rsid w:val="00B72D48"/>
    <w:rsid w:val="00B7619E"/>
    <w:rsid w:val="00B77992"/>
    <w:rsid w:val="00B802B1"/>
    <w:rsid w:val="00B813E1"/>
    <w:rsid w:val="00B82B67"/>
    <w:rsid w:val="00B831B2"/>
    <w:rsid w:val="00B84234"/>
    <w:rsid w:val="00B846B9"/>
    <w:rsid w:val="00B9018F"/>
    <w:rsid w:val="00B9069E"/>
    <w:rsid w:val="00B907CC"/>
    <w:rsid w:val="00B913FB"/>
    <w:rsid w:val="00B91913"/>
    <w:rsid w:val="00B925F5"/>
    <w:rsid w:val="00B9335E"/>
    <w:rsid w:val="00B947C6"/>
    <w:rsid w:val="00BA2B91"/>
    <w:rsid w:val="00BA3D3E"/>
    <w:rsid w:val="00BB078A"/>
    <w:rsid w:val="00BB0C9A"/>
    <w:rsid w:val="00BB6047"/>
    <w:rsid w:val="00BC302D"/>
    <w:rsid w:val="00BC5934"/>
    <w:rsid w:val="00BD27A6"/>
    <w:rsid w:val="00BD2DB0"/>
    <w:rsid w:val="00BD4526"/>
    <w:rsid w:val="00BD4673"/>
    <w:rsid w:val="00BD4A6B"/>
    <w:rsid w:val="00BE257C"/>
    <w:rsid w:val="00BE5832"/>
    <w:rsid w:val="00BF15E7"/>
    <w:rsid w:val="00C004D9"/>
    <w:rsid w:val="00C02558"/>
    <w:rsid w:val="00C02B2C"/>
    <w:rsid w:val="00C04E86"/>
    <w:rsid w:val="00C061F7"/>
    <w:rsid w:val="00C123FB"/>
    <w:rsid w:val="00C129C1"/>
    <w:rsid w:val="00C14A97"/>
    <w:rsid w:val="00C1541B"/>
    <w:rsid w:val="00C159DB"/>
    <w:rsid w:val="00C15FA2"/>
    <w:rsid w:val="00C172D4"/>
    <w:rsid w:val="00C179B0"/>
    <w:rsid w:val="00C20810"/>
    <w:rsid w:val="00C236DF"/>
    <w:rsid w:val="00C25F5C"/>
    <w:rsid w:val="00C2653F"/>
    <w:rsid w:val="00C26C33"/>
    <w:rsid w:val="00C3110F"/>
    <w:rsid w:val="00C32489"/>
    <w:rsid w:val="00C34A52"/>
    <w:rsid w:val="00C37B93"/>
    <w:rsid w:val="00C415EB"/>
    <w:rsid w:val="00C41FC0"/>
    <w:rsid w:val="00C4387A"/>
    <w:rsid w:val="00C50557"/>
    <w:rsid w:val="00C5112E"/>
    <w:rsid w:val="00C51308"/>
    <w:rsid w:val="00C514F4"/>
    <w:rsid w:val="00C53924"/>
    <w:rsid w:val="00C55C78"/>
    <w:rsid w:val="00C65C3C"/>
    <w:rsid w:val="00C65F19"/>
    <w:rsid w:val="00C65FF7"/>
    <w:rsid w:val="00C66346"/>
    <w:rsid w:val="00C70CCE"/>
    <w:rsid w:val="00C72904"/>
    <w:rsid w:val="00C72EB3"/>
    <w:rsid w:val="00C77A3F"/>
    <w:rsid w:val="00C80586"/>
    <w:rsid w:val="00C811E3"/>
    <w:rsid w:val="00C8215B"/>
    <w:rsid w:val="00C82CD5"/>
    <w:rsid w:val="00C82FAB"/>
    <w:rsid w:val="00C94AD4"/>
    <w:rsid w:val="00C97017"/>
    <w:rsid w:val="00C97F0F"/>
    <w:rsid w:val="00CA0AFE"/>
    <w:rsid w:val="00CA1F2E"/>
    <w:rsid w:val="00CA5E56"/>
    <w:rsid w:val="00CB1307"/>
    <w:rsid w:val="00CB1575"/>
    <w:rsid w:val="00CB1D42"/>
    <w:rsid w:val="00CB2B77"/>
    <w:rsid w:val="00CB458A"/>
    <w:rsid w:val="00CC0FE4"/>
    <w:rsid w:val="00CC1458"/>
    <w:rsid w:val="00CC2C92"/>
    <w:rsid w:val="00CC7BC5"/>
    <w:rsid w:val="00CD0198"/>
    <w:rsid w:val="00CD04F6"/>
    <w:rsid w:val="00CD3AB4"/>
    <w:rsid w:val="00CD7323"/>
    <w:rsid w:val="00CE1490"/>
    <w:rsid w:val="00CE44AF"/>
    <w:rsid w:val="00CE5A2E"/>
    <w:rsid w:val="00CE6CB9"/>
    <w:rsid w:val="00CE7703"/>
    <w:rsid w:val="00CF0813"/>
    <w:rsid w:val="00CF19A6"/>
    <w:rsid w:val="00CF1C34"/>
    <w:rsid w:val="00CF328C"/>
    <w:rsid w:val="00CF437D"/>
    <w:rsid w:val="00CF4766"/>
    <w:rsid w:val="00CF581E"/>
    <w:rsid w:val="00CF658B"/>
    <w:rsid w:val="00CF7B3D"/>
    <w:rsid w:val="00D00DB6"/>
    <w:rsid w:val="00D02C86"/>
    <w:rsid w:val="00D02F4D"/>
    <w:rsid w:val="00D04C9F"/>
    <w:rsid w:val="00D04E30"/>
    <w:rsid w:val="00D056E4"/>
    <w:rsid w:val="00D0740E"/>
    <w:rsid w:val="00D08585"/>
    <w:rsid w:val="00D13623"/>
    <w:rsid w:val="00D15D98"/>
    <w:rsid w:val="00D16328"/>
    <w:rsid w:val="00D170AE"/>
    <w:rsid w:val="00D212A4"/>
    <w:rsid w:val="00D22587"/>
    <w:rsid w:val="00D24019"/>
    <w:rsid w:val="00D300C1"/>
    <w:rsid w:val="00D301B3"/>
    <w:rsid w:val="00D3172B"/>
    <w:rsid w:val="00D379F0"/>
    <w:rsid w:val="00D40225"/>
    <w:rsid w:val="00D4081A"/>
    <w:rsid w:val="00D40D5B"/>
    <w:rsid w:val="00D40EBC"/>
    <w:rsid w:val="00D44704"/>
    <w:rsid w:val="00D451CB"/>
    <w:rsid w:val="00D45D29"/>
    <w:rsid w:val="00D45E37"/>
    <w:rsid w:val="00D46BE8"/>
    <w:rsid w:val="00D50CFD"/>
    <w:rsid w:val="00D51ECB"/>
    <w:rsid w:val="00D55685"/>
    <w:rsid w:val="00D573E6"/>
    <w:rsid w:val="00D60D25"/>
    <w:rsid w:val="00D624FE"/>
    <w:rsid w:val="00D6383A"/>
    <w:rsid w:val="00D64510"/>
    <w:rsid w:val="00D67126"/>
    <w:rsid w:val="00D72F22"/>
    <w:rsid w:val="00D764C1"/>
    <w:rsid w:val="00D80C29"/>
    <w:rsid w:val="00D80D23"/>
    <w:rsid w:val="00D85BD5"/>
    <w:rsid w:val="00D85C5E"/>
    <w:rsid w:val="00D86512"/>
    <w:rsid w:val="00D87B92"/>
    <w:rsid w:val="00D92A55"/>
    <w:rsid w:val="00D92B5B"/>
    <w:rsid w:val="00D9551F"/>
    <w:rsid w:val="00D961B3"/>
    <w:rsid w:val="00D9650C"/>
    <w:rsid w:val="00DA49F3"/>
    <w:rsid w:val="00DA62AD"/>
    <w:rsid w:val="00DB0E0F"/>
    <w:rsid w:val="00DB3F37"/>
    <w:rsid w:val="00DB45CF"/>
    <w:rsid w:val="00DB678D"/>
    <w:rsid w:val="00DC03CC"/>
    <w:rsid w:val="00DC1277"/>
    <w:rsid w:val="00DC30E0"/>
    <w:rsid w:val="00DC394F"/>
    <w:rsid w:val="00DC3F3B"/>
    <w:rsid w:val="00DC5307"/>
    <w:rsid w:val="00DC5F3E"/>
    <w:rsid w:val="00DC66AE"/>
    <w:rsid w:val="00DC684F"/>
    <w:rsid w:val="00DC7089"/>
    <w:rsid w:val="00DD3535"/>
    <w:rsid w:val="00DD3C3F"/>
    <w:rsid w:val="00DD7E19"/>
    <w:rsid w:val="00DE03FD"/>
    <w:rsid w:val="00DE0AE8"/>
    <w:rsid w:val="00DE2570"/>
    <w:rsid w:val="00DE41D5"/>
    <w:rsid w:val="00DE6C46"/>
    <w:rsid w:val="00DF0459"/>
    <w:rsid w:val="00DF07A3"/>
    <w:rsid w:val="00DF37FC"/>
    <w:rsid w:val="00DF522E"/>
    <w:rsid w:val="00DF755F"/>
    <w:rsid w:val="00E00085"/>
    <w:rsid w:val="00E01E9A"/>
    <w:rsid w:val="00E03B5F"/>
    <w:rsid w:val="00E108F8"/>
    <w:rsid w:val="00E10972"/>
    <w:rsid w:val="00E11E3D"/>
    <w:rsid w:val="00E1296D"/>
    <w:rsid w:val="00E139B1"/>
    <w:rsid w:val="00E14DAD"/>
    <w:rsid w:val="00E1664A"/>
    <w:rsid w:val="00E210DD"/>
    <w:rsid w:val="00E21753"/>
    <w:rsid w:val="00E234FD"/>
    <w:rsid w:val="00E2381F"/>
    <w:rsid w:val="00E23880"/>
    <w:rsid w:val="00E24B4A"/>
    <w:rsid w:val="00E27D17"/>
    <w:rsid w:val="00E32A0B"/>
    <w:rsid w:val="00E32ACF"/>
    <w:rsid w:val="00E365B5"/>
    <w:rsid w:val="00E37E26"/>
    <w:rsid w:val="00E450C5"/>
    <w:rsid w:val="00E468E1"/>
    <w:rsid w:val="00E47B0F"/>
    <w:rsid w:val="00E509B0"/>
    <w:rsid w:val="00E5295A"/>
    <w:rsid w:val="00E5786E"/>
    <w:rsid w:val="00E62A19"/>
    <w:rsid w:val="00E63D90"/>
    <w:rsid w:val="00E66EC8"/>
    <w:rsid w:val="00E71BCE"/>
    <w:rsid w:val="00E72F6D"/>
    <w:rsid w:val="00E74D90"/>
    <w:rsid w:val="00E76F86"/>
    <w:rsid w:val="00E81D6D"/>
    <w:rsid w:val="00E83E79"/>
    <w:rsid w:val="00E84C58"/>
    <w:rsid w:val="00E9153F"/>
    <w:rsid w:val="00E94916"/>
    <w:rsid w:val="00EA0556"/>
    <w:rsid w:val="00EA207B"/>
    <w:rsid w:val="00EA531B"/>
    <w:rsid w:val="00EA5FC6"/>
    <w:rsid w:val="00EB05DF"/>
    <w:rsid w:val="00EB10D7"/>
    <w:rsid w:val="00EB3C6A"/>
    <w:rsid w:val="00EB5529"/>
    <w:rsid w:val="00EB57CA"/>
    <w:rsid w:val="00EB68F7"/>
    <w:rsid w:val="00EC2981"/>
    <w:rsid w:val="00EC3B0E"/>
    <w:rsid w:val="00EC40FF"/>
    <w:rsid w:val="00EC538A"/>
    <w:rsid w:val="00EC6FA5"/>
    <w:rsid w:val="00EC73CD"/>
    <w:rsid w:val="00ED31C5"/>
    <w:rsid w:val="00ED43BB"/>
    <w:rsid w:val="00ED735D"/>
    <w:rsid w:val="00EE1127"/>
    <w:rsid w:val="00EE12D0"/>
    <w:rsid w:val="00EE31C1"/>
    <w:rsid w:val="00EE6B58"/>
    <w:rsid w:val="00EE7700"/>
    <w:rsid w:val="00EE777A"/>
    <w:rsid w:val="00EF00F2"/>
    <w:rsid w:val="00EF0570"/>
    <w:rsid w:val="00F026DD"/>
    <w:rsid w:val="00F03C78"/>
    <w:rsid w:val="00F051A9"/>
    <w:rsid w:val="00F10072"/>
    <w:rsid w:val="00F102F5"/>
    <w:rsid w:val="00F13C4F"/>
    <w:rsid w:val="00F14C63"/>
    <w:rsid w:val="00F1505E"/>
    <w:rsid w:val="00F15191"/>
    <w:rsid w:val="00F210E6"/>
    <w:rsid w:val="00F221F9"/>
    <w:rsid w:val="00F2746A"/>
    <w:rsid w:val="00F3118A"/>
    <w:rsid w:val="00F32ABB"/>
    <w:rsid w:val="00F336DA"/>
    <w:rsid w:val="00F33E75"/>
    <w:rsid w:val="00F34256"/>
    <w:rsid w:val="00F34D6E"/>
    <w:rsid w:val="00F40BA9"/>
    <w:rsid w:val="00F4112A"/>
    <w:rsid w:val="00F41F67"/>
    <w:rsid w:val="00F4414C"/>
    <w:rsid w:val="00F44B5A"/>
    <w:rsid w:val="00F46D5E"/>
    <w:rsid w:val="00F51CFA"/>
    <w:rsid w:val="00F51D60"/>
    <w:rsid w:val="00F51E75"/>
    <w:rsid w:val="00F52DAA"/>
    <w:rsid w:val="00F54AB4"/>
    <w:rsid w:val="00F62556"/>
    <w:rsid w:val="00F65663"/>
    <w:rsid w:val="00F658E7"/>
    <w:rsid w:val="00F741B2"/>
    <w:rsid w:val="00F75264"/>
    <w:rsid w:val="00F8058A"/>
    <w:rsid w:val="00F8115D"/>
    <w:rsid w:val="00F844BF"/>
    <w:rsid w:val="00F8697C"/>
    <w:rsid w:val="00F8778D"/>
    <w:rsid w:val="00F90317"/>
    <w:rsid w:val="00F92946"/>
    <w:rsid w:val="00F93190"/>
    <w:rsid w:val="00F945CA"/>
    <w:rsid w:val="00F95242"/>
    <w:rsid w:val="00F95CAE"/>
    <w:rsid w:val="00FA1CCA"/>
    <w:rsid w:val="00FA2D4F"/>
    <w:rsid w:val="00FA492A"/>
    <w:rsid w:val="00FA4E16"/>
    <w:rsid w:val="00FA6FFF"/>
    <w:rsid w:val="00FB02AE"/>
    <w:rsid w:val="00FB02EC"/>
    <w:rsid w:val="00FB1077"/>
    <w:rsid w:val="00FB1DC4"/>
    <w:rsid w:val="00FB227A"/>
    <w:rsid w:val="00FB5905"/>
    <w:rsid w:val="00FC0504"/>
    <w:rsid w:val="00FC1F09"/>
    <w:rsid w:val="00FC21E7"/>
    <w:rsid w:val="00FC6A25"/>
    <w:rsid w:val="00FC719B"/>
    <w:rsid w:val="00FC7659"/>
    <w:rsid w:val="00FD04EF"/>
    <w:rsid w:val="00FD3282"/>
    <w:rsid w:val="00FD70A3"/>
    <w:rsid w:val="00FD7DFD"/>
    <w:rsid w:val="00FE14DE"/>
    <w:rsid w:val="00FE2DDE"/>
    <w:rsid w:val="00FE6E45"/>
    <w:rsid w:val="00FEF3BA"/>
    <w:rsid w:val="00FF4238"/>
    <w:rsid w:val="00FF43CA"/>
    <w:rsid w:val="00FF6E34"/>
    <w:rsid w:val="00FF705B"/>
    <w:rsid w:val="014F0C93"/>
    <w:rsid w:val="017DD4A0"/>
    <w:rsid w:val="019B4AD9"/>
    <w:rsid w:val="01DF5788"/>
    <w:rsid w:val="020C105A"/>
    <w:rsid w:val="021013B0"/>
    <w:rsid w:val="0254EF48"/>
    <w:rsid w:val="02B75B9E"/>
    <w:rsid w:val="02D7F6F6"/>
    <w:rsid w:val="02F64362"/>
    <w:rsid w:val="031F994E"/>
    <w:rsid w:val="03255A20"/>
    <w:rsid w:val="0341D075"/>
    <w:rsid w:val="037FFFB6"/>
    <w:rsid w:val="03D90B88"/>
    <w:rsid w:val="03F4716D"/>
    <w:rsid w:val="045F8AD1"/>
    <w:rsid w:val="046B5374"/>
    <w:rsid w:val="04912DB9"/>
    <w:rsid w:val="049A19F2"/>
    <w:rsid w:val="04CD3322"/>
    <w:rsid w:val="04D92498"/>
    <w:rsid w:val="051F379D"/>
    <w:rsid w:val="053646CA"/>
    <w:rsid w:val="05749147"/>
    <w:rsid w:val="059267AB"/>
    <w:rsid w:val="05995E44"/>
    <w:rsid w:val="05AD4492"/>
    <w:rsid w:val="05AE6259"/>
    <w:rsid w:val="05B2EA4D"/>
    <w:rsid w:val="05CC2E6B"/>
    <w:rsid w:val="05DCD600"/>
    <w:rsid w:val="0604EB16"/>
    <w:rsid w:val="0625A907"/>
    <w:rsid w:val="06553EBC"/>
    <w:rsid w:val="066D3A44"/>
    <w:rsid w:val="0686DAC3"/>
    <w:rsid w:val="068FC4BF"/>
    <w:rsid w:val="0701D734"/>
    <w:rsid w:val="07185A72"/>
    <w:rsid w:val="0787A71C"/>
    <w:rsid w:val="07A523EB"/>
    <w:rsid w:val="07D972D5"/>
    <w:rsid w:val="07DE6227"/>
    <w:rsid w:val="0802BC49"/>
    <w:rsid w:val="0813DAA9"/>
    <w:rsid w:val="0830B4E0"/>
    <w:rsid w:val="0834B88A"/>
    <w:rsid w:val="08472687"/>
    <w:rsid w:val="08798B76"/>
    <w:rsid w:val="08C5D8F9"/>
    <w:rsid w:val="08F512E3"/>
    <w:rsid w:val="08F781EC"/>
    <w:rsid w:val="091E711C"/>
    <w:rsid w:val="093D3100"/>
    <w:rsid w:val="094EF32D"/>
    <w:rsid w:val="09686915"/>
    <w:rsid w:val="0A29FAAB"/>
    <w:rsid w:val="0A56F82D"/>
    <w:rsid w:val="0A577F13"/>
    <w:rsid w:val="0AA9B823"/>
    <w:rsid w:val="0AC4E5FE"/>
    <w:rsid w:val="0ACEADB5"/>
    <w:rsid w:val="0AE6013D"/>
    <w:rsid w:val="0B367225"/>
    <w:rsid w:val="0B39BAFB"/>
    <w:rsid w:val="0B47ADF7"/>
    <w:rsid w:val="0B58D7A5"/>
    <w:rsid w:val="0B7FA52D"/>
    <w:rsid w:val="0BD9330D"/>
    <w:rsid w:val="0BFEBA04"/>
    <w:rsid w:val="0C14BF20"/>
    <w:rsid w:val="0C1B01D3"/>
    <w:rsid w:val="0C783659"/>
    <w:rsid w:val="0CCCC32F"/>
    <w:rsid w:val="0CF231ED"/>
    <w:rsid w:val="0D7E0F95"/>
    <w:rsid w:val="0DA25E64"/>
    <w:rsid w:val="0DA5FAE4"/>
    <w:rsid w:val="0DBFDE5B"/>
    <w:rsid w:val="0DC66E56"/>
    <w:rsid w:val="0DF69E99"/>
    <w:rsid w:val="0DF99CF4"/>
    <w:rsid w:val="0E0CC2D0"/>
    <w:rsid w:val="0E5DD42F"/>
    <w:rsid w:val="0E633E27"/>
    <w:rsid w:val="0E6BCC17"/>
    <w:rsid w:val="0E71F335"/>
    <w:rsid w:val="0E9F4F72"/>
    <w:rsid w:val="0EAD485A"/>
    <w:rsid w:val="0EC25378"/>
    <w:rsid w:val="0ED70EFD"/>
    <w:rsid w:val="0EF0D0A3"/>
    <w:rsid w:val="0F0EFE13"/>
    <w:rsid w:val="0F5459A9"/>
    <w:rsid w:val="0F78428D"/>
    <w:rsid w:val="0FBCE01C"/>
    <w:rsid w:val="0FBFB12C"/>
    <w:rsid w:val="0FC6FE4B"/>
    <w:rsid w:val="102AE707"/>
    <w:rsid w:val="107D9E21"/>
    <w:rsid w:val="10C1FD98"/>
    <w:rsid w:val="115EDA91"/>
    <w:rsid w:val="11798FC4"/>
    <w:rsid w:val="117C968F"/>
    <w:rsid w:val="1196F75F"/>
    <w:rsid w:val="119FBF5C"/>
    <w:rsid w:val="11E41ED3"/>
    <w:rsid w:val="11FAA651"/>
    <w:rsid w:val="12134B9A"/>
    <w:rsid w:val="12308C7D"/>
    <w:rsid w:val="12399F1C"/>
    <w:rsid w:val="123D7393"/>
    <w:rsid w:val="1259020B"/>
    <w:rsid w:val="1281F8E6"/>
    <w:rsid w:val="12A4B6B3"/>
    <w:rsid w:val="12B9F842"/>
    <w:rsid w:val="12EFCA0A"/>
    <w:rsid w:val="1334D222"/>
    <w:rsid w:val="13386E0D"/>
    <w:rsid w:val="13478C83"/>
    <w:rsid w:val="137261DA"/>
    <w:rsid w:val="1386BD1E"/>
    <w:rsid w:val="138ADDE9"/>
    <w:rsid w:val="13B67CA1"/>
    <w:rsid w:val="13D524DB"/>
    <w:rsid w:val="1403841E"/>
    <w:rsid w:val="142180A6"/>
    <w:rsid w:val="1446A37C"/>
    <w:rsid w:val="14A1A22A"/>
    <w:rsid w:val="150790F6"/>
    <w:rsid w:val="153EF8FB"/>
    <w:rsid w:val="154EC874"/>
    <w:rsid w:val="15841E1F"/>
    <w:rsid w:val="15968C82"/>
    <w:rsid w:val="16282B3E"/>
    <w:rsid w:val="163C8F5E"/>
    <w:rsid w:val="16714795"/>
    <w:rsid w:val="16839B77"/>
    <w:rsid w:val="1687713B"/>
    <w:rsid w:val="16A2D683"/>
    <w:rsid w:val="16CE8D44"/>
    <w:rsid w:val="16D02FA9"/>
    <w:rsid w:val="1721CAAD"/>
    <w:rsid w:val="172F8FC4"/>
    <w:rsid w:val="1749CCF6"/>
    <w:rsid w:val="1760B24F"/>
    <w:rsid w:val="1762B369"/>
    <w:rsid w:val="177F04B0"/>
    <w:rsid w:val="1795B75C"/>
    <w:rsid w:val="17A49453"/>
    <w:rsid w:val="180B8B20"/>
    <w:rsid w:val="18788C4E"/>
    <w:rsid w:val="188A8E3F"/>
    <w:rsid w:val="192F29DD"/>
    <w:rsid w:val="198210D1"/>
    <w:rsid w:val="19CB0BB2"/>
    <w:rsid w:val="1A1C0BB8"/>
    <w:rsid w:val="1A1E5D7F"/>
    <w:rsid w:val="1A2DCEB3"/>
    <w:rsid w:val="1A2E5502"/>
    <w:rsid w:val="1A5AAEC3"/>
    <w:rsid w:val="1A9E503A"/>
    <w:rsid w:val="1AAD7226"/>
    <w:rsid w:val="1AC8B36E"/>
    <w:rsid w:val="1AE46F19"/>
    <w:rsid w:val="1AF33263"/>
    <w:rsid w:val="1AFB0DC5"/>
    <w:rsid w:val="1B0CE014"/>
    <w:rsid w:val="1B4E8F28"/>
    <w:rsid w:val="1B6E275A"/>
    <w:rsid w:val="1B8880B7"/>
    <w:rsid w:val="1B90A013"/>
    <w:rsid w:val="1BDFFFC7"/>
    <w:rsid w:val="1C1030AD"/>
    <w:rsid w:val="1C2E825E"/>
    <w:rsid w:val="1C486715"/>
    <w:rsid w:val="1C762EE0"/>
    <w:rsid w:val="1CBC0BD1"/>
    <w:rsid w:val="1CE1D068"/>
    <w:rsid w:val="1D6E1540"/>
    <w:rsid w:val="1D7D1077"/>
    <w:rsid w:val="1D9D3DB1"/>
    <w:rsid w:val="1DAA553B"/>
    <w:rsid w:val="1E2C9C73"/>
    <w:rsid w:val="1E3DDEFC"/>
    <w:rsid w:val="1E71BF8C"/>
    <w:rsid w:val="1EDE3AE7"/>
    <w:rsid w:val="1EE7734F"/>
    <w:rsid w:val="1EE7B2D2"/>
    <w:rsid w:val="1F24B98D"/>
    <w:rsid w:val="1F8E3B77"/>
    <w:rsid w:val="1FE1B2F8"/>
    <w:rsid w:val="1FF9B475"/>
    <w:rsid w:val="202B0FC9"/>
    <w:rsid w:val="203F1293"/>
    <w:rsid w:val="2040F8F2"/>
    <w:rsid w:val="208E4B11"/>
    <w:rsid w:val="20B51F23"/>
    <w:rsid w:val="20C6F5DF"/>
    <w:rsid w:val="20CBC1FD"/>
    <w:rsid w:val="20D7CC0F"/>
    <w:rsid w:val="20DA9294"/>
    <w:rsid w:val="20E8A0DC"/>
    <w:rsid w:val="210DF760"/>
    <w:rsid w:val="2122ADEC"/>
    <w:rsid w:val="2126A911"/>
    <w:rsid w:val="2162C765"/>
    <w:rsid w:val="219FD1C9"/>
    <w:rsid w:val="21B8F92B"/>
    <w:rsid w:val="21E9E163"/>
    <w:rsid w:val="22897C27"/>
    <w:rsid w:val="22BBCBE6"/>
    <w:rsid w:val="22E5B363"/>
    <w:rsid w:val="231F731C"/>
    <w:rsid w:val="234FFD3E"/>
    <w:rsid w:val="2378141B"/>
    <w:rsid w:val="23853CCE"/>
    <w:rsid w:val="23B5DEF1"/>
    <w:rsid w:val="23D70727"/>
    <w:rsid w:val="23F51A91"/>
    <w:rsid w:val="240E283F"/>
    <w:rsid w:val="2416900E"/>
    <w:rsid w:val="241CA6DD"/>
    <w:rsid w:val="24B74869"/>
    <w:rsid w:val="24E24CB2"/>
    <w:rsid w:val="2501FCE1"/>
    <w:rsid w:val="256229B7"/>
    <w:rsid w:val="25628E5E"/>
    <w:rsid w:val="2563F01F"/>
    <w:rsid w:val="25905DD3"/>
    <w:rsid w:val="25D3B0A5"/>
    <w:rsid w:val="260C53CC"/>
    <w:rsid w:val="2616FB31"/>
    <w:rsid w:val="26206892"/>
    <w:rsid w:val="264527A3"/>
    <w:rsid w:val="26813D67"/>
    <w:rsid w:val="26B281FC"/>
    <w:rsid w:val="26E31D77"/>
    <w:rsid w:val="270D33D5"/>
    <w:rsid w:val="275F606F"/>
    <w:rsid w:val="27648657"/>
    <w:rsid w:val="2779BD3D"/>
    <w:rsid w:val="27A85EA5"/>
    <w:rsid w:val="27F545FC"/>
    <w:rsid w:val="28AD76AB"/>
    <w:rsid w:val="28B49105"/>
    <w:rsid w:val="29203DAB"/>
    <w:rsid w:val="292BD7B3"/>
    <w:rsid w:val="294D49FB"/>
    <w:rsid w:val="296F63A7"/>
    <w:rsid w:val="29CC5D3D"/>
    <w:rsid w:val="2A77171D"/>
    <w:rsid w:val="2A84B3FB"/>
    <w:rsid w:val="2ABEB576"/>
    <w:rsid w:val="2ADF8A71"/>
    <w:rsid w:val="2AE08690"/>
    <w:rsid w:val="2AF3E0B6"/>
    <w:rsid w:val="2BB4821D"/>
    <w:rsid w:val="2BCBA17D"/>
    <w:rsid w:val="2BFF86E8"/>
    <w:rsid w:val="2C3D0EF8"/>
    <w:rsid w:val="2C48D096"/>
    <w:rsid w:val="2C4997F3"/>
    <w:rsid w:val="2C4FBF11"/>
    <w:rsid w:val="2C71F86E"/>
    <w:rsid w:val="2C9F3BA9"/>
    <w:rsid w:val="2CABE524"/>
    <w:rsid w:val="2CD7F61F"/>
    <w:rsid w:val="2D3E4053"/>
    <w:rsid w:val="2D3F3FC3"/>
    <w:rsid w:val="2E260925"/>
    <w:rsid w:val="2E28E37D"/>
    <w:rsid w:val="2E34704C"/>
    <w:rsid w:val="2E83B1A6"/>
    <w:rsid w:val="2E88882C"/>
    <w:rsid w:val="2EAE9270"/>
    <w:rsid w:val="2EE5675F"/>
    <w:rsid w:val="2EE5DD2F"/>
    <w:rsid w:val="2EEF2B7B"/>
    <w:rsid w:val="2F50D00B"/>
    <w:rsid w:val="2F70FD24"/>
    <w:rsid w:val="2FBED3CA"/>
    <w:rsid w:val="304326A5"/>
    <w:rsid w:val="305BE219"/>
    <w:rsid w:val="30B750BD"/>
    <w:rsid w:val="30F0069E"/>
    <w:rsid w:val="311ACCDE"/>
    <w:rsid w:val="3135D669"/>
    <w:rsid w:val="31505F8C"/>
    <w:rsid w:val="31964171"/>
    <w:rsid w:val="31AFEA36"/>
    <w:rsid w:val="31E0308E"/>
    <w:rsid w:val="31E1A378"/>
    <w:rsid w:val="31F49293"/>
    <w:rsid w:val="31FC0845"/>
    <w:rsid w:val="320F7916"/>
    <w:rsid w:val="324C9A85"/>
    <w:rsid w:val="32A33D1A"/>
    <w:rsid w:val="32EC01DF"/>
    <w:rsid w:val="337249E3"/>
    <w:rsid w:val="33BC6457"/>
    <w:rsid w:val="33F9FD57"/>
    <w:rsid w:val="34081F08"/>
    <w:rsid w:val="3415ED2F"/>
    <w:rsid w:val="34197669"/>
    <w:rsid w:val="343C3FC7"/>
    <w:rsid w:val="3465A0B5"/>
    <w:rsid w:val="348F4533"/>
    <w:rsid w:val="34CADAFC"/>
    <w:rsid w:val="34DF93A2"/>
    <w:rsid w:val="353634DA"/>
    <w:rsid w:val="35618304"/>
    <w:rsid w:val="3565F919"/>
    <w:rsid w:val="35A1B450"/>
    <w:rsid w:val="35E16079"/>
    <w:rsid w:val="35E5FB96"/>
    <w:rsid w:val="35EC336F"/>
    <w:rsid w:val="35F0E32E"/>
    <w:rsid w:val="3631D15C"/>
    <w:rsid w:val="365037B4"/>
    <w:rsid w:val="36585710"/>
    <w:rsid w:val="368F7AFA"/>
    <w:rsid w:val="36AC8F9D"/>
    <w:rsid w:val="3707264F"/>
    <w:rsid w:val="373FB1C2"/>
    <w:rsid w:val="374E001D"/>
    <w:rsid w:val="37EE0EE3"/>
    <w:rsid w:val="37FED56F"/>
    <w:rsid w:val="381E0AFE"/>
    <w:rsid w:val="385CAA19"/>
    <w:rsid w:val="386B53FA"/>
    <w:rsid w:val="38910F02"/>
    <w:rsid w:val="38A00456"/>
    <w:rsid w:val="3918F90F"/>
    <w:rsid w:val="391F84D4"/>
    <w:rsid w:val="391FF83A"/>
    <w:rsid w:val="39499F22"/>
    <w:rsid w:val="394B1872"/>
    <w:rsid w:val="396CBC11"/>
    <w:rsid w:val="39DE8F90"/>
    <w:rsid w:val="3A73ADE3"/>
    <w:rsid w:val="3AE5789C"/>
    <w:rsid w:val="3B0C78B8"/>
    <w:rsid w:val="3B0EE566"/>
    <w:rsid w:val="3B150D0A"/>
    <w:rsid w:val="3B2383A4"/>
    <w:rsid w:val="3B48386B"/>
    <w:rsid w:val="3B528D6E"/>
    <w:rsid w:val="3B664F77"/>
    <w:rsid w:val="3B6EF8BA"/>
    <w:rsid w:val="3BAC68F6"/>
    <w:rsid w:val="3BB10885"/>
    <w:rsid w:val="3BDA9772"/>
    <w:rsid w:val="3BDAF8DE"/>
    <w:rsid w:val="3BF3177B"/>
    <w:rsid w:val="3CFFC29B"/>
    <w:rsid w:val="3D693806"/>
    <w:rsid w:val="3DB89F11"/>
    <w:rsid w:val="3DF8F840"/>
    <w:rsid w:val="3E1C8FDD"/>
    <w:rsid w:val="3E2B975C"/>
    <w:rsid w:val="3E2D2928"/>
    <w:rsid w:val="3E435F80"/>
    <w:rsid w:val="3E4C5A7E"/>
    <w:rsid w:val="3E51D7F6"/>
    <w:rsid w:val="3E5BEFDF"/>
    <w:rsid w:val="3E616FC1"/>
    <w:rsid w:val="3E72FF0C"/>
    <w:rsid w:val="3E8BB8EB"/>
    <w:rsid w:val="3E8C8B15"/>
    <w:rsid w:val="3EB37669"/>
    <w:rsid w:val="3EDDAE98"/>
    <w:rsid w:val="3F2F7917"/>
    <w:rsid w:val="3F3325DE"/>
    <w:rsid w:val="3F524BB3"/>
    <w:rsid w:val="3F5B0B3B"/>
    <w:rsid w:val="3F6EAF4A"/>
    <w:rsid w:val="3FA20AF4"/>
    <w:rsid w:val="3FA42AB9"/>
    <w:rsid w:val="3FB372A8"/>
    <w:rsid w:val="3FCA2BCC"/>
    <w:rsid w:val="402BB983"/>
    <w:rsid w:val="403231A8"/>
    <w:rsid w:val="4057B017"/>
    <w:rsid w:val="4061AB8B"/>
    <w:rsid w:val="4063CD17"/>
    <w:rsid w:val="40E4CDA0"/>
    <w:rsid w:val="412DE8EF"/>
    <w:rsid w:val="415F3AC3"/>
    <w:rsid w:val="4188B605"/>
    <w:rsid w:val="419EB27C"/>
    <w:rsid w:val="41B7E92E"/>
    <w:rsid w:val="41D41D0C"/>
    <w:rsid w:val="42631CEF"/>
    <w:rsid w:val="42687B9A"/>
    <w:rsid w:val="429F87DA"/>
    <w:rsid w:val="42C43D06"/>
    <w:rsid w:val="42E8C7AE"/>
    <w:rsid w:val="43019D0D"/>
    <w:rsid w:val="4301AB32"/>
    <w:rsid w:val="4328A26C"/>
    <w:rsid w:val="434D609B"/>
    <w:rsid w:val="43594777"/>
    <w:rsid w:val="43C3542A"/>
    <w:rsid w:val="441DD804"/>
    <w:rsid w:val="4432E240"/>
    <w:rsid w:val="443A7621"/>
    <w:rsid w:val="443E239E"/>
    <w:rsid w:val="44601E90"/>
    <w:rsid w:val="44B0180F"/>
    <w:rsid w:val="44B25EDF"/>
    <w:rsid w:val="4552C8F7"/>
    <w:rsid w:val="456FE558"/>
    <w:rsid w:val="4574A796"/>
    <w:rsid w:val="4580AC34"/>
    <w:rsid w:val="458F2484"/>
    <w:rsid w:val="45C4A704"/>
    <w:rsid w:val="4613D63A"/>
    <w:rsid w:val="463DC067"/>
    <w:rsid w:val="465594A2"/>
    <w:rsid w:val="46C39E5D"/>
    <w:rsid w:val="46CFD9BF"/>
    <w:rsid w:val="476E3C7C"/>
    <w:rsid w:val="47936398"/>
    <w:rsid w:val="47A2545F"/>
    <w:rsid w:val="47AEF406"/>
    <w:rsid w:val="4807ED5B"/>
    <w:rsid w:val="4808A580"/>
    <w:rsid w:val="483E2295"/>
    <w:rsid w:val="48439EDF"/>
    <w:rsid w:val="48515B15"/>
    <w:rsid w:val="4888F194"/>
    <w:rsid w:val="489A1B42"/>
    <w:rsid w:val="48CB3430"/>
    <w:rsid w:val="4919F186"/>
    <w:rsid w:val="497CAD54"/>
    <w:rsid w:val="498E583B"/>
    <w:rsid w:val="49903C15"/>
    <w:rsid w:val="49AE0827"/>
    <w:rsid w:val="49E645A2"/>
    <w:rsid w:val="49ED2B76"/>
    <w:rsid w:val="4A31E7B3"/>
    <w:rsid w:val="4A432B66"/>
    <w:rsid w:val="4A44B558"/>
    <w:rsid w:val="4A58E2B4"/>
    <w:rsid w:val="4B0BA02F"/>
    <w:rsid w:val="4B279AB4"/>
    <w:rsid w:val="4B2F772C"/>
    <w:rsid w:val="4B4317E1"/>
    <w:rsid w:val="4B60562F"/>
    <w:rsid w:val="4B85B3FC"/>
    <w:rsid w:val="4BA67F17"/>
    <w:rsid w:val="4BE06725"/>
    <w:rsid w:val="4BF7E911"/>
    <w:rsid w:val="4C2461F5"/>
    <w:rsid w:val="4C2F082B"/>
    <w:rsid w:val="4C389224"/>
    <w:rsid w:val="4CB1A8D7"/>
    <w:rsid w:val="4CB5403F"/>
    <w:rsid w:val="4CC27F07"/>
    <w:rsid w:val="4CC6723A"/>
    <w:rsid w:val="4CE9D6CE"/>
    <w:rsid w:val="4CFFB480"/>
    <w:rsid w:val="4D16EB60"/>
    <w:rsid w:val="4D2DC075"/>
    <w:rsid w:val="4D3E03B0"/>
    <w:rsid w:val="4D5418DD"/>
    <w:rsid w:val="4D5EC097"/>
    <w:rsid w:val="4D947923"/>
    <w:rsid w:val="4DA73232"/>
    <w:rsid w:val="4DA8AA41"/>
    <w:rsid w:val="4DAAA7F2"/>
    <w:rsid w:val="4DDE5548"/>
    <w:rsid w:val="4E20CA48"/>
    <w:rsid w:val="4E5B174E"/>
    <w:rsid w:val="4E8CAEAB"/>
    <w:rsid w:val="4E964B89"/>
    <w:rsid w:val="4EB0AA08"/>
    <w:rsid w:val="4EB8B00E"/>
    <w:rsid w:val="4F3946C4"/>
    <w:rsid w:val="4F549ACA"/>
    <w:rsid w:val="4F7279B6"/>
    <w:rsid w:val="4FC36F54"/>
    <w:rsid w:val="4FD6F1F6"/>
    <w:rsid w:val="4FD9E198"/>
    <w:rsid w:val="501B721A"/>
    <w:rsid w:val="5030C5BC"/>
    <w:rsid w:val="5077EAF5"/>
    <w:rsid w:val="508D01E4"/>
    <w:rsid w:val="5094364A"/>
    <w:rsid w:val="50A4485E"/>
    <w:rsid w:val="510D7FCE"/>
    <w:rsid w:val="512E0D8D"/>
    <w:rsid w:val="5140F7EC"/>
    <w:rsid w:val="51868653"/>
    <w:rsid w:val="523AD765"/>
    <w:rsid w:val="52935864"/>
    <w:rsid w:val="530E4EBE"/>
    <w:rsid w:val="531082B5"/>
    <w:rsid w:val="5322E394"/>
    <w:rsid w:val="534A3B5B"/>
    <w:rsid w:val="534EDC1B"/>
    <w:rsid w:val="535B6E8D"/>
    <w:rsid w:val="53BE5EE4"/>
    <w:rsid w:val="53C5FA90"/>
    <w:rsid w:val="53F791B6"/>
    <w:rsid w:val="54005C72"/>
    <w:rsid w:val="5452DDC6"/>
    <w:rsid w:val="54D6DC5A"/>
    <w:rsid w:val="54FAC75D"/>
    <w:rsid w:val="5511124B"/>
    <w:rsid w:val="55117F32"/>
    <w:rsid w:val="5547F34B"/>
    <w:rsid w:val="554A2D28"/>
    <w:rsid w:val="556E0F2F"/>
    <w:rsid w:val="559C1AB6"/>
    <w:rsid w:val="559F8B08"/>
    <w:rsid w:val="55A61297"/>
    <w:rsid w:val="55CF02E1"/>
    <w:rsid w:val="55DA29A7"/>
    <w:rsid w:val="56012B62"/>
    <w:rsid w:val="5607C850"/>
    <w:rsid w:val="561BE65B"/>
    <w:rsid w:val="562749A1"/>
    <w:rsid w:val="566D2B86"/>
    <w:rsid w:val="567CA3CB"/>
    <w:rsid w:val="56AE517B"/>
    <w:rsid w:val="56B489F2"/>
    <w:rsid w:val="56D39C04"/>
    <w:rsid w:val="56DE43CF"/>
    <w:rsid w:val="56F2530C"/>
    <w:rsid w:val="571D4F74"/>
    <w:rsid w:val="573B5B69"/>
    <w:rsid w:val="5755FA42"/>
    <w:rsid w:val="5769D723"/>
    <w:rsid w:val="5775ECE4"/>
    <w:rsid w:val="579BCCD3"/>
    <w:rsid w:val="57AC2B82"/>
    <w:rsid w:val="57E4BB2B"/>
    <w:rsid w:val="584D45A2"/>
    <w:rsid w:val="58B3990B"/>
    <w:rsid w:val="590FF1EF"/>
    <w:rsid w:val="5985294F"/>
    <w:rsid w:val="59E855C9"/>
    <w:rsid w:val="59F9818D"/>
    <w:rsid w:val="5A0162BF"/>
    <w:rsid w:val="5A16717A"/>
    <w:rsid w:val="5A217D38"/>
    <w:rsid w:val="5A9E50B7"/>
    <w:rsid w:val="5B2F72FB"/>
    <w:rsid w:val="5B32EDA7"/>
    <w:rsid w:val="5B565B21"/>
    <w:rsid w:val="5B574461"/>
    <w:rsid w:val="5B64190E"/>
    <w:rsid w:val="5B827D93"/>
    <w:rsid w:val="5BA2EF55"/>
    <w:rsid w:val="5BB54BE5"/>
    <w:rsid w:val="5BBBAC95"/>
    <w:rsid w:val="5BC8D548"/>
    <w:rsid w:val="5BDCCC15"/>
    <w:rsid w:val="5BE1C668"/>
    <w:rsid w:val="5C003DE2"/>
    <w:rsid w:val="5C030B01"/>
    <w:rsid w:val="5C250EEB"/>
    <w:rsid w:val="5C2D46F7"/>
    <w:rsid w:val="5C4A5FD0"/>
    <w:rsid w:val="5C873953"/>
    <w:rsid w:val="5CEC0D6A"/>
    <w:rsid w:val="5D165F78"/>
    <w:rsid w:val="5D2B2DBC"/>
    <w:rsid w:val="5D6D06A4"/>
    <w:rsid w:val="5DEE6F84"/>
    <w:rsid w:val="5DF59BC4"/>
    <w:rsid w:val="5E1A50F0"/>
    <w:rsid w:val="5E5254AE"/>
    <w:rsid w:val="5ECEDE70"/>
    <w:rsid w:val="5EF19818"/>
    <w:rsid w:val="5F100C21"/>
    <w:rsid w:val="5F105EE9"/>
    <w:rsid w:val="5F10D56F"/>
    <w:rsid w:val="5F73942D"/>
    <w:rsid w:val="5F8B6D38"/>
    <w:rsid w:val="5FD0E860"/>
    <w:rsid w:val="5FD4D859"/>
    <w:rsid w:val="5FE80184"/>
    <w:rsid w:val="605B4ECB"/>
    <w:rsid w:val="606A1759"/>
    <w:rsid w:val="607EE42C"/>
    <w:rsid w:val="609992B2"/>
    <w:rsid w:val="609EA610"/>
    <w:rsid w:val="60A44ABD"/>
    <w:rsid w:val="60A5AFB7"/>
    <w:rsid w:val="60CFF17D"/>
    <w:rsid w:val="60DFCA70"/>
    <w:rsid w:val="60EE581F"/>
    <w:rsid w:val="613ADE3D"/>
    <w:rsid w:val="618DAB7E"/>
    <w:rsid w:val="619E7085"/>
    <w:rsid w:val="61A4854F"/>
    <w:rsid w:val="61C9CFD8"/>
    <w:rsid w:val="61D17AF0"/>
    <w:rsid w:val="61DEA11C"/>
    <w:rsid w:val="61E3906E"/>
    <w:rsid w:val="6232759B"/>
    <w:rsid w:val="625B2E8A"/>
    <w:rsid w:val="625C4C51"/>
    <w:rsid w:val="629060BC"/>
    <w:rsid w:val="62F8C3BA"/>
    <w:rsid w:val="633B2B26"/>
    <w:rsid w:val="63AA2AC5"/>
    <w:rsid w:val="63EEBD0D"/>
    <w:rsid w:val="63FE9513"/>
    <w:rsid w:val="643CC023"/>
    <w:rsid w:val="6447C014"/>
    <w:rsid w:val="6461BEF6"/>
    <w:rsid w:val="647D7709"/>
    <w:rsid w:val="648076F9"/>
    <w:rsid w:val="64B51A45"/>
    <w:rsid w:val="64FE2663"/>
    <w:rsid w:val="6509FF35"/>
    <w:rsid w:val="6566BCC0"/>
    <w:rsid w:val="65673A22"/>
    <w:rsid w:val="657FAF68"/>
    <w:rsid w:val="65D5C3DB"/>
    <w:rsid w:val="65FA4BB2"/>
    <w:rsid w:val="661241A8"/>
    <w:rsid w:val="661E06BC"/>
    <w:rsid w:val="66508896"/>
    <w:rsid w:val="6660DDC7"/>
    <w:rsid w:val="666C7BF7"/>
    <w:rsid w:val="66CA4915"/>
    <w:rsid w:val="6746D2AD"/>
    <w:rsid w:val="674A13C6"/>
    <w:rsid w:val="6791D778"/>
    <w:rsid w:val="67A20533"/>
    <w:rsid w:val="680BF0CD"/>
    <w:rsid w:val="6838FA4C"/>
    <w:rsid w:val="68532C30"/>
    <w:rsid w:val="6875B61E"/>
    <w:rsid w:val="68BB81EE"/>
    <w:rsid w:val="68F96A04"/>
    <w:rsid w:val="6991EB16"/>
    <w:rsid w:val="699CC774"/>
    <w:rsid w:val="69AE67BE"/>
    <w:rsid w:val="69B613A5"/>
    <w:rsid w:val="69C3D8BC"/>
    <w:rsid w:val="69CF3A02"/>
    <w:rsid w:val="69F24949"/>
    <w:rsid w:val="6A2CA8D6"/>
    <w:rsid w:val="6A418C16"/>
    <w:rsid w:val="6A74584E"/>
    <w:rsid w:val="6B01AAC3"/>
    <w:rsid w:val="6B1F0A08"/>
    <w:rsid w:val="6B205E70"/>
    <w:rsid w:val="6B5B3252"/>
    <w:rsid w:val="6B93C9DC"/>
    <w:rsid w:val="6C6A22AE"/>
    <w:rsid w:val="6C777373"/>
    <w:rsid w:val="6C8B88C3"/>
    <w:rsid w:val="6CD647F2"/>
    <w:rsid w:val="6CFF8AEC"/>
    <w:rsid w:val="6D1BAA53"/>
    <w:rsid w:val="6D317C66"/>
    <w:rsid w:val="6D3F417D"/>
    <w:rsid w:val="6DBD56F3"/>
    <w:rsid w:val="6DCCDB27"/>
    <w:rsid w:val="6DF18341"/>
    <w:rsid w:val="6DF53943"/>
    <w:rsid w:val="6E2C78AB"/>
    <w:rsid w:val="6E3AAD59"/>
    <w:rsid w:val="6E5E4DAE"/>
    <w:rsid w:val="6E602BE7"/>
    <w:rsid w:val="6E6AE286"/>
    <w:rsid w:val="6E8E2E64"/>
    <w:rsid w:val="6F49FF18"/>
    <w:rsid w:val="6F532491"/>
    <w:rsid w:val="6F9BE3B5"/>
    <w:rsid w:val="6FCD2913"/>
    <w:rsid w:val="703A1358"/>
    <w:rsid w:val="703BECD5"/>
    <w:rsid w:val="7061778C"/>
    <w:rsid w:val="70795BE0"/>
    <w:rsid w:val="70BBE3C6"/>
    <w:rsid w:val="70F54DE6"/>
    <w:rsid w:val="71309ABE"/>
    <w:rsid w:val="714D6AB1"/>
    <w:rsid w:val="716585C6"/>
    <w:rsid w:val="7173F37E"/>
    <w:rsid w:val="71B476DD"/>
    <w:rsid w:val="71C8CF16"/>
    <w:rsid w:val="7222280A"/>
    <w:rsid w:val="72352107"/>
    <w:rsid w:val="724B558D"/>
    <w:rsid w:val="730DC2C5"/>
    <w:rsid w:val="732725D4"/>
    <w:rsid w:val="733946B5"/>
    <w:rsid w:val="73786A04"/>
    <w:rsid w:val="740AF912"/>
    <w:rsid w:val="74527E4B"/>
    <w:rsid w:val="747DB71A"/>
    <w:rsid w:val="74F64CAB"/>
    <w:rsid w:val="7542C4AA"/>
    <w:rsid w:val="75651456"/>
    <w:rsid w:val="757D6F26"/>
    <w:rsid w:val="75AB0827"/>
    <w:rsid w:val="75C74507"/>
    <w:rsid w:val="75F9E6CB"/>
    <w:rsid w:val="76056DA2"/>
    <w:rsid w:val="761642D7"/>
    <w:rsid w:val="76981BCE"/>
    <w:rsid w:val="769B3196"/>
    <w:rsid w:val="772392CE"/>
    <w:rsid w:val="774055BC"/>
    <w:rsid w:val="779B7C3C"/>
    <w:rsid w:val="77F7FE65"/>
    <w:rsid w:val="780E9EED"/>
    <w:rsid w:val="78756190"/>
    <w:rsid w:val="789A0952"/>
    <w:rsid w:val="78A2D9DA"/>
    <w:rsid w:val="78BBB2AC"/>
    <w:rsid w:val="78CB72A3"/>
    <w:rsid w:val="78CCA4AE"/>
    <w:rsid w:val="78CD1231"/>
    <w:rsid w:val="79401E82"/>
    <w:rsid w:val="79623CE0"/>
    <w:rsid w:val="79961E72"/>
    <w:rsid w:val="799AE62A"/>
    <w:rsid w:val="79AFBD6F"/>
    <w:rsid w:val="79C439BB"/>
    <w:rsid w:val="7A121954"/>
    <w:rsid w:val="7A287805"/>
    <w:rsid w:val="7A62F8DD"/>
    <w:rsid w:val="7ACD9ED2"/>
    <w:rsid w:val="7ADB23F4"/>
    <w:rsid w:val="7AF7ACAB"/>
    <w:rsid w:val="7B23E9F8"/>
    <w:rsid w:val="7B270362"/>
    <w:rsid w:val="7B317808"/>
    <w:rsid w:val="7B31BC02"/>
    <w:rsid w:val="7B5A08F5"/>
    <w:rsid w:val="7B696896"/>
    <w:rsid w:val="7BDFFFE2"/>
    <w:rsid w:val="7C00929F"/>
    <w:rsid w:val="7C390588"/>
    <w:rsid w:val="7C41F8EE"/>
    <w:rsid w:val="7C56C16C"/>
    <w:rsid w:val="7C714A8F"/>
    <w:rsid w:val="7C7FA4B5"/>
    <w:rsid w:val="7C8F9CF0"/>
    <w:rsid w:val="7C974095"/>
    <w:rsid w:val="7CA59663"/>
    <w:rsid w:val="7CD05DB8"/>
    <w:rsid w:val="7CDD227A"/>
    <w:rsid w:val="7D2F7979"/>
    <w:rsid w:val="7D6E0EDB"/>
    <w:rsid w:val="7D76CF8F"/>
    <w:rsid w:val="7D9E95AE"/>
    <w:rsid w:val="7DA0662E"/>
    <w:rsid w:val="7DCFC7A6"/>
    <w:rsid w:val="7DEC6AAF"/>
    <w:rsid w:val="7E03CF26"/>
    <w:rsid w:val="7E090B31"/>
    <w:rsid w:val="7E0B7E7D"/>
    <w:rsid w:val="7E8A9354"/>
    <w:rsid w:val="7ED472F4"/>
    <w:rsid w:val="7ED935B3"/>
    <w:rsid w:val="7EDF6075"/>
    <w:rsid w:val="7F0736D7"/>
    <w:rsid w:val="7F5DD7DC"/>
    <w:rsid w:val="7F6F8D17"/>
    <w:rsid w:val="7F9220D4"/>
    <w:rsid w:val="7FC03636"/>
    <w:rsid w:val="7FC79CB4"/>
    <w:rsid w:val="7FDC7498"/>
    <w:rsid w:val="7FFD40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15022"/>
  <w15:chartTrackingRefBased/>
  <w15:docId w15:val="{B3A0738F-6B21-E64B-BE46-801AAC2F3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3"/>
      </w:numPr>
      <w:spacing w:before="120" w:after="60"/>
      <w:outlineLvl w:val="0"/>
    </w:pPr>
    <w:rPr>
      <w:rFonts w:ascii="Arial" w:hAnsi="Arial"/>
      <w:b/>
      <w:sz w:val="24"/>
    </w:rPr>
  </w:style>
  <w:style w:type="paragraph" w:styleId="Heading2">
    <w:name w:val="heading 2"/>
    <w:basedOn w:val="Heading1"/>
    <w:next w:val="Normal"/>
    <w:qFormat/>
    <w:pPr>
      <w:numPr>
        <w:numId w:val="0"/>
      </w:numPr>
      <w:ind w:left="1440" w:hanging="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Pr>
      <w:b/>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C:\Users\hossai\Desktop\upedu_sad.dot</Template>
  <TotalTime>0</TotalTime>
  <Pages>9</Pages>
  <Words>1971</Words>
  <Characters>11241</Characters>
  <Application>Microsoft Office Word</Application>
  <DocSecurity>0</DocSecurity>
  <Lines>93</Lines>
  <Paragraphs>26</Paragraphs>
  <ScaleCrop>false</ScaleCrop>
  <Company>&lt;Company Name&gt;</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hossai</dc:creator>
  <cp:keywords/>
  <dc:description/>
  <cp:lastModifiedBy>Kozlowski, Benjamin</cp:lastModifiedBy>
  <cp:revision>3</cp:revision>
  <cp:lastPrinted>2023-12-01T21:12:00Z</cp:lastPrinted>
  <dcterms:created xsi:type="dcterms:W3CDTF">2023-12-01T21:12:00Z</dcterms:created>
  <dcterms:modified xsi:type="dcterms:W3CDTF">2023-12-01T21:12:00Z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