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6BD0" w:rsidR="00D67126" w:rsidRPr="00A45823" w:rsidRDefault="004F4F82">
      <w:pPr>
        <w:pStyle w:val="Title"/>
        <w:jc w:val="right"/>
      </w:pPr>
      <w:r>
        <w:t>Arithmetic Expression Evaluator in C++</w:t>
      </w:r>
    </w:p>
    <w:p w14:paraId="5ACE1F90" w14:textId="5CD65186" w:rsidR="00D67126" w:rsidRPr="00A45823" w:rsidRDefault="00916EDC">
      <w:pPr>
        <w:pStyle w:val="Title"/>
        <w:jc w:val="right"/>
      </w:pPr>
      <w:fldSimple w:instr="TITLE  \* MERGEFORMAT">
        <w:r w:rsidR="009320D0">
          <w:t>User Manual</w:t>
        </w:r>
      </w:fldSimple>
    </w:p>
    <w:p w14:paraId="309DABC2" w14:textId="77777777" w:rsidR="00D67126" w:rsidRPr="00A45823" w:rsidRDefault="00D67126">
      <w:pPr>
        <w:pStyle w:val="Title"/>
        <w:jc w:val="right"/>
      </w:pPr>
    </w:p>
    <w:p w14:paraId="2BD30027" w14:textId="6D3FECA5" w:rsidR="00D67126" w:rsidRPr="00A45823" w:rsidRDefault="00D67126">
      <w:pPr>
        <w:pStyle w:val="Title"/>
        <w:jc w:val="right"/>
        <w:rPr>
          <w:sz w:val="28"/>
        </w:rPr>
      </w:pPr>
      <w:r w:rsidRPr="00A45823">
        <w:rPr>
          <w:sz w:val="28"/>
        </w:rPr>
        <w:t xml:space="preserve">Version </w:t>
      </w:r>
      <w:r w:rsidR="004F4F82">
        <w:rPr>
          <w:sz w:val="28"/>
        </w:rPr>
        <w:t>1.</w:t>
      </w:r>
      <w:r w:rsidR="00D517E5">
        <w:rPr>
          <w:sz w:val="28"/>
        </w:rPr>
        <w:t>2</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8"/>
          <w:footerReference w:type="even" r:id="rId9"/>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9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980"/>
        <w:gridCol w:w="2304"/>
      </w:tblGrid>
      <w:tr w:rsidR="00D67126" w:rsidRPr="00A45823" w14:paraId="0DE4F8AA" w14:textId="77777777" w:rsidTr="009320D0">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980"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rsidTr="009320D0">
        <w:tc>
          <w:tcPr>
            <w:tcW w:w="2304" w:type="dxa"/>
          </w:tcPr>
          <w:p w14:paraId="24245CD7" w14:textId="6B0C67CD" w:rsidR="00D67126" w:rsidRPr="00A45823" w:rsidRDefault="7E03CF26">
            <w:pPr>
              <w:pStyle w:val="Tabletext"/>
            </w:pPr>
            <w:r>
              <w:t>10/31/2023</w:t>
            </w:r>
          </w:p>
        </w:tc>
        <w:tc>
          <w:tcPr>
            <w:tcW w:w="1152" w:type="dxa"/>
          </w:tcPr>
          <w:p w14:paraId="220A57BC" w14:textId="5EEC5ED4" w:rsidR="00D67126" w:rsidRPr="00A45823" w:rsidRDefault="7E03CF26">
            <w:pPr>
              <w:pStyle w:val="Tabletext"/>
            </w:pPr>
            <w:r>
              <w:t>1.0</w:t>
            </w:r>
          </w:p>
        </w:tc>
        <w:tc>
          <w:tcPr>
            <w:tcW w:w="3980" w:type="dxa"/>
          </w:tcPr>
          <w:p w14:paraId="01D4808C" w14:textId="023EAF8E" w:rsidR="00D67126" w:rsidRPr="00A45823" w:rsidRDefault="00BB3B63">
            <w:pPr>
              <w:pStyle w:val="Tabletext"/>
            </w:pPr>
            <w:r>
              <w:t>User Manual Created, Section 1 completed</w:t>
            </w:r>
          </w:p>
        </w:tc>
        <w:tc>
          <w:tcPr>
            <w:tcW w:w="2304" w:type="dxa"/>
          </w:tcPr>
          <w:p w14:paraId="505425A5" w14:textId="618ACCF3" w:rsidR="00D67126" w:rsidRPr="00A45823" w:rsidRDefault="00BB3B63">
            <w:pPr>
              <w:pStyle w:val="Tabletext"/>
            </w:pPr>
            <w:r>
              <w:t xml:space="preserve">Benjamin Kozlowski, MJ McGee, Jacob Leehy, Nicholas Hausler, </w:t>
            </w:r>
            <w:r w:rsidR="00F4673F">
              <w:t>Steve Gan</w:t>
            </w:r>
          </w:p>
        </w:tc>
      </w:tr>
      <w:tr w:rsidR="00D67126" w:rsidRPr="00A45823" w14:paraId="31DAA303" w14:textId="77777777" w:rsidTr="009320D0">
        <w:tc>
          <w:tcPr>
            <w:tcW w:w="2304" w:type="dxa"/>
          </w:tcPr>
          <w:p w14:paraId="56648815" w14:textId="0DFA172E" w:rsidR="00D67126" w:rsidRPr="00A45823" w:rsidRDefault="005E66C7">
            <w:pPr>
              <w:pStyle w:val="Tabletext"/>
            </w:pPr>
            <w:r>
              <w:t>11/24/</w:t>
            </w:r>
            <w:r w:rsidR="00840169">
              <w:t>2023</w:t>
            </w:r>
          </w:p>
        </w:tc>
        <w:tc>
          <w:tcPr>
            <w:tcW w:w="1152" w:type="dxa"/>
          </w:tcPr>
          <w:p w14:paraId="69C5740E" w14:textId="635C964B" w:rsidR="00D67126" w:rsidRPr="00A45823" w:rsidRDefault="00840169">
            <w:pPr>
              <w:pStyle w:val="Tabletext"/>
            </w:pPr>
            <w:r>
              <w:t>1.1</w:t>
            </w:r>
          </w:p>
        </w:tc>
        <w:tc>
          <w:tcPr>
            <w:tcW w:w="3980" w:type="dxa"/>
          </w:tcPr>
          <w:p w14:paraId="5702228A" w14:textId="19755E8E" w:rsidR="00D67126" w:rsidRPr="00A45823" w:rsidRDefault="00FD5144">
            <w:pPr>
              <w:pStyle w:val="Tabletext"/>
            </w:pPr>
            <w:r>
              <w:t xml:space="preserve">Review and </w:t>
            </w:r>
            <w:r w:rsidR="009968A7">
              <w:t>complete the User Manual for version</w:t>
            </w:r>
            <w:r w:rsidR="00AE3B5A">
              <w:t xml:space="preserve">s </w:t>
            </w:r>
            <w:r w:rsidR="00DC0D54">
              <w:t>4-6</w:t>
            </w:r>
            <w:r w:rsidR="009968A7">
              <w:t xml:space="preserve"> of the software</w:t>
            </w:r>
          </w:p>
        </w:tc>
        <w:tc>
          <w:tcPr>
            <w:tcW w:w="2304" w:type="dxa"/>
          </w:tcPr>
          <w:p w14:paraId="07F3DFBA" w14:textId="40D72696" w:rsidR="00D67126" w:rsidRPr="00A45823" w:rsidRDefault="009968A7">
            <w:pPr>
              <w:pStyle w:val="Tabletext"/>
            </w:pPr>
            <w:r>
              <w:t xml:space="preserve">Benjamin Kozlowski, MJ McGee, Jacob Leehy, </w:t>
            </w:r>
            <w:r w:rsidR="00B008F1">
              <w:t xml:space="preserve">Nicholas Hausler, </w:t>
            </w:r>
            <w:r>
              <w:t>Steve Gan</w:t>
            </w:r>
          </w:p>
        </w:tc>
      </w:tr>
      <w:tr w:rsidR="00D517E5" w:rsidRPr="00A45823" w14:paraId="002CE4EF" w14:textId="77777777" w:rsidTr="009320D0">
        <w:tc>
          <w:tcPr>
            <w:tcW w:w="2304" w:type="dxa"/>
          </w:tcPr>
          <w:p w14:paraId="2BAC65A9" w14:textId="6E26221E" w:rsidR="00D517E5" w:rsidRPr="00A45823" w:rsidRDefault="00D517E5" w:rsidP="00D517E5">
            <w:pPr>
              <w:pStyle w:val="Tabletext"/>
            </w:pPr>
            <w:r>
              <w:t>12/01/2023</w:t>
            </w:r>
          </w:p>
        </w:tc>
        <w:tc>
          <w:tcPr>
            <w:tcW w:w="1152" w:type="dxa"/>
          </w:tcPr>
          <w:p w14:paraId="0FC4C762" w14:textId="53F48AFF" w:rsidR="00D517E5" w:rsidRPr="00A45823" w:rsidRDefault="00D517E5" w:rsidP="00D517E5">
            <w:pPr>
              <w:pStyle w:val="Tabletext"/>
            </w:pPr>
            <w:r>
              <w:t>1.2</w:t>
            </w:r>
          </w:p>
        </w:tc>
        <w:tc>
          <w:tcPr>
            <w:tcW w:w="3980" w:type="dxa"/>
          </w:tcPr>
          <w:p w14:paraId="0B21BCEB" w14:textId="3A4C7F4E" w:rsidR="00D517E5" w:rsidRPr="00A45823" w:rsidRDefault="00D517E5" w:rsidP="00D517E5">
            <w:pPr>
              <w:pStyle w:val="Tabletext"/>
            </w:pPr>
            <w:r>
              <w:t>Finished Completing the User Manual, added final touches</w:t>
            </w:r>
          </w:p>
        </w:tc>
        <w:tc>
          <w:tcPr>
            <w:tcW w:w="2304" w:type="dxa"/>
          </w:tcPr>
          <w:p w14:paraId="28592D55" w14:textId="75B7E89C" w:rsidR="00D517E5" w:rsidRPr="00A45823" w:rsidRDefault="00D517E5" w:rsidP="00D517E5">
            <w:pPr>
              <w:pStyle w:val="Tabletext"/>
            </w:pPr>
            <w:r>
              <w:t>Benjamin Kozlowski, MJ McGee, Jacob Leehy, Nicholas Hausler, Steve Gan</w:t>
            </w:r>
          </w:p>
        </w:tc>
      </w:tr>
      <w:tr w:rsidR="00D517E5" w:rsidRPr="00A45823" w14:paraId="295ACAD4" w14:textId="77777777" w:rsidTr="009320D0">
        <w:tc>
          <w:tcPr>
            <w:tcW w:w="2304" w:type="dxa"/>
          </w:tcPr>
          <w:p w14:paraId="55574A23" w14:textId="0CC639D1" w:rsidR="00D517E5" w:rsidRPr="00A45823" w:rsidRDefault="00D517E5" w:rsidP="00D517E5">
            <w:pPr>
              <w:pStyle w:val="Tabletext"/>
            </w:pPr>
          </w:p>
        </w:tc>
        <w:tc>
          <w:tcPr>
            <w:tcW w:w="1152" w:type="dxa"/>
          </w:tcPr>
          <w:p w14:paraId="10C40C17" w14:textId="1F2A9EFB" w:rsidR="00D517E5" w:rsidRPr="00A45823" w:rsidRDefault="00D517E5" w:rsidP="00D517E5">
            <w:pPr>
              <w:pStyle w:val="Tabletext"/>
            </w:pPr>
          </w:p>
        </w:tc>
        <w:tc>
          <w:tcPr>
            <w:tcW w:w="3980" w:type="dxa"/>
          </w:tcPr>
          <w:p w14:paraId="4C109B62" w14:textId="62865EEB" w:rsidR="00D517E5" w:rsidRPr="00A45823" w:rsidRDefault="00D517E5" w:rsidP="00D517E5">
            <w:pPr>
              <w:pStyle w:val="Tabletext"/>
            </w:pPr>
          </w:p>
        </w:tc>
        <w:tc>
          <w:tcPr>
            <w:tcW w:w="2304" w:type="dxa"/>
          </w:tcPr>
          <w:p w14:paraId="3425CDF4" w14:textId="5EDD1548" w:rsidR="00D517E5" w:rsidRPr="00A45823" w:rsidRDefault="00D517E5" w:rsidP="00D517E5">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513CA508" w14:textId="285CD5E4" w:rsidR="00EF065C" w:rsidRDefault="00D67126">
      <w:pPr>
        <w:pStyle w:val="TOC1"/>
        <w:tabs>
          <w:tab w:val="left" w:pos="432"/>
        </w:tabs>
        <w:rPr>
          <w:rFonts w:asciiTheme="minorHAnsi" w:eastAsiaTheme="minorEastAsia" w:hAnsiTheme="minorHAnsi" w:cstheme="minorBidi"/>
          <w:noProof/>
          <w:kern w:val="2"/>
          <w:sz w:val="24"/>
          <w:szCs w:val="24"/>
          <w14:ligatures w14:val="standardContextual"/>
        </w:rPr>
      </w:pPr>
      <w:r w:rsidRPr="00A45823">
        <w:fldChar w:fldCharType="begin"/>
      </w:r>
      <w:r w:rsidRPr="00A45823">
        <w:instrText xml:space="preserve"> TOC \o "1-3" </w:instrText>
      </w:r>
      <w:r w:rsidRPr="00A45823">
        <w:fldChar w:fldCharType="separate"/>
      </w:r>
      <w:r w:rsidR="00EF065C">
        <w:rPr>
          <w:noProof/>
        </w:rPr>
        <w:t>1.</w:t>
      </w:r>
      <w:r w:rsidR="00EF065C">
        <w:rPr>
          <w:rFonts w:asciiTheme="minorHAnsi" w:eastAsiaTheme="minorEastAsia" w:hAnsiTheme="minorHAnsi" w:cstheme="minorBidi"/>
          <w:noProof/>
          <w:kern w:val="2"/>
          <w:sz w:val="24"/>
          <w:szCs w:val="24"/>
          <w14:ligatures w14:val="standardContextual"/>
        </w:rPr>
        <w:tab/>
      </w:r>
      <w:r w:rsidR="00EF065C">
        <w:rPr>
          <w:noProof/>
        </w:rPr>
        <w:t>Introduction</w:t>
      </w:r>
      <w:r w:rsidR="00EF065C">
        <w:rPr>
          <w:noProof/>
        </w:rPr>
        <w:tab/>
      </w:r>
      <w:r w:rsidR="00EF065C">
        <w:rPr>
          <w:noProof/>
        </w:rPr>
        <w:fldChar w:fldCharType="begin"/>
      </w:r>
      <w:r w:rsidR="00EF065C">
        <w:rPr>
          <w:noProof/>
        </w:rPr>
        <w:instrText xml:space="preserve"> PAGEREF _Toc152337573 \h </w:instrText>
      </w:r>
      <w:r w:rsidR="00EF065C">
        <w:rPr>
          <w:noProof/>
        </w:rPr>
      </w:r>
      <w:r w:rsidR="00EF065C">
        <w:rPr>
          <w:noProof/>
        </w:rPr>
        <w:fldChar w:fldCharType="separate"/>
      </w:r>
      <w:r w:rsidR="00EF065C">
        <w:rPr>
          <w:noProof/>
        </w:rPr>
        <w:t>4</w:t>
      </w:r>
      <w:r w:rsidR="00EF065C">
        <w:rPr>
          <w:noProof/>
        </w:rPr>
        <w:fldChar w:fldCharType="end"/>
      </w:r>
    </w:p>
    <w:p w14:paraId="1E940790" w14:textId="7F0CD142" w:rsidR="00EF065C" w:rsidRDefault="00EF065C">
      <w:pPr>
        <w:pStyle w:val="TOC2"/>
        <w:rPr>
          <w:rFonts w:asciiTheme="minorHAnsi" w:eastAsiaTheme="minorEastAsia" w:hAnsiTheme="minorHAnsi" w:cstheme="minorBidi"/>
          <w:noProof/>
          <w:kern w:val="2"/>
          <w:sz w:val="24"/>
          <w:szCs w:val="24"/>
          <w14:ligatures w14:val="standardContextual"/>
        </w:rPr>
      </w:pPr>
      <w:r>
        <w:rPr>
          <w:noProof/>
        </w:rPr>
        <w:t>1.1 Purpose</w:t>
      </w:r>
      <w:r>
        <w:rPr>
          <w:noProof/>
        </w:rPr>
        <w:tab/>
      </w:r>
      <w:r>
        <w:rPr>
          <w:noProof/>
        </w:rPr>
        <w:fldChar w:fldCharType="begin"/>
      </w:r>
      <w:r>
        <w:rPr>
          <w:noProof/>
        </w:rPr>
        <w:instrText xml:space="preserve"> PAGEREF _Toc152337574 \h </w:instrText>
      </w:r>
      <w:r>
        <w:rPr>
          <w:noProof/>
        </w:rPr>
      </w:r>
      <w:r>
        <w:rPr>
          <w:noProof/>
        </w:rPr>
        <w:fldChar w:fldCharType="separate"/>
      </w:r>
      <w:r>
        <w:rPr>
          <w:noProof/>
        </w:rPr>
        <w:t>4</w:t>
      </w:r>
      <w:r>
        <w:rPr>
          <w:noProof/>
        </w:rPr>
        <w:fldChar w:fldCharType="end"/>
      </w:r>
    </w:p>
    <w:p w14:paraId="2FF2E91E" w14:textId="63149D85" w:rsidR="00EF065C" w:rsidRDefault="00EF065C">
      <w:pPr>
        <w:pStyle w:val="TOC2"/>
        <w:rPr>
          <w:rFonts w:asciiTheme="minorHAnsi" w:eastAsiaTheme="minorEastAsia" w:hAnsiTheme="minorHAnsi" w:cstheme="minorBidi"/>
          <w:noProof/>
          <w:kern w:val="2"/>
          <w:sz w:val="24"/>
          <w:szCs w:val="24"/>
          <w14:ligatures w14:val="standardContextual"/>
        </w:rPr>
      </w:pPr>
      <w:r>
        <w:rPr>
          <w:noProof/>
        </w:rPr>
        <w:t>1.2 Scope</w:t>
      </w:r>
      <w:r>
        <w:rPr>
          <w:noProof/>
        </w:rPr>
        <w:tab/>
      </w:r>
      <w:r>
        <w:rPr>
          <w:noProof/>
        </w:rPr>
        <w:fldChar w:fldCharType="begin"/>
      </w:r>
      <w:r>
        <w:rPr>
          <w:noProof/>
        </w:rPr>
        <w:instrText xml:space="preserve"> PAGEREF _Toc152337575 \h </w:instrText>
      </w:r>
      <w:r>
        <w:rPr>
          <w:noProof/>
        </w:rPr>
      </w:r>
      <w:r>
        <w:rPr>
          <w:noProof/>
        </w:rPr>
        <w:fldChar w:fldCharType="separate"/>
      </w:r>
      <w:r>
        <w:rPr>
          <w:noProof/>
        </w:rPr>
        <w:t>4</w:t>
      </w:r>
      <w:r>
        <w:rPr>
          <w:noProof/>
        </w:rPr>
        <w:fldChar w:fldCharType="end"/>
      </w:r>
    </w:p>
    <w:p w14:paraId="14E5FA85" w14:textId="5B3F6488" w:rsidR="00EF065C" w:rsidRDefault="00EF065C">
      <w:pPr>
        <w:pStyle w:val="TOC2"/>
        <w:rPr>
          <w:rFonts w:asciiTheme="minorHAnsi" w:eastAsiaTheme="minorEastAsia" w:hAnsiTheme="minorHAnsi" w:cstheme="minorBidi"/>
          <w:noProof/>
          <w:kern w:val="2"/>
          <w:sz w:val="24"/>
          <w:szCs w:val="24"/>
          <w14:ligatures w14:val="standardContextual"/>
        </w:rPr>
      </w:pPr>
      <w:r>
        <w:rPr>
          <w:noProof/>
        </w:rPr>
        <w:t>1.3 Definitions, Acronyms, and Abbreviations</w:t>
      </w:r>
      <w:r>
        <w:rPr>
          <w:noProof/>
        </w:rPr>
        <w:tab/>
      </w:r>
      <w:r>
        <w:rPr>
          <w:noProof/>
        </w:rPr>
        <w:fldChar w:fldCharType="begin"/>
      </w:r>
      <w:r>
        <w:rPr>
          <w:noProof/>
        </w:rPr>
        <w:instrText xml:space="preserve"> PAGEREF _Toc152337576 \h </w:instrText>
      </w:r>
      <w:r>
        <w:rPr>
          <w:noProof/>
        </w:rPr>
      </w:r>
      <w:r>
        <w:rPr>
          <w:noProof/>
        </w:rPr>
        <w:fldChar w:fldCharType="separate"/>
      </w:r>
      <w:r>
        <w:rPr>
          <w:noProof/>
        </w:rPr>
        <w:t>4</w:t>
      </w:r>
      <w:r>
        <w:rPr>
          <w:noProof/>
        </w:rPr>
        <w:fldChar w:fldCharType="end"/>
      </w:r>
    </w:p>
    <w:p w14:paraId="55C872E4" w14:textId="4CB14971" w:rsidR="00EF065C" w:rsidRDefault="00EF065C">
      <w:pPr>
        <w:pStyle w:val="TOC2"/>
        <w:rPr>
          <w:rFonts w:asciiTheme="minorHAnsi" w:eastAsiaTheme="minorEastAsia" w:hAnsiTheme="minorHAnsi" w:cstheme="minorBidi"/>
          <w:noProof/>
          <w:kern w:val="2"/>
          <w:sz w:val="24"/>
          <w:szCs w:val="24"/>
          <w14:ligatures w14:val="standardContextual"/>
        </w:rPr>
      </w:pPr>
      <w:r>
        <w:rPr>
          <w:noProof/>
        </w:rPr>
        <w:t>1.4 References</w:t>
      </w:r>
      <w:r>
        <w:rPr>
          <w:noProof/>
        </w:rPr>
        <w:tab/>
      </w:r>
      <w:r>
        <w:rPr>
          <w:noProof/>
        </w:rPr>
        <w:fldChar w:fldCharType="begin"/>
      </w:r>
      <w:r>
        <w:rPr>
          <w:noProof/>
        </w:rPr>
        <w:instrText xml:space="preserve"> PAGEREF _Toc152337577 \h </w:instrText>
      </w:r>
      <w:r>
        <w:rPr>
          <w:noProof/>
        </w:rPr>
      </w:r>
      <w:r>
        <w:rPr>
          <w:noProof/>
        </w:rPr>
        <w:fldChar w:fldCharType="separate"/>
      </w:r>
      <w:r>
        <w:rPr>
          <w:noProof/>
        </w:rPr>
        <w:t>4</w:t>
      </w:r>
      <w:r>
        <w:rPr>
          <w:noProof/>
        </w:rPr>
        <w:fldChar w:fldCharType="end"/>
      </w:r>
    </w:p>
    <w:p w14:paraId="05EC85F9" w14:textId="056F8B35"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Getting Started</w:t>
      </w:r>
      <w:r>
        <w:rPr>
          <w:noProof/>
        </w:rPr>
        <w:tab/>
      </w:r>
      <w:r>
        <w:rPr>
          <w:noProof/>
        </w:rPr>
        <w:fldChar w:fldCharType="begin"/>
      </w:r>
      <w:r>
        <w:rPr>
          <w:noProof/>
        </w:rPr>
        <w:instrText xml:space="preserve"> PAGEREF _Toc152337578 \h </w:instrText>
      </w:r>
      <w:r>
        <w:rPr>
          <w:noProof/>
        </w:rPr>
      </w:r>
      <w:r>
        <w:rPr>
          <w:noProof/>
        </w:rPr>
        <w:fldChar w:fldCharType="separate"/>
      </w:r>
      <w:r>
        <w:rPr>
          <w:noProof/>
        </w:rPr>
        <w:t>4</w:t>
      </w:r>
      <w:r>
        <w:rPr>
          <w:noProof/>
        </w:rPr>
        <w:fldChar w:fldCharType="end"/>
      </w:r>
    </w:p>
    <w:p w14:paraId="5DDC5F92" w14:textId="5F1A821B"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Accepted Characters</w:t>
      </w:r>
      <w:r>
        <w:rPr>
          <w:noProof/>
        </w:rPr>
        <w:tab/>
      </w:r>
      <w:r>
        <w:rPr>
          <w:noProof/>
        </w:rPr>
        <w:fldChar w:fldCharType="begin"/>
      </w:r>
      <w:r>
        <w:rPr>
          <w:noProof/>
        </w:rPr>
        <w:instrText xml:space="preserve"> PAGEREF _Toc152337579 \h </w:instrText>
      </w:r>
      <w:r>
        <w:rPr>
          <w:noProof/>
        </w:rPr>
      </w:r>
      <w:r>
        <w:rPr>
          <w:noProof/>
        </w:rPr>
        <w:fldChar w:fldCharType="separate"/>
      </w:r>
      <w:r>
        <w:rPr>
          <w:noProof/>
        </w:rPr>
        <w:t>8</w:t>
      </w:r>
      <w:r>
        <w:rPr>
          <w:noProof/>
        </w:rPr>
        <w:fldChar w:fldCharType="end"/>
      </w:r>
    </w:p>
    <w:p w14:paraId="6A4B5421" w14:textId="64B81135"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User Input and Basic Features</w:t>
      </w:r>
      <w:r>
        <w:rPr>
          <w:noProof/>
        </w:rPr>
        <w:tab/>
      </w:r>
      <w:r>
        <w:rPr>
          <w:noProof/>
        </w:rPr>
        <w:fldChar w:fldCharType="begin"/>
      </w:r>
      <w:r>
        <w:rPr>
          <w:noProof/>
        </w:rPr>
        <w:instrText xml:space="preserve"> PAGEREF _Toc152337580 \h </w:instrText>
      </w:r>
      <w:r>
        <w:rPr>
          <w:noProof/>
        </w:rPr>
      </w:r>
      <w:r>
        <w:rPr>
          <w:noProof/>
        </w:rPr>
        <w:fldChar w:fldCharType="separate"/>
      </w:r>
      <w:r>
        <w:rPr>
          <w:noProof/>
        </w:rPr>
        <w:t>8</w:t>
      </w:r>
      <w:r>
        <w:rPr>
          <w:noProof/>
        </w:rPr>
        <w:fldChar w:fldCharType="end"/>
      </w:r>
    </w:p>
    <w:p w14:paraId="66E76C00" w14:textId="7C7D2B99"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Advanced Features</w:t>
      </w:r>
      <w:r>
        <w:rPr>
          <w:noProof/>
        </w:rPr>
        <w:tab/>
      </w:r>
      <w:r>
        <w:rPr>
          <w:noProof/>
        </w:rPr>
        <w:fldChar w:fldCharType="begin"/>
      </w:r>
      <w:r>
        <w:rPr>
          <w:noProof/>
        </w:rPr>
        <w:instrText xml:space="preserve"> PAGEREF _Toc152337581 \h </w:instrText>
      </w:r>
      <w:r>
        <w:rPr>
          <w:noProof/>
        </w:rPr>
      </w:r>
      <w:r>
        <w:rPr>
          <w:noProof/>
        </w:rPr>
        <w:fldChar w:fldCharType="separate"/>
      </w:r>
      <w:r>
        <w:rPr>
          <w:noProof/>
        </w:rPr>
        <w:t>1</w:t>
      </w:r>
      <w:r>
        <w:rPr>
          <w:noProof/>
        </w:rPr>
        <w:t>0</w:t>
      </w:r>
      <w:r>
        <w:rPr>
          <w:noProof/>
        </w:rPr>
        <w:fldChar w:fldCharType="end"/>
      </w:r>
    </w:p>
    <w:p w14:paraId="5727190F" w14:textId="195B5A03"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6.</w:t>
      </w:r>
      <w:r>
        <w:rPr>
          <w:rFonts w:asciiTheme="minorHAnsi" w:eastAsiaTheme="minorEastAsia" w:hAnsiTheme="minorHAnsi" w:cstheme="minorBidi"/>
          <w:noProof/>
          <w:kern w:val="2"/>
          <w:sz w:val="24"/>
          <w:szCs w:val="24"/>
          <w14:ligatures w14:val="standardContextual"/>
        </w:rPr>
        <w:tab/>
      </w:r>
      <w:r>
        <w:rPr>
          <w:noProof/>
        </w:rPr>
        <w:t>Troubleshooting</w:t>
      </w:r>
      <w:r>
        <w:rPr>
          <w:noProof/>
        </w:rPr>
        <w:tab/>
      </w:r>
      <w:r>
        <w:rPr>
          <w:noProof/>
        </w:rPr>
        <w:fldChar w:fldCharType="begin"/>
      </w:r>
      <w:r>
        <w:rPr>
          <w:noProof/>
        </w:rPr>
        <w:instrText xml:space="preserve"> PAGEREF _Toc152337582 \h </w:instrText>
      </w:r>
      <w:r>
        <w:rPr>
          <w:noProof/>
        </w:rPr>
      </w:r>
      <w:r>
        <w:rPr>
          <w:noProof/>
        </w:rPr>
        <w:fldChar w:fldCharType="separate"/>
      </w:r>
      <w:r>
        <w:rPr>
          <w:noProof/>
        </w:rPr>
        <w:t>10</w:t>
      </w:r>
      <w:r>
        <w:rPr>
          <w:noProof/>
        </w:rPr>
        <w:fldChar w:fldCharType="end"/>
      </w:r>
    </w:p>
    <w:p w14:paraId="11F94538" w14:textId="7A903651"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7.</w:t>
      </w:r>
      <w:r>
        <w:rPr>
          <w:rFonts w:asciiTheme="minorHAnsi" w:eastAsiaTheme="minorEastAsia" w:hAnsiTheme="minorHAnsi" w:cstheme="minorBidi"/>
          <w:noProof/>
          <w:kern w:val="2"/>
          <w:sz w:val="24"/>
          <w:szCs w:val="24"/>
          <w14:ligatures w14:val="standardContextual"/>
        </w:rPr>
        <w:tab/>
      </w:r>
      <w:r>
        <w:rPr>
          <w:noProof/>
        </w:rPr>
        <w:t>Glossary</w:t>
      </w:r>
      <w:r>
        <w:rPr>
          <w:noProof/>
        </w:rPr>
        <w:tab/>
      </w:r>
      <w:r>
        <w:rPr>
          <w:noProof/>
        </w:rPr>
        <w:fldChar w:fldCharType="begin"/>
      </w:r>
      <w:r>
        <w:rPr>
          <w:noProof/>
        </w:rPr>
        <w:instrText xml:space="preserve"> PAGEREF _Toc152337583 \h </w:instrText>
      </w:r>
      <w:r>
        <w:rPr>
          <w:noProof/>
        </w:rPr>
      </w:r>
      <w:r>
        <w:rPr>
          <w:noProof/>
        </w:rPr>
        <w:fldChar w:fldCharType="separate"/>
      </w:r>
      <w:r>
        <w:rPr>
          <w:noProof/>
        </w:rPr>
        <w:t>10</w:t>
      </w:r>
      <w:r>
        <w:rPr>
          <w:noProof/>
        </w:rPr>
        <w:fldChar w:fldCharType="end"/>
      </w:r>
    </w:p>
    <w:p w14:paraId="22E136FC" w14:textId="5FCF6932" w:rsidR="00EF065C" w:rsidRDefault="00EF065C">
      <w:pPr>
        <w:pStyle w:val="TOC1"/>
        <w:tabs>
          <w:tab w:val="left" w:pos="432"/>
        </w:tabs>
        <w:rPr>
          <w:rFonts w:asciiTheme="minorHAnsi" w:eastAsiaTheme="minorEastAsia" w:hAnsiTheme="minorHAnsi" w:cstheme="minorBidi"/>
          <w:noProof/>
          <w:kern w:val="2"/>
          <w:sz w:val="24"/>
          <w:szCs w:val="24"/>
          <w14:ligatures w14:val="standardContextual"/>
        </w:rPr>
      </w:pPr>
      <w:r>
        <w:rPr>
          <w:noProof/>
        </w:rPr>
        <w:t>8.</w:t>
      </w:r>
      <w:r>
        <w:rPr>
          <w:rFonts w:asciiTheme="minorHAnsi" w:eastAsiaTheme="minorEastAsia" w:hAnsiTheme="minorHAnsi" w:cstheme="minorBidi"/>
          <w:noProof/>
          <w:kern w:val="2"/>
          <w:sz w:val="24"/>
          <w:szCs w:val="24"/>
          <w14:ligatures w14:val="standardContextual"/>
        </w:rPr>
        <w:tab/>
      </w:r>
      <w:r>
        <w:rPr>
          <w:noProof/>
        </w:rPr>
        <w:t>FAQs</w:t>
      </w:r>
      <w:r>
        <w:rPr>
          <w:noProof/>
        </w:rPr>
        <w:tab/>
      </w:r>
      <w:r>
        <w:rPr>
          <w:noProof/>
        </w:rPr>
        <w:fldChar w:fldCharType="begin"/>
      </w:r>
      <w:r>
        <w:rPr>
          <w:noProof/>
        </w:rPr>
        <w:instrText xml:space="preserve"> PAGEREF _Toc152337584 \h </w:instrText>
      </w:r>
      <w:r>
        <w:rPr>
          <w:noProof/>
        </w:rPr>
      </w:r>
      <w:r>
        <w:rPr>
          <w:noProof/>
        </w:rPr>
        <w:fldChar w:fldCharType="separate"/>
      </w:r>
      <w:r>
        <w:rPr>
          <w:noProof/>
        </w:rPr>
        <w:t>10</w:t>
      </w:r>
      <w:r>
        <w:rPr>
          <w:noProof/>
        </w:rPr>
        <w:fldChar w:fldCharType="end"/>
      </w:r>
    </w:p>
    <w:p w14:paraId="746958C7" w14:textId="35071985" w:rsidR="00D67126" w:rsidRPr="00A45823" w:rsidRDefault="00D67126">
      <w:pPr>
        <w:pStyle w:val="Title"/>
      </w:pPr>
      <w:r w:rsidRPr="00A45823">
        <w:fldChar w:fldCharType="end"/>
      </w:r>
      <w:r w:rsidRPr="00A45823">
        <w:br w:type="page"/>
      </w:r>
      <w:r w:rsidR="009320D0">
        <w:lastRenderedPageBreak/>
        <w:t>User Manual</w:t>
      </w:r>
      <w:r w:rsidRPr="00A45823">
        <w:t xml:space="preserve"> </w:t>
      </w:r>
    </w:p>
    <w:p w14:paraId="087FCA20" w14:textId="04C8B540" w:rsidR="00D67126" w:rsidRPr="00A45823" w:rsidRDefault="00D67126">
      <w:pPr>
        <w:pStyle w:val="Heading1"/>
      </w:pPr>
      <w:bookmarkStart w:id="0" w:name="_Toc456598586"/>
      <w:bookmarkStart w:id="1" w:name="_Toc152337573"/>
      <w:r w:rsidRPr="00A45823">
        <w:t>Introduction</w:t>
      </w:r>
      <w:bookmarkEnd w:id="0"/>
      <w:bookmarkEnd w:id="1"/>
    </w:p>
    <w:p w14:paraId="4310FBE0" w14:textId="004FCE57" w:rsidR="00D67126" w:rsidRPr="00A45823" w:rsidRDefault="1259020B" w:rsidP="0802BC49">
      <w:pPr>
        <w:pStyle w:val="Heading2"/>
        <w:ind w:left="0" w:firstLine="0"/>
      </w:pPr>
      <w:bookmarkStart w:id="2" w:name="_Toc456598587"/>
      <w:r>
        <w:t xml:space="preserve">       </w:t>
      </w:r>
      <w:bookmarkStart w:id="3" w:name="_Toc152337574"/>
      <w:r w:rsidR="15841E1F">
        <w:t xml:space="preserve">1.1 </w:t>
      </w:r>
      <w:r w:rsidR="00D67126" w:rsidRPr="00A45823">
        <w:t>Purpose</w:t>
      </w:r>
      <w:bookmarkEnd w:id="2"/>
      <w:bookmarkEnd w:id="3"/>
    </w:p>
    <w:p w14:paraId="2BBD961D" w14:textId="1C2FBC42" w:rsidR="78BBB2AC" w:rsidRDefault="00EC5AEE" w:rsidP="7BDFFFE2">
      <w:pPr>
        <w:pStyle w:val="BodyText"/>
      </w:pPr>
      <w:bookmarkStart w:id="4" w:name="_Toc456598588"/>
      <w:r>
        <w:t>The purpose of the User Manual is to give a potential user insight into</w:t>
      </w:r>
      <w:r w:rsidR="00B3056D">
        <w:t xml:space="preserve"> how to correctly</w:t>
      </w:r>
      <w:r w:rsidR="00103CE0">
        <w:t xml:space="preserve"> utilize the Arithmetic Expression Evaluator in C++.</w:t>
      </w:r>
    </w:p>
    <w:p w14:paraId="6634C3B0" w14:textId="28466A56" w:rsidR="00D67126" w:rsidRPr="00A45823" w:rsidRDefault="699CC774" w:rsidP="20D7CC0F">
      <w:pPr>
        <w:pStyle w:val="Heading2"/>
        <w:ind w:left="720" w:firstLine="0"/>
      </w:pPr>
      <w:bookmarkStart w:id="5" w:name="_Toc152337575"/>
      <w:r>
        <w:t xml:space="preserve">1.2 </w:t>
      </w:r>
      <w:r w:rsidR="00D67126" w:rsidRPr="00A45823">
        <w:t>Scope</w:t>
      </w:r>
      <w:bookmarkEnd w:id="4"/>
      <w:bookmarkEnd w:id="5"/>
    </w:p>
    <w:p w14:paraId="09D60C78" w14:textId="0D2BF22C" w:rsidR="60A5AFB7" w:rsidRDefault="60A5AFB7" w:rsidP="231F731C">
      <w:pPr>
        <w:pStyle w:val="BodyText"/>
      </w:pPr>
      <w:bookmarkStart w:id="6" w:name="_Toc456598589"/>
      <w:r>
        <w:t xml:space="preserve">This </w:t>
      </w:r>
      <w:r w:rsidR="00103CE0">
        <w:t xml:space="preserve">User Manual </w:t>
      </w:r>
      <w:r w:rsidR="00DB4256">
        <w:t>goes over the entirety of the predicted usages of the Arithmetic Expression Evaluator in C++</w:t>
      </w:r>
      <w:r w:rsidR="000B6AE2">
        <w:t>.</w:t>
      </w:r>
      <w:r w:rsidR="009C6C2D">
        <w:t xml:space="preserve"> It will include how to get </w:t>
      </w:r>
      <w:r w:rsidR="00AB0A4B">
        <w:t xml:space="preserve">started </w:t>
      </w:r>
      <w:r w:rsidR="002D3E5E">
        <w:t xml:space="preserve">with the program, how to correctly enter information into it, </w:t>
      </w:r>
      <w:r w:rsidR="00F51EB1">
        <w:t xml:space="preserve">any advanced features included in the </w:t>
      </w:r>
      <w:r w:rsidR="00BA04F1">
        <w:t>program, and how to do any troubleshooting that may be required.</w:t>
      </w:r>
    </w:p>
    <w:p w14:paraId="7CBA2326" w14:textId="2B7A8EF5" w:rsidR="00D67126" w:rsidRPr="00A45823" w:rsidRDefault="3DB89F11" w:rsidP="20D7CC0F">
      <w:pPr>
        <w:pStyle w:val="Heading2"/>
        <w:ind w:left="720" w:firstLine="0"/>
      </w:pPr>
      <w:bookmarkStart w:id="7" w:name="_Toc152337576"/>
      <w:r>
        <w:t xml:space="preserve">1.3 </w:t>
      </w:r>
      <w:r w:rsidR="00D67126" w:rsidRPr="00A45823">
        <w:t>Definitions, Acronyms, and Abbreviations</w:t>
      </w:r>
      <w:bookmarkEnd w:id="6"/>
      <w:bookmarkEnd w:id="7"/>
    </w:p>
    <w:p w14:paraId="5D3B1A16" w14:textId="0DF4439D" w:rsidR="2126A911" w:rsidRDefault="2126A911" w:rsidP="1386BD1E">
      <w:pPr>
        <w:pStyle w:val="BodyText"/>
      </w:pPr>
      <w:r>
        <w:t>EECS – Electrical Engineering and Computer Science</w:t>
      </w:r>
    </w:p>
    <w:p w14:paraId="2B5C96D7" w14:textId="2DCA0F90" w:rsidR="2126A911" w:rsidRDefault="2126A911" w:rsidP="1386BD1E">
      <w:pPr>
        <w:pStyle w:val="BodyText"/>
      </w:pPr>
      <w:r>
        <w:t>KU – University of Kansas</w:t>
      </w:r>
    </w:p>
    <w:p w14:paraId="46B8D0B4" w14:textId="6167311B" w:rsidR="2126A911" w:rsidRDefault="2126A911" w:rsidP="24B74869">
      <w:pPr>
        <w:pStyle w:val="BodyText"/>
      </w:pPr>
      <w:r>
        <w:t>SA – Software Architecture</w:t>
      </w:r>
    </w:p>
    <w:p w14:paraId="37DFB55A" w14:textId="0A1181A3" w:rsidR="24B74869" w:rsidRDefault="2126A911" w:rsidP="1A1C0BB8">
      <w:pPr>
        <w:pStyle w:val="BodyText"/>
      </w:pPr>
      <w:r>
        <w:t>SAD – Software Architecture Document (This document)</w:t>
      </w:r>
    </w:p>
    <w:p w14:paraId="25B835CA" w14:textId="7088E2FC" w:rsidR="61D17AF0" w:rsidRDefault="61D17AF0" w:rsidP="661E06BC">
      <w:pPr>
        <w:pStyle w:val="BodyText"/>
      </w:pPr>
      <w:r>
        <w:t>SRS – Software Requirements Specifications</w:t>
      </w:r>
    </w:p>
    <w:p w14:paraId="12E0B466" w14:textId="2F99051D" w:rsidR="61D17AF0" w:rsidRDefault="61D17AF0" w:rsidP="4CFFB480">
      <w:pPr>
        <w:pStyle w:val="BodyText"/>
      </w:pPr>
      <w:r>
        <w:t>UML – Unified Modeling Language</w:t>
      </w:r>
    </w:p>
    <w:p w14:paraId="2E62C1EC" w14:textId="2429CD5C" w:rsidR="00D67126" w:rsidRPr="00A45823" w:rsidRDefault="629060BC" w:rsidP="20D7CC0F">
      <w:pPr>
        <w:pStyle w:val="Heading2"/>
        <w:ind w:left="720" w:firstLine="0"/>
      </w:pPr>
      <w:bookmarkStart w:id="8" w:name="_Toc456598590"/>
      <w:bookmarkStart w:id="9" w:name="_Toc152337577"/>
      <w:r>
        <w:t xml:space="preserve">1.4 </w:t>
      </w:r>
      <w:r w:rsidR="00D67126" w:rsidRPr="00A45823">
        <w:t>References</w:t>
      </w:r>
      <w:bookmarkEnd w:id="8"/>
      <w:bookmarkEnd w:id="9"/>
    </w:p>
    <w:p w14:paraId="30B8979B" w14:textId="338F5050" w:rsidR="4EB0AA08" w:rsidRDefault="4EB0AA08" w:rsidP="703A1358">
      <w:pPr>
        <w:pStyle w:val="BodyText"/>
        <w:tabs>
          <w:tab w:val="num" w:pos="1080"/>
        </w:tabs>
      </w:pPr>
      <w:r w:rsidRPr="703A1358">
        <w:t xml:space="preserve">GitHub Repository: The project will be documented through a GitHub repository containing all relevant information regarding the project, including the Software Development Plan and this file. </w:t>
      </w:r>
    </w:p>
    <w:p w14:paraId="777F5689" w14:textId="23767192" w:rsidR="4EB0AA08" w:rsidRDefault="4EB0AA08" w:rsidP="703A1358">
      <w:pPr>
        <w:pStyle w:val="BodyText"/>
        <w:tabs>
          <w:tab w:val="num" w:pos="1080"/>
        </w:tabs>
      </w:pPr>
      <w:r w:rsidRPr="703A1358">
        <w:t>Software Development Plan (Document 1): The plan for the project including the organization, jobs, focuses, scope, deliverables, and general overview of the project.</w:t>
      </w:r>
    </w:p>
    <w:p w14:paraId="2FDA5CB5" w14:textId="561F4D9A" w:rsidR="00B06CE7" w:rsidRDefault="00B06CE7" w:rsidP="00B06CE7">
      <w:pPr>
        <w:pStyle w:val="BodyText"/>
        <w:tabs>
          <w:tab w:val="num" w:pos="1080"/>
        </w:tabs>
      </w:pPr>
      <w:r>
        <w:t>Software Requirements Specifications (Document 2): The document denoting the requirements, both functional and non-functional, for the project.</w:t>
      </w:r>
    </w:p>
    <w:p w14:paraId="49D30820" w14:textId="77777777" w:rsidR="009C18D8" w:rsidRDefault="009C18D8" w:rsidP="009C18D8">
      <w:pPr>
        <w:pStyle w:val="BodyText"/>
        <w:tabs>
          <w:tab w:val="num" w:pos="1080"/>
        </w:tabs>
      </w:pPr>
      <w:r>
        <w:t>Software Architecture Document (Document 3): This document goes over how the program will be created and organized, and how different parts of it will interact with one another.</w:t>
      </w:r>
    </w:p>
    <w:p w14:paraId="03F0710B" w14:textId="3D7D276F" w:rsidR="004A4763" w:rsidRDefault="00C26E75" w:rsidP="00C26E75">
      <w:pPr>
        <w:pStyle w:val="BodyText"/>
        <w:tabs>
          <w:tab w:val="num" w:pos="1080"/>
        </w:tabs>
      </w:pPr>
      <w:r>
        <w:t>Test Cases Document (Document 5): This document houses the multitude of test cases that were created to attempt to find and fix any bugs or problems with the program.</w:t>
      </w:r>
    </w:p>
    <w:p w14:paraId="5802E6C1" w14:textId="7900D438" w:rsidR="4EB0AA08" w:rsidRDefault="4EB0AA08" w:rsidP="703A1358">
      <w:pPr>
        <w:pStyle w:val="BodyText"/>
        <w:tabs>
          <w:tab w:val="num" w:pos="1080"/>
        </w:tabs>
      </w:pPr>
      <w:r w:rsidRPr="703A1358">
        <w:t xml:space="preserve">Meeting logs: Notes taken by the Recording/Secretarial Engineer describing the activities within each meeting and other miscellaneous information. </w:t>
      </w:r>
    </w:p>
    <w:p w14:paraId="61F4DD4B" w14:textId="5E0ECCD0" w:rsidR="4EB0AA08" w:rsidRDefault="4EB0AA08" w:rsidP="703A1358">
      <w:pPr>
        <w:pStyle w:val="BodyText"/>
        <w:tabs>
          <w:tab w:val="num" w:pos="1080"/>
        </w:tabs>
      </w:pPr>
      <w:r w:rsidRPr="703A1358">
        <w:t>Glossary:</w:t>
      </w:r>
    </w:p>
    <w:p w14:paraId="00614CAC" w14:textId="6490258F" w:rsidR="4EB0AA08" w:rsidRDefault="4EB0AA08" w:rsidP="4057B017">
      <w:pPr>
        <w:pStyle w:val="BodyText"/>
        <w:numPr>
          <w:ilvl w:val="1"/>
          <w:numId w:val="27"/>
        </w:numPr>
        <w:tabs>
          <w:tab w:val="num" w:pos="1080"/>
        </w:tabs>
      </w:pPr>
      <w:r w:rsidRPr="703A1358">
        <w:t>EECS: Electrical Engineering and Computer Science</w:t>
      </w:r>
    </w:p>
    <w:p w14:paraId="14F66548" w14:textId="16730ECD" w:rsidR="4EB0AA08" w:rsidRDefault="4EB0AA08" w:rsidP="7CA59663">
      <w:pPr>
        <w:pStyle w:val="BodyText"/>
        <w:numPr>
          <w:ilvl w:val="1"/>
          <w:numId w:val="29"/>
        </w:numPr>
        <w:tabs>
          <w:tab w:val="num" w:pos="1080"/>
        </w:tabs>
      </w:pPr>
      <w:r w:rsidRPr="703A1358">
        <w:t>KU: The University of Kansas</w:t>
      </w:r>
    </w:p>
    <w:p w14:paraId="09346FC6" w14:textId="5EA06846" w:rsidR="4EB0AA08" w:rsidRDefault="4EB0AA08" w:rsidP="7CA59663">
      <w:pPr>
        <w:pStyle w:val="BodyText"/>
        <w:numPr>
          <w:ilvl w:val="1"/>
          <w:numId w:val="28"/>
        </w:numPr>
        <w:tabs>
          <w:tab w:val="num" w:pos="1080"/>
        </w:tabs>
      </w:pPr>
      <w:r w:rsidRPr="703A1358">
        <w:t>UML: Unified Modeling Language</w:t>
      </w:r>
    </w:p>
    <w:p w14:paraId="22FEB4B7" w14:textId="1FA462ED" w:rsidR="6F079051" w:rsidRDefault="005D58C3" w:rsidP="4F003FFC">
      <w:pPr>
        <w:pStyle w:val="Heading1"/>
      </w:pPr>
      <w:bookmarkStart w:id="10" w:name="_Toc152337578"/>
      <w:r>
        <w:t>Getting Started</w:t>
      </w:r>
      <w:bookmarkEnd w:id="10"/>
      <w:r w:rsidR="00D67126" w:rsidRPr="00A45823">
        <w:t xml:space="preserve"> </w:t>
      </w:r>
    </w:p>
    <w:p w14:paraId="40FAD81D" w14:textId="44A285EB" w:rsidR="00EA4AAC" w:rsidRPr="004740F2" w:rsidRDefault="385EA64F" w:rsidP="004740F2">
      <w:pPr>
        <w:ind w:firstLine="720"/>
        <w:rPr>
          <w:b/>
        </w:rPr>
      </w:pPr>
      <w:r w:rsidRPr="457DFA2C">
        <w:rPr>
          <w:b/>
          <w:bCs/>
        </w:rPr>
        <w:t>For Linux (Recommended):</w:t>
      </w:r>
    </w:p>
    <w:p w14:paraId="2BF8E5E8" w14:textId="43E93F57" w:rsidR="47C3B343" w:rsidRDefault="47C3B343" w:rsidP="556A8410">
      <w:pPr>
        <w:pStyle w:val="BodyText"/>
        <w:rPr>
          <w:i/>
          <w:iCs/>
        </w:rPr>
      </w:pPr>
      <w:r>
        <w:t>To use the Arithmetic Expression Evaluator, the user will need to have a C++ compiler installed on their machine.</w:t>
      </w:r>
      <w:r w:rsidR="38F87BD6">
        <w:t xml:space="preserve"> </w:t>
      </w:r>
      <w:r w:rsidR="2D7272FE">
        <w:t xml:space="preserve">Most </w:t>
      </w:r>
      <w:r w:rsidR="5EBFEC5A">
        <w:t>Linux</w:t>
      </w:r>
      <w:r w:rsidR="2D7272FE">
        <w:t xml:space="preserve"> distros should come with a compiler so you can skip this step. </w:t>
      </w:r>
    </w:p>
    <w:p w14:paraId="1EBA4F9F" w14:textId="5C9C6FCA" w:rsidR="7DA0662E" w:rsidRDefault="00AA16B4" w:rsidP="2DF326DA">
      <w:pPr>
        <w:pStyle w:val="BodyText"/>
        <w:rPr>
          <w:i/>
          <w:iCs/>
        </w:rPr>
      </w:pPr>
      <w:r>
        <w:lastRenderedPageBreak/>
        <w:t>To</w:t>
      </w:r>
      <w:r w:rsidR="00397610">
        <w:t xml:space="preserve"> get started with the Arithmetic Expression Evaluator,</w:t>
      </w:r>
      <w:r>
        <w:t xml:space="preserve"> </w:t>
      </w:r>
      <w:r w:rsidR="459D10B2">
        <w:t xml:space="preserve">the user will need to download the correct </w:t>
      </w:r>
      <w:r w:rsidR="2BF1EE9D">
        <w:t xml:space="preserve">files, including the executable for your </w:t>
      </w:r>
      <w:r w:rsidR="16D5C005">
        <w:t xml:space="preserve">OS </w:t>
      </w:r>
      <w:r w:rsidR="31F914F1">
        <w:t>or</w:t>
      </w:r>
      <w:r w:rsidR="16D5C005">
        <w:t xml:space="preserve"> both the </w:t>
      </w:r>
      <w:r w:rsidR="2BF1EE9D">
        <w:t>C++ code</w:t>
      </w:r>
      <w:r w:rsidR="1FDCE70A">
        <w:t xml:space="preserve"> and</w:t>
      </w:r>
      <w:r w:rsidR="2BF1EE9D">
        <w:t xml:space="preserve"> makefile. </w:t>
      </w:r>
    </w:p>
    <w:p w14:paraId="3D27906B" w14:textId="75868CE2" w:rsidR="7DA0662E" w:rsidRDefault="1AF6AC49" w:rsidP="1CC6CA6F">
      <w:pPr>
        <w:pStyle w:val="BodyText"/>
      </w:pPr>
      <w:r>
        <w:rPr>
          <w:noProof/>
        </w:rPr>
        <w:drawing>
          <wp:inline distT="0" distB="0" distL="0" distR="0" wp14:anchorId="5A22543E" wp14:editId="7F02EDF7">
            <wp:extent cx="5095875" cy="1677392"/>
            <wp:effectExtent l="0" t="0" r="0" b="0"/>
            <wp:docPr id="706852210" name="Picture 70685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5875" cy="1677392"/>
                    </a:xfrm>
                    <a:prstGeom prst="rect">
                      <a:avLst/>
                    </a:prstGeom>
                  </pic:spPr>
                </pic:pic>
              </a:graphicData>
            </a:graphic>
          </wp:inline>
        </w:drawing>
      </w:r>
    </w:p>
    <w:p w14:paraId="09D97589" w14:textId="65AD65BD" w:rsidR="7DA0662E" w:rsidRDefault="7DA0662E" w:rsidP="1CC6CA6F">
      <w:pPr>
        <w:pStyle w:val="BodyText"/>
      </w:pPr>
    </w:p>
    <w:p w14:paraId="533753E0" w14:textId="090849DB" w:rsidR="7DA0662E" w:rsidRDefault="3E075266" w:rsidP="2CE33C95">
      <w:pPr>
        <w:pStyle w:val="BodyText"/>
        <w:rPr>
          <w:i/>
          <w:iCs/>
        </w:rPr>
      </w:pPr>
      <w:r>
        <w:t xml:space="preserve">If the user opts to download the executable directly, </w:t>
      </w:r>
      <w:r w:rsidR="2860DDCC">
        <w:t xml:space="preserve">using a Linux terminal of the user's choice (bash recommended), </w:t>
      </w:r>
      <w:r>
        <w:t xml:space="preserve">the user must </w:t>
      </w:r>
      <w:r w:rsidR="3E6BCAA6">
        <w:t>navigate</w:t>
      </w:r>
      <w:r>
        <w:t xml:space="preserve"> to the directory where the file is stored </w:t>
      </w:r>
      <w:r w:rsidR="21F361B5">
        <w:t xml:space="preserve">(likely Downloads by default) </w:t>
      </w:r>
      <w:r>
        <w:t xml:space="preserve">and </w:t>
      </w:r>
      <w:r w:rsidR="162CE84E">
        <w:t xml:space="preserve">enter </w:t>
      </w:r>
      <w:r w:rsidR="3868FE21">
        <w:t>‘</w:t>
      </w:r>
      <w:r w:rsidR="162CE84E">
        <w:t>./CalculatorLinuxExecutable</w:t>
      </w:r>
      <w:r w:rsidR="3A42763A">
        <w:t>’</w:t>
      </w:r>
      <w:r>
        <w:t xml:space="preserve"> </w:t>
      </w:r>
      <w:r w:rsidR="162CE84E">
        <w:t>into the terminal</w:t>
      </w:r>
      <w:r w:rsidR="0DDEA5E2">
        <w:t xml:space="preserve">. </w:t>
      </w:r>
      <w:r w:rsidR="00987693">
        <w:t>This will run the program. I</w:t>
      </w:r>
      <w:r w:rsidR="0DDEA5E2">
        <w:t xml:space="preserve">f the name of the file has changed from the default, replace </w:t>
      </w:r>
      <w:r w:rsidR="37ABA57B">
        <w:t>‘</w:t>
      </w:r>
      <w:r w:rsidR="0DDEA5E2">
        <w:t>CalculatorLinuxExecutable</w:t>
      </w:r>
      <w:r w:rsidR="792A273E">
        <w:t>’</w:t>
      </w:r>
      <w:r w:rsidR="0DDEA5E2">
        <w:t xml:space="preserve"> with the new file name</w:t>
      </w:r>
      <w:r>
        <w:t>.</w:t>
      </w:r>
      <w:r w:rsidR="57DA26D4">
        <w:t xml:space="preserve"> </w:t>
      </w:r>
    </w:p>
    <w:p w14:paraId="55F64F89" w14:textId="18C660BD" w:rsidR="7DA0662E" w:rsidRDefault="5F5BC5D6" w:rsidP="1CC6CA6F">
      <w:pPr>
        <w:pStyle w:val="BodyText"/>
      </w:pPr>
      <w:r>
        <w:rPr>
          <w:noProof/>
        </w:rPr>
        <w:drawing>
          <wp:inline distT="0" distB="0" distL="0" distR="0" wp14:anchorId="72E37091" wp14:editId="65FA1997">
            <wp:extent cx="4572000" cy="885825"/>
            <wp:effectExtent l="0" t="0" r="0" b="0"/>
            <wp:docPr id="108923298" name="Picture 10892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71312C8F" w14:textId="14327E69" w:rsidR="7DA0662E" w:rsidRDefault="721CB119" w:rsidP="2CE33C95">
      <w:pPr>
        <w:pStyle w:val="BodyText"/>
        <w:rPr>
          <w:i/>
          <w:iCs/>
        </w:rPr>
      </w:pPr>
      <w:r>
        <w:t>If the user opts to download both the C++ code and the mak</w:t>
      </w:r>
      <w:r w:rsidR="45BA7785">
        <w:t>e</w:t>
      </w:r>
      <w:r>
        <w:t xml:space="preserve">file, the user will need to compile the code themselves. </w:t>
      </w:r>
      <w:r w:rsidR="2BF1EE9D">
        <w:t>U</w:t>
      </w:r>
      <w:r w:rsidR="00A8403D">
        <w:t>ser</w:t>
      </w:r>
      <w:r w:rsidR="436F6565">
        <w:t>s</w:t>
      </w:r>
      <w:r w:rsidR="00A8403D">
        <w:t xml:space="preserve"> wil</w:t>
      </w:r>
      <w:r w:rsidR="002343A3">
        <w:t>l need to open</w:t>
      </w:r>
      <w:r w:rsidR="00682CFD">
        <w:t xml:space="preserve"> a Terminal and navigate to the f</w:t>
      </w:r>
      <w:r w:rsidR="00672207">
        <w:t>older</w:t>
      </w:r>
      <w:r w:rsidR="00682CFD">
        <w:t xml:space="preserve"> containing the </w:t>
      </w:r>
      <w:r w:rsidR="00DA2F12">
        <w:t xml:space="preserve">source code and makefile for </w:t>
      </w:r>
      <w:r w:rsidR="00144865">
        <w:t xml:space="preserve">the </w:t>
      </w:r>
      <w:r w:rsidR="000A4900">
        <w:t>calculator</w:t>
      </w:r>
      <w:r w:rsidR="5F96E392">
        <w:t xml:space="preserve"> (both files must be contained within the same directory)</w:t>
      </w:r>
      <w:r w:rsidR="000A4900">
        <w:t>. From the terminal, the user should enter the ‘make’ command</w:t>
      </w:r>
      <w:r w:rsidR="00156D2A">
        <w:t xml:space="preserve">, and an executable file should be created within the folder </w:t>
      </w:r>
      <w:r w:rsidR="1DFCA8F1">
        <w:t xml:space="preserve">(NOTE: the makefile is only compatible with the g++ compiler). </w:t>
      </w:r>
      <w:r w:rsidR="18EE0912">
        <w:t>By default, this executable will be called ‘CalculatorVerFinal’</w:t>
      </w:r>
      <w:r w:rsidR="00156D2A">
        <w:t xml:space="preserve">. Now, the user should </w:t>
      </w:r>
      <w:r w:rsidR="00E03789">
        <w:t xml:space="preserve">run the </w:t>
      </w:r>
      <w:r w:rsidR="004846E9">
        <w:t>executable</w:t>
      </w:r>
      <w:r w:rsidR="00E03789">
        <w:t xml:space="preserve"> using the </w:t>
      </w:r>
      <w:r w:rsidR="004846E9">
        <w:t>‘./</w:t>
      </w:r>
      <w:r w:rsidR="1193125E">
        <w:t>CalculatorVerFinal</w:t>
      </w:r>
      <w:r w:rsidR="004846E9">
        <w:t>’ command. This will run the program</w:t>
      </w:r>
      <w:r w:rsidR="549B5257">
        <w:t>. If the name of the file has changed from the default, replace ‘Calculator</w:t>
      </w:r>
      <w:r w:rsidR="79E3FB86">
        <w:t>VerFinal</w:t>
      </w:r>
      <w:r w:rsidR="549B5257">
        <w:t>’ with the new file name.</w:t>
      </w:r>
    </w:p>
    <w:p w14:paraId="4D99698B" w14:textId="668EFCBE" w:rsidR="7DA0662E" w:rsidRDefault="29B045B1" w:rsidP="2CE33C95">
      <w:pPr>
        <w:pStyle w:val="BodyText"/>
        <w:rPr>
          <w:b/>
          <w:bCs/>
          <w:i/>
          <w:iCs/>
        </w:rPr>
      </w:pPr>
      <w:r>
        <w:rPr>
          <w:noProof/>
        </w:rPr>
        <w:drawing>
          <wp:inline distT="0" distB="0" distL="0" distR="0" wp14:anchorId="5C8A1E6A" wp14:editId="7FA5FD20">
            <wp:extent cx="4572000" cy="1457325"/>
            <wp:effectExtent l="0" t="0" r="0" b="0"/>
            <wp:docPr id="31074488" name="Picture 3107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0A787EE0" w14:textId="5500C421" w:rsidR="7DA0662E" w:rsidRDefault="001B2B98" w:rsidP="1CC6CA6F">
      <w:pPr>
        <w:pStyle w:val="BodyText"/>
        <w:rPr>
          <w:i/>
        </w:rPr>
      </w:pPr>
      <w:r>
        <w:t>Once these steps have been followed, the</w:t>
      </w:r>
      <w:r w:rsidR="004846E9">
        <w:t xml:space="preserve"> user </w:t>
      </w:r>
      <w:r w:rsidR="7C178AAA">
        <w:t>should see</w:t>
      </w:r>
      <w:r w:rsidR="004846E9">
        <w:t xml:space="preserve"> the </w:t>
      </w:r>
      <w:r w:rsidR="7C178AAA">
        <w:t>following message</w:t>
      </w:r>
      <w:r>
        <w:t xml:space="preserve"> in the terminal</w:t>
      </w:r>
      <w:r w:rsidR="7C178AAA">
        <w:t>: “Input the Expression: “.</w:t>
      </w:r>
      <w:r w:rsidR="3DB8164E">
        <w:t xml:space="preserve"> </w:t>
      </w:r>
      <w:r w:rsidR="237D3DCB">
        <w:t xml:space="preserve"> </w:t>
      </w:r>
      <w:r>
        <w:t>This means the program has begun and the user may now input the expression they would like to be evaluated.</w:t>
      </w:r>
    </w:p>
    <w:p w14:paraId="2CD2E8C8" w14:textId="5D855C65" w:rsidR="2CE33C95" w:rsidRDefault="2CE33C95" w:rsidP="2CE33C95">
      <w:pPr>
        <w:pStyle w:val="BodyText"/>
        <w:ind w:left="0" w:firstLine="720"/>
        <w:rPr>
          <w:b/>
          <w:bCs/>
        </w:rPr>
      </w:pPr>
    </w:p>
    <w:p w14:paraId="0AA2F476" w14:textId="1BE3AC2A" w:rsidR="50B665AA" w:rsidRDefault="269B9909" w:rsidP="2CE33C95">
      <w:pPr>
        <w:pStyle w:val="BodyText"/>
        <w:ind w:left="0" w:firstLine="720"/>
        <w:rPr>
          <w:b/>
          <w:bCs/>
          <w:i/>
          <w:iCs/>
        </w:rPr>
      </w:pPr>
      <w:r w:rsidRPr="2CE33C95">
        <w:rPr>
          <w:b/>
          <w:bCs/>
        </w:rPr>
        <w:t>For Windows:</w:t>
      </w:r>
      <w:r>
        <w:tab/>
      </w:r>
    </w:p>
    <w:p w14:paraId="343F90C8" w14:textId="58D82AD6" w:rsidR="6F001C44" w:rsidRDefault="50B665AA" w:rsidP="6F001C44">
      <w:pPr>
        <w:pStyle w:val="BodyText"/>
      </w:pPr>
      <w:r>
        <w:lastRenderedPageBreak/>
        <w:t xml:space="preserve">To use the Arithmetic Expression Evaluator on a Windows machine, the user will need to have a C++ compiler installed on their machine. Users can follow this </w:t>
      </w:r>
      <w:hyperlink r:id="rId13" w:anchor="_prerequisites">
        <w:r w:rsidRPr="155BA69C">
          <w:rPr>
            <w:rStyle w:val="Hyperlink"/>
          </w:rPr>
          <w:t>tutorial</w:t>
        </w:r>
      </w:hyperlink>
      <w:r>
        <w:t xml:space="preserve"> to install a C++ compiler. </w:t>
      </w:r>
    </w:p>
    <w:p w14:paraId="5F0F313A" w14:textId="643F1009" w:rsidR="7D495782" w:rsidRDefault="7D495782" w:rsidP="3B5DCD67">
      <w:pPr>
        <w:pStyle w:val="BodyText"/>
      </w:pPr>
      <w:r>
        <w:t xml:space="preserve">Once the user has a C++ compiler installed, they can navigate to the </w:t>
      </w:r>
      <w:hyperlink r:id="rId14">
        <w:r w:rsidRPr="400BFBBD">
          <w:rPr>
            <w:rStyle w:val="Hyperlink"/>
          </w:rPr>
          <w:t>github</w:t>
        </w:r>
      </w:hyperlink>
      <w:r>
        <w:t xml:space="preserve"> and download the CalculatorWindowsExecutable.exe file. To do this,</w:t>
      </w:r>
      <w:r w:rsidR="529F4DEC">
        <w:t xml:space="preserve"> first click on the file name. This should take you to the file on github from where you can download it by clicking the download button under the menu in the top right corner as seen below:</w:t>
      </w:r>
    </w:p>
    <w:p w14:paraId="7CCAF22C" w14:textId="11FA4B4C" w:rsidR="4B89BF8F" w:rsidRDefault="7D495782" w:rsidP="4B89BF8F">
      <w:pPr>
        <w:pStyle w:val="BodyText"/>
      </w:pPr>
      <w:r>
        <w:rPr>
          <w:noProof/>
        </w:rPr>
        <w:drawing>
          <wp:inline distT="0" distB="0" distL="0" distR="0" wp14:anchorId="3612C621" wp14:editId="7534A09F">
            <wp:extent cx="5095875" cy="1677392"/>
            <wp:effectExtent l="0" t="0" r="0" b="0"/>
            <wp:docPr id="1198813004" name="Picture 119881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5875" cy="1677392"/>
                    </a:xfrm>
                    <a:prstGeom prst="rect">
                      <a:avLst/>
                    </a:prstGeom>
                  </pic:spPr>
                </pic:pic>
              </a:graphicData>
            </a:graphic>
          </wp:inline>
        </w:drawing>
      </w:r>
    </w:p>
    <w:p w14:paraId="1B2F7FF8" w14:textId="5E8570D5" w:rsidR="5D03A184" w:rsidRDefault="67F6DB79" w:rsidP="2D40CF01">
      <w:pPr>
        <w:pStyle w:val="BodyText"/>
      </w:pPr>
      <w:r>
        <w:t xml:space="preserve">Once the file is downloaded, </w:t>
      </w:r>
      <w:r w:rsidR="5E58B586">
        <w:t xml:space="preserve">the user should </w:t>
      </w:r>
      <w:r>
        <w:t xml:space="preserve">view where the file is downloaded on </w:t>
      </w:r>
      <w:r w:rsidR="06EBE2CC">
        <w:t xml:space="preserve">their </w:t>
      </w:r>
      <w:r>
        <w:t xml:space="preserve">computer. This will most likely be </w:t>
      </w:r>
      <w:r w:rsidR="1F7AA9D1">
        <w:t xml:space="preserve">the </w:t>
      </w:r>
      <w:r>
        <w:t>downloads folder. On chrome</w:t>
      </w:r>
      <w:r w:rsidR="3A4E68D8">
        <w:t>, this can be checked</w:t>
      </w:r>
      <w:r>
        <w:t xml:space="preserve"> </w:t>
      </w:r>
      <w:r w:rsidR="281CE8FF">
        <w:t xml:space="preserve">by hovering the download icon in the top right of </w:t>
      </w:r>
      <w:r w:rsidR="3395F9B7">
        <w:t>the</w:t>
      </w:r>
      <w:r w:rsidR="281CE8FF">
        <w:t xml:space="preserve"> browser and showing the file in </w:t>
      </w:r>
      <w:r w:rsidR="062D7AB9">
        <w:t>the</w:t>
      </w:r>
      <w:r w:rsidR="281CE8FF">
        <w:t xml:space="preserve"> folder. Click show in folder to open </w:t>
      </w:r>
      <w:r w:rsidR="7987F299">
        <w:t>the</w:t>
      </w:r>
      <w:r w:rsidR="281CE8FF">
        <w:t xml:space="preserve"> file explorer to the correct location. </w:t>
      </w:r>
    </w:p>
    <w:p w14:paraId="34221DAF" w14:textId="12384342" w:rsidR="00512500" w:rsidRDefault="281CE8FF" w:rsidP="00512500">
      <w:pPr>
        <w:pStyle w:val="BodyText"/>
      </w:pPr>
      <w:r>
        <w:rPr>
          <w:noProof/>
        </w:rPr>
        <w:drawing>
          <wp:inline distT="0" distB="0" distL="0" distR="0" wp14:anchorId="663425D7" wp14:editId="46314914">
            <wp:extent cx="4572000" cy="1352550"/>
            <wp:effectExtent l="0" t="0" r="0" b="0"/>
            <wp:docPr id="130730055" name="Picture 13073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36969105" w14:textId="278AC5AA" w:rsidR="2F489F86" w:rsidRDefault="2F489F86" w:rsidP="2F489F86">
      <w:pPr>
        <w:pStyle w:val="BodyText"/>
      </w:pPr>
    </w:p>
    <w:p w14:paraId="7822821D" w14:textId="19BF841A" w:rsidR="2F489F86" w:rsidRDefault="2F489F86" w:rsidP="2F489F86">
      <w:pPr>
        <w:pStyle w:val="BodyText"/>
      </w:pPr>
    </w:p>
    <w:p w14:paraId="42A8031E" w14:textId="0FE881B5" w:rsidR="2F489F86" w:rsidRDefault="2F489F86" w:rsidP="2F489F86">
      <w:pPr>
        <w:pStyle w:val="BodyText"/>
      </w:pPr>
    </w:p>
    <w:p w14:paraId="2BCBCFC1" w14:textId="1DCA97A0" w:rsidR="2F489F86" w:rsidRDefault="2F489F86" w:rsidP="2F489F86">
      <w:pPr>
        <w:pStyle w:val="BodyText"/>
      </w:pPr>
    </w:p>
    <w:p w14:paraId="798F0129" w14:textId="7836D7F0" w:rsidR="2F489F86" w:rsidRDefault="2F489F86" w:rsidP="2F489F86">
      <w:pPr>
        <w:pStyle w:val="BodyText"/>
      </w:pPr>
    </w:p>
    <w:p w14:paraId="54F2DC61" w14:textId="5481C5EE" w:rsidR="2F489F86" w:rsidRDefault="2F489F86" w:rsidP="2F489F86">
      <w:pPr>
        <w:pStyle w:val="BodyText"/>
      </w:pPr>
    </w:p>
    <w:p w14:paraId="4F6D2398" w14:textId="32D1FCD2" w:rsidR="2F489F86" w:rsidRDefault="2F489F86" w:rsidP="2F489F86">
      <w:pPr>
        <w:pStyle w:val="BodyText"/>
      </w:pPr>
    </w:p>
    <w:p w14:paraId="1B090F82" w14:textId="60D92D62" w:rsidR="2F489F86" w:rsidRDefault="2F489F86" w:rsidP="2F489F86">
      <w:pPr>
        <w:pStyle w:val="BodyText"/>
      </w:pPr>
    </w:p>
    <w:p w14:paraId="6A8F6FD3" w14:textId="51FA82C2" w:rsidR="064D4323" w:rsidRDefault="4F890678" w:rsidP="064D4323">
      <w:pPr>
        <w:pStyle w:val="BodyText"/>
      </w:pPr>
      <w:r>
        <w:t xml:space="preserve">Right-click on the file in the open file location. There should be a copy as path option under the file. Click on that. </w:t>
      </w:r>
    </w:p>
    <w:p w14:paraId="3F9D6948" w14:textId="568CB426" w:rsidR="4F890678" w:rsidRDefault="4F890678" w:rsidP="00574B23">
      <w:pPr>
        <w:pStyle w:val="BodyText"/>
      </w:pPr>
      <w:r>
        <w:rPr>
          <w:noProof/>
        </w:rPr>
        <w:lastRenderedPageBreak/>
        <w:drawing>
          <wp:inline distT="0" distB="0" distL="0" distR="0" wp14:anchorId="27E9A0A4" wp14:editId="4B9C06C7">
            <wp:extent cx="2505701" cy="3238500"/>
            <wp:effectExtent l="0" t="0" r="0" b="0"/>
            <wp:docPr id="116825636" name="Picture 11682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05701" cy="3238500"/>
                    </a:xfrm>
                    <a:prstGeom prst="rect">
                      <a:avLst/>
                    </a:prstGeom>
                  </pic:spPr>
                </pic:pic>
              </a:graphicData>
            </a:graphic>
          </wp:inline>
        </w:drawing>
      </w:r>
    </w:p>
    <w:p w14:paraId="5D9A4C0E" w14:textId="035AC6E5" w:rsidR="4F890678" w:rsidRDefault="4F890678" w:rsidP="6CD72C3F">
      <w:pPr>
        <w:pStyle w:val="BodyText"/>
      </w:pPr>
      <w:r>
        <w:t xml:space="preserve">Now open a command prompt. To do this, type “command prompt” into your windows search bar. </w:t>
      </w:r>
    </w:p>
    <w:p w14:paraId="5C2E0C88" w14:textId="0B339A9E" w:rsidR="4F890678" w:rsidRDefault="4F890678" w:rsidP="6CD72C3F">
      <w:pPr>
        <w:pStyle w:val="BodyText"/>
      </w:pPr>
      <w:r>
        <w:rPr>
          <w:noProof/>
        </w:rPr>
        <w:drawing>
          <wp:inline distT="0" distB="0" distL="0" distR="0" wp14:anchorId="6AB7C29D" wp14:editId="45CDC882">
            <wp:extent cx="3080365" cy="3337642"/>
            <wp:effectExtent l="0" t="0" r="0" b="0"/>
            <wp:docPr id="229746962" name="Picture 229746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80365" cy="3337642"/>
                    </a:xfrm>
                    <a:prstGeom prst="rect">
                      <a:avLst/>
                    </a:prstGeom>
                  </pic:spPr>
                </pic:pic>
              </a:graphicData>
            </a:graphic>
          </wp:inline>
        </w:drawing>
      </w:r>
    </w:p>
    <w:p w14:paraId="2FC9D9D9" w14:textId="5ACC852A" w:rsidR="0A5299C2" w:rsidRDefault="4F890678" w:rsidP="0A5299C2">
      <w:pPr>
        <w:pStyle w:val="BodyText"/>
      </w:pPr>
      <w:r>
        <w:t xml:space="preserve">When the command prompt opens, the user can type ctrl + v to paste the file location into </w:t>
      </w:r>
      <w:r w:rsidR="604CA89B">
        <w:t xml:space="preserve">the command prompt and hit enter to run it. It should look like this: </w:t>
      </w:r>
    </w:p>
    <w:p w14:paraId="1D92A2C6" w14:textId="52569EE9" w:rsidR="7098BADF" w:rsidRDefault="604CA89B" w:rsidP="7098BADF">
      <w:pPr>
        <w:pStyle w:val="BodyText"/>
      </w:pPr>
      <w:r>
        <w:rPr>
          <w:noProof/>
        </w:rPr>
        <w:lastRenderedPageBreak/>
        <w:drawing>
          <wp:inline distT="0" distB="0" distL="0" distR="0" wp14:anchorId="6E42C7B7" wp14:editId="4E2BECD4">
            <wp:extent cx="4572000" cy="2581275"/>
            <wp:effectExtent l="0" t="0" r="0" b="0"/>
            <wp:docPr id="92371756" name="Picture 9237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5EA36664" w14:textId="5CAA1293" w:rsidR="48463633" w:rsidRDefault="604CA89B" w:rsidP="48463633">
      <w:pPr>
        <w:pStyle w:val="BodyText"/>
      </w:pPr>
      <w:r>
        <w:t xml:space="preserve">Now the user should be able to enter their expression to be evaluated. If the program needs to be run more than once, the user can simply press the up arrow on their keyboard to copy the command to run program again and hit enter. </w:t>
      </w:r>
    </w:p>
    <w:p w14:paraId="61D8D0B2" w14:textId="229B19F9" w:rsidR="6F001C44" w:rsidRDefault="6F001C44" w:rsidP="6F001C44">
      <w:pPr>
        <w:pStyle w:val="BodyText"/>
        <w:ind w:left="0"/>
        <w:rPr>
          <w:i/>
          <w:iCs/>
        </w:rPr>
      </w:pPr>
    </w:p>
    <w:p w14:paraId="1F9179BD" w14:textId="2AA92C4A" w:rsidR="43709F43" w:rsidRDefault="43709F43" w:rsidP="43709F43">
      <w:pPr>
        <w:pStyle w:val="BodyText"/>
      </w:pPr>
    </w:p>
    <w:p w14:paraId="4124F124" w14:textId="72451132" w:rsidR="1AB8AA60" w:rsidRDefault="1AB8AA60" w:rsidP="08D47DE5">
      <w:pPr>
        <w:pStyle w:val="Heading1"/>
      </w:pPr>
      <w:bookmarkStart w:id="11" w:name="_Toc152337579"/>
      <w:r>
        <w:t>Accepted Characters</w:t>
      </w:r>
      <w:bookmarkEnd w:id="11"/>
    </w:p>
    <w:tbl>
      <w:tblPr>
        <w:tblStyle w:val="TableGrid"/>
        <w:tblW w:w="0" w:type="auto"/>
        <w:tblLayout w:type="fixed"/>
        <w:tblLook w:val="06A0" w:firstRow="1" w:lastRow="0" w:firstColumn="1" w:lastColumn="0" w:noHBand="1" w:noVBand="1"/>
      </w:tblPr>
      <w:tblGrid>
        <w:gridCol w:w="4680"/>
        <w:gridCol w:w="4680"/>
      </w:tblGrid>
      <w:tr w:rsidR="08D47DE5" w14:paraId="0D651D3A" w14:textId="77777777" w:rsidTr="08D47DE5">
        <w:trPr>
          <w:trHeight w:val="300"/>
        </w:trPr>
        <w:tc>
          <w:tcPr>
            <w:tcW w:w="4680" w:type="dxa"/>
          </w:tcPr>
          <w:p w14:paraId="78248C71" w14:textId="6AE33EBD" w:rsidR="63E34F66" w:rsidRPr="00C7713B" w:rsidRDefault="00170117" w:rsidP="08D47DE5">
            <w:pPr>
              <w:rPr>
                <w:color w:val="C00000"/>
              </w:rPr>
            </w:pPr>
            <w:r>
              <w:rPr>
                <w:color w:val="C00000"/>
              </w:rPr>
              <w:t>0</w:t>
            </w:r>
            <w:r w:rsidR="008C43E8" w:rsidRPr="008C43E8">
              <w:rPr>
                <w:color w:val="7F7F7F" w:themeColor="text1" w:themeTint="80"/>
              </w:rPr>
              <w:t>,</w:t>
            </w:r>
            <w:r w:rsidR="008C43E8">
              <w:rPr>
                <w:color w:val="C00000"/>
              </w:rPr>
              <w:t xml:space="preserve"> </w:t>
            </w:r>
            <w:r w:rsidR="63E34F66" w:rsidRPr="08D47DE5">
              <w:rPr>
                <w:color w:val="C00000"/>
              </w:rPr>
              <w:t>1</w:t>
            </w:r>
            <w:r w:rsidR="63E34F66" w:rsidRPr="08D47DE5">
              <w:rPr>
                <w:color w:val="7F7F7F" w:themeColor="text1" w:themeTint="80"/>
              </w:rPr>
              <w:t>,</w:t>
            </w:r>
            <w:r w:rsidR="63E34F66">
              <w:t xml:space="preserve"> </w:t>
            </w:r>
            <w:r w:rsidR="63E34F66" w:rsidRPr="08D47DE5">
              <w:rPr>
                <w:color w:val="C00000"/>
              </w:rPr>
              <w:t>2</w:t>
            </w:r>
            <w:r w:rsidR="63E34F66" w:rsidRPr="08D47DE5">
              <w:rPr>
                <w:color w:val="7F7F7F" w:themeColor="text1" w:themeTint="80"/>
              </w:rPr>
              <w:t xml:space="preserve">, </w:t>
            </w:r>
            <w:r w:rsidR="63E34F66" w:rsidRPr="08D47DE5">
              <w:rPr>
                <w:color w:val="C00000"/>
              </w:rPr>
              <w:t>3</w:t>
            </w:r>
            <w:r w:rsidR="63E34F66" w:rsidRPr="08D47DE5">
              <w:rPr>
                <w:color w:val="7F7F7F" w:themeColor="text1" w:themeTint="80"/>
              </w:rPr>
              <w:t xml:space="preserve">, </w:t>
            </w:r>
            <w:r w:rsidR="63E34F66" w:rsidRPr="08D47DE5">
              <w:rPr>
                <w:color w:val="C00000"/>
              </w:rPr>
              <w:t>4</w:t>
            </w:r>
            <w:r w:rsidR="63E34F66" w:rsidRPr="08D47DE5">
              <w:rPr>
                <w:color w:val="7F7F7F" w:themeColor="text1" w:themeTint="80"/>
              </w:rPr>
              <w:t xml:space="preserve">, </w:t>
            </w:r>
            <w:r w:rsidR="63E34F66" w:rsidRPr="30DF7CFB">
              <w:rPr>
                <w:color w:val="C00000"/>
              </w:rPr>
              <w:t>5</w:t>
            </w:r>
            <w:r w:rsidR="63E34F66" w:rsidRPr="08D47DE5">
              <w:rPr>
                <w:color w:val="7F7F7F" w:themeColor="text1" w:themeTint="80"/>
              </w:rPr>
              <w:t xml:space="preserve">, </w:t>
            </w:r>
            <w:r w:rsidR="63E34F66" w:rsidRPr="0F3680B5">
              <w:rPr>
                <w:color w:val="C00000"/>
              </w:rPr>
              <w:t>6</w:t>
            </w:r>
            <w:r w:rsidR="63E34F66" w:rsidRPr="08D47DE5">
              <w:rPr>
                <w:color w:val="7F7F7F" w:themeColor="text1" w:themeTint="80"/>
              </w:rPr>
              <w:t xml:space="preserve">, </w:t>
            </w:r>
            <w:r w:rsidR="63E34F66" w:rsidRPr="0F3680B5">
              <w:rPr>
                <w:color w:val="C00000"/>
              </w:rPr>
              <w:t>7</w:t>
            </w:r>
            <w:r w:rsidR="63E34F66" w:rsidRPr="08D47DE5">
              <w:rPr>
                <w:color w:val="7F7F7F" w:themeColor="text1" w:themeTint="80"/>
              </w:rPr>
              <w:t xml:space="preserve">, </w:t>
            </w:r>
            <w:r w:rsidR="63E34F66" w:rsidRPr="0F3680B5">
              <w:rPr>
                <w:color w:val="C00000"/>
              </w:rPr>
              <w:t>8</w:t>
            </w:r>
            <w:r w:rsidR="63E34F66" w:rsidRPr="08D47DE5">
              <w:rPr>
                <w:color w:val="7F7F7F" w:themeColor="text1" w:themeTint="80"/>
              </w:rPr>
              <w:t xml:space="preserve">, </w:t>
            </w:r>
            <w:r w:rsidR="63E34F66" w:rsidRPr="00D5ED21">
              <w:rPr>
                <w:color w:val="C00000"/>
              </w:rPr>
              <w:t>9</w:t>
            </w:r>
          </w:p>
        </w:tc>
        <w:tc>
          <w:tcPr>
            <w:tcW w:w="4680" w:type="dxa"/>
          </w:tcPr>
          <w:p w14:paraId="4CAB6233" w14:textId="2FA81E27" w:rsidR="63E34F66" w:rsidRDefault="63E34F66" w:rsidP="08D47DE5">
            <w:r>
              <w:t>Numerical Constants</w:t>
            </w:r>
          </w:p>
        </w:tc>
      </w:tr>
      <w:tr w:rsidR="700D3EAC" w14:paraId="0D986E27" w14:textId="77777777" w:rsidTr="700D3EAC">
        <w:trPr>
          <w:trHeight w:val="300"/>
        </w:trPr>
        <w:tc>
          <w:tcPr>
            <w:tcW w:w="4680" w:type="dxa"/>
          </w:tcPr>
          <w:p w14:paraId="04B3224C" w14:textId="7FC1CE9A" w:rsidR="700D3EAC" w:rsidRDefault="656C27B2" w:rsidP="700D3EAC">
            <w:pPr>
              <w:rPr>
                <w:color w:val="7F7F7F" w:themeColor="text1" w:themeTint="80"/>
              </w:rPr>
            </w:pPr>
            <w:r w:rsidRPr="49BF952D">
              <w:rPr>
                <w:color w:val="7F7F7F" w:themeColor="text1" w:themeTint="80"/>
              </w:rPr>
              <w:t>‘ ’</w:t>
            </w:r>
          </w:p>
        </w:tc>
        <w:tc>
          <w:tcPr>
            <w:tcW w:w="4680" w:type="dxa"/>
          </w:tcPr>
          <w:p w14:paraId="28768248" w14:textId="0E7A6813" w:rsidR="700D3EAC" w:rsidRDefault="656C27B2" w:rsidP="700D3EAC">
            <w:r>
              <w:t>Space Character</w:t>
            </w:r>
          </w:p>
        </w:tc>
      </w:tr>
      <w:tr w:rsidR="08D47DE5" w14:paraId="27CD125B" w14:textId="77777777" w:rsidTr="08D47DE5">
        <w:trPr>
          <w:trHeight w:val="300"/>
        </w:trPr>
        <w:tc>
          <w:tcPr>
            <w:tcW w:w="4680" w:type="dxa"/>
          </w:tcPr>
          <w:p w14:paraId="787650C7" w14:textId="52FDC7E3" w:rsidR="63E34F66" w:rsidRDefault="63E34F66" w:rsidP="08D47DE5">
            <w:r w:rsidRPr="1C0626C6">
              <w:rPr>
                <w:i/>
                <w:color w:val="7F7F7F" w:themeColor="text1" w:themeTint="80"/>
              </w:rPr>
              <w:t>Operand</w:t>
            </w:r>
            <w:r>
              <w:t xml:space="preserve"> </w:t>
            </w:r>
            <w:r w:rsidR="1AB8AA60" w:rsidRPr="3F7E1712">
              <w:rPr>
                <w:b/>
                <w:color w:val="C00000"/>
              </w:rPr>
              <w:t>+</w:t>
            </w:r>
            <w:r w:rsidR="51B7F07E" w:rsidRPr="3F7E1712">
              <w:rPr>
                <w:color w:val="C00000"/>
              </w:rPr>
              <w:t xml:space="preserve"> </w:t>
            </w:r>
            <w:r w:rsidR="51B7F07E" w:rsidRPr="1C0626C6">
              <w:rPr>
                <w:i/>
                <w:color w:val="7F7F7F" w:themeColor="text1" w:themeTint="80"/>
              </w:rPr>
              <w:t>Operand</w:t>
            </w:r>
          </w:p>
        </w:tc>
        <w:tc>
          <w:tcPr>
            <w:tcW w:w="4680" w:type="dxa"/>
          </w:tcPr>
          <w:p w14:paraId="439DC8AE" w14:textId="63F6408C" w:rsidR="08D47DE5" w:rsidRDefault="08D47DE5" w:rsidP="08D47DE5">
            <w:r>
              <w:t>Addition</w:t>
            </w:r>
          </w:p>
        </w:tc>
      </w:tr>
      <w:tr w:rsidR="08D47DE5" w14:paraId="552EF5E5" w14:textId="77777777" w:rsidTr="08D47DE5">
        <w:trPr>
          <w:trHeight w:val="300"/>
        </w:trPr>
        <w:tc>
          <w:tcPr>
            <w:tcW w:w="4680" w:type="dxa"/>
          </w:tcPr>
          <w:p w14:paraId="16D30F9A" w14:textId="0317FF25" w:rsidR="13D34C98" w:rsidRDefault="13D34C98" w:rsidP="08D47DE5">
            <w:r w:rsidRPr="1C0626C6">
              <w:rPr>
                <w:i/>
                <w:color w:val="7F7F7F" w:themeColor="text1" w:themeTint="80"/>
              </w:rPr>
              <w:t>Operand</w:t>
            </w:r>
            <w:r>
              <w:t xml:space="preserve"> </w:t>
            </w:r>
            <w:r w:rsidR="684E86BA" w:rsidRPr="6E83A541">
              <w:rPr>
                <w:b/>
                <w:color w:val="C00000"/>
              </w:rPr>
              <w:t>-</w:t>
            </w:r>
            <w:r w:rsidR="3D228BA6" w:rsidRPr="6E83A541">
              <w:rPr>
                <w:b/>
                <w:color w:val="C00000"/>
              </w:rPr>
              <w:t xml:space="preserve"> </w:t>
            </w:r>
            <w:r w:rsidR="3D228BA6" w:rsidRPr="1C0626C6">
              <w:rPr>
                <w:i/>
                <w:color w:val="7F7F7F" w:themeColor="text1" w:themeTint="80"/>
              </w:rPr>
              <w:t>Operand</w:t>
            </w:r>
          </w:p>
        </w:tc>
        <w:tc>
          <w:tcPr>
            <w:tcW w:w="4680" w:type="dxa"/>
          </w:tcPr>
          <w:p w14:paraId="6FBDF835" w14:textId="0E6B6D3F" w:rsidR="3D228BA6" w:rsidRDefault="08D47DE5" w:rsidP="08D47DE5">
            <w:r>
              <w:t>Subtraction</w:t>
            </w:r>
          </w:p>
        </w:tc>
      </w:tr>
      <w:tr w:rsidR="08D47DE5" w14:paraId="137CD2C4" w14:textId="77777777" w:rsidTr="08D47DE5">
        <w:trPr>
          <w:trHeight w:val="300"/>
        </w:trPr>
        <w:tc>
          <w:tcPr>
            <w:tcW w:w="4680" w:type="dxa"/>
          </w:tcPr>
          <w:p w14:paraId="5D0AE0DC" w14:textId="5A0F7F12" w:rsidR="62E21B80" w:rsidRDefault="62E21B80" w:rsidP="08D47DE5">
            <w:r w:rsidRPr="1C0626C6">
              <w:rPr>
                <w:i/>
                <w:color w:val="7F7F7F" w:themeColor="text1" w:themeTint="80"/>
              </w:rPr>
              <w:t>Operand</w:t>
            </w:r>
            <w:r>
              <w:t xml:space="preserve"> </w:t>
            </w:r>
            <w:r w:rsidR="714D2DC9" w:rsidRPr="08E59192">
              <w:rPr>
                <w:b/>
                <w:color w:val="C00000"/>
              </w:rPr>
              <w:t>*</w:t>
            </w:r>
            <w:r w:rsidR="05643586" w:rsidRPr="08E59192">
              <w:rPr>
                <w:b/>
                <w:color w:val="C00000"/>
              </w:rPr>
              <w:t xml:space="preserve"> </w:t>
            </w:r>
            <w:r w:rsidR="05643586" w:rsidRPr="1C0626C6">
              <w:rPr>
                <w:i/>
                <w:color w:val="7F7F7F" w:themeColor="text1" w:themeTint="80"/>
              </w:rPr>
              <w:t>Operand</w:t>
            </w:r>
          </w:p>
        </w:tc>
        <w:tc>
          <w:tcPr>
            <w:tcW w:w="4680" w:type="dxa"/>
          </w:tcPr>
          <w:p w14:paraId="5006474A" w14:textId="0D5FE86B" w:rsidR="08D47DE5" w:rsidRDefault="08D47DE5" w:rsidP="08D47DE5">
            <w:r>
              <w:t>Multiplication</w:t>
            </w:r>
          </w:p>
        </w:tc>
      </w:tr>
      <w:tr w:rsidR="08D47DE5" w14:paraId="157054A7" w14:textId="77777777" w:rsidTr="08D47DE5">
        <w:trPr>
          <w:trHeight w:val="300"/>
        </w:trPr>
        <w:tc>
          <w:tcPr>
            <w:tcW w:w="4680" w:type="dxa"/>
          </w:tcPr>
          <w:p w14:paraId="38E2AA95" w14:textId="2213DC4E" w:rsidR="0333A827" w:rsidRDefault="0333A827" w:rsidP="08D47DE5">
            <w:pPr>
              <w:rPr>
                <w:color w:val="7F7F7F" w:themeColor="text1" w:themeTint="80"/>
              </w:rPr>
            </w:pPr>
            <w:r w:rsidRPr="1C0626C6">
              <w:rPr>
                <w:i/>
                <w:color w:val="7F7F7F" w:themeColor="text1" w:themeTint="80"/>
              </w:rPr>
              <w:t>Operand</w:t>
            </w:r>
            <w:r w:rsidRPr="08D47DE5">
              <w:rPr>
                <w:color w:val="000000" w:themeColor="text1"/>
              </w:rPr>
              <w:t xml:space="preserve"> </w:t>
            </w:r>
            <w:r w:rsidR="24C3D759" w:rsidRPr="08E59192">
              <w:rPr>
                <w:b/>
                <w:color w:val="C00000"/>
              </w:rPr>
              <w:t>/</w:t>
            </w:r>
            <w:r w:rsidR="67F80BBF" w:rsidRPr="08E59192">
              <w:rPr>
                <w:b/>
                <w:color w:val="C00000"/>
              </w:rPr>
              <w:t xml:space="preserve"> </w:t>
            </w:r>
            <w:r w:rsidR="105CD5B0" w:rsidRPr="1C0626C6">
              <w:rPr>
                <w:i/>
                <w:color w:val="7F7F7F" w:themeColor="text1" w:themeTint="80"/>
              </w:rPr>
              <w:t>Nonzero_</w:t>
            </w:r>
            <w:r w:rsidR="67F80BBF" w:rsidRPr="1C0626C6">
              <w:rPr>
                <w:i/>
                <w:color w:val="7F7F7F" w:themeColor="text1" w:themeTint="80"/>
              </w:rPr>
              <w:t>Operand</w:t>
            </w:r>
          </w:p>
        </w:tc>
        <w:tc>
          <w:tcPr>
            <w:tcW w:w="4680" w:type="dxa"/>
          </w:tcPr>
          <w:p w14:paraId="5BCE10DC" w14:textId="4E34C532" w:rsidR="08D47DE5" w:rsidRDefault="08D47DE5" w:rsidP="08D47DE5">
            <w:r>
              <w:t>Division</w:t>
            </w:r>
            <w:r w:rsidR="65DB8AD0">
              <w:t>: Right operand must be non-zero</w:t>
            </w:r>
          </w:p>
        </w:tc>
      </w:tr>
      <w:tr w:rsidR="08D47DE5" w14:paraId="64ED97E4" w14:textId="77777777" w:rsidTr="08D47DE5">
        <w:trPr>
          <w:trHeight w:val="300"/>
        </w:trPr>
        <w:tc>
          <w:tcPr>
            <w:tcW w:w="4680" w:type="dxa"/>
          </w:tcPr>
          <w:p w14:paraId="7BD5DF60" w14:textId="51FBF2F3" w:rsidR="18D90E87" w:rsidRDefault="00872CFC" w:rsidP="08D47DE5">
            <w:pPr>
              <w:rPr>
                <w:color w:val="7F7F7F" w:themeColor="text1" w:themeTint="80"/>
              </w:rPr>
            </w:pPr>
            <w:r w:rsidRPr="1C0626C6">
              <w:rPr>
                <w:i/>
                <w:color w:val="7F7F7F" w:themeColor="text1" w:themeTint="80"/>
              </w:rPr>
              <w:t>Integer_</w:t>
            </w:r>
            <w:r w:rsidR="18D90E87" w:rsidRPr="1C0626C6">
              <w:rPr>
                <w:i/>
                <w:color w:val="7F7F7F" w:themeColor="text1" w:themeTint="80"/>
              </w:rPr>
              <w:t>O</w:t>
            </w:r>
            <w:r w:rsidR="7FE2F9F6" w:rsidRPr="1C0626C6">
              <w:rPr>
                <w:i/>
                <w:color w:val="7F7F7F" w:themeColor="text1" w:themeTint="80"/>
              </w:rPr>
              <w:t>perand</w:t>
            </w:r>
            <w:r w:rsidR="7FE2F9F6">
              <w:t xml:space="preserve"> </w:t>
            </w:r>
            <w:r w:rsidR="15C940EA" w:rsidRPr="2F399405">
              <w:rPr>
                <w:b/>
                <w:color w:val="C00000"/>
              </w:rPr>
              <w:t>%</w:t>
            </w:r>
            <w:r w:rsidR="4530220F" w:rsidRPr="2F399405">
              <w:rPr>
                <w:b/>
                <w:color w:val="C00000"/>
              </w:rPr>
              <w:t xml:space="preserve"> </w:t>
            </w:r>
            <w:r w:rsidR="00646C11" w:rsidRPr="008C43E8">
              <w:rPr>
                <w:color w:val="7F7F7F" w:themeColor="text1" w:themeTint="80"/>
              </w:rPr>
              <w:t>Integer_</w:t>
            </w:r>
            <w:r w:rsidR="4530220F" w:rsidRPr="1C0626C6">
              <w:rPr>
                <w:i/>
                <w:color w:val="7F7F7F" w:themeColor="text1" w:themeTint="80"/>
              </w:rPr>
              <w:t>Operand</w:t>
            </w:r>
          </w:p>
        </w:tc>
        <w:tc>
          <w:tcPr>
            <w:tcW w:w="4680" w:type="dxa"/>
          </w:tcPr>
          <w:p w14:paraId="1B71B739" w14:textId="4DF82549" w:rsidR="15C940EA" w:rsidRDefault="3FD1AC99" w:rsidP="08D47DE5">
            <w:r>
              <w:t>Modulo</w:t>
            </w:r>
            <w:r w:rsidR="67D6202F">
              <w:t>: Operands must be integers</w:t>
            </w:r>
          </w:p>
        </w:tc>
      </w:tr>
      <w:tr w:rsidR="08D47DE5" w14:paraId="697C2ADF" w14:textId="77777777" w:rsidTr="08D47DE5">
        <w:trPr>
          <w:trHeight w:val="300"/>
        </w:trPr>
        <w:tc>
          <w:tcPr>
            <w:tcW w:w="4680" w:type="dxa"/>
          </w:tcPr>
          <w:p w14:paraId="1D2FAA09" w14:textId="493B934C" w:rsidR="74BE7FD9" w:rsidRDefault="74BE7FD9" w:rsidP="08D47DE5">
            <w:r w:rsidRPr="1C0626C6">
              <w:rPr>
                <w:i/>
                <w:color w:val="7F7F7F" w:themeColor="text1" w:themeTint="80"/>
              </w:rPr>
              <w:t>Operand</w:t>
            </w:r>
            <w:r w:rsidRPr="1C0626C6">
              <w:rPr>
                <w:i/>
              </w:rPr>
              <w:t xml:space="preserve"> </w:t>
            </w:r>
            <w:r w:rsidR="30117164" w:rsidRPr="08E59192">
              <w:rPr>
                <w:b/>
                <w:color w:val="C00000"/>
              </w:rPr>
              <w:t>^</w:t>
            </w:r>
            <w:r w:rsidR="65ABC29C" w:rsidRPr="08E59192">
              <w:rPr>
                <w:b/>
                <w:color w:val="C00000"/>
              </w:rPr>
              <w:t xml:space="preserve"> </w:t>
            </w:r>
            <w:r w:rsidR="65ABC29C" w:rsidRPr="1C0626C6">
              <w:rPr>
                <w:i/>
                <w:color w:val="7F7F7F" w:themeColor="text1" w:themeTint="80"/>
              </w:rPr>
              <w:t>Operand</w:t>
            </w:r>
          </w:p>
        </w:tc>
        <w:tc>
          <w:tcPr>
            <w:tcW w:w="4680" w:type="dxa"/>
          </w:tcPr>
          <w:p w14:paraId="558701B5" w14:textId="4FD8DE8F" w:rsidR="08D47DE5" w:rsidRDefault="08D47DE5" w:rsidP="08D47DE5">
            <w:r>
              <w:t>Exponentiation</w:t>
            </w:r>
          </w:p>
        </w:tc>
      </w:tr>
      <w:tr w:rsidR="08D47DE5" w14:paraId="72A0A31D" w14:textId="77777777" w:rsidTr="08D47DE5">
        <w:trPr>
          <w:trHeight w:val="300"/>
        </w:trPr>
        <w:tc>
          <w:tcPr>
            <w:tcW w:w="4680" w:type="dxa"/>
          </w:tcPr>
          <w:p w14:paraId="34877B83" w14:textId="50C4E1C8" w:rsidR="04C206CB" w:rsidRDefault="04C206CB" w:rsidP="08D47DE5">
            <w:pPr>
              <w:rPr>
                <w:color w:val="C00000"/>
              </w:rPr>
            </w:pPr>
            <w:r w:rsidRPr="5DDC705C">
              <w:rPr>
                <w:color w:val="C00000"/>
              </w:rPr>
              <w:t>pi</w:t>
            </w:r>
          </w:p>
        </w:tc>
        <w:tc>
          <w:tcPr>
            <w:tcW w:w="4680" w:type="dxa"/>
          </w:tcPr>
          <w:p w14:paraId="3FEBC1C7" w14:textId="3FD3C960" w:rsidR="4E078FB7" w:rsidRDefault="4E078FB7" w:rsidP="08D47DE5">
            <w:r>
              <w:t>The universal constant pi (3.</w:t>
            </w:r>
            <w:r w:rsidR="739C4EFF">
              <w:t>14159265358979323</w:t>
            </w:r>
            <w:r>
              <w:t>)</w:t>
            </w:r>
          </w:p>
        </w:tc>
      </w:tr>
      <w:tr w:rsidR="08D47DE5" w14:paraId="72BAFA9C" w14:textId="77777777" w:rsidTr="08D47DE5">
        <w:trPr>
          <w:trHeight w:val="300"/>
        </w:trPr>
        <w:tc>
          <w:tcPr>
            <w:tcW w:w="4680" w:type="dxa"/>
          </w:tcPr>
          <w:p w14:paraId="4DA872EF" w14:textId="6A8FCB44" w:rsidR="4E078FB7" w:rsidRDefault="4E078FB7" w:rsidP="08D47DE5">
            <w:pPr>
              <w:rPr>
                <w:color w:val="C00000"/>
              </w:rPr>
            </w:pPr>
            <w:r w:rsidRPr="5CC434E5">
              <w:rPr>
                <w:color w:val="C00000"/>
              </w:rPr>
              <w:t>e</w:t>
            </w:r>
          </w:p>
        </w:tc>
        <w:tc>
          <w:tcPr>
            <w:tcW w:w="4680" w:type="dxa"/>
          </w:tcPr>
          <w:p w14:paraId="18053E8E" w14:textId="119AD682" w:rsidR="4E078FB7" w:rsidRDefault="4E078FB7" w:rsidP="08D47DE5">
            <w:r>
              <w:t>The universal constant e (2.</w:t>
            </w:r>
            <w:r w:rsidR="539F46A8">
              <w:t>71828182845904523536</w:t>
            </w:r>
            <w:r>
              <w:t>)</w:t>
            </w:r>
          </w:p>
        </w:tc>
      </w:tr>
      <w:tr w:rsidR="08D47DE5" w14:paraId="7C2A4292" w14:textId="77777777" w:rsidTr="08D47DE5">
        <w:trPr>
          <w:trHeight w:val="300"/>
        </w:trPr>
        <w:tc>
          <w:tcPr>
            <w:tcW w:w="4680" w:type="dxa"/>
          </w:tcPr>
          <w:p w14:paraId="39BFEBFA" w14:textId="4A694730" w:rsidR="4E078FB7" w:rsidRDefault="4E078FB7" w:rsidP="08D47DE5">
            <w:r w:rsidRPr="00DF4889">
              <w:rPr>
                <w:color w:val="C00000"/>
              </w:rPr>
              <w:t>(</w:t>
            </w:r>
            <w:r w:rsidRPr="08D47DE5">
              <w:rPr>
                <w:i/>
                <w:iCs/>
                <w:color w:val="7F7F7F" w:themeColor="text1" w:themeTint="80"/>
              </w:rPr>
              <w:t>expression here</w:t>
            </w:r>
            <w:r w:rsidRPr="00DF4889">
              <w:rPr>
                <w:iCs/>
                <w:color w:val="C00000"/>
              </w:rPr>
              <w:t>)</w:t>
            </w:r>
          </w:p>
        </w:tc>
        <w:tc>
          <w:tcPr>
            <w:tcW w:w="4680" w:type="dxa"/>
          </w:tcPr>
          <w:p w14:paraId="7B0AD656" w14:textId="1C2CB84C" w:rsidR="4E078FB7" w:rsidRDefault="4E078FB7" w:rsidP="08D47DE5">
            <w:r>
              <w:t>Parenthesis</w:t>
            </w:r>
          </w:p>
        </w:tc>
      </w:tr>
    </w:tbl>
    <w:p w14:paraId="0C0AB3FE" w14:textId="255092F6" w:rsidR="3EA55601" w:rsidRDefault="3EA55601" w:rsidP="78FE31B1">
      <w:pPr>
        <w:pStyle w:val="Heading1"/>
      </w:pPr>
      <w:bookmarkStart w:id="12" w:name="_Toc152337580"/>
      <w:r>
        <w:t>User Input</w:t>
      </w:r>
      <w:r w:rsidR="10695B7A">
        <w:t xml:space="preserve"> and Basic Features</w:t>
      </w:r>
      <w:bookmarkEnd w:id="12"/>
    </w:p>
    <w:p w14:paraId="030F6823" w14:textId="3E339D40" w:rsidR="31F0635F" w:rsidRDefault="07426C1E" w:rsidP="34D1784C">
      <w:pPr>
        <w:ind w:firstLine="720"/>
      </w:pPr>
      <w:r>
        <w:t>When inputting anything into the calculator, the following rules must be followed:</w:t>
      </w:r>
    </w:p>
    <w:p w14:paraId="49D14918" w14:textId="00AE8437" w:rsidR="6A002220" w:rsidRDefault="6A002220" w:rsidP="6A002220"/>
    <w:p w14:paraId="62B7B35A" w14:textId="0585D4BB" w:rsidR="07426C1E" w:rsidRDefault="07426C1E" w:rsidP="5387BF2C">
      <w:pPr>
        <w:pStyle w:val="ListParagraph"/>
        <w:numPr>
          <w:ilvl w:val="0"/>
          <w:numId w:val="39"/>
        </w:numPr>
      </w:pPr>
      <w:r w:rsidRPr="75D47D5A">
        <w:rPr>
          <w:b/>
        </w:rPr>
        <w:t>Operators</w:t>
      </w:r>
      <w:r>
        <w:t xml:space="preserve"> (+, -, *</w:t>
      </w:r>
      <w:r w:rsidR="7011CA1E">
        <w:t>, /, %, ^</w:t>
      </w:r>
      <w:r>
        <w:t>)</w:t>
      </w:r>
      <w:r w:rsidR="4A7638C5">
        <w:t xml:space="preserve"> should always be followed and preceded by </w:t>
      </w:r>
      <w:r w:rsidR="4A7638C5" w:rsidRPr="1048A0A1">
        <w:rPr>
          <w:b/>
        </w:rPr>
        <w:t xml:space="preserve">one </w:t>
      </w:r>
      <w:r w:rsidR="4A7638C5">
        <w:t>space character</w:t>
      </w:r>
      <w:r w:rsidR="73A6A07C">
        <w:t>.</w:t>
      </w:r>
      <w:r w:rsidR="1B8108E7">
        <w:t xml:space="preserve"> The exception to this is the case in which ‘-’ is being used to represent a negative number</w:t>
      </w:r>
      <w:r w:rsidR="2572D05A">
        <w:t>. In this case, the ‘-’ should be appended directly to the front of the operand in question.</w:t>
      </w:r>
    </w:p>
    <w:p w14:paraId="3EB4FA87" w14:textId="3F99DF1E" w:rsidR="1C2C704A" w:rsidRDefault="0B1D50F9" w:rsidP="6A2E4E92">
      <w:pPr>
        <w:ind w:left="1440" w:firstLine="720"/>
      </w:pPr>
      <w:r w:rsidRPr="6C8D4CFC">
        <w:rPr>
          <w:b/>
          <w:bCs/>
        </w:rPr>
        <w:t>Vali</w:t>
      </w:r>
      <w:r w:rsidR="2C41E6D5" w:rsidRPr="6C8D4CFC">
        <w:rPr>
          <w:b/>
          <w:bCs/>
        </w:rPr>
        <w:t>d</w:t>
      </w:r>
      <w:r w:rsidR="2C41E6D5" w:rsidRPr="32E75818">
        <w:rPr>
          <w:b/>
        </w:rPr>
        <w:t xml:space="preserve"> Inputs</w:t>
      </w:r>
      <w:r w:rsidR="2C41E6D5" w:rsidRPr="32E75818">
        <w:rPr>
          <w:b/>
          <w:bCs/>
        </w:rPr>
        <w:t>:</w:t>
      </w:r>
    </w:p>
    <w:p w14:paraId="520E318C" w14:textId="662DA407" w:rsidR="73A6A07C" w:rsidRDefault="73A6A07C" w:rsidP="6A2E4E92">
      <w:pPr>
        <w:pStyle w:val="ListParagraph"/>
        <w:numPr>
          <w:ilvl w:val="2"/>
          <w:numId w:val="39"/>
        </w:numPr>
      </w:pPr>
      <w:r>
        <w:t xml:space="preserve"> </w:t>
      </w:r>
      <w:r>
        <w:tab/>
        <w:t>1 + 2</w:t>
      </w:r>
      <w:r w:rsidR="6FC1ACFC">
        <w:t xml:space="preserve"> </w:t>
      </w:r>
      <w:r>
        <w:tab/>
      </w:r>
      <w:r>
        <w:tab/>
      </w:r>
      <w:r w:rsidR="6FC1ACFC">
        <w:t>-&gt;</w:t>
      </w:r>
      <w:r>
        <w:tab/>
      </w:r>
      <w:r w:rsidR="007588E0">
        <w:t>3</w:t>
      </w:r>
    </w:p>
    <w:p w14:paraId="193A9855" w14:textId="68A25EF7" w:rsidR="73A6A07C" w:rsidRDefault="73A6A07C" w:rsidP="6A2E4E92">
      <w:pPr>
        <w:pStyle w:val="ListParagraph"/>
        <w:numPr>
          <w:ilvl w:val="2"/>
          <w:numId w:val="39"/>
        </w:numPr>
      </w:pPr>
      <w:r>
        <w:t xml:space="preserve"> </w:t>
      </w:r>
      <w:r>
        <w:tab/>
        <w:t>(1 * 4)</w:t>
      </w:r>
      <w:r w:rsidR="096A5A21">
        <w:t xml:space="preserve"> </w:t>
      </w:r>
      <w:r>
        <w:tab/>
      </w:r>
      <w:r>
        <w:tab/>
      </w:r>
      <w:r w:rsidR="096A5A21">
        <w:t>-&gt;</w:t>
      </w:r>
      <w:r>
        <w:tab/>
      </w:r>
      <w:r w:rsidR="1312DEB9">
        <w:t>4</w:t>
      </w:r>
    </w:p>
    <w:p w14:paraId="26301B4B" w14:textId="4F59FF0E" w:rsidR="73A6A07C" w:rsidRDefault="38D95EA1" w:rsidP="6A2E4E92">
      <w:pPr>
        <w:pStyle w:val="ListParagraph"/>
        <w:numPr>
          <w:ilvl w:val="2"/>
          <w:numId w:val="39"/>
        </w:numPr>
      </w:pPr>
      <w:r>
        <w:t xml:space="preserve"> </w:t>
      </w:r>
      <w:r w:rsidR="73A6A07C">
        <w:tab/>
        <w:t>(1 * 2) % (3 / 3)</w:t>
      </w:r>
      <w:r w:rsidR="14355ABA">
        <w:t xml:space="preserve"> </w:t>
      </w:r>
      <w:r w:rsidR="73A6A07C">
        <w:tab/>
      </w:r>
      <w:r w:rsidR="14355ABA">
        <w:t>-&gt;</w:t>
      </w:r>
      <w:r w:rsidR="4B41112F">
        <w:t xml:space="preserve"> </w:t>
      </w:r>
      <w:r w:rsidR="73A6A07C">
        <w:tab/>
      </w:r>
      <w:r w:rsidR="4B41112F">
        <w:t>0</w:t>
      </w:r>
    </w:p>
    <w:p w14:paraId="14BE6429" w14:textId="2A993D2C" w:rsidR="6384767F" w:rsidRDefault="6384767F" w:rsidP="6A2E4E92">
      <w:pPr>
        <w:pStyle w:val="ListParagraph"/>
        <w:numPr>
          <w:ilvl w:val="2"/>
          <w:numId w:val="39"/>
        </w:numPr>
      </w:pPr>
      <w:r>
        <w:t xml:space="preserve"> </w:t>
      </w:r>
      <w:r>
        <w:tab/>
        <w:t>-(1 * -2)</w:t>
      </w:r>
      <w:r w:rsidR="63149E68">
        <w:t xml:space="preserve"> </w:t>
      </w:r>
      <w:r>
        <w:tab/>
      </w:r>
      <w:r>
        <w:tab/>
      </w:r>
      <w:r w:rsidR="63149E68">
        <w:t>-&gt;</w:t>
      </w:r>
      <w:r w:rsidR="1E93CBFD">
        <w:t xml:space="preserve"> </w:t>
      </w:r>
      <w:r>
        <w:tab/>
      </w:r>
      <w:r w:rsidR="1E93CBFD">
        <w:t>2</w:t>
      </w:r>
    </w:p>
    <w:p w14:paraId="2ADF5D83" w14:textId="76F3F75E" w:rsidR="6DC0BEAF" w:rsidRDefault="6DC0BEAF" w:rsidP="6A2E4E92">
      <w:pPr>
        <w:ind w:left="1440" w:firstLine="720"/>
      </w:pPr>
      <w:r w:rsidRPr="01A37AC5">
        <w:rPr>
          <w:b/>
        </w:rPr>
        <w:lastRenderedPageBreak/>
        <w:t>Invalid Inputs:</w:t>
      </w:r>
    </w:p>
    <w:p w14:paraId="763D6ED1" w14:textId="2FDC6DBD" w:rsidR="2EE2344A" w:rsidRDefault="420162C5" w:rsidP="6A2E4E92">
      <w:pPr>
        <w:pStyle w:val="ListParagraph"/>
        <w:numPr>
          <w:ilvl w:val="2"/>
          <w:numId w:val="39"/>
        </w:numPr>
      </w:pPr>
      <w:r>
        <w:t xml:space="preserve"> </w:t>
      </w:r>
      <w:r>
        <w:tab/>
      </w:r>
      <w:r w:rsidR="7499A21B">
        <w:t>+</w:t>
      </w:r>
      <w:r>
        <w:tab/>
      </w:r>
      <w:r>
        <w:tab/>
      </w:r>
      <w:r w:rsidR="7B1C6F16">
        <w:t>-&gt;</w:t>
      </w:r>
      <w:r>
        <w:tab/>
      </w:r>
      <w:r w:rsidR="49947090">
        <w:t>Error</w:t>
      </w:r>
    </w:p>
    <w:p w14:paraId="07E1A453" w14:textId="743D0338" w:rsidR="75472AE5" w:rsidRDefault="7499A21B" w:rsidP="6A2E4E92">
      <w:pPr>
        <w:pStyle w:val="ListParagraph"/>
        <w:numPr>
          <w:ilvl w:val="2"/>
          <w:numId w:val="39"/>
        </w:numPr>
      </w:pPr>
      <w:r>
        <w:t xml:space="preserve"> </w:t>
      </w:r>
      <w:r>
        <w:tab/>
        <w:t>1 +</w:t>
      </w:r>
      <w:r>
        <w:tab/>
      </w:r>
      <w:r>
        <w:tab/>
      </w:r>
      <w:r w:rsidR="20AF6A8E">
        <w:t>-&gt;</w:t>
      </w:r>
      <w:r>
        <w:tab/>
      </w:r>
      <w:r w:rsidR="28D4A7F8">
        <w:t>Error</w:t>
      </w:r>
    </w:p>
    <w:p w14:paraId="1D3ACFD9" w14:textId="4F354245" w:rsidR="7499A21B" w:rsidRDefault="7499A21B" w:rsidP="6A2E4E92">
      <w:pPr>
        <w:pStyle w:val="ListParagraph"/>
        <w:numPr>
          <w:ilvl w:val="2"/>
          <w:numId w:val="39"/>
        </w:numPr>
      </w:pPr>
      <w:r>
        <w:t xml:space="preserve"> </w:t>
      </w:r>
      <w:r>
        <w:tab/>
        <w:t>* 2</w:t>
      </w:r>
      <w:r>
        <w:tab/>
      </w:r>
      <w:r>
        <w:tab/>
      </w:r>
      <w:r w:rsidR="6B76B529">
        <w:t>-&gt;</w:t>
      </w:r>
      <w:r>
        <w:tab/>
      </w:r>
      <w:r w:rsidR="01C2A307">
        <w:t>Error</w:t>
      </w:r>
    </w:p>
    <w:p w14:paraId="301D7052" w14:textId="7DAAB6DF" w:rsidR="7499A21B" w:rsidRDefault="7499A21B" w:rsidP="6A2E4E92">
      <w:pPr>
        <w:pStyle w:val="ListParagraph"/>
        <w:numPr>
          <w:ilvl w:val="2"/>
          <w:numId w:val="39"/>
        </w:numPr>
      </w:pPr>
      <w:r>
        <w:t xml:space="preserve"> </w:t>
      </w:r>
      <w:r>
        <w:tab/>
        <w:t>1</w:t>
      </w:r>
      <w:r w:rsidR="182C903E">
        <w:t>/</w:t>
      </w:r>
      <w:r>
        <w:t>1</w:t>
      </w:r>
      <w:r>
        <w:tab/>
      </w:r>
      <w:r>
        <w:tab/>
      </w:r>
      <w:r w:rsidR="404DC692">
        <w:t>-&gt;</w:t>
      </w:r>
      <w:r>
        <w:tab/>
      </w:r>
      <w:r w:rsidR="0816FE3A">
        <w:t>Error</w:t>
      </w:r>
    </w:p>
    <w:p w14:paraId="268C2E56" w14:textId="2C1C8F17" w:rsidR="3BE0DAB3" w:rsidRDefault="3BE0DAB3" w:rsidP="3BE0DAB3"/>
    <w:p w14:paraId="7208EBCA" w14:textId="67F8ECDF" w:rsidR="73A6A07C" w:rsidRDefault="73A6A07C" w:rsidP="10A9B44A">
      <w:pPr>
        <w:pStyle w:val="ListParagraph"/>
        <w:numPr>
          <w:ilvl w:val="0"/>
          <w:numId w:val="39"/>
        </w:numPr>
      </w:pPr>
      <w:r w:rsidRPr="21F5DA07">
        <w:rPr>
          <w:b/>
        </w:rPr>
        <w:t>Operands</w:t>
      </w:r>
      <w:r>
        <w:t xml:space="preserve"> (0, 1, 2, 3, 4, 5, 6, 7, 8, 9, pi, e, ()) must always be tie</w:t>
      </w:r>
      <w:r w:rsidR="149082AF">
        <w:t>d to one or more operators</w:t>
      </w:r>
      <w:r w:rsidR="02386D9A">
        <w:t xml:space="preserve"> unless only one operand is entered into the calculator</w:t>
      </w:r>
      <w:r w:rsidR="149082AF">
        <w:t>.</w:t>
      </w:r>
    </w:p>
    <w:p w14:paraId="75BF562C" w14:textId="358120AC" w:rsidR="57623F8A" w:rsidRDefault="3701795C" w:rsidP="74C98B43">
      <w:pPr>
        <w:ind w:left="1440" w:firstLine="720"/>
      </w:pPr>
      <w:r w:rsidRPr="19E9C16B">
        <w:rPr>
          <w:b/>
          <w:bCs/>
        </w:rPr>
        <w:t>Vali</w:t>
      </w:r>
      <w:r w:rsidR="57623F8A" w:rsidRPr="19E9C16B">
        <w:rPr>
          <w:b/>
          <w:bCs/>
        </w:rPr>
        <w:t>d</w:t>
      </w:r>
      <w:r w:rsidR="57623F8A" w:rsidRPr="71F233E1">
        <w:rPr>
          <w:b/>
        </w:rPr>
        <w:t xml:space="preserve"> Inputs:</w:t>
      </w:r>
    </w:p>
    <w:p w14:paraId="77BE82B8" w14:textId="29D6CC85" w:rsidR="112529D8" w:rsidRDefault="65D370BA" w:rsidP="74C98B43">
      <w:pPr>
        <w:pStyle w:val="ListParagraph"/>
        <w:numPr>
          <w:ilvl w:val="2"/>
          <w:numId w:val="39"/>
        </w:numPr>
      </w:pPr>
      <w:r>
        <w:t xml:space="preserve"> </w:t>
      </w:r>
      <w:r w:rsidR="75252C3D">
        <w:tab/>
        <w:t>4</w:t>
      </w:r>
      <w:r w:rsidR="0C3DD5C2">
        <w:tab/>
      </w:r>
      <w:r w:rsidR="0C3DD5C2">
        <w:tab/>
      </w:r>
      <w:r w:rsidR="340C23EC">
        <w:t>-&gt;</w:t>
      </w:r>
      <w:r w:rsidR="0C3DD5C2">
        <w:tab/>
      </w:r>
      <w:r w:rsidR="340C23EC">
        <w:t>4</w:t>
      </w:r>
    </w:p>
    <w:p w14:paraId="47BD0A64" w14:textId="00DFD91F" w:rsidR="7F7F1E46" w:rsidRDefault="72FEB821" w:rsidP="74C98B43">
      <w:pPr>
        <w:pStyle w:val="ListParagraph"/>
        <w:numPr>
          <w:ilvl w:val="2"/>
          <w:numId w:val="39"/>
        </w:numPr>
      </w:pPr>
      <w:r>
        <w:t xml:space="preserve"> </w:t>
      </w:r>
      <w:r>
        <w:tab/>
        <w:t>-1</w:t>
      </w:r>
      <w:r>
        <w:tab/>
      </w:r>
      <w:r>
        <w:tab/>
        <w:t xml:space="preserve">-&gt; </w:t>
      </w:r>
      <w:r>
        <w:tab/>
        <w:t>-1</w:t>
      </w:r>
    </w:p>
    <w:p w14:paraId="11464E9A" w14:textId="48EE5B6E" w:rsidR="05C9E64C" w:rsidRDefault="557D8101" w:rsidP="74C98B43">
      <w:pPr>
        <w:pStyle w:val="ListParagraph"/>
        <w:numPr>
          <w:ilvl w:val="2"/>
          <w:numId w:val="39"/>
        </w:numPr>
      </w:pPr>
      <w:r>
        <w:t xml:space="preserve"> </w:t>
      </w:r>
      <w:r>
        <w:tab/>
        <w:t>1 / 2</w:t>
      </w:r>
      <w:r>
        <w:tab/>
      </w:r>
      <w:r>
        <w:tab/>
        <w:t>-&gt;</w:t>
      </w:r>
      <w:r>
        <w:tab/>
        <w:t>0.5</w:t>
      </w:r>
    </w:p>
    <w:p w14:paraId="01F5FA46" w14:textId="10F23414" w:rsidR="0D3472A7" w:rsidRDefault="2A487EFD" w:rsidP="74C98B43">
      <w:pPr>
        <w:pStyle w:val="ListParagraph"/>
        <w:numPr>
          <w:ilvl w:val="2"/>
          <w:numId w:val="39"/>
        </w:numPr>
      </w:pPr>
      <w:r>
        <w:t xml:space="preserve"> </w:t>
      </w:r>
      <w:r w:rsidR="557D8101">
        <w:tab/>
        <w:t>3 * (5 % 2</w:t>
      </w:r>
      <w:r w:rsidR="2681B279">
        <w:t>0</w:t>
      </w:r>
      <w:r w:rsidR="557D8101">
        <w:t>)</w:t>
      </w:r>
      <w:r w:rsidR="557D8101">
        <w:tab/>
        <w:t>-&gt;</w:t>
      </w:r>
      <w:r w:rsidR="557D8101">
        <w:tab/>
      </w:r>
      <w:r w:rsidR="77F8D653">
        <w:t>15</w:t>
      </w:r>
    </w:p>
    <w:p w14:paraId="709AF793" w14:textId="4187A554" w:rsidR="637AA2FF" w:rsidRDefault="2869B9C3" w:rsidP="74C98B43">
      <w:pPr>
        <w:pStyle w:val="ListParagraph"/>
        <w:numPr>
          <w:ilvl w:val="2"/>
          <w:numId w:val="39"/>
        </w:numPr>
      </w:pPr>
      <w:r>
        <w:t xml:space="preserve"> </w:t>
      </w:r>
      <w:r w:rsidR="6906A148">
        <w:tab/>
        <w:t>pi + e</w:t>
      </w:r>
      <w:r w:rsidR="6906A148">
        <w:tab/>
      </w:r>
      <w:r w:rsidR="6906A148">
        <w:tab/>
        <w:t xml:space="preserve">-&gt; </w:t>
      </w:r>
      <w:r w:rsidR="6906A148">
        <w:tab/>
        <w:t>5.8599</w:t>
      </w:r>
    </w:p>
    <w:p w14:paraId="3BF1D8F8" w14:textId="1500EB06" w:rsidR="57BC1623" w:rsidRDefault="77BE4A4B" w:rsidP="74C98B43">
      <w:pPr>
        <w:ind w:left="1440" w:firstLine="720"/>
      </w:pPr>
      <w:r w:rsidRPr="24C073EE">
        <w:rPr>
          <w:b/>
        </w:rPr>
        <w:t>Invalid Inputs:</w:t>
      </w:r>
    </w:p>
    <w:p w14:paraId="46FB5ED1" w14:textId="461A3BDA" w:rsidR="77F76E7A" w:rsidRDefault="35B9778C" w:rsidP="74C98B43">
      <w:pPr>
        <w:pStyle w:val="ListParagraph"/>
        <w:numPr>
          <w:ilvl w:val="2"/>
          <w:numId w:val="39"/>
        </w:numPr>
      </w:pPr>
      <w:r>
        <w:t xml:space="preserve"> </w:t>
      </w:r>
      <w:r>
        <w:tab/>
      </w:r>
      <w:r w:rsidR="126EF875">
        <w:t>1 1</w:t>
      </w:r>
      <w:r>
        <w:tab/>
      </w:r>
      <w:r>
        <w:tab/>
      </w:r>
      <w:r w:rsidR="7D211036">
        <w:t>-&gt;</w:t>
      </w:r>
      <w:r>
        <w:tab/>
      </w:r>
      <w:r w:rsidR="7D211036">
        <w:t>Error</w:t>
      </w:r>
    </w:p>
    <w:p w14:paraId="7FCAC38C" w14:textId="596EE382" w:rsidR="54B36C1C" w:rsidRDefault="180AE4E4" w:rsidP="74C98B43">
      <w:pPr>
        <w:pStyle w:val="ListParagraph"/>
        <w:numPr>
          <w:ilvl w:val="2"/>
          <w:numId w:val="39"/>
        </w:numPr>
      </w:pPr>
      <w:r>
        <w:t xml:space="preserve"> </w:t>
      </w:r>
      <w:r w:rsidR="7D211036">
        <w:tab/>
        <w:t>1 -1</w:t>
      </w:r>
      <w:r w:rsidR="7D211036">
        <w:tab/>
      </w:r>
      <w:r w:rsidR="7D211036">
        <w:tab/>
        <w:t>-&gt;</w:t>
      </w:r>
      <w:r w:rsidR="7D211036">
        <w:tab/>
        <w:t>Error</w:t>
      </w:r>
    </w:p>
    <w:p w14:paraId="2CFDEB59" w14:textId="228A0344" w:rsidR="0B2620F5" w:rsidRDefault="0B2620F5" w:rsidP="0B2620F5"/>
    <w:p w14:paraId="50D1392D" w14:textId="5AD6702F" w:rsidR="632E242C" w:rsidRDefault="3E7147D4" w:rsidP="7DD59EE3">
      <w:pPr>
        <w:pStyle w:val="ListParagraph"/>
        <w:numPr>
          <w:ilvl w:val="0"/>
          <w:numId w:val="39"/>
        </w:numPr>
      </w:pPr>
      <w:r w:rsidRPr="3D556F0E">
        <w:rPr>
          <w:b/>
        </w:rPr>
        <w:t>Parenthesis</w:t>
      </w:r>
      <w:r>
        <w:t xml:space="preserve"> () can contain any expression and are typically used for the sake of enforcing an order of operations or adding clarity to an </w:t>
      </w:r>
      <w:r w:rsidR="6A320942">
        <w:t>input</w:t>
      </w:r>
      <w:r>
        <w:t xml:space="preserve"> expression. All </w:t>
      </w:r>
      <w:r w:rsidR="47FBCD12">
        <w:t xml:space="preserve">opening </w:t>
      </w:r>
      <w:r w:rsidR="0032956B">
        <w:t>parentheses</w:t>
      </w:r>
      <w:r w:rsidR="5A9922EB">
        <w:t xml:space="preserve"> ‘</w:t>
      </w:r>
      <w:r w:rsidR="490D1D4F">
        <w:t>(’</w:t>
      </w:r>
      <w:r w:rsidR="0032956B">
        <w:t xml:space="preserve"> must be matched to </w:t>
      </w:r>
      <w:r w:rsidR="3BAB4BF7">
        <w:t xml:space="preserve">a closing parenthesis ‘)’ and the number of </w:t>
      </w:r>
      <w:r w:rsidR="0376A279">
        <w:t xml:space="preserve">closing </w:t>
      </w:r>
      <w:r w:rsidR="009852A0">
        <w:t>parentheses</w:t>
      </w:r>
      <w:r w:rsidR="0376A279">
        <w:t xml:space="preserve"> ‘)’ may never exceed the number of opening parentheses ‘(’ at any given time.</w:t>
      </w:r>
    </w:p>
    <w:p w14:paraId="6191CAD5" w14:textId="61AE3A86" w:rsidR="2E66C0A3" w:rsidRDefault="310CD9E9" w:rsidP="7F64C7F4">
      <w:pPr>
        <w:ind w:left="1440" w:firstLine="720"/>
        <w:rPr>
          <w:b/>
        </w:rPr>
      </w:pPr>
      <w:r w:rsidRPr="57BC1623">
        <w:rPr>
          <w:b/>
          <w:bCs/>
        </w:rPr>
        <w:t>Valid</w:t>
      </w:r>
      <w:r w:rsidR="2E66C0A3" w:rsidRPr="4907E07F">
        <w:rPr>
          <w:b/>
        </w:rPr>
        <w:t xml:space="preserve"> Inputs:</w:t>
      </w:r>
    </w:p>
    <w:p w14:paraId="7DCF66FB" w14:textId="10F2A6C1" w:rsidR="04594D05" w:rsidRDefault="0376A279" w:rsidP="7F64C7F4">
      <w:pPr>
        <w:pStyle w:val="ListParagraph"/>
        <w:numPr>
          <w:ilvl w:val="2"/>
          <w:numId w:val="39"/>
        </w:numPr>
      </w:pPr>
      <w:r>
        <w:t xml:space="preserve"> </w:t>
      </w:r>
      <w:r>
        <w:tab/>
        <w:t>(1)</w:t>
      </w:r>
      <w:r>
        <w:tab/>
      </w:r>
      <w:r>
        <w:tab/>
      </w:r>
      <w:r w:rsidR="64F39217">
        <w:t>-&gt;</w:t>
      </w:r>
      <w:r>
        <w:tab/>
      </w:r>
      <w:r w:rsidR="7017F1E2">
        <w:t>1</w:t>
      </w:r>
    </w:p>
    <w:p w14:paraId="760CB13E" w14:textId="3D632763" w:rsidR="0376A279" w:rsidRDefault="3D4152E2" w:rsidP="7F64C7F4">
      <w:pPr>
        <w:pStyle w:val="ListParagraph"/>
        <w:numPr>
          <w:ilvl w:val="2"/>
          <w:numId w:val="39"/>
        </w:numPr>
      </w:pPr>
      <w:r>
        <w:t xml:space="preserve"> </w:t>
      </w:r>
      <w:r w:rsidR="5A29A0EB">
        <w:tab/>
        <w:t>((1))</w:t>
      </w:r>
      <w:r w:rsidR="0376A279">
        <w:tab/>
      </w:r>
      <w:r w:rsidR="0376A279">
        <w:tab/>
      </w:r>
      <w:r w:rsidR="6BA25BE9">
        <w:t>-&gt;</w:t>
      </w:r>
      <w:r w:rsidR="0376A279">
        <w:tab/>
      </w:r>
      <w:r w:rsidR="6E3C5AEF">
        <w:t>1</w:t>
      </w:r>
    </w:p>
    <w:p w14:paraId="196DC950" w14:textId="34E95B3A" w:rsidR="224FFD44" w:rsidRDefault="6E3C5AEF" w:rsidP="7F64C7F4">
      <w:pPr>
        <w:pStyle w:val="ListParagraph"/>
        <w:numPr>
          <w:ilvl w:val="2"/>
          <w:numId w:val="39"/>
        </w:numPr>
      </w:pPr>
      <w:r>
        <w:t xml:space="preserve"> </w:t>
      </w:r>
      <w:r>
        <w:tab/>
        <w:t>(1 + 1) * (5 + 3)</w:t>
      </w:r>
      <w:r>
        <w:tab/>
        <w:t>-&gt;</w:t>
      </w:r>
      <w:r>
        <w:tab/>
        <w:t>16</w:t>
      </w:r>
    </w:p>
    <w:p w14:paraId="6607F0D4" w14:textId="67B9DF1C" w:rsidR="282E934F" w:rsidRDefault="1697C735" w:rsidP="7F64C7F4">
      <w:pPr>
        <w:ind w:left="720"/>
      </w:pPr>
      <w:r>
        <w:t xml:space="preserve"> </w:t>
      </w:r>
      <w:r>
        <w:tab/>
      </w:r>
      <w:r>
        <w:tab/>
      </w:r>
      <w:r w:rsidRPr="53D5DC2E">
        <w:rPr>
          <w:b/>
        </w:rPr>
        <w:t>Invalid Inputs:</w:t>
      </w:r>
    </w:p>
    <w:p w14:paraId="69AD061B" w14:textId="2A975A2B" w:rsidR="56EF2A8F" w:rsidRDefault="14F9AEF4" w:rsidP="7F64C7F4">
      <w:pPr>
        <w:pStyle w:val="ListParagraph"/>
        <w:numPr>
          <w:ilvl w:val="2"/>
          <w:numId w:val="39"/>
        </w:numPr>
      </w:pPr>
      <w:r>
        <w:t xml:space="preserve">  </w:t>
      </w:r>
      <w:r>
        <w:tab/>
      </w:r>
      <w:r w:rsidR="01C62765">
        <w:t>1(</w:t>
      </w:r>
      <w:r>
        <w:tab/>
      </w:r>
      <w:r>
        <w:tab/>
      </w:r>
      <w:r w:rsidR="01C62765">
        <w:t>-&gt;</w:t>
      </w:r>
      <w:r>
        <w:tab/>
      </w:r>
      <w:r w:rsidR="01C62765">
        <w:t>Error</w:t>
      </w:r>
    </w:p>
    <w:p w14:paraId="46DA1D1D" w14:textId="0E57E48B" w:rsidR="58FA9181" w:rsidRDefault="01C62765" w:rsidP="7F64C7F4">
      <w:pPr>
        <w:pStyle w:val="ListParagraph"/>
        <w:numPr>
          <w:ilvl w:val="2"/>
          <w:numId w:val="39"/>
        </w:numPr>
      </w:pPr>
      <w:r>
        <w:t xml:space="preserve"> </w:t>
      </w:r>
      <w:r>
        <w:tab/>
        <w:t>(5</w:t>
      </w:r>
      <w:r>
        <w:tab/>
      </w:r>
      <w:r>
        <w:tab/>
        <w:t>-&gt;</w:t>
      </w:r>
      <w:r>
        <w:tab/>
        <w:t>Error</w:t>
      </w:r>
    </w:p>
    <w:p w14:paraId="772C7A9A" w14:textId="60BB7536" w:rsidR="01C62765" w:rsidRDefault="01C62765" w:rsidP="7F64C7F4">
      <w:pPr>
        <w:pStyle w:val="ListParagraph"/>
        <w:numPr>
          <w:ilvl w:val="2"/>
          <w:numId w:val="39"/>
        </w:numPr>
      </w:pPr>
      <w:r>
        <w:t xml:space="preserve"> </w:t>
      </w:r>
      <w:r>
        <w:tab/>
        <w:t>((7)</w:t>
      </w:r>
      <w:r>
        <w:tab/>
      </w:r>
      <w:r>
        <w:tab/>
        <w:t>-&gt;</w:t>
      </w:r>
      <w:r>
        <w:tab/>
        <w:t>Error</w:t>
      </w:r>
    </w:p>
    <w:p w14:paraId="4E856105" w14:textId="592F8B53" w:rsidR="4911F819" w:rsidRDefault="01C62765" w:rsidP="7F64C7F4">
      <w:pPr>
        <w:pStyle w:val="ListParagraph"/>
        <w:numPr>
          <w:ilvl w:val="2"/>
          <w:numId w:val="39"/>
        </w:numPr>
      </w:pPr>
      <w:r>
        <w:t xml:space="preserve"> </w:t>
      </w:r>
      <w:r>
        <w:tab/>
        <w:t>8)</w:t>
      </w:r>
      <w:r>
        <w:tab/>
      </w:r>
      <w:r>
        <w:tab/>
        <w:t>-&gt;</w:t>
      </w:r>
      <w:r>
        <w:tab/>
        <w:t>Error</w:t>
      </w:r>
    </w:p>
    <w:p w14:paraId="4AE6DE5E" w14:textId="6C1A84D9" w:rsidR="01C62765" w:rsidRDefault="01C62765" w:rsidP="701D5626">
      <w:pPr>
        <w:pStyle w:val="ListParagraph"/>
        <w:numPr>
          <w:ilvl w:val="2"/>
          <w:numId w:val="39"/>
        </w:numPr>
      </w:pPr>
      <w:r>
        <w:t xml:space="preserve"> </w:t>
      </w:r>
      <w:r>
        <w:tab/>
        <w:t>(1 * 5) + (1 / 2))</w:t>
      </w:r>
      <w:r>
        <w:tab/>
        <w:t>-&gt;</w:t>
      </w:r>
      <w:r>
        <w:tab/>
        <w:t>Error</w:t>
      </w:r>
    </w:p>
    <w:p w14:paraId="4100E9E0" w14:textId="063F30E6" w:rsidR="76DBE39C" w:rsidRDefault="76DBE39C" w:rsidP="76DBE39C"/>
    <w:p w14:paraId="711D4296" w14:textId="50393A78" w:rsidR="2D54402A" w:rsidRDefault="2D54402A" w:rsidP="76DBE39C">
      <w:pPr>
        <w:pStyle w:val="ListParagraph"/>
        <w:numPr>
          <w:ilvl w:val="0"/>
          <w:numId w:val="39"/>
        </w:numPr>
      </w:pPr>
      <w:r w:rsidRPr="76DBE39C">
        <w:rPr>
          <w:b/>
          <w:bCs/>
        </w:rPr>
        <w:t xml:space="preserve">Order of Operations </w:t>
      </w:r>
      <w:r>
        <w:t>will be obeyed by the calculator</w:t>
      </w:r>
      <w:r w:rsidR="5F62E5C3">
        <w:t xml:space="preserve"> and will follow the standard convention represented by the following table</w:t>
      </w:r>
      <w:r w:rsidR="058E0A29">
        <w:t>, with operators of equal precedence being acted upon from left to right</w:t>
      </w:r>
      <w:r w:rsidR="5F62E5C3">
        <w:t>:</w:t>
      </w:r>
    </w:p>
    <w:p w14:paraId="4F0E40C4" w14:textId="09549D96" w:rsidR="76DBE39C" w:rsidRDefault="76DBE39C" w:rsidP="76DBE39C"/>
    <w:tbl>
      <w:tblPr>
        <w:tblStyle w:val="TableGrid"/>
        <w:tblW w:w="0" w:type="auto"/>
        <w:tblLayout w:type="fixed"/>
        <w:tblLook w:val="06A0" w:firstRow="1" w:lastRow="0" w:firstColumn="1" w:lastColumn="0" w:noHBand="1" w:noVBand="1"/>
      </w:tblPr>
      <w:tblGrid>
        <w:gridCol w:w="1470"/>
        <w:gridCol w:w="2895"/>
        <w:gridCol w:w="4995"/>
      </w:tblGrid>
      <w:tr w:rsidR="76DBE39C" w14:paraId="494DF98F" w14:textId="77777777" w:rsidTr="76DBE39C">
        <w:trPr>
          <w:trHeight w:val="300"/>
        </w:trPr>
        <w:tc>
          <w:tcPr>
            <w:tcW w:w="1470" w:type="dxa"/>
          </w:tcPr>
          <w:p w14:paraId="0760558F" w14:textId="752F7000" w:rsidR="76DBE39C" w:rsidRDefault="76DBE39C" w:rsidP="76DBE39C">
            <w:pPr>
              <w:jc w:val="center"/>
              <w:rPr>
                <w:b/>
                <w:bCs/>
              </w:rPr>
            </w:pPr>
            <w:r w:rsidRPr="76DBE39C">
              <w:rPr>
                <w:b/>
                <w:bCs/>
              </w:rPr>
              <w:t>Precedence</w:t>
            </w:r>
          </w:p>
        </w:tc>
        <w:tc>
          <w:tcPr>
            <w:tcW w:w="2895" w:type="dxa"/>
          </w:tcPr>
          <w:p w14:paraId="6759D2CD" w14:textId="53B84333" w:rsidR="76DBE39C" w:rsidRDefault="76DBE39C" w:rsidP="76DBE39C">
            <w:pPr>
              <w:jc w:val="center"/>
              <w:rPr>
                <w:b/>
                <w:bCs/>
              </w:rPr>
            </w:pPr>
            <w:r w:rsidRPr="76DBE39C">
              <w:rPr>
                <w:b/>
                <w:bCs/>
              </w:rPr>
              <w:t>Operators</w:t>
            </w:r>
          </w:p>
        </w:tc>
        <w:tc>
          <w:tcPr>
            <w:tcW w:w="4995" w:type="dxa"/>
          </w:tcPr>
          <w:p w14:paraId="51C580D7" w14:textId="1EBD52FE" w:rsidR="76DBE39C" w:rsidRDefault="76DBE39C" w:rsidP="76DBE39C">
            <w:pPr>
              <w:jc w:val="center"/>
              <w:rPr>
                <w:b/>
                <w:bCs/>
              </w:rPr>
            </w:pPr>
            <w:r w:rsidRPr="76DBE39C">
              <w:rPr>
                <w:b/>
                <w:bCs/>
              </w:rPr>
              <w:t>Description</w:t>
            </w:r>
          </w:p>
        </w:tc>
      </w:tr>
      <w:tr w:rsidR="76DBE39C" w14:paraId="21D432DB" w14:textId="77777777" w:rsidTr="76DBE39C">
        <w:trPr>
          <w:trHeight w:val="300"/>
        </w:trPr>
        <w:tc>
          <w:tcPr>
            <w:tcW w:w="1470" w:type="dxa"/>
          </w:tcPr>
          <w:p w14:paraId="6925A9AC" w14:textId="5AC35161" w:rsidR="76DBE39C" w:rsidRDefault="76DBE39C" w:rsidP="76DBE39C">
            <w:pPr>
              <w:jc w:val="center"/>
            </w:pPr>
            <w:r>
              <w:t>1</w:t>
            </w:r>
          </w:p>
        </w:tc>
        <w:tc>
          <w:tcPr>
            <w:tcW w:w="2895" w:type="dxa"/>
          </w:tcPr>
          <w:p w14:paraId="1FF47538" w14:textId="6B66AADC" w:rsidR="76DBE39C" w:rsidRDefault="76DBE39C" w:rsidP="76DBE39C">
            <w:pPr>
              <w:jc w:val="center"/>
            </w:pPr>
            <w:r>
              <w:t>( )</w:t>
            </w:r>
          </w:p>
        </w:tc>
        <w:tc>
          <w:tcPr>
            <w:tcW w:w="4995" w:type="dxa"/>
          </w:tcPr>
          <w:p w14:paraId="48D5DD2A" w14:textId="77D8BE07" w:rsidR="76DBE39C" w:rsidRDefault="76DBE39C" w:rsidP="76DBE39C">
            <w:r>
              <w:t>Grouping Symbols</w:t>
            </w:r>
          </w:p>
        </w:tc>
      </w:tr>
      <w:tr w:rsidR="76DBE39C" w14:paraId="12FD1905" w14:textId="77777777" w:rsidTr="76DBE39C">
        <w:trPr>
          <w:trHeight w:val="300"/>
        </w:trPr>
        <w:tc>
          <w:tcPr>
            <w:tcW w:w="1470" w:type="dxa"/>
          </w:tcPr>
          <w:p w14:paraId="48A69807" w14:textId="6EA2CC38" w:rsidR="76DBE39C" w:rsidRDefault="76DBE39C" w:rsidP="76DBE39C">
            <w:pPr>
              <w:jc w:val="center"/>
            </w:pPr>
            <w:r>
              <w:t>2</w:t>
            </w:r>
          </w:p>
        </w:tc>
        <w:tc>
          <w:tcPr>
            <w:tcW w:w="2895" w:type="dxa"/>
          </w:tcPr>
          <w:p w14:paraId="47E4E603" w14:textId="6248FF2A" w:rsidR="76DBE39C" w:rsidRDefault="76DBE39C" w:rsidP="76DBE39C">
            <w:pPr>
              <w:jc w:val="center"/>
            </w:pPr>
            <w:r>
              <w:t>^</w:t>
            </w:r>
          </w:p>
        </w:tc>
        <w:tc>
          <w:tcPr>
            <w:tcW w:w="4995" w:type="dxa"/>
          </w:tcPr>
          <w:p w14:paraId="0CF36708" w14:textId="2AE8BCBB" w:rsidR="76DBE39C" w:rsidRDefault="76DBE39C" w:rsidP="76DBE39C">
            <w:r>
              <w:t>Exponentiation</w:t>
            </w:r>
          </w:p>
        </w:tc>
      </w:tr>
      <w:tr w:rsidR="76DBE39C" w14:paraId="3BD269BA" w14:textId="77777777" w:rsidTr="76DBE39C">
        <w:trPr>
          <w:trHeight w:val="300"/>
        </w:trPr>
        <w:tc>
          <w:tcPr>
            <w:tcW w:w="1470" w:type="dxa"/>
          </w:tcPr>
          <w:p w14:paraId="7C97C3FE" w14:textId="4C7A5775" w:rsidR="76DBE39C" w:rsidRDefault="76DBE39C" w:rsidP="76DBE39C">
            <w:pPr>
              <w:jc w:val="center"/>
            </w:pPr>
            <w:r>
              <w:t>3</w:t>
            </w:r>
          </w:p>
        </w:tc>
        <w:tc>
          <w:tcPr>
            <w:tcW w:w="2895" w:type="dxa"/>
          </w:tcPr>
          <w:p w14:paraId="6BB018EA" w14:textId="44C20F72" w:rsidR="76DBE39C" w:rsidRDefault="76DBE39C" w:rsidP="76DBE39C">
            <w:pPr>
              <w:jc w:val="center"/>
              <w:rPr>
                <w:color w:val="000000" w:themeColor="text1"/>
              </w:rPr>
            </w:pPr>
            <w:r w:rsidRPr="76DBE39C">
              <w:rPr>
                <w:color w:val="000000" w:themeColor="text1"/>
              </w:rPr>
              <w:t>*    /    %</w:t>
            </w:r>
          </w:p>
        </w:tc>
        <w:tc>
          <w:tcPr>
            <w:tcW w:w="4995" w:type="dxa"/>
          </w:tcPr>
          <w:p w14:paraId="097DCB3B" w14:textId="500A8A93" w:rsidR="76DBE39C" w:rsidRDefault="76DBE39C" w:rsidP="76DBE39C">
            <w:r>
              <w:t>Multiplication, Division, and Modulo</w:t>
            </w:r>
          </w:p>
        </w:tc>
      </w:tr>
      <w:tr w:rsidR="76DBE39C" w14:paraId="7484D810" w14:textId="77777777" w:rsidTr="76DBE39C">
        <w:trPr>
          <w:trHeight w:val="300"/>
        </w:trPr>
        <w:tc>
          <w:tcPr>
            <w:tcW w:w="1470" w:type="dxa"/>
          </w:tcPr>
          <w:p w14:paraId="78DF5F1F" w14:textId="27F00032" w:rsidR="76DBE39C" w:rsidRDefault="76DBE39C" w:rsidP="76DBE39C">
            <w:pPr>
              <w:jc w:val="center"/>
            </w:pPr>
            <w:r>
              <w:t>4</w:t>
            </w:r>
          </w:p>
        </w:tc>
        <w:tc>
          <w:tcPr>
            <w:tcW w:w="2895" w:type="dxa"/>
          </w:tcPr>
          <w:p w14:paraId="51B01D24" w14:textId="62C51253" w:rsidR="76DBE39C" w:rsidRDefault="76DBE39C" w:rsidP="76DBE39C">
            <w:pPr>
              <w:jc w:val="center"/>
            </w:pPr>
            <w:r>
              <w:t>+    -</w:t>
            </w:r>
          </w:p>
        </w:tc>
        <w:tc>
          <w:tcPr>
            <w:tcW w:w="4995" w:type="dxa"/>
          </w:tcPr>
          <w:p w14:paraId="7ED8DC1B" w14:textId="36C6363E" w:rsidR="76DBE39C" w:rsidRDefault="76DBE39C" w:rsidP="76DBE39C">
            <w:r>
              <w:t>Addition and Subtraction</w:t>
            </w:r>
          </w:p>
        </w:tc>
      </w:tr>
    </w:tbl>
    <w:p w14:paraId="7DF39017" w14:textId="4B909763" w:rsidR="76DBE39C" w:rsidRDefault="76DBE39C" w:rsidP="76DBE39C"/>
    <w:p w14:paraId="732F47A4" w14:textId="539F913D" w:rsidR="299235E6" w:rsidRDefault="299235E6" w:rsidP="76DBE39C">
      <w:pPr>
        <w:ind w:left="1440" w:firstLine="720"/>
        <w:rPr>
          <w:b/>
          <w:bCs/>
        </w:rPr>
      </w:pPr>
      <w:r w:rsidRPr="76DBE39C">
        <w:rPr>
          <w:b/>
          <w:bCs/>
        </w:rPr>
        <w:t xml:space="preserve">Example Inputs: </w:t>
      </w:r>
    </w:p>
    <w:p w14:paraId="0547D08B" w14:textId="3CD03273" w:rsidR="299235E6" w:rsidRDefault="299235E6" w:rsidP="76DBE39C">
      <w:pPr>
        <w:pStyle w:val="ListParagraph"/>
        <w:numPr>
          <w:ilvl w:val="2"/>
          <w:numId w:val="39"/>
        </w:numPr>
      </w:pPr>
      <w:r>
        <w:t xml:space="preserve"> </w:t>
      </w:r>
      <w:r>
        <w:tab/>
        <w:t>1 + 2 * 3</w:t>
      </w:r>
      <w:r>
        <w:tab/>
      </w:r>
      <w:r>
        <w:tab/>
        <w:t>-&gt;</w:t>
      </w:r>
      <w:r>
        <w:tab/>
        <w:t>7</w:t>
      </w:r>
    </w:p>
    <w:p w14:paraId="0D9090C6" w14:textId="15C91798" w:rsidR="299235E6" w:rsidRDefault="299235E6" w:rsidP="76DBE39C">
      <w:pPr>
        <w:pStyle w:val="ListParagraph"/>
        <w:numPr>
          <w:ilvl w:val="2"/>
          <w:numId w:val="39"/>
        </w:numPr>
      </w:pPr>
      <w:r>
        <w:t xml:space="preserve"> </w:t>
      </w:r>
      <w:r>
        <w:tab/>
        <w:t>(1 + 2) * 3</w:t>
      </w:r>
      <w:r>
        <w:tab/>
        <w:t>-&gt;</w:t>
      </w:r>
      <w:r>
        <w:tab/>
        <w:t>9</w:t>
      </w:r>
    </w:p>
    <w:p w14:paraId="79C46883" w14:textId="0DC861E0" w:rsidR="299235E6" w:rsidRDefault="299235E6" w:rsidP="76DBE39C">
      <w:pPr>
        <w:pStyle w:val="ListParagraph"/>
        <w:numPr>
          <w:ilvl w:val="2"/>
          <w:numId w:val="39"/>
        </w:numPr>
      </w:pPr>
      <w:r>
        <w:t xml:space="preserve"> </w:t>
      </w:r>
      <w:r>
        <w:tab/>
        <w:t>1 + 2 ^ 2</w:t>
      </w:r>
      <w:r>
        <w:tab/>
      </w:r>
      <w:r>
        <w:tab/>
        <w:t>-&gt;</w:t>
      </w:r>
      <w:r>
        <w:tab/>
        <w:t>5</w:t>
      </w:r>
    </w:p>
    <w:p w14:paraId="6365295A" w14:textId="1DEDDC51" w:rsidR="299235E6" w:rsidRDefault="299235E6" w:rsidP="76DBE39C">
      <w:pPr>
        <w:pStyle w:val="ListParagraph"/>
        <w:numPr>
          <w:ilvl w:val="2"/>
          <w:numId w:val="39"/>
        </w:numPr>
      </w:pPr>
      <w:r>
        <w:t xml:space="preserve"> </w:t>
      </w:r>
      <w:r>
        <w:tab/>
        <w:t xml:space="preserve">(1 + 2) ^ 3 </w:t>
      </w:r>
      <w:r>
        <w:tab/>
        <w:t xml:space="preserve">-&gt; </w:t>
      </w:r>
      <w:r>
        <w:tab/>
        <w:t>27</w:t>
      </w:r>
    </w:p>
    <w:p w14:paraId="03140746" w14:textId="5745A318" w:rsidR="4F2696E1" w:rsidRDefault="4F2696E1" w:rsidP="76DBE39C">
      <w:pPr>
        <w:pStyle w:val="ListParagraph"/>
        <w:numPr>
          <w:ilvl w:val="2"/>
          <w:numId w:val="39"/>
        </w:numPr>
      </w:pPr>
      <w:r>
        <w:t xml:space="preserve"> </w:t>
      </w:r>
      <w:r>
        <w:tab/>
        <w:t>(3 + 2) ^ (1 + 2)</w:t>
      </w:r>
      <w:r>
        <w:tab/>
        <w:t xml:space="preserve">-&gt;  </w:t>
      </w:r>
      <w:r>
        <w:tab/>
        <w:t>125</w:t>
      </w:r>
    </w:p>
    <w:p w14:paraId="63E6EFAF" w14:textId="02939582" w:rsidR="76DBE39C" w:rsidRDefault="76DBE39C" w:rsidP="76DBE39C"/>
    <w:p w14:paraId="53D323AC" w14:textId="670B38E3" w:rsidR="00D67126" w:rsidRDefault="005D58C3" w:rsidP="00F4673F">
      <w:pPr>
        <w:pStyle w:val="Heading1"/>
      </w:pPr>
      <w:bookmarkStart w:id="13" w:name="_Toc152337581"/>
      <w:r>
        <w:lastRenderedPageBreak/>
        <w:t>Advanced Features</w:t>
      </w:r>
      <w:bookmarkEnd w:id="13"/>
    </w:p>
    <w:p w14:paraId="40CC8195" w14:textId="6A267913" w:rsidR="00B22500" w:rsidRPr="00B22500" w:rsidRDefault="6DC449E0" w:rsidP="76DBE39C">
      <w:pPr>
        <w:shd w:val="clear" w:color="auto" w:fill="FFFFFF" w:themeFill="background1"/>
        <w:ind w:left="720"/>
        <w:rPr>
          <w:color w:val="000000" w:themeColor="text1"/>
        </w:rPr>
      </w:pPr>
      <w:r>
        <w:t xml:space="preserve">The calculator will obey the standard order of operations </w:t>
      </w:r>
      <w:r w:rsidR="001647A3">
        <w:t>to</w:t>
      </w:r>
      <w:r>
        <w:t xml:space="preserve"> output mathematically correct answers.</w:t>
      </w:r>
      <w:r w:rsidR="506C4B62">
        <w:t xml:space="preserve"> </w:t>
      </w:r>
      <w:r w:rsidR="001E7415">
        <w:t xml:space="preserve">We decided to introduce some special features specifically to increase the user’s range of possibilities for the </w:t>
      </w:r>
      <w:r w:rsidR="002F793B">
        <w:t>Arithmetic</w:t>
      </w:r>
      <w:r w:rsidR="00170D29">
        <w:t xml:space="preserve"> </w:t>
      </w:r>
      <w:r w:rsidR="002F793B" w:rsidRPr="009C0EB6">
        <w:rPr>
          <w:color w:val="000000" w:themeColor="text1"/>
        </w:rPr>
        <w:t>E</w:t>
      </w:r>
      <w:r w:rsidR="00170D29" w:rsidRPr="009C0EB6">
        <w:rPr>
          <w:color w:val="000000" w:themeColor="text1"/>
        </w:rPr>
        <w:t xml:space="preserve">xpression </w:t>
      </w:r>
      <w:r w:rsidR="002F793B" w:rsidRPr="009C0EB6">
        <w:rPr>
          <w:color w:val="000000" w:themeColor="text1"/>
        </w:rPr>
        <w:t xml:space="preserve">Evaluator. One such change is the allowed use of </w:t>
      </w:r>
      <w:r w:rsidR="00C81B16" w:rsidRPr="009C0EB6">
        <w:rPr>
          <w:color w:val="000000" w:themeColor="text1"/>
          <w:shd w:val="clear" w:color="auto" w:fill="FFFFFF"/>
        </w:rPr>
        <w:t>π</w:t>
      </w:r>
      <w:r w:rsidR="00C15E70" w:rsidRPr="009C0EB6">
        <w:rPr>
          <w:color w:val="000000" w:themeColor="text1"/>
          <w:shd w:val="clear" w:color="auto" w:fill="FFFFFF"/>
        </w:rPr>
        <w:t xml:space="preserve"> (3.14159…)</w:t>
      </w:r>
      <w:r w:rsidR="00C81B16" w:rsidRPr="009C0EB6">
        <w:rPr>
          <w:color w:val="000000" w:themeColor="text1"/>
          <w:shd w:val="clear" w:color="auto" w:fill="FFFFFF"/>
        </w:rPr>
        <w:t xml:space="preserve">, </w:t>
      </w:r>
      <w:r w:rsidR="00820039" w:rsidRPr="009C0EB6">
        <w:rPr>
          <w:color w:val="000000" w:themeColor="text1"/>
          <w:shd w:val="clear" w:color="auto" w:fill="FFFFFF"/>
        </w:rPr>
        <w:t xml:space="preserve">which should be </w:t>
      </w:r>
      <w:r w:rsidR="00C81B16" w:rsidRPr="009C0EB6">
        <w:rPr>
          <w:color w:val="000000" w:themeColor="text1"/>
          <w:shd w:val="clear" w:color="auto" w:fill="FFFFFF"/>
        </w:rPr>
        <w:t xml:space="preserve">denoted </w:t>
      </w:r>
      <w:r w:rsidR="00820039" w:rsidRPr="009C0EB6">
        <w:rPr>
          <w:color w:val="000000" w:themeColor="text1"/>
          <w:shd w:val="clear" w:color="auto" w:fill="FFFFFF"/>
        </w:rPr>
        <w:t xml:space="preserve">as ‘pi’ in input </w:t>
      </w:r>
      <w:r w:rsidR="00C15E70" w:rsidRPr="009C0EB6">
        <w:rPr>
          <w:color w:val="000000" w:themeColor="text1"/>
          <w:shd w:val="clear" w:color="auto" w:fill="FFFFFF" w:themeFill="background1"/>
        </w:rPr>
        <w:t>expressions. Another change is the use of Euler’s number, ‘e’ (</w:t>
      </w:r>
      <w:r w:rsidR="0019228A" w:rsidRPr="009C0EB6">
        <w:rPr>
          <w:color w:val="000000" w:themeColor="text1"/>
          <w:shd w:val="clear" w:color="auto" w:fill="FFFFFF" w:themeFill="background1"/>
        </w:rPr>
        <w:t>2.71828…)</w:t>
      </w:r>
      <w:r w:rsidR="00C15E70" w:rsidRPr="009C0EB6">
        <w:rPr>
          <w:color w:val="000000" w:themeColor="text1"/>
          <w:shd w:val="clear" w:color="auto" w:fill="FFFFFF" w:themeFill="background1"/>
        </w:rPr>
        <w:t>.</w:t>
      </w:r>
      <w:r w:rsidR="0019228A" w:rsidRPr="009C0EB6">
        <w:rPr>
          <w:color w:val="000000" w:themeColor="text1"/>
          <w:shd w:val="clear" w:color="auto" w:fill="FFFFFF" w:themeFill="background1"/>
        </w:rPr>
        <w:t xml:space="preserve"> If used in an input expression, this should be denoted as ‘e’.</w:t>
      </w:r>
    </w:p>
    <w:p w14:paraId="47A3FF2D" w14:textId="0DBF1AC9" w:rsidR="00D67126" w:rsidRDefault="00CD4AF8" w:rsidP="00641CC0">
      <w:pPr>
        <w:pStyle w:val="Heading1"/>
        <w:shd w:val="clear" w:color="auto" w:fill="FFFFFF" w:themeFill="background1"/>
      </w:pPr>
      <w:bookmarkStart w:id="14" w:name="_Toc152337582"/>
      <w:r>
        <w:t>Troubleshooting</w:t>
      </w:r>
      <w:bookmarkEnd w:id="14"/>
    </w:p>
    <w:p w14:paraId="1F2E0A3F" w14:textId="2CEC8A2D" w:rsidR="0019228A" w:rsidRDefault="0019228A" w:rsidP="002342C1">
      <w:pPr>
        <w:pStyle w:val="ListParagraph"/>
        <w:numPr>
          <w:ilvl w:val="0"/>
          <w:numId w:val="38"/>
        </w:numPr>
      </w:pPr>
      <w:r>
        <w:t>In the case that the file does not compi</w:t>
      </w:r>
      <w:r w:rsidR="00CA2961">
        <w:t xml:space="preserve">le, </w:t>
      </w:r>
      <w:r w:rsidR="002342C1">
        <w:t xml:space="preserve">the user should </w:t>
      </w:r>
      <w:r w:rsidR="00243C72">
        <w:t>create</w:t>
      </w:r>
      <w:r w:rsidR="00CA2961">
        <w:t xml:space="preserve"> a new folder and redownload the </w:t>
      </w:r>
      <w:r w:rsidR="00243C72">
        <w:t>original files</w:t>
      </w:r>
      <w:r w:rsidR="00CA2961">
        <w:t xml:space="preserve"> from </w:t>
      </w:r>
      <w:r w:rsidR="578CFB02">
        <w:t>GitHub</w:t>
      </w:r>
      <w:r w:rsidR="00CA2961">
        <w:t>.</w:t>
      </w:r>
      <w:r w:rsidR="00B62E18">
        <w:t xml:space="preserve"> </w:t>
      </w:r>
    </w:p>
    <w:p w14:paraId="452D1C64" w14:textId="50A66E4A" w:rsidR="002342C1" w:rsidRDefault="002342C1" w:rsidP="002342C1">
      <w:pPr>
        <w:pStyle w:val="ListParagraph"/>
        <w:numPr>
          <w:ilvl w:val="0"/>
          <w:numId w:val="38"/>
        </w:numPr>
      </w:pPr>
      <w:r>
        <w:t xml:space="preserve">In the case that the file still does not compile, </w:t>
      </w:r>
      <w:r w:rsidR="00031116">
        <w:t>the user should attempt to compile the file using their terminal and the ‘g++’ command.</w:t>
      </w:r>
    </w:p>
    <w:p w14:paraId="49B8D641" w14:textId="086094CB" w:rsidR="00556E56" w:rsidRPr="0019228A" w:rsidRDefault="00556E56" w:rsidP="002342C1">
      <w:pPr>
        <w:pStyle w:val="ListParagraph"/>
        <w:numPr>
          <w:ilvl w:val="0"/>
          <w:numId w:val="38"/>
        </w:numPr>
      </w:pPr>
      <w:r>
        <w:t xml:space="preserve">If the program executes but raises an error, the user should </w:t>
      </w:r>
      <w:r w:rsidR="00916EDC">
        <w:t>check</w:t>
      </w:r>
      <w:r>
        <w:t xml:space="preserve"> their input expression. Make sure the expression abides by the formatting guidelines </w:t>
      </w:r>
      <w:r w:rsidR="6D5A416D">
        <w:t>posted</w:t>
      </w:r>
      <w:r w:rsidR="00916EDC">
        <w:t xml:space="preserve"> earlier in the document.</w:t>
      </w:r>
    </w:p>
    <w:p w14:paraId="03628B16" w14:textId="7AD586A1" w:rsidR="000C5715" w:rsidRDefault="72C9B875" w:rsidP="000C5715">
      <w:pPr>
        <w:pStyle w:val="ListParagraph"/>
        <w:numPr>
          <w:ilvl w:val="1"/>
          <w:numId w:val="38"/>
        </w:numPr>
      </w:pPr>
      <w:r>
        <w:t>The most common problems are likely to be improper usage of spaces and grouping symbols.</w:t>
      </w:r>
    </w:p>
    <w:p w14:paraId="612E01DF" w14:textId="4BD893BA" w:rsidR="000C5715" w:rsidRDefault="00F44987" w:rsidP="00F44987">
      <w:pPr>
        <w:pStyle w:val="Heading1"/>
      </w:pPr>
      <w:bookmarkStart w:id="15" w:name="_Toc152337583"/>
      <w:r>
        <w:t>Glossary</w:t>
      </w:r>
      <w:bookmarkEnd w:id="15"/>
    </w:p>
    <w:p w14:paraId="35398242" w14:textId="1B4FD1B9" w:rsidR="004076D3" w:rsidRDefault="004076D3" w:rsidP="004076D3">
      <w:pPr>
        <w:pStyle w:val="ListParagraph"/>
        <w:numPr>
          <w:ilvl w:val="0"/>
          <w:numId w:val="43"/>
        </w:numPr>
      </w:pPr>
      <w:r>
        <w:t>Operator(s)</w:t>
      </w:r>
    </w:p>
    <w:p w14:paraId="478E57F8" w14:textId="0B924B9E" w:rsidR="004076D3" w:rsidRDefault="004076D3" w:rsidP="004076D3">
      <w:pPr>
        <w:pStyle w:val="ListParagraph"/>
        <w:numPr>
          <w:ilvl w:val="1"/>
          <w:numId w:val="43"/>
        </w:numPr>
      </w:pPr>
      <w:r>
        <w:t xml:space="preserve">This </w:t>
      </w:r>
      <w:r w:rsidR="00E67D5E">
        <w:t>term encompasses</w:t>
      </w:r>
      <w:r>
        <w:t xml:space="preserve"> the </w:t>
      </w:r>
      <w:r w:rsidR="00E67D5E">
        <w:t>characters used to evaluate the expressions (+, -, *, /, ect.)</w:t>
      </w:r>
    </w:p>
    <w:p w14:paraId="6D25A069" w14:textId="7D46D01C" w:rsidR="00E67D5E" w:rsidRDefault="00E67D5E" w:rsidP="00E67D5E">
      <w:pPr>
        <w:pStyle w:val="ListParagraph"/>
        <w:numPr>
          <w:ilvl w:val="0"/>
          <w:numId w:val="43"/>
        </w:numPr>
      </w:pPr>
      <w:r>
        <w:t>Operand(s)</w:t>
      </w:r>
    </w:p>
    <w:p w14:paraId="527C8836" w14:textId="24151C18" w:rsidR="00E67D5E" w:rsidRDefault="00E67D5E" w:rsidP="00E67D5E">
      <w:pPr>
        <w:pStyle w:val="ListParagraph"/>
        <w:numPr>
          <w:ilvl w:val="1"/>
          <w:numId w:val="43"/>
        </w:numPr>
      </w:pPr>
      <w:r>
        <w:t xml:space="preserve">This term encompasses the </w:t>
      </w:r>
      <w:r w:rsidR="00E357CE">
        <w:t>items that the operators work on</w:t>
      </w:r>
      <w:r w:rsidR="0086456D">
        <w:t xml:space="preserve"> (numbers, e, pi, ect.)</w:t>
      </w:r>
    </w:p>
    <w:p w14:paraId="2DB9F778" w14:textId="77777777" w:rsidR="0086456D" w:rsidRPr="004076D3" w:rsidRDefault="0086456D" w:rsidP="0086456D">
      <w:pPr>
        <w:pStyle w:val="ListParagraph"/>
        <w:ind w:left="2160"/>
      </w:pPr>
    </w:p>
    <w:p w14:paraId="262368F6" w14:textId="103DC981" w:rsidR="00F44987" w:rsidRDefault="00493FCD" w:rsidP="00F44987">
      <w:pPr>
        <w:pStyle w:val="Heading1"/>
      </w:pPr>
      <w:bookmarkStart w:id="16" w:name="_Toc152337584"/>
      <w:r>
        <w:t>FAQs</w:t>
      </w:r>
      <w:bookmarkEnd w:id="16"/>
    </w:p>
    <w:p w14:paraId="0BC914CC" w14:textId="7CD2AFE5" w:rsidR="00493FCD" w:rsidRDefault="00493FCD" w:rsidP="00493FCD">
      <w:pPr>
        <w:pStyle w:val="ListParagraph"/>
        <w:numPr>
          <w:ilvl w:val="0"/>
          <w:numId w:val="42"/>
        </w:numPr>
      </w:pPr>
      <w:r>
        <w:t xml:space="preserve">Why </w:t>
      </w:r>
      <w:r w:rsidR="0019452C">
        <w:t>is the most common error message</w:t>
      </w:r>
      <w:r w:rsidR="007A4EDF">
        <w:t xml:space="preserve"> ‘</w:t>
      </w:r>
      <w:r w:rsidR="00C86C51">
        <w:t>I</w:t>
      </w:r>
      <w:r w:rsidR="00C86C51" w:rsidRPr="00C86C51">
        <w:t>nvalid combinations of operators and operands, or invalid spacing</w:t>
      </w:r>
      <w:r w:rsidR="00C86C51">
        <w:t>.’?</w:t>
      </w:r>
    </w:p>
    <w:p w14:paraId="206F172A" w14:textId="7EF54330" w:rsidR="00C86C51" w:rsidRDefault="00C86C51" w:rsidP="00C86C51">
      <w:pPr>
        <w:pStyle w:val="ListParagraph"/>
        <w:numPr>
          <w:ilvl w:val="1"/>
          <w:numId w:val="42"/>
        </w:numPr>
      </w:pPr>
      <w:r>
        <w:t xml:space="preserve">This is due to error handling redundancy that we incorporated to catch </w:t>
      </w:r>
      <w:r w:rsidR="00DC4909">
        <w:t>fringe case</w:t>
      </w:r>
      <w:r w:rsidR="0042354F">
        <w:t xml:space="preserve"> errors</w:t>
      </w:r>
      <w:r w:rsidR="00C24A16">
        <w:t>.</w:t>
      </w:r>
    </w:p>
    <w:p w14:paraId="2C710848" w14:textId="7530235D" w:rsidR="00C24A16" w:rsidRDefault="00CA6E79" w:rsidP="00C24A16">
      <w:pPr>
        <w:pStyle w:val="ListParagraph"/>
        <w:numPr>
          <w:ilvl w:val="0"/>
          <w:numId w:val="42"/>
        </w:numPr>
      </w:pPr>
      <w:r>
        <w:t xml:space="preserve">What order of operations does the Calculator </w:t>
      </w:r>
      <w:r w:rsidR="0026138B">
        <w:t>p</w:t>
      </w:r>
      <w:r>
        <w:t>arse in?</w:t>
      </w:r>
    </w:p>
    <w:p w14:paraId="04EE9AD5" w14:textId="1B394A29" w:rsidR="004A16D1" w:rsidRDefault="0026138B" w:rsidP="004A16D1">
      <w:pPr>
        <w:pStyle w:val="ListParagraph"/>
        <w:numPr>
          <w:ilvl w:val="1"/>
          <w:numId w:val="42"/>
        </w:numPr>
      </w:pPr>
      <w:r>
        <w:t>The order of operations that is followed is PEMDAS, or Parenthesis, Exponent, Multiplicat</w:t>
      </w:r>
      <w:r w:rsidR="000800EE">
        <w:t>ion/Division</w:t>
      </w:r>
      <w:r w:rsidR="00691B5A">
        <w:t>/Modulo</w:t>
      </w:r>
      <w:r w:rsidR="000800EE">
        <w:t>, and Addition/Subtraction</w:t>
      </w:r>
      <w:r w:rsidR="00485A7F">
        <w:t xml:space="preserve">. </w:t>
      </w:r>
      <w:r w:rsidR="004A16D1">
        <w:t>If two operators are equivalent, they are solved from left to right.</w:t>
      </w:r>
    </w:p>
    <w:p w14:paraId="1BB1492E" w14:textId="74B01F23" w:rsidR="004A16D1" w:rsidRDefault="00F32380" w:rsidP="004A16D1">
      <w:pPr>
        <w:pStyle w:val="ListParagraph"/>
        <w:numPr>
          <w:ilvl w:val="0"/>
          <w:numId w:val="42"/>
        </w:numPr>
      </w:pPr>
      <w:r>
        <w:t>Why make this project when calculators are free online?</w:t>
      </w:r>
    </w:p>
    <w:p w14:paraId="6B35D14B" w14:textId="3A47F913" w:rsidR="00F32380" w:rsidRDefault="00F32380" w:rsidP="00F32380">
      <w:pPr>
        <w:pStyle w:val="ListParagraph"/>
        <w:numPr>
          <w:ilvl w:val="1"/>
          <w:numId w:val="42"/>
        </w:numPr>
      </w:pPr>
      <w:r>
        <w:t>We were told to for our term project, and it can be fun to meet up with friends and make something together.</w:t>
      </w:r>
    </w:p>
    <w:p w14:paraId="3F26A900" w14:textId="6FD27C65" w:rsidR="7B167915" w:rsidRDefault="3015489A" w:rsidP="0322ECBC">
      <w:pPr>
        <w:pStyle w:val="ListParagraph"/>
        <w:numPr>
          <w:ilvl w:val="0"/>
          <w:numId w:val="42"/>
        </w:numPr>
      </w:pPr>
      <w:r>
        <w:t xml:space="preserve">Why isn’t my code running? </w:t>
      </w:r>
      <w:r w:rsidR="5E0870C2">
        <w:t>When I click on the executable, it says “The code execution cannot proceed because libgcc_s_she-1.dll was not found. Reinstalling the program may fix this problem.”</w:t>
      </w:r>
    </w:p>
    <w:p w14:paraId="7FF223A0" w14:textId="07E76DB6" w:rsidR="3015489A" w:rsidRDefault="3015489A" w:rsidP="0322ECBC">
      <w:pPr>
        <w:pStyle w:val="ListParagraph"/>
        <w:numPr>
          <w:ilvl w:val="1"/>
          <w:numId w:val="42"/>
        </w:numPr>
      </w:pPr>
      <w:r>
        <w:t xml:space="preserve">Please make sure you have a GCC compiler </w:t>
      </w:r>
      <w:r w:rsidR="004740F2">
        <w:t>installed,</w:t>
      </w:r>
      <w:r w:rsidR="1FFCA4C9">
        <w:t xml:space="preserve"> and all code is saved to a single file</w:t>
      </w:r>
      <w:r>
        <w:t>. The code will not run from the executable if you do not have a compiler installed. It also will not run if you have a compiler installed on Visual Studio C</w:t>
      </w:r>
      <w:r w:rsidR="1336716B">
        <w:t xml:space="preserve">ode. </w:t>
      </w:r>
    </w:p>
    <w:p w14:paraId="0A6F72B6" w14:textId="77777777" w:rsidR="004A16D1" w:rsidRPr="00493FCD" w:rsidRDefault="004A16D1" w:rsidP="004A16D1">
      <w:pPr>
        <w:ind w:left="720"/>
      </w:pPr>
    </w:p>
    <w:sectPr w:rsidR="004A16D1" w:rsidRPr="00493FCD">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557C" w14:textId="77777777" w:rsidR="00C21AA0" w:rsidRDefault="00C21AA0">
      <w:pPr>
        <w:spacing w:line="240" w:lineRule="auto"/>
      </w:pPr>
      <w:r>
        <w:separator/>
      </w:r>
    </w:p>
  </w:endnote>
  <w:endnote w:type="continuationSeparator" w:id="0">
    <w:p w14:paraId="43FA5442" w14:textId="77777777" w:rsidR="00C21AA0" w:rsidRDefault="00C21AA0">
      <w:pPr>
        <w:spacing w:line="240" w:lineRule="auto"/>
      </w:pPr>
      <w:r>
        <w:continuationSeparator/>
      </w:r>
    </w:p>
  </w:endnote>
  <w:endnote w:type="continuationNotice" w:id="1">
    <w:p w14:paraId="2F5A3199" w14:textId="77777777" w:rsidR="00C21AA0" w:rsidRDefault="00C21A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515646EB" w:rsidR="00D67126" w:rsidRDefault="00D67126">
          <w:pPr>
            <w:jc w:val="center"/>
          </w:pPr>
          <w:r>
            <w:rPr>
              <w:rFonts w:ascii="Symbol" w:eastAsia="Symbol" w:hAnsi="Symbol" w:cs="Symbol"/>
            </w:rPr>
            <w:t>Ó</w:t>
          </w:r>
          <w:r w:rsidR="00284714">
            <w:t xml:space="preserve"> Kansas Instruments™ (not really)</w:t>
          </w:r>
          <w:r>
            <w:t xml:space="preserve">, </w:t>
          </w:r>
          <w:r>
            <w:fldChar w:fldCharType="begin"/>
          </w:r>
          <w:r>
            <w:instrText xml:space="preserve"> DATE \@ "yyyy" </w:instrText>
          </w:r>
          <w:r>
            <w:fldChar w:fldCharType="separate"/>
          </w:r>
          <w:r w:rsidR="00EF065C">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C701" w14:textId="77777777" w:rsidR="00C21AA0" w:rsidRDefault="00C21AA0">
      <w:pPr>
        <w:spacing w:line="240" w:lineRule="auto"/>
      </w:pPr>
      <w:r>
        <w:separator/>
      </w:r>
    </w:p>
  </w:footnote>
  <w:footnote w:type="continuationSeparator" w:id="0">
    <w:p w14:paraId="2BBC7C36" w14:textId="77777777" w:rsidR="00C21AA0" w:rsidRDefault="00C21AA0">
      <w:pPr>
        <w:spacing w:line="240" w:lineRule="auto"/>
      </w:pPr>
      <w:r>
        <w:continuationSeparator/>
      </w:r>
    </w:p>
  </w:footnote>
  <w:footnote w:type="continuationNotice" w:id="1">
    <w:p w14:paraId="0D4EC29B" w14:textId="77777777" w:rsidR="00C21AA0" w:rsidRDefault="00C21A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2BC31E68" w:rsidR="00D67126" w:rsidRDefault="004F4F82">
    <w:pPr>
      <w:pBdr>
        <w:bottom w:val="single" w:sz="6" w:space="1" w:color="auto"/>
      </w:pBdr>
      <w:jc w:val="right"/>
      <w:rPr>
        <w:rFonts w:ascii="Arial" w:hAnsi="Arial"/>
        <w:b/>
        <w:sz w:val="36"/>
      </w:rPr>
    </w:pPr>
    <w:r>
      <w:rPr>
        <w:rFonts w:ascii="Arial" w:hAnsi="Arial"/>
        <w:b/>
        <w:sz w:val="36"/>
      </w:rPr>
      <w:t>Kansas Instruments™ (not really)</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09FAB25E" w:rsidR="00D67126" w:rsidRDefault="004F4F82">
          <w:r>
            <w:t>Arithmetic Expression Evaluator in C++</w:t>
          </w:r>
        </w:p>
      </w:tc>
      <w:tc>
        <w:tcPr>
          <w:tcW w:w="3179" w:type="dxa"/>
        </w:tcPr>
        <w:p w14:paraId="4B560810" w14:textId="15B4DAF1" w:rsidR="00D67126" w:rsidRDefault="00D67126">
          <w:pPr>
            <w:tabs>
              <w:tab w:val="left" w:pos="1135"/>
            </w:tabs>
            <w:spacing w:before="40"/>
            <w:ind w:right="68"/>
          </w:pPr>
          <w:r>
            <w:t xml:space="preserve">  Version:           </w:t>
          </w:r>
          <w:r w:rsidR="004F4F82">
            <w:t>1.</w:t>
          </w:r>
          <w:r w:rsidR="00D517E5">
            <w:t>2</w:t>
          </w:r>
        </w:p>
      </w:tc>
    </w:tr>
    <w:tr w:rsidR="00D67126" w14:paraId="30EDB1C5" w14:textId="77777777">
      <w:tc>
        <w:tcPr>
          <w:tcW w:w="6379" w:type="dxa"/>
        </w:tcPr>
        <w:p w14:paraId="55EE1E4C" w14:textId="478B18BC" w:rsidR="00D67126" w:rsidRDefault="00300B06">
          <w:r>
            <w:t>User Manual</w:t>
          </w:r>
        </w:p>
      </w:tc>
      <w:tc>
        <w:tcPr>
          <w:tcW w:w="3179" w:type="dxa"/>
        </w:tcPr>
        <w:p w14:paraId="2B0D1BBB" w14:textId="2FFCF180" w:rsidR="00EE12D0" w:rsidRDefault="00D67126">
          <w:r>
            <w:t xml:space="preserve">  Date:  </w:t>
          </w:r>
          <w:r w:rsidR="004F4F82">
            <w:t>1</w:t>
          </w:r>
          <w:r w:rsidR="00D517E5">
            <w:t>2/01/2023</w:t>
          </w:r>
        </w:p>
      </w:tc>
    </w:tr>
    <w:tr w:rsidR="00D67126" w14:paraId="39357FF6" w14:textId="77777777">
      <w:tc>
        <w:tcPr>
          <w:tcW w:w="9558" w:type="dxa"/>
          <w:gridSpan w:val="2"/>
        </w:tcPr>
        <w:p w14:paraId="29C9AE6E" w14:textId="7A31C2D3" w:rsidR="00D67126" w:rsidRDefault="00300B06">
          <w:r>
            <w:t>4</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D8898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9C47CE"/>
    <w:multiLevelType w:val="hybridMultilevel"/>
    <w:tmpl w:val="FFFFFFFF"/>
    <w:lvl w:ilvl="0" w:tplc="2FCC070A">
      <w:start w:val="1"/>
      <w:numFmt w:val="bullet"/>
      <w:lvlText w:val=""/>
      <w:lvlJc w:val="left"/>
      <w:pPr>
        <w:ind w:left="720" w:hanging="360"/>
      </w:pPr>
      <w:rPr>
        <w:rFonts w:ascii="Symbol" w:hAnsi="Symbol" w:hint="default"/>
      </w:rPr>
    </w:lvl>
    <w:lvl w:ilvl="1" w:tplc="53D689A6">
      <w:start w:val="1"/>
      <w:numFmt w:val="bullet"/>
      <w:lvlText w:val="-"/>
      <w:lvlJc w:val="left"/>
      <w:pPr>
        <w:ind w:left="1440" w:hanging="360"/>
      </w:pPr>
      <w:rPr>
        <w:rFonts w:ascii="Calibri" w:hAnsi="Calibri" w:hint="default"/>
      </w:rPr>
    </w:lvl>
    <w:lvl w:ilvl="2" w:tplc="079E9332">
      <w:start w:val="1"/>
      <w:numFmt w:val="bullet"/>
      <w:lvlText w:val=""/>
      <w:lvlJc w:val="left"/>
      <w:pPr>
        <w:ind w:left="2160" w:hanging="360"/>
      </w:pPr>
      <w:rPr>
        <w:rFonts w:ascii="Wingdings" w:hAnsi="Wingdings" w:hint="default"/>
      </w:rPr>
    </w:lvl>
    <w:lvl w:ilvl="3" w:tplc="552CED3C">
      <w:start w:val="1"/>
      <w:numFmt w:val="bullet"/>
      <w:lvlText w:val=""/>
      <w:lvlJc w:val="left"/>
      <w:pPr>
        <w:ind w:left="2880" w:hanging="360"/>
      </w:pPr>
      <w:rPr>
        <w:rFonts w:ascii="Symbol" w:hAnsi="Symbol" w:hint="default"/>
      </w:rPr>
    </w:lvl>
    <w:lvl w:ilvl="4" w:tplc="ADBEF2DE">
      <w:start w:val="1"/>
      <w:numFmt w:val="bullet"/>
      <w:lvlText w:val="o"/>
      <w:lvlJc w:val="left"/>
      <w:pPr>
        <w:ind w:left="3600" w:hanging="360"/>
      </w:pPr>
      <w:rPr>
        <w:rFonts w:ascii="Courier New" w:hAnsi="Courier New" w:hint="default"/>
      </w:rPr>
    </w:lvl>
    <w:lvl w:ilvl="5" w:tplc="E338840A">
      <w:start w:val="1"/>
      <w:numFmt w:val="bullet"/>
      <w:lvlText w:val=""/>
      <w:lvlJc w:val="left"/>
      <w:pPr>
        <w:ind w:left="4320" w:hanging="360"/>
      </w:pPr>
      <w:rPr>
        <w:rFonts w:ascii="Wingdings" w:hAnsi="Wingdings" w:hint="default"/>
      </w:rPr>
    </w:lvl>
    <w:lvl w:ilvl="6" w:tplc="0982FAE0">
      <w:start w:val="1"/>
      <w:numFmt w:val="bullet"/>
      <w:lvlText w:val=""/>
      <w:lvlJc w:val="left"/>
      <w:pPr>
        <w:ind w:left="5040" w:hanging="360"/>
      </w:pPr>
      <w:rPr>
        <w:rFonts w:ascii="Symbol" w:hAnsi="Symbol" w:hint="default"/>
      </w:rPr>
    </w:lvl>
    <w:lvl w:ilvl="7" w:tplc="0F28AC54">
      <w:start w:val="1"/>
      <w:numFmt w:val="bullet"/>
      <w:lvlText w:val="o"/>
      <w:lvlJc w:val="left"/>
      <w:pPr>
        <w:ind w:left="5760" w:hanging="360"/>
      </w:pPr>
      <w:rPr>
        <w:rFonts w:ascii="Courier New" w:hAnsi="Courier New" w:hint="default"/>
      </w:rPr>
    </w:lvl>
    <w:lvl w:ilvl="8" w:tplc="C298B45C">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03F87B"/>
    <w:multiLevelType w:val="hybridMultilevel"/>
    <w:tmpl w:val="FFFFFFFF"/>
    <w:lvl w:ilvl="0" w:tplc="FE3E3EE2">
      <w:start w:val="1"/>
      <w:numFmt w:val="bullet"/>
      <w:lvlText w:val=""/>
      <w:lvlJc w:val="left"/>
      <w:pPr>
        <w:ind w:left="720" w:hanging="360"/>
      </w:pPr>
      <w:rPr>
        <w:rFonts w:ascii="Symbol" w:hAnsi="Symbol" w:hint="default"/>
      </w:rPr>
    </w:lvl>
    <w:lvl w:ilvl="1" w:tplc="C096BD98">
      <w:start w:val="1"/>
      <w:numFmt w:val="bullet"/>
      <w:lvlText w:val=""/>
      <w:lvlJc w:val="left"/>
      <w:pPr>
        <w:ind w:left="1440" w:hanging="360"/>
      </w:pPr>
      <w:rPr>
        <w:rFonts w:ascii="Symbol" w:hAnsi="Symbol" w:hint="default"/>
      </w:rPr>
    </w:lvl>
    <w:lvl w:ilvl="2" w:tplc="F8124C82">
      <w:start w:val="1"/>
      <w:numFmt w:val="bullet"/>
      <w:lvlText w:val=""/>
      <w:lvlJc w:val="left"/>
      <w:pPr>
        <w:ind w:left="2160" w:hanging="360"/>
      </w:pPr>
      <w:rPr>
        <w:rFonts w:ascii="Wingdings" w:hAnsi="Wingdings" w:hint="default"/>
      </w:rPr>
    </w:lvl>
    <w:lvl w:ilvl="3" w:tplc="8DDA8560">
      <w:start w:val="1"/>
      <w:numFmt w:val="bullet"/>
      <w:lvlText w:val=""/>
      <w:lvlJc w:val="left"/>
      <w:pPr>
        <w:ind w:left="2880" w:hanging="360"/>
      </w:pPr>
      <w:rPr>
        <w:rFonts w:ascii="Symbol" w:hAnsi="Symbol" w:hint="default"/>
      </w:rPr>
    </w:lvl>
    <w:lvl w:ilvl="4" w:tplc="2058548C">
      <w:start w:val="1"/>
      <w:numFmt w:val="bullet"/>
      <w:lvlText w:val="o"/>
      <w:lvlJc w:val="left"/>
      <w:pPr>
        <w:ind w:left="3600" w:hanging="360"/>
      </w:pPr>
      <w:rPr>
        <w:rFonts w:ascii="Courier New" w:hAnsi="Courier New" w:hint="default"/>
      </w:rPr>
    </w:lvl>
    <w:lvl w:ilvl="5" w:tplc="F9B2BCEC">
      <w:start w:val="1"/>
      <w:numFmt w:val="bullet"/>
      <w:lvlText w:val=""/>
      <w:lvlJc w:val="left"/>
      <w:pPr>
        <w:ind w:left="4320" w:hanging="360"/>
      </w:pPr>
      <w:rPr>
        <w:rFonts w:ascii="Wingdings" w:hAnsi="Wingdings" w:hint="default"/>
      </w:rPr>
    </w:lvl>
    <w:lvl w:ilvl="6" w:tplc="2EE42BDA">
      <w:start w:val="1"/>
      <w:numFmt w:val="bullet"/>
      <w:lvlText w:val=""/>
      <w:lvlJc w:val="left"/>
      <w:pPr>
        <w:ind w:left="5040" w:hanging="360"/>
      </w:pPr>
      <w:rPr>
        <w:rFonts w:ascii="Symbol" w:hAnsi="Symbol" w:hint="default"/>
      </w:rPr>
    </w:lvl>
    <w:lvl w:ilvl="7" w:tplc="96F82BDC">
      <w:start w:val="1"/>
      <w:numFmt w:val="bullet"/>
      <w:lvlText w:val="o"/>
      <w:lvlJc w:val="left"/>
      <w:pPr>
        <w:ind w:left="5760" w:hanging="360"/>
      </w:pPr>
      <w:rPr>
        <w:rFonts w:ascii="Courier New" w:hAnsi="Courier New" w:hint="default"/>
      </w:rPr>
    </w:lvl>
    <w:lvl w:ilvl="8" w:tplc="E24CF7F8">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7576DE"/>
    <w:multiLevelType w:val="hybridMultilevel"/>
    <w:tmpl w:val="FFFFFFFF"/>
    <w:lvl w:ilvl="0" w:tplc="8BDE28D8">
      <w:start w:val="1"/>
      <w:numFmt w:val="bullet"/>
      <w:lvlText w:val=""/>
      <w:lvlJc w:val="left"/>
      <w:pPr>
        <w:ind w:left="1440" w:hanging="360"/>
      </w:pPr>
      <w:rPr>
        <w:rFonts w:ascii="Symbol" w:hAnsi="Symbol" w:hint="default"/>
      </w:rPr>
    </w:lvl>
    <w:lvl w:ilvl="1" w:tplc="3E5CA65A">
      <w:start w:val="1"/>
      <w:numFmt w:val="bullet"/>
      <w:lvlText w:val="o"/>
      <w:lvlJc w:val="left"/>
      <w:pPr>
        <w:ind w:left="2160" w:hanging="360"/>
      </w:pPr>
      <w:rPr>
        <w:rFonts w:ascii="Courier New" w:hAnsi="Courier New" w:hint="default"/>
      </w:rPr>
    </w:lvl>
    <w:lvl w:ilvl="2" w:tplc="4942E9E8">
      <w:start w:val="1"/>
      <w:numFmt w:val="bullet"/>
      <w:lvlText w:val=""/>
      <w:lvlJc w:val="left"/>
      <w:pPr>
        <w:ind w:left="2880" w:hanging="360"/>
      </w:pPr>
      <w:rPr>
        <w:rFonts w:ascii="Wingdings" w:hAnsi="Wingdings" w:hint="default"/>
      </w:rPr>
    </w:lvl>
    <w:lvl w:ilvl="3" w:tplc="F1B09A30">
      <w:start w:val="1"/>
      <w:numFmt w:val="bullet"/>
      <w:lvlText w:val=""/>
      <w:lvlJc w:val="left"/>
      <w:pPr>
        <w:ind w:left="3600" w:hanging="360"/>
      </w:pPr>
      <w:rPr>
        <w:rFonts w:ascii="Symbol" w:hAnsi="Symbol" w:hint="default"/>
      </w:rPr>
    </w:lvl>
    <w:lvl w:ilvl="4" w:tplc="ABC8C924">
      <w:start w:val="1"/>
      <w:numFmt w:val="bullet"/>
      <w:lvlText w:val="o"/>
      <w:lvlJc w:val="left"/>
      <w:pPr>
        <w:ind w:left="4320" w:hanging="360"/>
      </w:pPr>
      <w:rPr>
        <w:rFonts w:ascii="Courier New" w:hAnsi="Courier New" w:hint="default"/>
      </w:rPr>
    </w:lvl>
    <w:lvl w:ilvl="5" w:tplc="2914682C">
      <w:start w:val="1"/>
      <w:numFmt w:val="bullet"/>
      <w:lvlText w:val=""/>
      <w:lvlJc w:val="left"/>
      <w:pPr>
        <w:ind w:left="5040" w:hanging="360"/>
      </w:pPr>
      <w:rPr>
        <w:rFonts w:ascii="Wingdings" w:hAnsi="Wingdings" w:hint="default"/>
      </w:rPr>
    </w:lvl>
    <w:lvl w:ilvl="6" w:tplc="BC2ED58C">
      <w:start w:val="1"/>
      <w:numFmt w:val="bullet"/>
      <w:lvlText w:val=""/>
      <w:lvlJc w:val="left"/>
      <w:pPr>
        <w:ind w:left="5760" w:hanging="360"/>
      </w:pPr>
      <w:rPr>
        <w:rFonts w:ascii="Symbol" w:hAnsi="Symbol" w:hint="default"/>
      </w:rPr>
    </w:lvl>
    <w:lvl w:ilvl="7" w:tplc="EB9C3FB0">
      <w:start w:val="1"/>
      <w:numFmt w:val="bullet"/>
      <w:lvlText w:val="o"/>
      <w:lvlJc w:val="left"/>
      <w:pPr>
        <w:ind w:left="6480" w:hanging="360"/>
      </w:pPr>
      <w:rPr>
        <w:rFonts w:ascii="Courier New" w:hAnsi="Courier New" w:hint="default"/>
      </w:rPr>
    </w:lvl>
    <w:lvl w:ilvl="8" w:tplc="BE64B7E0">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9006B"/>
    <w:multiLevelType w:val="multilevel"/>
    <w:tmpl w:val="829066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97B2C2A"/>
    <w:multiLevelType w:val="hybridMultilevel"/>
    <w:tmpl w:val="FFFFFFFF"/>
    <w:lvl w:ilvl="0" w:tplc="CB369220">
      <w:start w:val="1"/>
      <w:numFmt w:val="bullet"/>
      <w:lvlText w:val=""/>
      <w:lvlJc w:val="left"/>
      <w:pPr>
        <w:ind w:left="2160" w:hanging="360"/>
      </w:pPr>
      <w:rPr>
        <w:rFonts w:ascii="Symbol" w:hAnsi="Symbol" w:hint="default"/>
      </w:rPr>
    </w:lvl>
    <w:lvl w:ilvl="1" w:tplc="7F44BD06">
      <w:start w:val="1"/>
      <w:numFmt w:val="bullet"/>
      <w:lvlText w:val="o"/>
      <w:lvlJc w:val="left"/>
      <w:pPr>
        <w:ind w:left="2880" w:hanging="360"/>
      </w:pPr>
      <w:rPr>
        <w:rFonts w:ascii="Courier New" w:hAnsi="Courier New" w:hint="default"/>
      </w:rPr>
    </w:lvl>
    <w:lvl w:ilvl="2" w:tplc="18F8469A">
      <w:start w:val="1"/>
      <w:numFmt w:val="bullet"/>
      <w:lvlText w:val=""/>
      <w:lvlJc w:val="left"/>
      <w:pPr>
        <w:ind w:left="3600" w:hanging="360"/>
      </w:pPr>
      <w:rPr>
        <w:rFonts w:ascii="Wingdings" w:hAnsi="Wingdings" w:hint="default"/>
      </w:rPr>
    </w:lvl>
    <w:lvl w:ilvl="3" w:tplc="F7E0D052">
      <w:start w:val="1"/>
      <w:numFmt w:val="bullet"/>
      <w:lvlText w:val=""/>
      <w:lvlJc w:val="left"/>
      <w:pPr>
        <w:ind w:left="4320" w:hanging="360"/>
      </w:pPr>
      <w:rPr>
        <w:rFonts w:ascii="Symbol" w:hAnsi="Symbol" w:hint="default"/>
      </w:rPr>
    </w:lvl>
    <w:lvl w:ilvl="4" w:tplc="77D4A5F0">
      <w:start w:val="1"/>
      <w:numFmt w:val="bullet"/>
      <w:lvlText w:val="o"/>
      <w:lvlJc w:val="left"/>
      <w:pPr>
        <w:ind w:left="5040" w:hanging="360"/>
      </w:pPr>
      <w:rPr>
        <w:rFonts w:ascii="Courier New" w:hAnsi="Courier New" w:hint="default"/>
      </w:rPr>
    </w:lvl>
    <w:lvl w:ilvl="5" w:tplc="679AFB70">
      <w:start w:val="1"/>
      <w:numFmt w:val="bullet"/>
      <w:lvlText w:val=""/>
      <w:lvlJc w:val="left"/>
      <w:pPr>
        <w:ind w:left="5760" w:hanging="360"/>
      </w:pPr>
      <w:rPr>
        <w:rFonts w:ascii="Wingdings" w:hAnsi="Wingdings" w:hint="default"/>
      </w:rPr>
    </w:lvl>
    <w:lvl w:ilvl="6" w:tplc="A3DE2D8C">
      <w:start w:val="1"/>
      <w:numFmt w:val="bullet"/>
      <w:lvlText w:val=""/>
      <w:lvlJc w:val="left"/>
      <w:pPr>
        <w:ind w:left="6480" w:hanging="360"/>
      </w:pPr>
      <w:rPr>
        <w:rFonts w:ascii="Symbol" w:hAnsi="Symbol" w:hint="default"/>
      </w:rPr>
    </w:lvl>
    <w:lvl w:ilvl="7" w:tplc="E1087534">
      <w:start w:val="1"/>
      <w:numFmt w:val="bullet"/>
      <w:lvlText w:val="o"/>
      <w:lvlJc w:val="left"/>
      <w:pPr>
        <w:ind w:left="7200" w:hanging="360"/>
      </w:pPr>
      <w:rPr>
        <w:rFonts w:ascii="Courier New" w:hAnsi="Courier New" w:hint="default"/>
      </w:rPr>
    </w:lvl>
    <w:lvl w:ilvl="8" w:tplc="BAA4B5C2">
      <w:start w:val="1"/>
      <w:numFmt w:val="bullet"/>
      <w:lvlText w:val=""/>
      <w:lvlJc w:val="left"/>
      <w:pPr>
        <w:ind w:left="792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447EC6"/>
    <w:multiLevelType w:val="hybridMultilevel"/>
    <w:tmpl w:val="FFFFFFFF"/>
    <w:lvl w:ilvl="0" w:tplc="83AAB3B0">
      <w:start w:val="1"/>
      <w:numFmt w:val="bullet"/>
      <w:lvlText w:val=""/>
      <w:lvlJc w:val="left"/>
      <w:pPr>
        <w:ind w:left="720" w:hanging="360"/>
      </w:pPr>
      <w:rPr>
        <w:rFonts w:ascii="Symbol" w:hAnsi="Symbol" w:hint="default"/>
      </w:rPr>
    </w:lvl>
    <w:lvl w:ilvl="1" w:tplc="D74C3FC2">
      <w:start w:val="1"/>
      <w:numFmt w:val="bullet"/>
      <w:lvlText w:val=""/>
      <w:lvlJc w:val="left"/>
      <w:pPr>
        <w:ind w:left="1440" w:hanging="360"/>
      </w:pPr>
      <w:rPr>
        <w:rFonts w:ascii="Symbol" w:hAnsi="Symbol" w:hint="default"/>
      </w:rPr>
    </w:lvl>
    <w:lvl w:ilvl="2" w:tplc="5100E6B6">
      <w:start w:val="1"/>
      <w:numFmt w:val="bullet"/>
      <w:lvlText w:val=""/>
      <w:lvlJc w:val="left"/>
      <w:pPr>
        <w:ind w:left="2160" w:hanging="360"/>
      </w:pPr>
      <w:rPr>
        <w:rFonts w:ascii="Wingdings" w:hAnsi="Wingdings" w:hint="default"/>
      </w:rPr>
    </w:lvl>
    <w:lvl w:ilvl="3" w:tplc="5CA23EE8">
      <w:start w:val="1"/>
      <w:numFmt w:val="bullet"/>
      <w:lvlText w:val=""/>
      <w:lvlJc w:val="left"/>
      <w:pPr>
        <w:ind w:left="2880" w:hanging="360"/>
      </w:pPr>
      <w:rPr>
        <w:rFonts w:ascii="Symbol" w:hAnsi="Symbol" w:hint="default"/>
      </w:rPr>
    </w:lvl>
    <w:lvl w:ilvl="4" w:tplc="9F726F72">
      <w:start w:val="1"/>
      <w:numFmt w:val="bullet"/>
      <w:lvlText w:val="o"/>
      <w:lvlJc w:val="left"/>
      <w:pPr>
        <w:ind w:left="3600" w:hanging="360"/>
      </w:pPr>
      <w:rPr>
        <w:rFonts w:ascii="Courier New" w:hAnsi="Courier New" w:hint="default"/>
      </w:rPr>
    </w:lvl>
    <w:lvl w:ilvl="5" w:tplc="FE663AAE">
      <w:start w:val="1"/>
      <w:numFmt w:val="bullet"/>
      <w:lvlText w:val=""/>
      <w:lvlJc w:val="left"/>
      <w:pPr>
        <w:ind w:left="4320" w:hanging="360"/>
      </w:pPr>
      <w:rPr>
        <w:rFonts w:ascii="Wingdings" w:hAnsi="Wingdings" w:hint="default"/>
      </w:rPr>
    </w:lvl>
    <w:lvl w:ilvl="6" w:tplc="A476CB0E">
      <w:start w:val="1"/>
      <w:numFmt w:val="bullet"/>
      <w:lvlText w:val=""/>
      <w:lvlJc w:val="left"/>
      <w:pPr>
        <w:ind w:left="5040" w:hanging="360"/>
      </w:pPr>
      <w:rPr>
        <w:rFonts w:ascii="Symbol" w:hAnsi="Symbol" w:hint="default"/>
      </w:rPr>
    </w:lvl>
    <w:lvl w:ilvl="7" w:tplc="5C98C4B4">
      <w:start w:val="1"/>
      <w:numFmt w:val="bullet"/>
      <w:lvlText w:val="o"/>
      <w:lvlJc w:val="left"/>
      <w:pPr>
        <w:ind w:left="5760" w:hanging="360"/>
      </w:pPr>
      <w:rPr>
        <w:rFonts w:ascii="Courier New" w:hAnsi="Courier New" w:hint="default"/>
      </w:rPr>
    </w:lvl>
    <w:lvl w:ilvl="8" w:tplc="ADC275F6">
      <w:start w:val="1"/>
      <w:numFmt w:val="bullet"/>
      <w:lvlText w:val=""/>
      <w:lvlJc w:val="left"/>
      <w:pPr>
        <w:ind w:left="6480" w:hanging="360"/>
      </w:pPr>
      <w:rPr>
        <w:rFonts w:ascii="Wingdings" w:hAnsi="Wingdings" w:hint="default"/>
      </w:rPr>
    </w:lvl>
  </w:abstractNum>
  <w:abstractNum w:abstractNumId="14" w15:restartNumberingAfterBreak="0">
    <w:nsid w:val="30EC96F7"/>
    <w:multiLevelType w:val="hybridMultilevel"/>
    <w:tmpl w:val="FFFFFFFF"/>
    <w:lvl w:ilvl="0" w:tplc="31A25B66">
      <w:start w:val="1"/>
      <w:numFmt w:val="bullet"/>
      <w:lvlText w:val=""/>
      <w:lvlJc w:val="left"/>
      <w:pPr>
        <w:ind w:left="720" w:hanging="360"/>
      </w:pPr>
      <w:rPr>
        <w:rFonts w:ascii="Symbol" w:hAnsi="Symbol" w:hint="default"/>
      </w:rPr>
    </w:lvl>
    <w:lvl w:ilvl="1" w:tplc="DFDEF0FA">
      <w:start w:val="1"/>
      <w:numFmt w:val="bullet"/>
      <w:lvlText w:val="-"/>
      <w:lvlJc w:val="left"/>
      <w:pPr>
        <w:ind w:left="1440" w:hanging="360"/>
      </w:pPr>
      <w:rPr>
        <w:rFonts w:ascii="Calibri" w:hAnsi="Calibri" w:hint="default"/>
      </w:rPr>
    </w:lvl>
    <w:lvl w:ilvl="2" w:tplc="69BE3CE4">
      <w:start w:val="1"/>
      <w:numFmt w:val="bullet"/>
      <w:lvlText w:val=""/>
      <w:lvlJc w:val="left"/>
      <w:pPr>
        <w:ind w:left="2160" w:hanging="360"/>
      </w:pPr>
      <w:rPr>
        <w:rFonts w:ascii="Wingdings" w:hAnsi="Wingdings" w:hint="default"/>
      </w:rPr>
    </w:lvl>
    <w:lvl w:ilvl="3" w:tplc="61EC1004">
      <w:start w:val="1"/>
      <w:numFmt w:val="bullet"/>
      <w:lvlText w:val=""/>
      <w:lvlJc w:val="left"/>
      <w:pPr>
        <w:ind w:left="2880" w:hanging="360"/>
      </w:pPr>
      <w:rPr>
        <w:rFonts w:ascii="Symbol" w:hAnsi="Symbol" w:hint="default"/>
      </w:rPr>
    </w:lvl>
    <w:lvl w:ilvl="4" w:tplc="BD7E38F4">
      <w:start w:val="1"/>
      <w:numFmt w:val="bullet"/>
      <w:lvlText w:val="o"/>
      <w:lvlJc w:val="left"/>
      <w:pPr>
        <w:ind w:left="3600" w:hanging="360"/>
      </w:pPr>
      <w:rPr>
        <w:rFonts w:ascii="Courier New" w:hAnsi="Courier New" w:hint="default"/>
      </w:rPr>
    </w:lvl>
    <w:lvl w:ilvl="5" w:tplc="33A6F15E">
      <w:start w:val="1"/>
      <w:numFmt w:val="bullet"/>
      <w:lvlText w:val=""/>
      <w:lvlJc w:val="left"/>
      <w:pPr>
        <w:ind w:left="4320" w:hanging="360"/>
      </w:pPr>
      <w:rPr>
        <w:rFonts w:ascii="Wingdings" w:hAnsi="Wingdings" w:hint="default"/>
      </w:rPr>
    </w:lvl>
    <w:lvl w:ilvl="6" w:tplc="2C88CA90">
      <w:start w:val="1"/>
      <w:numFmt w:val="bullet"/>
      <w:lvlText w:val=""/>
      <w:lvlJc w:val="left"/>
      <w:pPr>
        <w:ind w:left="5040" w:hanging="360"/>
      </w:pPr>
      <w:rPr>
        <w:rFonts w:ascii="Symbol" w:hAnsi="Symbol" w:hint="default"/>
      </w:rPr>
    </w:lvl>
    <w:lvl w:ilvl="7" w:tplc="83D02374">
      <w:start w:val="1"/>
      <w:numFmt w:val="bullet"/>
      <w:lvlText w:val="o"/>
      <w:lvlJc w:val="left"/>
      <w:pPr>
        <w:ind w:left="5760" w:hanging="360"/>
      </w:pPr>
      <w:rPr>
        <w:rFonts w:ascii="Courier New" w:hAnsi="Courier New" w:hint="default"/>
      </w:rPr>
    </w:lvl>
    <w:lvl w:ilvl="8" w:tplc="7AA22422">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BB7949"/>
    <w:multiLevelType w:val="hybridMultilevel"/>
    <w:tmpl w:val="801AC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C65ABD"/>
    <w:multiLevelType w:val="hybridMultilevel"/>
    <w:tmpl w:val="FFFFFFFF"/>
    <w:lvl w:ilvl="0" w:tplc="27CAE7D0">
      <w:start w:val="1"/>
      <w:numFmt w:val="bullet"/>
      <w:lvlText w:val=""/>
      <w:lvlJc w:val="left"/>
      <w:pPr>
        <w:ind w:left="720" w:hanging="360"/>
      </w:pPr>
      <w:rPr>
        <w:rFonts w:ascii="Symbol" w:hAnsi="Symbol" w:hint="default"/>
      </w:rPr>
    </w:lvl>
    <w:lvl w:ilvl="1" w:tplc="98543F24">
      <w:start w:val="1"/>
      <w:numFmt w:val="bullet"/>
      <w:lvlText w:val="-"/>
      <w:lvlJc w:val="left"/>
      <w:pPr>
        <w:ind w:left="1440" w:hanging="360"/>
      </w:pPr>
      <w:rPr>
        <w:rFonts w:ascii="Calibri" w:hAnsi="Calibri" w:hint="default"/>
      </w:rPr>
    </w:lvl>
    <w:lvl w:ilvl="2" w:tplc="BA2A6668">
      <w:start w:val="1"/>
      <w:numFmt w:val="bullet"/>
      <w:lvlText w:val=""/>
      <w:lvlJc w:val="left"/>
      <w:pPr>
        <w:ind w:left="2160" w:hanging="360"/>
      </w:pPr>
      <w:rPr>
        <w:rFonts w:ascii="Wingdings" w:hAnsi="Wingdings" w:hint="default"/>
      </w:rPr>
    </w:lvl>
    <w:lvl w:ilvl="3" w:tplc="FAAE91D2">
      <w:start w:val="1"/>
      <w:numFmt w:val="bullet"/>
      <w:lvlText w:val=""/>
      <w:lvlJc w:val="left"/>
      <w:pPr>
        <w:ind w:left="2880" w:hanging="360"/>
      </w:pPr>
      <w:rPr>
        <w:rFonts w:ascii="Symbol" w:hAnsi="Symbol" w:hint="default"/>
      </w:rPr>
    </w:lvl>
    <w:lvl w:ilvl="4" w:tplc="9C1A2A16">
      <w:start w:val="1"/>
      <w:numFmt w:val="bullet"/>
      <w:lvlText w:val="o"/>
      <w:lvlJc w:val="left"/>
      <w:pPr>
        <w:ind w:left="3600" w:hanging="360"/>
      </w:pPr>
      <w:rPr>
        <w:rFonts w:ascii="Courier New" w:hAnsi="Courier New" w:hint="default"/>
      </w:rPr>
    </w:lvl>
    <w:lvl w:ilvl="5" w:tplc="D5801B52">
      <w:start w:val="1"/>
      <w:numFmt w:val="bullet"/>
      <w:lvlText w:val=""/>
      <w:lvlJc w:val="left"/>
      <w:pPr>
        <w:ind w:left="4320" w:hanging="360"/>
      </w:pPr>
      <w:rPr>
        <w:rFonts w:ascii="Wingdings" w:hAnsi="Wingdings" w:hint="default"/>
      </w:rPr>
    </w:lvl>
    <w:lvl w:ilvl="6" w:tplc="5BB257BA">
      <w:start w:val="1"/>
      <w:numFmt w:val="bullet"/>
      <w:lvlText w:val=""/>
      <w:lvlJc w:val="left"/>
      <w:pPr>
        <w:ind w:left="5040" w:hanging="360"/>
      </w:pPr>
      <w:rPr>
        <w:rFonts w:ascii="Symbol" w:hAnsi="Symbol" w:hint="default"/>
      </w:rPr>
    </w:lvl>
    <w:lvl w:ilvl="7" w:tplc="09E05A70">
      <w:start w:val="1"/>
      <w:numFmt w:val="bullet"/>
      <w:lvlText w:val="o"/>
      <w:lvlJc w:val="left"/>
      <w:pPr>
        <w:ind w:left="5760" w:hanging="360"/>
      </w:pPr>
      <w:rPr>
        <w:rFonts w:ascii="Courier New" w:hAnsi="Courier New" w:hint="default"/>
      </w:rPr>
    </w:lvl>
    <w:lvl w:ilvl="8" w:tplc="F93E6114">
      <w:start w:val="1"/>
      <w:numFmt w:val="bullet"/>
      <w:lvlText w:val=""/>
      <w:lvlJc w:val="left"/>
      <w:pPr>
        <w:ind w:left="6480" w:hanging="360"/>
      </w:pPr>
      <w:rPr>
        <w:rFonts w:ascii="Wingdings" w:hAnsi="Wingdings" w:hint="default"/>
      </w:rPr>
    </w:lvl>
  </w:abstractNum>
  <w:abstractNum w:abstractNumId="20" w15:restartNumberingAfterBreak="0">
    <w:nsid w:val="359DE43A"/>
    <w:multiLevelType w:val="hybridMultilevel"/>
    <w:tmpl w:val="FFFFFFFF"/>
    <w:lvl w:ilvl="0" w:tplc="65862FDC">
      <w:start w:val="1"/>
      <w:numFmt w:val="bullet"/>
      <w:lvlText w:val=""/>
      <w:lvlJc w:val="left"/>
      <w:pPr>
        <w:ind w:left="2160" w:hanging="360"/>
      </w:pPr>
      <w:rPr>
        <w:rFonts w:ascii="Symbol" w:hAnsi="Symbol" w:hint="default"/>
      </w:rPr>
    </w:lvl>
    <w:lvl w:ilvl="1" w:tplc="539CD776">
      <w:start w:val="1"/>
      <w:numFmt w:val="bullet"/>
      <w:lvlText w:val="o"/>
      <w:lvlJc w:val="left"/>
      <w:pPr>
        <w:ind w:left="2880" w:hanging="360"/>
      </w:pPr>
      <w:rPr>
        <w:rFonts w:ascii="Courier New" w:hAnsi="Courier New" w:hint="default"/>
      </w:rPr>
    </w:lvl>
    <w:lvl w:ilvl="2" w:tplc="7DF0E940">
      <w:start w:val="1"/>
      <w:numFmt w:val="bullet"/>
      <w:lvlText w:val=""/>
      <w:lvlJc w:val="left"/>
      <w:pPr>
        <w:ind w:left="3600" w:hanging="360"/>
      </w:pPr>
      <w:rPr>
        <w:rFonts w:ascii="Wingdings" w:hAnsi="Wingdings" w:hint="default"/>
      </w:rPr>
    </w:lvl>
    <w:lvl w:ilvl="3" w:tplc="D5F4769A">
      <w:start w:val="1"/>
      <w:numFmt w:val="bullet"/>
      <w:lvlText w:val=""/>
      <w:lvlJc w:val="left"/>
      <w:pPr>
        <w:ind w:left="4320" w:hanging="360"/>
      </w:pPr>
      <w:rPr>
        <w:rFonts w:ascii="Symbol" w:hAnsi="Symbol" w:hint="default"/>
      </w:rPr>
    </w:lvl>
    <w:lvl w:ilvl="4" w:tplc="61986A06">
      <w:start w:val="1"/>
      <w:numFmt w:val="bullet"/>
      <w:lvlText w:val="o"/>
      <w:lvlJc w:val="left"/>
      <w:pPr>
        <w:ind w:left="5040" w:hanging="360"/>
      </w:pPr>
      <w:rPr>
        <w:rFonts w:ascii="Courier New" w:hAnsi="Courier New" w:hint="default"/>
      </w:rPr>
    </w:lvl>
    <w:lvl w:ilvl="5" w:tplc="E01C54A0">
      <w:start w:val="1"/>
      <w:numFmt w:val="bullet"/>
      <w:lvlText w:val=""/>
      <w:lvlJc w:val="left"/>
      <w:pPr>
        <w:ind w:left="5760" w:hanging="360"/>
      </w:pPr>
      <w:rPr>
        <w:rFonts w:ascii="Wingdings" w:hAnsi="Wingdings" w:hint="default"/>
      </w:rPr>
    </w:lvl>
    <w:lvl w:ilvl="6" w:tplc="FE8E4E88">
      <w:start w:val="1"/>
      <w:numFmt w:val="bullet"/>
      <w:lvlText w:val=""/>
      <w:lvlJc w:val="left"/>
      <w:pPr>
        <w:ind w:left="6480" w:hanging="360"/>
      </w:pPr>
      <w:rPr>
        <w:rFonts w:ascii="Symbol" w:hAnsi="Symbol" w:hint="default"/>
      </w:rPr>
    </w:lvl>
    <w:lvl w:ilvl="7" w:tplc="30407E6C">
      <w:start w:val="1"/>
      <w:numFmt w:val="bullet"/>
      <w:lvlText w:val="o"/>
      <w:lvlJc w:val="left"/>
      <w:pPr>
        <w:ind w:left="7200" w:hanging="360"/>
      </w:pPr>
      <w:rPr>
        <w:rFonts w:ascii="Courier New" w:hAnsi="Courier New" w:hint="default"/>
      </w:rPr>
    </w:lvl>
    <w:lvl w:ilvl="8" w:tplc="75D4B56C">
      <w:start w:val="1"/>
      <w:numFmt w:val="bullet"/>
      <w:lvlText w:val=""/>
      <w:lvlJc w:val="left"/>
      <w:pPr>
        <w:ind w:left="7920" w:hanging="360"/>
      </w:pPr>
      <w:rPr>
        <w:rFonts w:ascii="Wingdings" w:hAnsi="Wingdings"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07D643"/>
    <w:multiLevelType w:val="hybridMultilevel"/>
    <w:tmpl w:val="FFFFFFFF"/>
    <w:lvl w:ilvl="0" w:tplc="0D143EA2">
      <w:start w:val="1"/>
      <w:numFmt w:val="bullet"/>
      <w:lvlText w:val=""/>
      <w:lvlJc w:val="left"/>
      <w:pPr>
        <w:ind w:left="720" w:hanging="360"/>
      </w:pPr>
      <w:rPr>
        <w:rFonts w:ascii="Symbol" w:hAnsi="Symbol" w:hint="default"/>
      </w:rPr>
    </w:lvl>
    <w:lvl w:ilvl="1" w:tplc="24DA2348">
      <w:start w:val="1"/>
      <w:numFmt w:val="bullet"/>
      <w:lvlText w:val="-"/>
      <w:lvlJc w:val="left"/>
      <w:pPr>
        <w:ind w:left="1440" w:hanging="360"/>
      </w:pPr>
      <w:rPr>
        <w:rFonts w:ascii="Calibri" w:hAnsi="Calibri" w:hint="default"/>
      </w:rPr>
    </w:lvl>
    <w:lvl w:ilvl="2" w:tplc="C9428884">
      <w:start w:val="1"/>
      <w:numFmt w:val="bullet"/>
      <w:lvlText w:val=""/>
      <w:lvlJc w:val="left"/>
      <w:pPr>
        <w:ind w:left="2160" w:hanging="360"/>
      </w:pPr>
      <w:rPr>
        <w:rFonts w:ascii="Wingdings" w:hAnsi="Wingdings" w:hint="default"/>
      </w:rPr>
    </w:lvl>
    <w:lvl w:ilvl="3" w:tplc="B66E14E0">
      <w:start w:val="1"/>
      <w:numFmt w:val="bullet"/>
      <w:lvlText w:val=""/>
      <w:lvlJc w:val="left"/>
      <w:pPr>
        <w:ind w:left="2880" w:hanging="360"/>
      </w:pPr>
      <w:rPr>
        <w:rFonts w:ascii="Symbol" w:hAnsi="Symbol" w:hint="default"/>
      </w:rPr>
    </w:lvl>
    <w:lvl w:ilvl="4" w:tplc="2094261C">
      <w:start w:val="1"/>
      <w:numFmt w:val="bullet"/>
      <w:lvlText w:val="o"/>
      <w:lvlJc w:val="left"/>
      <w:pPr>
        <w:ind w:left="3600" w:hanging="360"/>
      </w:pPr>
      <w:rPr>
        <w:rFonts w:ascii="Courier New" w:hAnsi="Courier New" w:hint="default"/>
      </w:rPr>
    </w:lvl>
    <w:lvl w:ilvl="5" w:tplc="7D8E147A">
      <w:start w:val="1"/>
      <w:numFmt w:val="bullet"/>
      <w:lvlText w:val=""/>
      <w:lvlJc w:val="left"/>
      <w:pPr>
        <w:ind w:left="4320" w:hanging="360"/>
      </w:pPr>
      <w:rPr>
        <w:rFonts w:ascii="Wingdings" w:hAnsi="Wingdings" w:hint="default"/>
      </w:rPr>
    </w:lvl>
    <w:lvl w:ilvl="6" w:tplc="DD62942C">
      <w:start w:val="1"/>
      <w:numFmt w:val="bullet"/>
      <w:lvlText w:val=""/>
      <w:lvlJc w:val="left"/>
      <w:pPr>
        <w:ind w:left="5040" w:hanging="360"/>
      </w:pPr>
      <w:rPr>
        <w:rFonts w:ascii="Symbol" w:hAnsi="Symbol" w:hint="default"/>
      </w:rPr>
    </w:lvl>
    <w:lvl w:ilvl="7" w:tplc="FF0CF6C8">
      <w:start w:val="1"/>
      <w:numFmt w:val="bullet"/>
      <w:lvlText w:val="o"/>
      <w:lvlJc w:val="left"/>
      <w:pPr>
        <w:ind w:left="5760" w:hanging="360"/>
      </w:pPr>
      <w:rPr>
        <w:rFonts w:ascii="Courier New" w:hAnsi="Courier New" w:hint="default"/>
      </w:rPr>
    </w:lvl>
    <w:lvl w:ilvl="8" w:tplc="F28A1FD2">
      <w:start w:val="1"/>
      <w:numFmt w:val="bullet"/>
      <w:lvlText w:val=""/>
      <w:lvlJc w:val="left"/>
      <w:pPr>
        <w:ind w:left="6480" w:hanging="360"/>
      </w:pPr>
      <w:rPr>
        <w:rFonts w:ascii="Wingdings" w:hAnsi="Wingdings" w:hint="default"/>
      </w:rPr>
    </w:lvl>
  </w:abstractNum>
  <w:abstractNum w:abstractNumId="23" w15:restartNumberingAfterBreak="0">
    <w:nsid w:val="40720BD5"/>
    <w:multiLevelType w:val="hybridMultilevel"/>
    <w:tmpl w:val="220C71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EE5427"/>
    <w:multiLevelType w:val="hybridMultilevel"/>
    <w:tmpl w:val="FFFFFFFF"/>
    <w:lvl w:ilvl="0" w:tplc="D3421D04">
      <w:start w:val="1"/>
      <w:numFmt w:val="bullet"/>
      <w:lvlText w:val=""/>
      <w:lvlJc w:val="left"/>
      <w:pPr>
        <w:ind w:left="2880" w:hanging="360"/>
      </w:pPr>
      <w:rPr>
        <w:rFonts w:ascii="Symbol" w:hAnsi="Symbol" w:hint="default"/>
      </w:rPr>
    </w:lvl>
    <w:lvl w:ilvl="1" w:tplc="87AE9A7E">
      <w:start w:val="1"/>
      <w:numFmt w:val="bullet"/>
      <w:lvlText w:val="o"/>
      <w:lvlJc w:val="left"/>
      <w:pPr>
        <w:ind w:left="3600" w:hanging="360"/>
      </w:pPr>
      <w:rPr>
        <w:rFonts w:ascii="Courier New" w:hAnsi="Courier New" w:hint="default"/>
      </w:rPr>
    </w:lvl>
    <w:lvl w:ilvl="2" w:tplc="4992F75A">
      <w:start w:val="1"/>
      <w:numFmt w:val="bullet"/>
      <w:lvlText w:val=""/>
      <w:lvlJc w:val="left"/>
      <w:pPr>
        <w:ind w:left="4320" w:hanging="360"/>
      </w:pPr>
      <w:rPr>
        <w:rFonts w:ascii="Wingdings" w:hAnsi="Wingdings" w:hint="default"/>
      </w:rPr>
    </w:lvl>
    <w:lvl w:ilvl="3" w:tplc="CF4EA372">
      <w:start w:val="1"/>
      <w:numFmt w:val="bullet"/>
      <w:lvlText w:val=""/>
      <w:lvlJc w:val="left"/>
      <w:pPr>
        <w:ind w:left="5040" w:hanging="360"/>
      </w:pPr>
      <w:rPr>
        <w:rFonts w:ascii="Symbol" w:hAnsi="Symbol" w:hint="default"/>
      </w:rPr>
    </w:lvl>
    <w:lvl w:ilvl="4" w:tplc="C4906B54">
      <w:start w:val="1"/>
      <w:numFmt w:val="bullet"/>
      <w:lvlText w:val="o"/>
      <w:lvlJc w:val="left"/>
      <w:pPr>
        <w:ind w:left="5760" w:hanging="360"/>
      </w:pPr>
      <w:rPr>
        <w:rFonts w:ascii="Courier New" w:hAnsi="Courier New" w:hint="default"/>
      </w:rPr>
    </w:lvl>
    <w:lvl w:ilvl="5" w:tplc="09788244">
      <w:start w:val="1"/>
      <w:numFmt w:val="bullet"/>
      <w:lvlText w:val=""/>
      <w:lvlJc w:val="left"/>
      <w:pPr>
        <w:ind w:left="6480" w:hanging="360"/>
      </w:pPr>
      <w:rPr>
        <w:rFonts w:ascii="Wingdings" w:hAnsi="Wingdings" w:hint="default"/>
      </w:rPr>
    </w:lvl>
    <w:lvl w:ilvl="6" w:tplc="080C17D2">
      <w:start w:val="1"/>
      <w:numFmt w:val="bullet"/>
      <w:lvlText w:val=""/>
      <w:lvlJc w:val="left"/>
      <w:pPr>
        <w:ind w:left="7200" w:hanging="360"/>
      </w:pPr>
      <w:rPr>
        <w:rFonts w:ascii="Symbol" w:hAnsi="Symbol" w:hint="default"/>
      </w:rPr>
    </w:lvl>
    <w:lvl w:ilvl="7" w:tplc="3E46634A">
      <w:start w:val="1"/>
      <w:numFmt w:val="bullet"/>
      <w:lvlText w:val="o"/>
      <w:lvlJc w:val="left"/>
      <w:pPr>
        <w:ind w:left="7920" w:hanging="360"/>
      </w:pPr>
      <w:rPr>
        <w:rFonts w:ascii="Courier New" w:hAnsi="Courier New" w:hint="default"/>
      </w:rPr>
    </w:lvl>
    <w:lvl w:ilvl="8" w:tplc="A6A6AD28">
      <w:start w:val="1"/>
      <w:numFmt w:val="bullet"/>
      <w:lvlText w:val=""/>
      <w:lvlJc w:val="left"/>
      <w:pPr>
        <w:ind w:left="864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FF7044"/>
    <w:multiLevelType w:val="hybridMultilevel"/>
    <w:tmpl w:val="0674FA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E70B35"/>
    <w:multiLevelType w:val="hybridMultilevel"/>
    <w:tmpl w:val="FFFFFFFF"/>
    <w:lvl w:ilvl="0" w:tplc="1E169E6A">
      <w:start w:val="1"/>
      <w:numFmt w:val="bullet"/>
      <w:lvlText w:val=""/>
      <w:lvlJc w:val="left"/>
      <w:pPr>
        <w:ind w:left="720" w:hanging="360"/>
      </w:pPr>
      <w:rPr>
        <w:rFonts w:ascii="Symbol" w:hAnsi="Symbol" w:hint="default"/>
      </w:rPr>
    </w:lvl>
    <w:lvl w:ilvl="1" w:tplc="B89255D2">
      <w:start w:val="1"/>
      <w:numFmt w:val="bullet"/>
      <w:lvlText w:val=""/>
      <w:lvlJc w:val="left"/>
      <w:pPr>
        <w:ind w:left="1440" w:hanging="360"/>
      </w:pPr>
      <w:rPr>
        <w:rFonts w:ascii="Symbol" w:hAnsi="Symbol" w:hint="default"/>
      </w:rPr>
    </w:lvl>
    <w:lvl w:ilvl="2" w:tplc="E7206064">
      <w:start w:val="1"/>
      <w:numFmt w:val="bullet"/>
      <w:lvlText w:val=""/>
      <w:lvlJc w:val="left"/>
      <w:pPr>
        <w:ind w:left="2160" w:hanging="360"/>
      </w:pPr>
      <w:rPr>
        <w:rFonts w:ascii="Wingdings" w:hAnsi="Wingdings" w:hint="default"/>
      </w:rPr>
    </w:lvl>
    <w:lvl w:ilvl="3" w:tplc="525E7174">
      <w:start w:val="1"/>
      <w:numFmt w:val="bullet"/>
      <w:lvlText w:val=""/>
      <w:lvlJc w:val="left"/>
      <w:pPr>
        <w:ind w:left="2880" w:hanging="360"/>
      </w:pPr>
      <w:rPr>
        <w:rFonts w:ascii="Symbol" w:hAnsi="Symbol" w:hint="default"/>
      </w:rPr>
    </w:lvl>
    <w:lvl w:ilvl="4" w:tplc="CCC8C3E4">
      <w:start w:val="1"/>
      <w:numFmt w:val="bullet"/>
      <w:lvlText w:val="o"/>
      <w:lvlJc w:val="left"/>
      <w:pPr>
        <w:ind w:left="3600" w:hanging="360"/>
      </w:pPr>
      <w:rPr>
        <w:rFonts w:ascii="Courier New" w:hAnsi="Courier New" w:hint="default"/>
      </w:rPr>
    </w:lvl>
    <w:lvl w:ilvl="5" w:tplc="7B18EAB6">
      <w:start w:val="1"/>
      <w:numFmt w:val="bullet"/>
      <w:lvlText w:val=""/>
      <w:lvlJc w:val="left"/>
      <w:pPr>
        <w:ind w:left="4320" w:hanging="360"/>
      </w:pPr>
      <w:rPr>
        <w:rFonts w:ascii="Wingdings" w:hAnsi="Wingdings" w:hint="default"/>
      </w:rPr>
    </w:lvl>
    <w:lvl w:ilvl="6" w:tplc="06E4A162">
      <w:start w:val="1"/>
      <w:numFmt w:val="bullet"/>
      <w:lvlText w:val=""/>
      <w:lvlJc w:val="left"/>
      <w:pPr>
        <w:ind w:left="5040" w:hanging="360"/>
      </w:pPr>
      <w:rPr>
        <w:rFonts w:ascii="Symbol" w:hAnsi="Symbol" w:hint="default"/>
      </w:rPr>
    </w:lvl>
    <w:lvl w:ilvl="7" w:tplc="CD04C8B0">
      <w:start w:val="1"/>
      <w:numFmt w:val="bullet"/>
      <w:lvlText w:val="o"/>
      <w:lvlJc w:val="left"/>
      <w:pPr>
        <w:ind w:left="5760" w:hanging="360"/>
      </w:pPr>
      <w:rPr>
        <w:rFonts w:ascii="Courier New" w:hAnsi="Courier New" w:hint="default"/>
      </w:rPr>
    </w:lvl>
    <w:lvl w:ilvl="8" w:tplc="9EC8FF2E">
      <w:start w:val="1"/>
      <w:numFmt w:val="bullet"/>
      <w:lvlText w:val=""/>
      <w:lvlJc w:val="left"/>
      <w:pPr>
        <w:ind w:left="6480" w:hanging="360"/>
      </w:pPr>
      <w:rPr>
        <w:rFonts w:ascii="Wingdings" w:hAnsi="Wingdings" w:hint="default"/>
      </w:rPr>
    </w:lvl>
  </w:abstractNum>
  <w:abstractNum w:abstractNumId="31" w15:restartNumberingAfterBreak="0">
    <w:nsid w:val="5C3CF2C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4FE428"/>
    <w:multiLevelType w:val="hybridMultilevel"/>
    <w:tmpl w:val="FFFFFFFF"/>
    <w:lvl w:ilvl="0" w:tplc="12663638">
      <w:start w:val="1"/>
      <w:numFmt w:val="bullet"/>
      <w:lvlText w:val=""/>
      <w:lvlJc w:val="left"/>
      <w:pPr>
        <w:ind w:left="720" w:hanging="360"/>
      </w:pPr>
      <w:rPr>
        <w:rFonts w:ascii="Symbol" w:hAnsi="Symbol" w:hint="default"/>
      </w:rPr>
    </w:lvl>
    <w:lvl w:ilvl="1" w:tplc="630EAEC4">
      <w:start w:val="1"/>
      <w:numFmt w:val="bullet"/>
      <w:lvlText w:val=""/>
      <w:lvlJc w:val="left"/>
      <w:pPr>
        <w:ind w:left="1440" w:hanging="360"/>
      </w:pPr>
      <w:rPr>
        <w:rFonts w:ascii="Symbol" w:hAnsi="Symbol" w:hint="default"/>
      </w:rPr>
    </w:lvl>
    <w:lvl w:ilvl="2" w:tplc="42BC9628">
      <w:start w:val="1"/>
      <w:numFmt w:val="bullet"/>
      <w:lvlText w:val=""/>
      <w:lvlJc w:val="left"/>
      <w:pPr>
        <w:ind w:left="2160" w:hanging="360"/>
      </w:pPr>
      <w:rPr>
        <w:rFonts w:ascii="Wingdings" w:hAnsi="Wingdings" w:hint="default"/>
      </w:rPr>
    </w:lvl>
    <w:lvl w:ilvl="3" w:tplc="E45AD084">
      <w:start w:val="1"/>
      <w:numFmt w:val="bullet"/>
      <w:lvlText w:val=""/>
      <w:lvlJc w:val="left"/>
      <w:pPr>
        <w:ind w:left="2880" w:hanging="360"/>
      </w:pPr>
      <w:rPr>
        <w:rFonts w:ascii="Symbol" w:hAnsi="Symbol" w:hint="default"/>
      </w:rPr>
    </w:lvl>
    <w:lvl w:ilvl="4" w:tplc="E2128774">
      <w:start w:val="1"/>
      <w:numFmt w:val="bullet"/>
      <w:lvlText w:val="o"/>
      <w:lvlJc w:val="left"/>
      <w:pPr>
        <w:ind w:left="3600" w:hanging="360"/>
      </w:pPr>
      <w:rPr>
        <w:rFonts w:ascii="Courier New" w:hAnsi="Courier New" w:hint="default"/>
      </w:rPr>
    </w:lvl>
    <w:lvl w:ilvl="5" w:tplc="04CAF8F8">
      <w:start w:val="1"/>
      <w:numFmt w:val="bullet"/>
      <w:lvlText w:val=""/>
      <w:lvlJc w:val="left"/>
      <w:pPr>
        <w:ind w:left="4320" w:hanging="360"/>
      </w:pPr>
      <w:rPr>
        <w:rFonts w:ascii="Wingdings" w:hAnsi="Wingdings" w:hint="default"/>
      </w:rPr>
    </w:lvl>
    <w:lvl w:ilvl="6" w:tplc="CE425ED0">
      <w:start w:val="1"/>
      <w:numFmt w:val="bullet"/>
      <w:lvlText w:val=""/>
      <w:lvlJc w:val="left"/>
      <w:pPr>
        <w:ind w:left="5040" w:hanging="360"/>
      </w:pPr>
      <w:rPr>
        <w:rFonts w:ascii="Symbol" w:hAnsi="Symbol" w:hint="default"/>
      </w:rPr>
    </w:lvl>
    <w:lvl w:ilvl="7" w:tplc="CC7E9820">
      <w:start w:val="1"/>
      <w:numFmt w:val="bullet"/>
      <w:lvlText w:val="o"/>
      <w:lvlJc w:val="left"/>
      <w:pPr>
        <w:ind w:left="5760" w:hanging="360"/>
      </w:pPr>
      <w:rPr>
        <w:rFonts w:ascii="Courier New" w:hAnsi="Courier New" w:hint="default"/>
      </w:rPr>
    </w:lvl>
    <w:lvl w:ilvl="8" w:tplc="AA0646FA">
      <w:start w:val="1"/>
      <w:numFmt w:val="bullet"/>
      <w:lvlText w:val=""/>
      <w:lvlJc w:val="left"/>
      <w:pPr>
        <w:ind w:left="6480" w:hanging="360"/>
      </w:pPr>
      <w:rPr>
        <w:rFonts w:ascii="Wingdings" w:hAnsi="Wingdings" w:hint="default"/>
      </w:rPr>
    </w:lvl>
  </w:abstractNum>
  <w:abstractNum w:abstractNumId="33" w15:restartNumberingAfterBreak="0">
    <w:nsid w:val="6AED59B8"/>
    <w:multiLevelType w:val="hybridMultilevel"/>
    <w:tmpl w:val="6D86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226671"/>
    <w:multiLevelType w:val="hybridMultilevel"/>
    <w:tmpl w:val="FFFFFFFF"/>
    <w:lvl w:ilvl="0" w:tplc="CC30D5A0">
      <w:start w:val="1"/>
      <w:numFmt w:val="bullet"/>
      <w:lvlText w:val=""/>
      <w:lvlJc w:val="left"/>
      <w:pPr>
        <w:ind w:left="720" w:hanging="360"/>
      </w:pPr>
      <w:rPr>
        <w:rFonts w:ascii="Symbol" w:hAnsi="Symbol" w:hint="default"/>
      </w:rPr>
    </w:lvl>
    <w:lvl w:ilvl="1" w:tplc="E5B8546A">
      <w:start w:val="1"/>
      <w:numFmt w:val="bullet"/>
      <w:lvlText w:val="-"/>
      <w:lvlJc w:val="left"/>
      <w:pPr>
        <w:ind w:left="1440" w:hanging="360"/>
      </w:pPr>
      <w:rPr>
        <w:rFonts w:ascii="Calibri" w:hAnsi="Calibri" w:hint="default"/>
      </w:rPr>
    </w:lvl>
    <w:lvl w:ilvl="2" w:tplc="EE3896CE">
      <w:start w:val="1"/>
      <w:numFmt w:val="bullet"/>
      <w:lvlText w:val=""/>
      <w:lvlJc w:val="left"/>
      <w:pPr>
        <w:ind w:left="2160" w:hanging="360"/>
      </w:pPr>
      <w:rPr>
        <w:rFonts w:ascii="Wingdings" w:hAnsi="Wingdings" w:hint="default"/>
      </w:rPr>
    </w:lvl>
    <w:lvl w:ilvl="3" w:tplc="F9FAA866">
      <w:start w:val="1"/>
      <w:numFmt w:val="bullet"/>
      <w:lvlText w:val=""/>
      <w:lvlJc w:val="left"/>
      <w:pPr>
        <w:ind w:left="2880" w:hanging="360"/>
      </w:pPr>
      <w:rPr>
        <w:rFonts w:ascii="Symbol" w:hAnsi="Symbol" w:hint="default"/>
      </w:rPr>
    </w:lvl>
    <w:lvl w:ilvl="4" w:tplc="F54610E4">
      <w:start w:val="1"/>
      <w:numFmt w:val="bullet"/>
      <w:lvlText w:val="o"/>
      <w:lvlJc w:val="left"/>
      <w:pPr>
        <w:ind w:left="3600" w:hanging="360"/>
      </w:pPr>
      <w:rPr>
        <w:rFonts w:ascii="Courier New" w:hAnsi="Courier New" w:hint="default"/>
      </w:rPr>
    </w:lvl>
    <w:lvl w:ilvl="5" w:tplc="3AFE9564">
      <w:start w:val="1"/>
      <w:numFmt w:val="bullet"/>
      <w:lvlText w:val=""/>
      <w:lvlJc w:val="left"/>
      <w:pPr>
        <w:ind w:left="4320" w:hanging="360"/>
      </w:pPr>
      <w:rPr>
        <w:rFonts w:ascii="Wingdings" w:hAnsi="Wingdings" w:hint="default"/>
      </w:rPr>
    </w:lvl>
    <w:lvl w:ilvl="6" w:tplc="AC48D982">
      <w:start w:val="1"/>
      <w:numFmt w:val="bullet"/>
      <w:lvlText w:val=""/>
      <w:lvlJc w:val="left"/>
      <w:pPr>
        <w:ind w:left="5040" w:hanging="360"/>
      </w:pPr>
      <w:rPr>
        <w:rFonts w:ascii="Symbol" w:hAnsi="Symbol" w:hint="default"/>
      </w:rPr>
    </w:lvl>
    <w:lvl w:ilvl="7" w:tplc="FAF4294A">
      <w:start w:val="1"/>
      <w:numFmt w:val="bullet"/>
      <w:lvlText w:val="o"/>
      <w:lvlJc w:val="left"/>
      <w:pPr>
        <w:ind w:left="5760" w:hanging="360"/>
      </w:pPr>
      <w:rPr>
        <w:rFonts w:ascii="Courier New" w:hAnsi="Courier New" w:hint="default"/>
      </w:rPr>
    </w:lvl>
    <w:lvl w:ilvl="8" w:tplc="41969264">
      <w:start w:val="1"/>
      <w:numFmt w:val="bullet"/>
      <w:lvlText w:val=""/>
      <w:lvlJc w:val="left"/>
      <w:pPr>
        <w:ind w:left="648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F805F5"/>
    <w:multiLevelType w:val="hybridMultilevel"/>
    <w:tmpl w:val="6338EF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F2A9930"/>
    <w:multiLevelType w:val="hybridMultilevel"/>
    <w:tmpl w:val="FFFFFFFF"/>
    <w:lvl w:ilvl="0" w:tplc="27A8A146">
      <w:start w:val="1"/>
      <w:numFmt w:val="bullet"/>
      <w:lvlText w:val=""/>
      <w:lvlJc w:val="left"/>
      <w:pPr>
        <w:ind w:left="720" w:hanging="360"/>
      </w:pPr>
      <w:rPr>
        <w:rFonts w:ascii="Symbol" w:hAnsi="Symbol" w:hint="default"/>
      </w:rPr>
    </w:lvl>
    <w:lvl w:ilvl="1" w:tplc="6C4282A0">
      <w:start w:val="1"/>
      <w:numFmt w:val="bullet"/>
      <w:lvlText w:val="-"/>
      <w:lvlJc w:val="left"/>
      <w:pPr>
        <w:ind w:left="1440" w:hanging="360"/>
      </w:pPr>
      <w:rPr>
        <w:rFonts w:ascii="Calibri" w:hAnsi="Calibri" w:hint="default"/>
      </w:rPr>
    </w:lvl>
    <w:lvl w:ilvl="2" w:tplc="B70E179C">
      <w:start w:val="1"/>
      <w:numFmt w:val="bullet"/>
      <w:lvlText w:val=""/>
      <w:lvlJc w:val="left"/>
      <w:pPr>
        <w:ind w:left="2160" w:hanging="360"/>
      </w:pPr>
      <w:rPr>
        <w:rFonts w:ascii="Wingdings" w:hAnsi="Wingdings" w:hint="default"/>
      </w:rPr>
    </w:lvl>
    <w:lvl w:ilvl="3" w:tplc="2FC649C4">
      <w:start w:val="1"/>
      <w:numFmt w:val="bullet"/>
      <w:lvlText w:val=""/>
      <w:lvlJc w:val="left"/>
      <w:pPr>
        <w:ind w:left="2880" w:hanging="360"/>
      </w:pPr>
      <w:rPr>
        <w:rFonts w:ascii="Symbol" w:hAnsi="Symbol" w:hint="default"/>
      </w:rPr>
    </w:lvl>
    <w:lvl w:ilvl="4" w:tplc="33D6268C">
      <w:start w:val="1"/>
      <w:numFmt w:val="bullet"/>
      <w:lvlText w:val="o"/>
      <w:lvlJc w:val="left"/>
      <w:pPr>
        <w:ind w:left="3600" w:hanging="360"/>
      </w:pPr>
      <w:rPr>
        <w:rFonts w:ascii="Courier New" w:hAnsi="Courier New" w:hint="default"/>
      </w:rPr>
    </w:lvl>
    <w:lvl w:ilvl="5" w:tplc="48C6514C">
      <w:start w:val="1"/>
      <w:numFmt w:val="bullet"/>
      <w:lvlText w:val=""/>
      <w:lvlJc w:val="left"/>
      <w:pPr>
        <w:ind w:left="4320" w:hanging="360"/>
      </w:pPr>
      <w:rPr>
        <w:rFonts w:ascii="Wingdings" w:hAnsi="Wingdings" w:hint="default"/>
      </w:rPr>
    </w:lvl>
    <w:lvl w:ilvl="6" w:tplc="27C413EC">
      <w:start w:val="1"/>
      <w:numFmt w:val="bullet"/>
      <w:lvlText w:val=""/>
      <w:lvlJc w:val="left"/>
      <w:pPr>
        <w:ind w:left="5040" w:hanging="360"/>
      </w:pPr>
      <w:rPr>
        <w:rFonts w:ascii="Symbol" w:hAnsi="Symbol" w:hint="default"/>
      </w:rPr>
    </w:lvl>
    <w:lvl w:ilvl="7" w:tplc="9B1ABBCA">
      <w:start w:val="1"/>
      <w:numFmt w:val="bullet"/>
      <w:lvlText w:val="o"/>
      <w:lvlJc w:val="left"/>
      <w:pPr>
        <w:ind w:left="5760" w:hanging="360"/>
      </w:pPr>
      <w:rPr>
        <w:rFonts w:ascii="Courier New" w:hAnsi="Courier New" w:hint="default"/>
      </w:rPr>
    </w:lvl>
    <w:lvl w:ilvl="8" w:tplc="E15AE7BC">
      <w:start w:val="1"/>
      <w:numFmt w:val="bullet"/>
      <w:lvlText w:val=""/>
      <w:lvlJc w:val="left"/>
      <w:pPr>
        <w:ind w:left="6480" w:hanging="360"/>
      </w:pPr>
      <w:rPr>
        <w:rFonts w:ascii="Wingdings" w:hAnsi="Wingdings" w:hint="default"/>
      </w:rPr>
    </w:lvl>
  </w:abstractNum>
  <w:num w:numId="1" w16cid:durableId="554238873">
    <w:abstractNumId w:val="24"/>
  </w:num>
  <w:num w:numId="2" w16cid:durableId="1392541645">
    <w:abstractNumId w:val="0"/>
  </w:num>
  <w:num w:numId="3" w16cid:durableId="1018235884">
    <w:abstractNumId w:val="18"/>
  </w:num>
  <w:num w:numId="4" w16cid:durableId="2127961893">
    <w:abstractNumId w:val="40"/>
  </w:num>
  <w:num w:numId="5" w16cid:durableId="1976328774">
    <w:abstractNumId w:val="29"/>
  </w:num>
  <w:num w:numId="6" w16cid:durableId="1575972744">
    <w:abstractNumId w:val="27"/>
  </w:num>
  <w:num w:numId="7"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775704577">
    <w:abstractNumId w:val="2"/>
  </w:num>
  <w:num w:numId="9" w16cid:durableId="1457212300">
    <w:abstractNumId w:val="39"/>
  </w:num>
  <w:num w:numId="10" w16cid:durableId="2020042611">
    <w:abstractNumId w:val="5"/>
  </w:num>
  <w:num w:numId="11" w16cid:durableId="2144229941">
    <w:abstractNumId w:val="21"/>
  </w:num>
  <w:num w:numId="12" w16cid:durableId="1825392636">
    <w:abstractNumId w:val="16"/>
  </w:num>
  <w:num w:numId="13" w16cid:durableId="1373772660">
    <w:abstractNumId w:val="38"/>
  </w:num>
  <w:num w:numId="14" w16cid:durableId="1937903031">
    <w:abstractNumId w:val="15"/>
  </w:num>
  <w:num w:numId="15" w16cid:durableId="1752383342">
    <w:abstractNumId w:val="7"/>
  </w:num>
  <w:num w:numId="16" w16cid:durableId="349988167">
    <w:abstractNumId w:val="36"/>
  </w:num>
  <w:num w:numId="17" w16cid:durableId="664280071">
    <w:abstractNumId w:val="26"/>
  </w:num>
  <w:num w:numId="18" w16cid:durableId="1752314264">
    <w:abstractNumId w:val="9"/>
  </w:num>
  <w:num w:numId="19" w16cid:durableId="1069495068">
    <w:abstractNumId w:val="25"/>
  </w:num>
  <w:num w:numId="20"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1" w16cid:durableId="37556462">
    <w:abstractNumId w:val="12"/>
  </w:num>
  <w:num w:numId="22" w16cid:durableId="938172042">
    <w:abstractNumId w:val="34"/>
  </w:num>
  <w:num w:numId="23" w16cid:durableId="1570533256">
    <w:abstractNumId w:val="10"/>
  </w:num>
  <w:num w:numId="24" w16cid:durableId="1322780040">
    <w:abstractNumId w:val="22"/>
  </w:num>
  <w:num w:numId="25" w16cid:durableId="1147091992">
    <w:abstractNumId w:val="14"/>
  </w:num>
  <w:num w:numId="26" w16cid:durableId="851530844">
    <w:abstractNumId w:val="4"/>
  </w:num>
  <w:num w:numId="27" w16cid:durableId="2144999324">
    <w:abstractNumId w:val="41"/>
  </w:num>
  <w:num w:numId="28" w16cid:durableId="212735723">
    <w:abstractNumId w:val="35"/>
  </w:num>
  <w:num w:numId="29" w16cid:durableId="1288512178">
    <w:abstractNumId w:val="19"/>
  </w:num>
  <w:num w:numId="30" w16cid:durableId="1159930291">
    <w:abstractNumId w:val="3"/>
  </w:num>
  <w:num w:numId="31" w16cid:durableId="360325463">
    <w:abstractNumId w:val="31"/>
  </w:num>
  <w:num w:numId="32" w16cid:durableId="1040862913">
    <w:abstractNumId w:val="32"/>
  </w:num>
  <w:num w:numId="33" w16cid:durableId="2144304601">
    <w:abstractNumId w:val="28"/>
  </w:num>
  <w:num w:numId="34" w16cid:durableId="103037130">
    <w:abstractNumId w:val="33"/>
  </w:num>
  <w:num w:numId="35" w16cid:durableId="681903703">
    <w:abstractNumId w:val="13"/>
  </w:num>
  <w:num w:numId="36" w16cid:durableId="1371763138">
    <w:abstractNumId w:val="6"/>
  </w:num>
  <w:num w:numId="37" w16cid:durableId="1464032070">
    <w:abstractNumId w:val="30"/>
  </w:num>
  <w:num w:numId="38" w16cid:durableId="850724928">
    <w:abstractNumId w:val="17"/>
  </w:num>
  <w:num w:numId="39" w16cid:durableId="938484244">
    <w:abstractNumId w:val="8"/>
  </w:num>
  <w:num w:numId="40" w16cid:durableId="1838576254">
    <w:abstractNumId w:val="20"/>
  </w:num>
  <w:num w:numId="41" w16cid:durableId="1882982908">
    <w:abstractNumId w:val="11"/>
  </w:num>
  <w:num w:numId="42" w16cid:durableId="796098169">
    <w:abstractNumId w:val="23"/>
  </w:num>
  <w:num w:numId="43" w16cid:durableId="20261321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AF"/>
    <w:rsid w:val="00000DFF"/>
    <w:rsid w:val="00001012"/>
    <w:rsid w:val="000014FB"/>
    <w:rsid w:val="0000158B"/>
    <w:rsid w:val="00001647"/>
    <w:rsid w:val="00001E59"/>
    <w:rsid w:val="000020A6"/>
    <w:rsid w:val="000022EB"/>
    <w:rsid w:val="0000279F"/>
    <w:rsid w:val="00002F27"/>
    <w:rsid w:val="00004568"/>
    <w:rsid w:val="000048AF"/>
    <w:rsid w:val="000057EE"/>
    <w:rsid w:val="000063F6"/>
    <w:rsid w:val="0000644A"/>
    <w:rsid w:val="00006568"/>
    <w:rsid w:val="000079EA"/>
    <w:rsid w:val="000102BE"/>
    <w:rsid w:val="000110C7"/>
    <w:rsid w:val="00011D81"/>
    <w:rsid w:val="000127F8"/>
    <w:rsid w:val="000128BB"/>
    <w:rsid w:val="00012BA7"/>
    <w:rsid w:val="00013CE2"/>
    <w:rsid w:val="000146C5"/>
    <w:rsid w:val="00014F1C"/>
    <w:rsid w:val="00017378"/>
    <w:rsid w:val="000175D5"/>
    <w:rsid w:val="00017D2B"/>
    <w:rsid w:val="00020229"/>
    <w:rsid w:val="000202B4"/>
    <w:rsid w:val="00022AFC"/>
    <w:rsid w:val="00022C24"/>
    <w:rsid w:val="00023377"/>
    <w:rsid w:val="00024D29"/>
    <w:rsid w:val="000268D6"/>
    <w:rsid w:val="00026A62"/>
    <w:rsid w:val="00026B5F"/>
    <w:rsid w:val="00027204"/>
    <w:rsid w:val="00031116"/>
    <w:rsid w:val="0003162A"/>
    <w:rsid w:val="00031734"/>
    <w:rsid w:val="00031ACD"/>
    <w:rsid w:val="00031B1E"/>
    <w:rsid w:val="000325CA"/>
    <w:rsid w:val="0003384A"/>
    <w:rsid w:val="0003391F"/>
    <w:rsid w:val="00034110"/>
    <w:rsid w:val="000352B7"/>
    <w:rsid w:val="0003622D"/>
    <w:rsid w:val="000379BA"/>
    <w:rsid w:val="00037C60"/>
    <w:rsid w:val="00040066"/>
    <w:rsid w:val="00040923"/>
    <w:rsid w:val="00041091"/>
    <w:rsid w:val="000445F1"/>
    <w:rsid w:val="00044A81"/>
    <w:rsid w:val="0004503F"/>
    <w:rsid w:val="000456C9"/>
    <w:rsid w:val="000460F6"/>
    <w:rsid w:val="000463A6"/>
    <w:rsid w:val="000463C2"/>
    <w:rsid w:val="00046794"/>
    <w:rsid w:val="00051912"/>
    <w:rsid w:val="00052016"/>
    <w:rsid w:val="000523AD"/>
    <w:rsid w:val="000525AD"/>
    <w:rsid w:val="00053331"/>
    <w:rsid w:val="00055527"/>
    <w:rsid w:val="00056983"/>
    <w:rsid w:val="00057045"/>
    <w:rsid w:val="0005785B"/>
    <w:rsid w:val="00057F8B"/>
    <w:rsid w:val="000601BE"/>
    <w:rsid w:val="00060A56"/>
    <w:rsid w:val="00060CD2"/>
    <w:rsid w:val="000613BE"/>
    <w:rsid w:val="00061615"/>
    <w:rsid w:val="000616CD"/>
    <w:rsid w:val="000636CB"/>
    <w:rsid w:val="00064004"/>
    <w:rsid w:val="00065C82"/>
    <w:rsid w:val="000665C8"/>
    <w:rsid w:val="00066692"/>
    <w:rsid w:val="00066F1C"/>
    <w:rsid w:val="00070164"/>
    <w:rsid w:val="00070A23"/>
    <w:rsid w:val="000733D5"/>
    <w:rsid w:val="00073B2F"/>
    <w:rsid w:val="000742C7"/>
    <w:rsid w:val="000742E3"/>
    <w:rsid w:val="00074A72"/>
    <w:rsid w:val="00075214"/>
    <w:rsid w:val="00075B14"/>
    <w:rsid w:val="00076647"/>
    <w:rsid w:val="000800EE"/>
    <w:rsid w:val="000802D8"/>
    <w:rsid w:val="00080F03"/>
    <w:rsid w:val="00081781"/>
    <w:rsid w:val="000829C6"/>
    <w:rsid w:val="00082B84"/>
    <w:rsid w:val="00082C9B"/>
    <w:rsid w:val="00083FE4"/>
    <w:rsid w:val="000866FE"/>
    <w:rsid w:val="00086EC4"/>
    <w:rsid w:val="00090464"/>
    <w:rsid w:val="00090529"/>
    <w:rsid w:val="00091ABA"/>
    <w:rsid w:val="00092EE3"/>
    <w:rsid w:val="00094336"/>
    <w:rsid w:val="00094DF7"/>
    <w:rsid w:val="00095158"/>
    <w:rsid w:val="00095E5B"/>
    <w:rsid w:val="00095EBF"/>
    <w:rsid w:val="00096644"/>
    <w:rsid w:val="0009680D"/>
    <w:rsid w:val="000969BD"/>
    <w:rsid w:val="00096C3E"/>
    <w:rsid w:val="000970D0"/>
    <w:rsid w:val="00097FE9"/>
    <w:rsid w:val="000A14D5"/>
    <w:rsid w:val="000A20DE"/>
    <w:rsid w:val="000A2204"/>
    <w:rsid w:val="000A379C"/>
    <w:rsid w:val="000A44C4"/>
    <w:rsid w:val="000A4900"/>
    <w:rsid w:val="000A4F0A"/>
    <w:rsid w:val="000A4F28"/>
    <w:rsid w:val="000A5AE7"/>
    <w:rsid w:val="000A617A"/>
    <w:rsid w:val="000A6E7F"/>
    <w:rsid w:val="000B08E2"/>
    <w:rsid w:val="000B141E"/>
    <w:rsid w:val="000B1636"/>
    <w:rsid w:val="000B1B3F"/>
    <w:rsid w:val="000B1D58"/>
    <w:rsid w:val="000B220F"/>
    <w:rsid w:val="000B281D"/>
    <w:rsid w:val="000B28F1"/>
    <w:rsid w:val="000B52FE"/>
    <w:rsid w:val="000B5733"/>
    <w:rsid w:val="000B5756"/>
    <w:rsid w:val="000B6144"/>
    <w:rsid w:val="000B691F"/>
    <w:rsid w:val="000B6AE2"/>
    <w:rsid w:val="000B6FA7"/>
    <w:rsid w:val="000C2275"/>
    <w:rsid w:val="000C2D83"/>
    <w:rsid w:val="000C45A5"/>
    <w:rsid w:val="000C4A9C"/>
    <w:rsid w:val="000C4F8B"/>
    <w:rsid w:val="000C54DD"/>
    <w:rsid w:val="000C5715"/>
    <w:rsid w:val="000C5E74"/>
    <w:rsid w:val="000C694C"/>
    <w:rsid w:val="000C7014"/>
    <w:rsid w:val="000C760F"/>
    <w:rsid w:val="000D0795"/>
    <w:rsid w:val="000D0C3A"/>
    <w:rsid w:val="000D1647"/>
    <w:rsid w:val="000D1943"/>
    <w:rsid w:val="000D24E0"/>
    <w:rsid w:val="000D2862"/>
    <w:rsid w:val="000D2B33"/>
    <w:rsid w:val="000D384A"/>
    <w:rsid w:val="000D3BD6"/>
    <w:rsid w:val="000D47E2"/>
    <w:rsid w:val="000D571F"/>
    <w:rsid w:val="000D581C"/>
    <w:rsid w:val="000D637F"/>
    <w:rsid w:val="000D6B46"/>
    <w:rsid w:val="000D6E0A"/>
    <w:rsid w:val="000E1F97"/>
    <w:rsid w:val="000E2569"/>
    <w:rsid w:val="000E47F0"/>
    <w:rsid w:val="000E4B98"/>
    <w:rsid w:val="000E58FF"/>
    <w:rsid w:val="000E7468"/>
    <w:rsid w:val="000E7512"/>
    <w:rsid w:val="000E7F57"/>
    <w:rsid w:val="000F1AF3"/>
    <w:rsid w:val="000F3AB6"/>
    <w:rsid w:val="000F3CAC"/>
    <w:rsid w:val="000F4812"/>
    <w:rsid w:val="000F55DD"/>
    <w:rsid w:val="000F56E7"/>
    <w:rsid w:val="000F6FA2"/>
    <w:rsid w:val="000F707A"/>
    <w:rsid w:val="001029E2"/>
    <w:rsid w:val="00103CE0"/>
    <w:rsid w:val="00104830"/>
    <w:rsid w:val="001058A3"/>
    <w:rsid w:val="0010671E"/>
    <w:rsid w:val="00107661"/>
    <w:rsid w:val="00111095"/>
    <w:rsid w:val="00111560"/>
    <w:rsid w:val="001125ED"/>
    <w:rsid w:val="00115457"/>
    <w:rsid w:val="00115486"/>
    <w:rsid w:val="00115DDC"/>
    <w:rsid w:val="00116157"/>
    <w:rsid w:val="00117F39"/>
    <w:rsid w:val="00119177"/>
    <w:rsid w:val="00121271"/>
    <w:rsid w:val="001225E9"/>
    <w:rsid w:val="00125693"/>
    <w:rsid w:val="00125828"/>
    <w:rsid w:val="00125D54"/>
    <w:rsid w:val="001267F8"/>
    <w:rsid w:val="00126A00"/>
    <w:rsid w:val="001273A0"/>
    <w:rsid w:val="00127B0B"/>
    <w:rsid w:val="0013006D"/>
    <w:rsid w:val="00130E14"/>
    <w:rsid w:val="0013352A"/>
    <w:rsid w:val="0013361F"/>
    <w:rsid w:val="00135A5C"/>
    <w:rsid w:val="00137D51"/>
    <w:rsid w:val="0014081B"/>
    <w:rsid w:val="00142039"/>
    <w:rsid w:val="0014322B"/>
    <w:rsid w:val="001436E6"/>
    <w:rsid w:val="00143CBF"/>
    <w:rsid w:val="001445C7"/>
    <w:rsid w:val="00144865"/>
    <w:rsid w:val="001473FB"/>
    <w:rsid w:val="00147E24"/>
    <w:rsid w:val="00150E6B"/>
    <w:rsid w:val="00152EBE"/>
    <w:rsid w:val="00152F40"/>
    <w:rsid w:val="001542AD"/>
    <w:rsid w:val="00155C04"/>
    <w:rsid w:val="00155CCC"/>
    <w:rsid w:val="001562F7"/>
    <w:rsid w:val="00156D2A"/>
    <w:rsid w:val="001572C4"/>
    <w:rsid w:val="0015766C"/>
    <w:rsid w:val="00157A4B"/>
    <w:rsid w:val="00160215"/>
    <w:rsid w:val="00160B35"/>
    <w:rsid w:val="00161C60"/>
    <w:rsid w:val="00161CAB"/>
    <w:rsid w:val="001623D2"/>
    <w:rsid w:val="0016264A"/>
    <w:rsid w:val="001626CA"/>
    <w:rsid w:val="00163830"/>
    <w:rsid w:val="001646FD"/>
    <w:rsid w:val="001647A3"/>
    <w:rsid w:val="00165C09"/>
    <w:rsid w:val="00165FAF"/>
    <w:rsid w:val="0016630A"/>
    <w:rsid w:val="00167B0D"/>
    <w:rsid w:val="00167C59"/>
    <w:rsid w:val="00167F04"/>
    <w:rsid w:val="00170072"/>
    <w:rsid w:val="00170117"/>
    <w:rsid w:val="00170D29"/>
    <w:rsid w:val="00170E02"/>
    <w:rsid w:val="00171171"/>
    <w:rsid w:val="00171DD9"/>
    <w:rsid w:val="00172EDE"/>
    <w:rsid w:val="001730D5"/>
    <w:rsid w:val="00174063"/>
    <w:rsid w:val="001746D8"/>
    <w:rsid w:val="00174C13"/>
    <w:rsid w:val="00174F00"/>
    <w:rsid w:val="00176764"/>
    <w:rsid w:val="00176B8A"/>
    <w:rsid w:val="00176F31"/>
    <w:rsid w:val="00177100"/>
    <w:rsid w:val="00180F89"/>
    <w:rsid w:val="001815FD"/>
    <w:rsid w:val="0018209B"/>
    <w:rsid w:val="0018376D"/>
    <w:rsid w:val="00183C21"/>
    <w:rsid w:val="00183CF5"/>
    <w:rsid w:val="00185FA7"/>
    <w:rsid w:val="00190E3C"/>
    <w:rsid w:val="00190E8A"/>
    <w:rsid w:val="00191017"/>
    <w:rsid w:val="0019180B"/>
    <w:rsid w:val="00191A0E"/>
    <w:rsid w:val="0019228A"/>
    <w:rsid w:val="001923F5"/>
    <w:rsid w:val="0019452C"/>
    <w:rsid w:val="00195C31"/>
    <w:rsid w:val="0019712D"/>
    <w:rsid w:val="001972C6"/>
    <w:rsid w:val="001A0787"/>
    <w:rsid w:val="001A0C98"/>
    <w:rsid w:val="001A106A"/>
    <w:rsid w:val="001A10E7"/>
    <w:rsid w:val="001A2EDC"/>
    <w:rsid w:val="001A46E0"/>
    <w:rsid w:val="001A48CA"/>
    <w:rsid w:val="001A4C0E"/>
    <w:rsid w:val="001A57BA"/>
    <w:rsid w:val="001A6F25"/>
    <w:rsid w:val="001A7623"/>
    <w:rsid w:val="001A782D"/>
    <w:rsid w:val="001B0CA2"/>
    <w:rsid w:val="001B20D0"/>
    <w:rsid w:val="001B2409"/>
    <w:rsid w:val="001B2B98"/>
    <w:rsid w:val="001B2E5D"/>
    <w:rsid w:val="001B3BAF"/>
    <w:rsid w:val="001B3EF4"/>
    <w:rsid w:val="001B4685"/>
    <w:rsid w:val="001B4979"/>
    <w:rsid w:val="001B5689"/>
    <w:rsid w:val="001B56F7"/>
    <w:rsid w:val="001B5A4C"/>
    <w:rsid w:val="001B5C6C"/>
    <w:rsid w:val="001B6707"/>
    <w:rsid w:val="001B76F8"/>
    <w:rsid w:val="001B7FB9"/>
    <w:rsid w:val="001C1EF7"/>
    <w:rsid w:val="001C246B"/>
    <w:rsid w:val="001C2ECA"/>
    <w:rsid w:val="001C320C"/>
    <w:rsid w:val="001C365A"/>
    <w:rsid w:val="001C458B"/>
    <w:rsid w:val="001C59C7"/>
    <w:rsid w:val="001C5A08"/>
    <w:rsid w:val="001C5E77"/>
    <w:rsid w:val="001C7579"/>
    <w:rsid w:val="001C7BA6"/>
    <w:rsid w:val="001D02DA"/>
    <w:rsid w:val="001D034C"/>
    <w:rsid w:val="001D2F54"/>
    <w:rsid w:val="001D37E9"/>
    <w:rsid w:val="001D3BC3"/>
    <w:rsid w:val="001D3DF0"/>
    <w:rsid w:val="001D3EB4"/>
    <w:rsid w:val="001D3EEF"/>
    <w:rsid w:val="001D459D"/>
    <w:rsid w:val="001D4F74"/>
    <w:rsid w:val="001D4FD3"/>
    <w:rsid w:val="001D52B1"/>
    <w:rsid w:val="001D59ED"/>
    <w:rsid w:val="001D65F6"/>
    <w:rsid w:val="001D6787"/>
    <w:rsid w:val="001D67CF"/>
    <w:rsid w:val="001D69FC"/>
    <w:rsid w:val="001D6CEC"/>
    <w:rsid w:val="001E186A"/>
    <w:rsid w:val="001E2667"/>
    <w:rsid w:val="001E2CF1"/>
    <w:rsid w:val="001E3557"/>
    <w:rsid w:val="001E3F36"/>
    <w:rsid w:val="001E40B5"/>
    <w:rsid w:val="001E40CC"/>
    <w:rsid w:val="001E5DDE"/>
    <w:rsid w:val="001E676A"/>
    <w:rsid w:val="001E7415"/>
    <w:rsid w:val="001E754E"/>
    <w:rsid w:val="001E7F01"/>
    <w:rsid w:val="001F004F"/>
    <w:rsid w:val="001F047B"/>
    <w:rsid w:val="001F08E8"/>
    <w:rsid w:val="001F0B21"/>
    <w:rsid w:val="001F1854"/>
    <w:rsid w:val="001F1C16"/>
    <w:rsid w:val="001F2BBC"/>
    <w:rsid w:val="001F2F23"/>
    <w:rsid w:val="001F4B03"/>
    <w:rsid w:val="001F624C"/>
    <w:rsid w:val="001F783A"/>
    <w:rsid w:val="002005F1"/>
    <w:rsid w:val="00200814"/>
    <w:rsid w:val="00200D8F"/>
    <w:rsid w:val="002018B2"/>
    <w:rsid w:val="002024C6"/>
    <w:rsid w:val="00203C59"/>
    <w:rsid w:val="00205011"/>
    <w:rsid w:val="00206CFF"/>
    <w:rsid w:val="00206F73"/>
    <w:rsid w:val="0020703D"/>
    <w:rsid w:val="002072B7"/>
    <w:rsid w:val="00211242"/>
    <w:rsid w:val="00213DA5"/>
    <w:rsid w:val="00213F28"/>
    <w:rsid w:val="002149D4"/>
    <w:rsid w:val="00217149"/>
    <w:rsid w:val="0021795E"/>
    <w:rsid w:val="00220154"/>
    <w:rsid w:val="0022091F"/>
    <w:rsid w:val="00221222"/>
    <w:rsid w:val="00221BBF"/>
    <w:rsid w:val="00221BCE"/>
    <w:rsid w:val="0022213C"/>
    <w:rsid w:val="002223A1"/>
    <w:rsid w:val="0022244F"/>
    <w:rsid w:val="0022273E"/>
    <w:rsid w:val="00223C22"/>
    <w:rsid w:val="002241BB"/>
    <w:rsid w:val="00224912"/>
    <w:rsid w:val="00224B7C"/>
    <w:rsid w:val="00224CD4"/>
    <w:rsid w:val="00224E75"/>
    <w:rsid w:val="00224ECB"/>
    <w:rsid w:val="00225B7F"/>
    <w:rsid w:val="00225FA1"/>
    <w:rsid w:val="00226251"/>
    <w:rsid w:val="00226E09"/>
    <w:rsid w:val="002278C9"/>
    <w:rsid w:val="0023227F"/>
    <w:rsid w:val="00232A92"/>
    <w:rsid w:val="002332F5"/>
    <w:rsid w:val="002337D0"/>
    <w:rsid w:val="00233932"/>
    <w:rsid w:val="00233A74"/>
    <w:rsid w:val="002342C1"/>
    <w:rsid w:val="002343A3"/>
    <w:rsid w:val="00234E95"/>
    <w:rsid w:val="00235202"/>
    <w:rsid w:val="00235E14"/>
    <w:rsid w:val="00235E6F"/>
    <w:rsid w:val="002361AF"/>
    <w:rsid w:val="00237D5B"/>
    <w:rsid w:val="0024017A"/>
    <w:rsid w:val="00240A2D"/>
    <w:rsid w:val="00240E28"/>
    <w:rsid w:val="00241305"/>
    <w:rsid w:val="00241AC0"/>
    <w:rsid w:val="00243C72"/>
    <w:rsid w:val="00244C49"/>
    <w:rsid w:val="00245D35"/>
    <w:rsid w:val="00249167"/>
    <w:rsid w:val="00251B5C"/>
    <w:rsid w:val="0025222B"/>
    <w:rsid w:val="002527E5"/>
    <w:rsid w:val="0025347B"/>
    <w:rsid w:val="0025374A"/>
    <w:rsid w:val="00253B82"/>
    <w:rsid w:val="00253D78"/>
    <w:rsid w:val="00254077"/>
    <w:rsid w:val="0025606F"/>
    <w:rsid w:val="002563EC"/>
    <w:rsid w:val="002578D5"/>
    <w:rsid w:val="00257B18"/>
    <w:rsid w:val="00257C07"/>
    <w:rsid w:val="002607A4"/>
    <w:rsid w:val="002609FC"/>
    <w:rsid w:val="0026138B"/>
    <w:rsid w:val="002639BD"/>
    <w:rsid w:val="00264185"/>
    <w:rsid w:val="002647F1"/>
    <w:rsid w:val="00265205"/>
    <w:rsid w:val="00265619"/>
    <w:rsid w:val="002664D4"/>
    <w:rsid w:val="00266549"/>
    <w:rsid w:val="00266ED1"/>
    <w:rsid w:val="00271BAA"/>
    <w:rsid w:val="002721F7"/>
    <w:rsid w:val="002728E5"/>
    <w:rsid w:val="00273B02"/>
    <w:rsid w:val="00276345"/>
    <w:rsid w:val="00276D66"/>
    <w:rsid w:val="00280DB7"/>
    <w:rsid w:val="00281F72"/>
    <w:rsid w:val="00282231"/>
    <w:rsid w:val="00282594"/>
    <w:rsid w:val="00282922"/>
    <w:rsid w:val="002834AA"/>
    <w:rsid w:val="002838B2"/>
    <w:rsid w:val="00283A0D"/>
    <w:rsid w:val="00283C8C"/>
    <w:rsid w:val="00283D34"/>
    <w:rsid w:val="00284714"/>
    <w:rsid w:val="00285B32"/>
    <w:rsid w:val="00285B64"/>
    <w:rsid w:val="00286CF8"/>
    <w:rsid w:val="00286EE7"/>
    <w:rsid w:val="002874BD"/>
    <w:rsid w:val="002874CE"/>
    <w:rsid w:val="00287C4D"/>
    <w:rsid w:val="002900D4"/>
    <w:rsid w:val="002917F3"/>
    <w:rsid w:val="002926DB"/>
    <w:rsid w:val="002934EC"/>
    <w:rsid w:val="002953CA"/>
    <w:rsid w:val="00296026"/>
    <w:rsid w:val="002969A9"/>
    <w:rsid w:val="002A0682"/>
    <w:rsid w:val="002A1064"/>
    <w:rsid w:val="002A1CE5"/>
    <w:rsid w:val="002A302E"/>
    <w:rsid w:val="002A43EB"/>
    <w:rsid w:val="002A615A"/>
    <w:rsid w:val="002A681D"/>
    <w:rsid w:val="002B01EE"/>
    <w:rsid w:val="002B06EB"/>
    <w:rsid w:val="002B105C"/>
    <w:rsid w:val="002B11FD"/>
    <w:rsid w:val="002B25BD"/>
    <w:rsid w:val="002B27C4"/>
    <w:rsid w:val="002B4525"/>
    <w:rsid w:val="002B61DA"/>
    <w:rsid w:val="002B73C7"/>
    <w:rsid w:val="002B7ADC"/>
    <w:rsid w:val="002B7C4F"/>
    <w:rsid w:val="002C093E"/>
    <w:rsid w:val="002C0AC8"/>
    <w:rsid w:val="002C0C80"/>
    <w:rsid w:val="002C0F05"/>
    <w:rsid w:val="002C105C"/>
    <w:rsid w:val="002C271D"/>
    <w:rsid w:val="002C41C4"/>
    <w:rsid w:val="002C664D"/>
    <w:rsid w:val="002C75B0"/>
    <w:rsid w:val="002D1694"/>
    <w:rsid w:val="002D1E32"/>
    <w:rsid w:val="002D3E5E"/>
    <w:rsid w:val="002D64DD"/>
    <w:rsid w:val="002D7E36"/>
    <w:rsid w:val="002DE6A3"/>
    <w:rsid w:val="002E1EC2"/>
    <w:rsid w:val="002E3094"/>
    <w:rsid w:val="002E3C9F"/>
    <w:rsid w:val="002E47EF"/>
    <w:rsid w:val="002E4964"/>
    <w:rsid w:val="002E56B4"/>
    <w:rsid w:val="002F193E"/>
    <w:rsid w:val="002F1E0E"/>
    <w:rsid w:val="002F2187"/>
    <w:rsid w:val="002F2AFB"/>
    <w:rsid w:val="002F362D"/>
    <w:rsid w:val="002F45CC"/>
    <w:rsid w:val="002F4BF0"/>
    <w:rsid w:val="002F5962"/>
    <w:rsid w:val="002F68EF"/>
    <w:rsid w:val="002F6CA1"/>
    <w:rsid w:val="002F71EF"/>
    <w:rsid w:val="002F793B"/>
    <w:rsid w:val="002F79FE"/>
    <w:rsid w:val="00300B06"/>
    <w:rsid w:val="00301A65"/>
    <w:rsid w:val="00301BB6"/>
    <w:rsid w:val="00302C71"/>
    <w:rsid w:val="00302E47"/>
    <w:rsid w:val="003032B9"/>
    <w:rsid w:val="00304E40"/>
    <w:rsid w:val="0030734A"/>
    <w:rsid w:val="00307463"/>
    <w:rsid w:val="00310035"/>
    <w:rsid w:val="00311F85"/>
    <w:rsid w:val="0031217B"/>
    <w:rsid w:val="00313815"/>
    <w:rsid w:val="0031392A"/>
    <w:rsid w:val="0031405F"/>
    <w:rsid w:val="00314542"/>
    <w:rsid w:val="00314B49"/>
    <w:rsid w:val="00314F83"/>
    <w:rsid w:val="00316587"/>
    <w:rsid w:val="00316E32"/>
    <w:rsid w:val="00317332"/>
    <w:rsid w:val="003176C2"/>
    <w:rsid w:val="003204EC"/>
    <w:rsid w:val="0032350D"/>
    <w:rsid w:val="00323FB3"/>
    <w:rsid w:val="00324304"/>
    <w:rsid w:val="00324BAE"/>
    <w:rsid w:val="003256FE"/>
    <w:rsid w:val="00325E1F"/>
    <w:rsid w:val="003260DC"/>
    <w:rsid w:val="00326912"/>
    <w:rsid w:val="00327314"/>
    <w:rsid w:val="00327E7A"/>
    <w:rsid w:val="0032956B"/>
    <w:rsid w:val="00330C97"/>
    <w:rsid w:val="00331ECE"/>
    <w:rsid w:val="00331F31"/>
    <w:rsid w:val="0033206F"/>
    <w:rsid w:val="003320C0"/>
    <w:rsid w:val="0033238D"/>
    <w:rsid w:val="0033255F"/>
    <w:rsid w:val="00332628"/>
    <w:rsid w:val="0033284B"/>
    <w:rsid w:val="00332FE5"/>
    <w:rsid w:val="00333418"/>
    <w:rsid w:val="00333A61"/>
    <w:rsid w:val="00333AD5"/>
    <w:rsid w:val="003349E1"/>
    <w:rsid w:val="003409C9"/>
    <w:rsid w:val="003422A8"/>
    <w:rsid w:val="003428C9"/>
    <w:rsid w:val="00342949"/>
    <w:rsid w:val="0034400A"/>
    <w:rsid w:val="0034441C"/>
    <w:rsid w:val="003445CD"/>
    <w:rsid w:val="0034512D"/>
    <w:rsid w:val="00345793"/>
    <w:rsid w:val="00346182"/>
    <w:rsid w:val="00346192"/>
    <w:rsid w:val="00346E17"/>
    <w:rsid w:val="0034773D"/>
    <w:rsid w:val="00347BCB"/>
    <w:rsid w:val="00350AEA"/>
    <w:rsid w:val="0035130C"/>
    <w:rsid w:val="00351A52"/>
    <w:rsid w:val="00351A7A"/>
    <w:rsid w:val="00351D43"/>
    <w:rsid w:val="003524A1"/>
    <w:rsid w:val="00352B29"/>
    <w:rsid w:val="00353A7F"/>
    <w:rsid w:val="0035486B"/>
    <w:rsid w:val="00354ED6"/>
    <w:rsid w:val="003557C5"/>
    <w:rsid w:val="00355AB2"/>
    <w:rsid w:val="00356682"/>
    <w:rsid w:val="0035761C"/>
    <w:rsid w:val="00361005"/>
    <w:rsid w:val="00361410"/>
    <w:rsid w:val="00361CC0"/>
    <w:rsid w:val="0036232F"/>
    <w:rsid w:val="00362623"/>
    <w:rsid w:val="0036282F"/>
    <w:rsid w:val="00363729"/>
    <w:rsid w:val="003643AB"/>
    <w:rsid w:val="00364C5E"/>
    <w:rsid w:val="003653D4"/>
    <w:rsid w:val="00366700"/>
    <w:rsid w:val="00366CD1"/>
    <w:rsid w:val="003676CD"/>
    <w:rsid w:val="00370843"/>
    <w:rsid w:val="00371120"/>
    <w:rsid w:val="00371AD0"/>
    <w:rsid w:val="00372FD9"/>
    <w:rsid w:val="00374017"/>
    <w:rsid w:val="00374144"/>
    <w:rsid w:val="0037475E"/>
    <w:rsid w:val="0037510E"/>
    <w:rsid w:val="00375FCB"/>
    <w:rsid w:val="003770B0"/>
    <w:rsid w:val="003776B9"/>
    <w:rsid w:val="00381301"/>
    <w:rsid w:val="003813D9"/>
    <w:rsid w:val="00381679"/>
    <w:rsid w:val="003819AE"/>
    <w:rsid w:val="00381AAB"/>
    <w:rsid w:val="00382A33"/>
    <w:rsid w:val="00382A97"/>
    <w:rsid w:val="0038317F"/>
    <w:rsid w:val="00385CD1"/>
    <w:rsid w:val="0038628C"/>
    <w:rsid w:val="003864EB"/>
    <w:rsid w:val="00387CF7"/>
    <w:rsid w:val="0039032C"/>
    <w:rsid w:val="00391CF9"/>
    <w:rsid w:val="00392308"/>
    <w:rsid w:val="0039465E"/>
    <w:rsid w:val="00395C4A"/>
    <w:rsid w:val="003965EA"/>
    <w:rsid w:val="003971B5"/>
    <w:rsid w:val="00397610"/>
    <w:rsid w:val="003A15A5"/>
    <w:rsid w:val="003A1D34"/>
    <w:rsid w:val="003A3A8F"/>
    <w:rsid w:val="003A41A6"/>
    <w:rsid w:val="003A462A"/>
    <w:rsid w:val="003A4923"/>
    <w:rsid w:val="003A5051"/>
    <w:rsid w:val="003B0500"/>
    <w:rsid w:val="003B09DA"/>
    <w:rsid w:val="003B2153"/>
    <w:rsid w:val="003B2C57"/>
    <w:rsid w:val="003B2F0F"/>
    <w:rsid w:val="003B3D63"/>
    <w:rsid w:val="003B4026"/>
    <w:rsid w:val="003B5FDF"/>
    <w:rsid w:val="003B623F"/>
    <w:rsid w:val="003B6B6B"/>
    <w:rsid w:val="003B7552"/>
    <w:rsid w:val="003C2B37"/>
    <w:rsid w:val="003C36CB"/>
    <w:rsid w:val="003C3D72"/>
    <w:rsid w:val="003C51F1"/>
    <w:rsid w:val="003C76A0"/>
    <w:rsid w:val="003D0BA8"/>
    <w:rsid w:val="003D1CF4"/>
    <w:rsid w:val="003D1F57"/>
    <w:rsid w:val="003D2F63"/>
    <w:rsid w:val="003D3911"/>
    <w:rsid w:val="003D6D56"/>
    <w:rsid w:val="003D6E89"/>
    <w:rsid w:val="003D7BB4"/>
    <w:rsid w:val="003E1E3A"/>
    <w:rsid w:val="003E2188"/>
    <w:rsid w:val="003E3159"/>
    <w:rsid w:val="003E316B"/>
    <w:rsid w:val="003E3733"/>
    <w:rsid w:val="003E4F4E"/>
    <w:rsid w:val="003E6A15"/>
    <w:rsid w:val="003E6C0E"/>
    <w:rsid w:val="003E7A65"/>
    <w:rsid w:val="003F0329"/>
    <w:rsid w:val="003F2291"/>
    <w:rsid w:val="003F27B0"/>
    <w:rsid w:val="003F2A32"/>
    <w:rsid w:val="003F37F1"/>
    <w:rsid w:val="003F625D"/>
    <w:rsid w:val="003F7336"/>
    <w:rsid w:val="003F73A0"/>
    <w:rsid w:val="003F7645"/>
    <w:rsid w:val="003F794A"/>
    <w:rsid w:val="0040089D"/>
    <w:rsid w:val="00400FD9"/>
    <w:rsid w:val="0040228A"/>
    <w:rsid w:val="00402A69"/>
    <w:rsid w:val="00403873"/>
    <w:rsid w:val="00404355"/>
    <w:rsid w:val="00405827"/>
    <w:rsid w:val="0040715A"/>
    <w:rsid w:val="004076D3"/>
    <w:rsid w:val="00410387"/>
    <w:rsid w:val="00410C63"/>
    <w:rsid w:val="0041261E"/>
    <w:rsid w:val="0041312B"/>
    <w:rsid w:val="00413A49"/>
    <w:rsid w:val="00413F0E"/>
    <w:rsid w:val="00414402"/>
    <w:rsid w:val="00414A88"/>
    <w:rsid w:val="00414FD1"/>
    <w:rsid w:val="00415DFE"/>
    <w:rsid w:val="004161E7"/>
    <w:rsid w:val="00416919"/>
    <w:rsid w:val="004171FB"/>
    <w:rsid w:val="004201DA"/>
    <w:rsid w:val="00420785"/>
    <w:rsid w:val="00420E36"/>
    <w:rsid w:val="0042112B"/>
    <w:rsid w:val="00421265"/>
    <w:rsid w:val="0042354F"/>
    <w:rsid w:val="00423A5C"/>
    <w:rsid w:val="00424473"/>
    <w:rsid w:val="004259C4"/>
    <w:rsid w:val="00426913"/>
    <w:rsid w:val="00426E4B"/>
    <w:rsid w:val="00427E5F"/>
    <w:rsid w:val="00430CC0"/>
    <w:rsid w:val="00430CFA"/>
    <w:rsid w:val="00430D74"/>
    <w:rsid w:val="00432101"/>
    <w:rsid w:val="00432313"/>
    <w:rsid w:val="004327D0"/>
    <w:rsid w:val="004339D7"/>
    <w:rsid w:val="00433E13"/>
    <w:rsid w:val="00434B25"/>
    <w:rsid w:val="0043682C"/>
    <w:rsid w:val="00436C10"/>
    <w:rsid w:val="004372C9"/>
    <w:rsid w:val="00437C30"/>
    <w:rsid w:val="004414A5"/>
    <w:rsid w:val="00442424"/>
    <w:rsid w:val="00442465"/>
    <w:rsid w:val="00442881"/>
    <w:rsid w:val="00442B95"/>
    <w:rsid w:val="00442F32"/>
    <w:rsid w:val="0044556C"/>
    <w:rsid w:val="00446367"/>
    <w:rsid w:val="004470CE"/>
    <w:rsid w:val="0044790A"/>
    <w:rsid w:val="00451C47"/>
    <w:rsid w:val="004524D9"/>
    <w:rsid w:val="00452572"/>
    <w:rsid w:val="00452D26"/>
    <w:rsid w:val="00454F7E"/>
    <w:rsid w:val="00455853"/>
    <w:rsid w:val="004558FC"/>
    <w:rsid w:val="00456245"/>
    <w:rsid w:val="00456349"/>
    <w:rsid w:val="00456705"/>
    <w:rsid w:val="004567D2"/>
    <w:rsid w:val="00460219"/>
    <w:rsid w:val="004610D6"/>
    <w:rsid w:val="0046111C"/>
    <w:rsid w:val="00461A70"/>
    <w:rsid w:val="00461D14"/>
    <w:rsid w:val="00463443"/>
    <w:rsid w:val="0046360C"/>
    <w:rsid w:val="004645B1"/>
    <w:rsid w:val="004653A7"/>
    <w:rsid w:val="0046599A"/>
    <w:rsid w:val="00465B21"/>
    <w:rsid w:val="0046668B"/>
    <w:rsid w:val="004669C8"/>
    <w:rsid w:val="004727AC"/>
    <w:rsid w:val="00472ACB"/>
    <w:rsid w:val="00473109"/>
    <w:rsid w:val="004740F2"/>
    <w:rsid w:val="00474ABC"/>
    <w:rsid w:val="0047555D"/>
    <w:rsid w:val="00475705"/>
    <w:rsid w:val="00475F0E"/>
    <w:rsid w:val="00476A77"/>
    <w:rsid w:val="00476C43"/>
    <w:rsid w:val="00476E09"/>
    <w:rsid w:val="00477093"/>
    <w:rsid w:val="004771CF"/>
    <w:rsid w:val="00480125"/>
    <w:rsid w:val="004803E3"/>
    <w:rsid w:val="004806C7"/>
    <w:rsid w:val="00480B4F"/>
    <w:rsid w:val="00480EE3"/>
    <w:rsid w:val="00481B37"/>
    <w:rsid w:val="00482AF6"/>
    <w:rsid w:val="004830A9"/>
    <w:rsid w:val="00483599"/>
    <w:rsid w:val="00483C66"/>
    <w:rsid w:val="004846E9"/>
    <w:rsid w:val="00484E51"/>
    <w:rsid w:val="004854F8"/>
    <w:rsid w:val="00485A7F"/>
    <w:rsid w:val="00486C71"/>
    <w:rsid w:val="004871BD"/>
    <w:rsid w:val="00491FB4"/>
    <w:rsid w:val="004922EC"/>
    <w:rsid w:val="00492CD5"/>
    <w:rsid w:val="00493A71"/>
    <w:rsid w:val="00493C75"/>
    <w:rsid w:val="00493CEE"/>
    <w:rsid w:val="00493D4B"/>
    <w:rsid w:val="00493FCD"/>
    <w:rsid w:val="004971BD"/>
    <w:rsid w:val="004A1017"/>
    <w:rsid w:val="004A1095"/>
    <w:rsid w:val="004A10B5"/>
    <w:rsid w:val="004A16D1"/>
    <w:rsid w:val="004A18DA"/>
    <w:rsid w:val="004A1BA4"/>
    <w:rsid w:val="004A2124"/>
    <w:rsid w:val="004A2F39"/>
    <w:rsid w:val="004A315A"/>
    <w:rsid w:val="004A4763"/>
    <w:rsid w:val="004A4EC0"/>
    <w:rsid w:val="004B0254"/>
    <w:rsid w:val="004B04E9"/>
    <w:rsid w:val="004B097A"/>
    <w:rsid w:val="004B11C6"/>
    <w:rsid w:val="004B21BC"/>
    <w:rsid w:val="004B396D"/>
    <w:rsid w:val="004B3BDB"/>
    <w:rsid w:val="004B42A7"/>
    <w:rsid w:val="004B56A7"/>
    <w:rsid w:val="004B570A"/>
    <w:rsid w:val="004B59B7"/>
    <w:rsid w:val="004B6987"/>
    <w:rsid w:val="004B6DAE"/>
    <w:rsid w:val="004B7315"/>
    <w:rsid w:val="004C0168"/>
    <w:rsid w:val="004C1514"/>
    <w:rsid w:val="004C1D4C"/>
    <w:rsid w:val="004C2AAE"/>
    <w:rsid w:val="004C2AC9"/>
    <w:rsid w:val="004C2E96"/>
    <w:rsid w:val="004C5460"/>
    <w:rsid w:val="004C55D9"/>
    <w:rsid w:val="004C57DF"/>
    <w:rsid w:val="004C5A21"/>
    <w:rsid w:val="004C6B45"/>
    <w:rsid w:val="004C7600"/>
    <w:rsid w:val="004C7FBD"/>
    <w:rsid w:val="004D0724"/>
    <w:rsid w:val="004D1967"/>
    <w:rsid w:val="004D1D63"/>
    <w:rsid w:val="004D1E3D"/>
    <w:rsid w:val="004D214B"/>
    <w:rsid w:val="004D2212"/>
    <w:rsid w:val="004D282E"/>
    <w:rsid w:val="004D2A90"/>
    <w:rsid w:val="004D2BB7"/>
    <w:rsid w:val="004D3F91"/>
    <w:rsid w:val="004D4DE2"/>
    <w:rsid w:val="004D638A"/>
    <w:rsid w:val="004D7FC7"/>
    <w:rsid w:val="004D7FEF"/>
    <w:rsid w:val="004E1092"/>
    <w:rsid w:val="004E1DB2"/>
    <w:rsid w:val="004E2D27"/>
    <w:rsid w:val="004E321C"/>
    <w:rsid w:val="004E4178"/>
    <w:rsid w:val="004E491B"/>
    <w:rsid w:val="004E61F2"/>
    <w:rsid w:val="004E68A9"/>
    <w:rsid w:val="004E7B70"/>
    <w:rsid w:val="004F00BF"/>
    <w:rsid w:val="004F25D4"/>
    <w:rsid w:val="004F25FB"/>
    <w:rsid w:val="004F4F82"/>
    <w:rsid w:val="004F55A4"/>
    <w:rsid w:val="004F60B4"/>
    <w:rsid w:val="004F7743"/>
    <w:rsid w:val="00501224"/>
    <w:rsid w:val="00501F67"/>
    <w:rsid w:val="0050238E"/>
    <w:rsid w:val="005031D6"/>
    <w:rsid w:val="005035A1"/>
    <w:rsid w:val="00503E5D"/>
    <w:rsid w:val="00505224"/>
    <w:rsid w:val="005052E0"/>
    <w:rsid w:val="00506FE0"/>
    <w:rsid w:val="0050735C"/>
    <w:rsid w:val="005100B8"/>
    <w:rsid w:val="0051201D"/>
    <w:rsid w:val="00512500"/>
    <w:rsid w:val="00513F4B"/>
    <w:rsid w:val="00514B9A"/>
    <w:rsid w:val="00516387"/>
    <w:rsid w:val="00516A2A"/>
    <w:rsid w:val="00516EC6"/>
    <w:rsid w:val="00520245"/>
    <w:rsid w:val="00521CCD"/>
    <w:rsid w:val="00521DD5"/>
    <w:rsid w:val="00521F64"/>
    <w:rsid w:val="005222D5"/>
    <w:rsid w:val="005224C4"/>
    <w:rsid w:val="00522CFA"/>
    <w:rsid w:val="0052419D"/>
    <w:rsid w:val="00525B6F"/>
    <w:rsid w:val="00526413"/>
    <w:rsid w:val="005264F8"/>
    <w:rsid w:val="005279CA"/>
    <w:rsid w:val="005311F0"/>
    <w:rsid w:val="00531871"/>
    <w:rsid w:val="00531C07"/>
    <w:rsid w:val="00531C48"/>
    <w:rsid w:val="005327C1"/>
    <w:rsid w:val="00535B47"/>
    <w:rsid w:val="00536859"/>
    <w:rsid w:val="00536C54"/>
    <w:rsid w:val="0053752D"/>
    <w:rsid w:val="0054052B"/>
    <w:rsid w:val="00540AB1"/>
    <w:rsid w:val="00541B03"/>
    <w:rsid w:val="0054427D"/>
    <w:rsid w:val="005444D8"/>
    <w:rsid w:val="00544F97"/>
    <w:rsid w:val="005471F3"/>
    <w:rsid w:val="00547D91"/>
    <w:rsid w:val="00550433"/>
    <w:rsid w:val="00551214"/>
    <w:rsid w:val="005519EE"/>
    <w:rsid w:val="005525DC"/>
    <w:rsid w:val="0055273C"/>
    <w:rsid w:val="00553FCE"/>
    <w:rsid w:val="005543A1"/>
    <w:rsid w:val="005549A8"/>
    <w:rsid w:val="00555C71"/>
    <w:rsid w:val="00556E56"/>
    <w:rsid w:val="005612B1"/>
    <w:rsid w:val="0056319F"/>
    <w:rsid w:val="00563D89"/>
    <w:rsid w:val="00563FCA"/>
    <w:rsid w:val="00565CD2"/>
    <w:rsid w:val="00566D77"/>
    <w:rsid w:val="00567CFD"/>
    <w:rsid w:val="005713EE"/>
    <w:rsid w:val="00571773"/>
    <w:rsid w:val="00572432"/>
    <w:rsid w:val="005724F7"/>
    <w:rsid w:val="005734DD"/>
    <w:rsid w:val="00573595"/>
    <w:rsid w:val="00574933"/>
    <w:rsid w:val="00574B23"/>
    <w:rsid w:val="00574F88"/>
    <w:rsid w:val="00577B59"/>
    <w:rsid w:val="0058076C"/>
    <w:rsid w:val="00581E75"/>
    <w:rsid w:val="005868CF"/>
    <w:rsid w:val="00586F12"/>
    <w:rsid w:val="00587B12"/>
    <w:rsid w:val="00592A26"/>
    <w:rsid w:val="005936F4"/>
    <w:rsid w:val="00593A71"/>
    <w:rsid w:val="00593B06"/>
    <w:rsid w:val="00594D87"/>
    <w:rsid w:val="00595AEE"/>
    <w:rsid w:val="005A1F61"/>
    <w:rsid w:val="005A1F68"/>
    <w:rsid w:val="005A2E17"/>
    <w:rsid w:val="005A4BC3"/>
    <w:rsid w:val="005A635A"/>
    <w:rsid w:val="005A6978"/>
    <w:rsid w:val="005B1011"/>
    <w:rsid w:val="005B150C"/>
    <w:rsid w:val="005B1777"/>
    <w:rsid w:val="005B18F0"/>
    <w:rsid w:val="005B2A90"/>
    <w:rsid w:val="005B3235"/>
    <w:rsid w:val="005B38CD"/>
    <w:rsid w:val="005B44EB"/>
    <w:rsid w:val="005B5BD9"/>
    <w:rsid w:val="005B5FCB"/>
    <w:rsid w:val="005B7EDE"/>
    <w:rsid w:val="005C1FF1"/>
    <w:rsid w:val="005C22BC"/>
    <w:rsid w:val="005C24B4"/>
    <w:rsid w:val="005C29B5"/>
    <w:rsid w:val="005C3488"/>
    <w:rsid w:val="005C4009"/>
    <w:rsid w:val="005C4158"/>
    <w:rsid w:val="005C434D"/>
    <w:rsid w:val="005C43F1"/>
    <w:rsid w:val="005C51A7"/>
    <w:rsid w:val="005C55FE"/>
    <w:rsid w:val="005C5B0D"/>
    <w:rsid w:val="005C760A"/>
    <w:rsid w:val="005D1DCC"/>
    <w:rsid w:val="005D27AE"/>
    <w:rsid w:val="005D2B2E"/>
    <w:rsid w:val="005D36D8"/>
    <w:rsid w:val="005D36FD"/>
    <w:rsid w:val="005D3F34"/>
    <w:rsid w:val="005D58C3"/>
    <w:rsid w:val="005D5D2C"/>
    <w:rsid w:val="005D655F"/>
    <w:rsid w:val="005D6DA7"/>
    <w:rsid w:val="005E13F9"/>
    <w:rsid w:val="005E2B51"/>
    <w:rsid w:val="005E2E50"/>
    <w:rsid w:val="005E3509"/>
    <w:rsid w:val="005E44CF"/>
    <w:rsid w:val="005E4607"/>
    <w:rsid w:val="005E62E5"/>
    <w:rsid w:val="005E66C7"/>
    <w:rsid w:val="005E77A0"/>
    <w:rsid w:val="005E780E"/>
    <w:rsid w:val="005F1B28"/>
    <w:rsid w:val="005F1C20"/>
    <w:rsid w:val="005F1EE4"/>
    <w:rsid w:val="005F2913"/>
    <w:rsid w:val="005F3464"/>
    <w:rsid w:val="005F58C4"/>
    <w:rsid w:val="005F6A9E"/>
    <w:rsid w:val="005F6B3D"/>
    <w:rsid w:val="005F7DB9"/>
    <w:rsid w:val="0060264B"/>
    <w:rsid w:val="00602C8C"/>
    <w:rsid w:val="00602D6A"/>
    <w:rsid w:val="00603C9E"/>
    <w:rsid w:val="0060576B"/>
    <w:rsid w:val="00605FB7"/>
    <w:rsid w:val="00606A6F"/>
    <w:rsid w:val="00606E29"/>
    <w:rsid w:val="00607977"/>
    <w:rsid w:val="00610A0C"/>
    <w:rsid w:val="00610B06"/>
    <w:rsid w:val="00611026"/>
    <w:rsid w:val="006132A9"/>
    <w:rsid w:val="00613322"/>
    <w:rsid w:val="00613E4A"/>
    <w:rsid w:val="00615D57"/>
    <w:rsid w:val="0061618D"/>
    <w:rsid w:val="0061621C"/>
    <w:rsid w:val="00617D85"/>
    <w:rsid w:val="00617F02"/>
    <w:rsid w:val="00621E74"/>
    <w:rsid w:val="00622188"/>
    <w:rsid w:val="00624171"/>
    <w:rsid w:val="00624AA1"/>
    <w:rsid w:val="00625DED"/>
    <w:rsid w:val="00625DF5"/>
    <w:rsid w:val="00626BDB"/>
    <w:rsid w:val="0063106E"/>
    <w:rsid w:val="00631BD6"/>
    <w:rsid w:val="00633772"/>
    <w:rsid w:val="00635441"/>
    <w:rsid w:val="006367EF"/>
    <w:rsid w:val="00640359"/>
    <w:rsid w:val="00640393"/>
    <w:rsid w:val="0064088A"/>
    <w:rsid w:val="00641CC0"/>
    <w:rsid w:val="00641EF5"/>
    <w:rsid w:val="0064244B"/>
    <w:rsid w:val="006449EC"/>
    <w:rsid w:val="00644A08"/>
    <w:rsid w:val="00646C11"/>
    <w:rsid w:val="00647300"/>
    <w:rsid w:val="00647511"/>
    <w:rsid w:val="00650786"/>
    <w:rsid w:val="00652510"/>
    <w:rsid w:val="00653D51"/>
    <w:rsid w:val="006545AD"/>
    <w:rsid w:val="00655D9C"/>
    <w:rsid w:val="0065622F"/>
    <w:rsid w:val="0066180E"/>
    <w:rsid w:val="00663319"/>
    <w:rsid w:val="00663326"/>
    <w:rsid w:val="006639EB"/>
    <w:rsid w:val="006647C9"/>
    <w:rsid w:val="006650EA"/>
    <w:rsid w:val="00665298"/>
    <w:rsid w:val="00665A2E"/>
    <w:rsid w:val="006664DC"/>
    <w:rsid w:val="006668F8"/>
    <w:rsid w:val="006676D6"/>
    <w:rsid w:val="00667983"/>
    <w:rsid w:val="006717D3"/>
    <w:rsid w:val="00672207"/>
    <w:rsid w:val="0067223A"/>
    <w:rsid w:val="006739DE"/>
    <w:rsid w:val="00673C5E"/>
    <w:rsid w:val="00674760"/>
    <w:rsid w:val="006747D2"/>
    <w:rsid w:val="00674EB7"/>
    <w:rsid w:val="00676262"/>
    <w:rsid w:val="00677FDD"/>
    <w:rsid w:val="00680D95"/>
    <w:rsid w:val="00682CFD"/>
    <w:rsid w:val="00683B54"/>
    <w:rsid w:val="00686C15"/>
    <w:rsid w:val="00687A98"/>
    <w:rsid w:val="00690072"/>
    <w:rsid w:val="00690C6B"/>
    <w:rsid w:val="00691B5A"/>
    <w:rsid w:val="00691C6D"/>
    <w:rsid w:val="00692B83"/>
    <w:rsid w:val="00694519"/>
    <w:rsid w:val="00694C96"/>
    <w:rsid w:val="00695C5A"/>
    <w:rsid w:val="006968AA"/>
    <w:rsid w:val="006968D9"/>
    <w:rsid w:val="00697289"/>
    <w:rsid w:val="00697858"/>
    <w:rsid w:val="006A2017"/>
    <w:rsid w:val="006A208C"/>
    <w:rsid w:val="006A2D9A"/>
    <w:rsid w:val="006A3DC8"/>
    <w:rsid w:val="006A47EE"/>
    <w:rsid w:val="006A4E41"/>
    <w:rsid w:val="006A515E"/>
    <w:rsid w:val="006A5E17"/>
    <w:rsid w:val="006A6666"/>
    <w:rsid w:val="006A6B5A"/>
    <w:rsid w:val="006B0436"/>
    <w:rsid w:val="006B0969"/>
    <w:rsid w:val="006B139A"/>
    <w:rsid w:val="006B2A0C"/>
    <w:rsid w:val="006B35C3"/>
    <w:rsid w:val="006B3EEF"/>
    <w:rsid w:val="006B5047"/>
    <w:rsid w:val="006B5597"/>
    <w:rsid w:val="006B5F36"/>
    <w:rsid w:val="006B6512"/>
    <w:rsid w:val="006B7A8A"/>
    <w:rsid w:val="006C0736"/>
    <w:rsid w:val="006C118C"/>
    <w:rsid w:val="006C122D"/>
    <w:rsid w:val="006C14E0"/>
    <w:rsid w:val="006C2861"/>
    <w:rsid w:val="006C30A2"/>
    <w:rsid w:val="006C3B82"/>
    <w:rsid w:val="006C4B73"/>
    <w:rsid w:val="006C5A2A"/>
    <w:rsid w:val="006C7BCF"/>
    <w:rsid w:val="006C7C30"/>
    <w:rsid w:val="006C889A"/>
    <w:rsid w:val="006D002E"/>
    <w:rsid w:val="006D0DB4"/>
    <w:rsid w:val="006D1073"/>
    <w:rsid w:val="006D146E"/>
    <w:rsid w:val="006D2C72"/>
    <w:rsid w:val="006D2D48"/>
    <w:rsid w:val="006D3BD9"/>
    <w:rsid w:val="006D51A4"/>
    <w:rsid w:val="006D520D"/>
    <w:rsid w:val="006D6F66"/>
    <w:rsid w:val="006E0D34"/>
    <w:rsid w:val="006E190F"/>
    <w:rsid w:val="006E2E5E"/>
    <w:rsid w:val="006E2E76"/>
    <w:rsid w:val="006E45CF"/>
    <w:rsid w:val="006E464E"/>
    <w:rsid w:val="006E4E7D"/>
    <w:rsid w:val="006E510D"/>
    <w:rsid w:val="006E5363"/>
    <w:rsid w:val="006E64F1"/>
    <w:rsid w:val="006E65AA"/>
    <w:rsid w:val="006E7729"/>
    <w:rsid w:val="006F18E8"/>
    <w:rsid w:val="006F331E"/>
    <w:rsid w:val="006F3C7B"/>
    <w:rsid w:val="006F4ABB"/>
    <w:rsid w:val="006F5106"/>
    <w:rsid w:val="006F5521"/>
    <w:rsid w:val="006F5FA2"/>
    <w:rsid w:val="006F6489"/>
    <w:rsid w:val="00700D05"/>
    <w:rsid w:val="00700EC9"/>
    <w:rsid w:val="00701A52"/>
    <w:rsid w:val="00701B4C"/>
    <w:rsid w:val="00701EB6"/>
    <w:rsid w:val="007028BC"/>
    <w:rsid w:val="007040B5"/>
    <w:rsid w:val="00704610"/>
    <w:rsid w:val="00704739"/>
    <w:rsid w:val="00704893"/>
    <w:rsid w:val="00707A11"/>
    <w:rsid w:val="00707B86"/>
    <w:rsid w:val="00710211"/>
    <w:rsid w:val="00710D2A"/>
    <w:rsid w:val="00711214"/>
    <w:rsid w:val="0071215A"/>
    <w:rsid w:val="00712519"/>
    <w:rsid w:val="00712BD2"/>
    <w:rsid w:val="007139C2"/>
    <w:rsid w:val="00715A7A"/>
    <w:rsid w:val="007165FC"/>
    <w:rsid w:val="00716827"/>
    <w:rsid w:val="00717AED"/>
    <w:rsid w:val="00720409"/>
    <w:rsid w:val="00720FFF"/>
    <w:rsid w:val="007213AD"/>
    <w:rsid w:val="00721C8F"/>
    <w:rsid w:val="00721E54"/>
    <w:rsid w:val="007229E4"/>
    <w:rsid w:val="0072321C"/>
    <w:rsid w:val="0072401E"/>
    <w:rsid w:val="00724055"/>
    <w:rsid w:val="00725540"/>
    <w:rsid w:val="00725798"/>
    <w:rsid w:val="0072654B"/>
    <w:rsid w:val="00730938"/>
    <w:rsid w:val="00730AE9"/>
    <w:rsid w:val="007322AB"/>
    <w:rsid w:val="00732714"/>
    <w:rsid w:val="00732A8E"/>
    <w:rsid w:val="00734074"/>
    <w:rsid w:val="00734373"/>
    <w:rsid w:val="00736A2D"/>
    <w:rsid w:val="0073795F"/>
    <w:rsid w:val="0074018B"/>
    <w:rsid w:val="00741575"/>
    <w:rsid w:val="0074339F"/>
    <w:rsid w:val="00743C8C"/>
    <w:rsid w:val="00743EBB"/>
    <w:rsid w:val="0074499D"/>
    <w:rsid w:val="00744A8B"/>
    <w:rsid w:val="00745B38"/>
    <w:rsid w:val="00745BE9"/>
    <w:rsid w:val="00746D14"/>
    <w:rsid w:val="00747B78"/>
    <w:rsid w:val="007505EF"/>
    <w:rsid w:val="00751C78"/>
    <w:rsid w:val="00752317"/>
    <w:rsid w:val="00753F25"/>
    <w:rsid w:val="00754EBF"/>
    <w:rsid w:val="00755282"/>
    <w:rsid w:val="00756A82"/>
    <w:rsid w:val="00756AB1"/>
    <w:rsid w:val="007588E0"/>
    <w:rsid w:val="00760748"/>
    <w:rsid w:val="007619B0"/>
    <w:rsid w:val="00761D24"/>
    <w:rsid w:val="007621FE"/>
    <w:rsid w:val="007626E4"/>
    <w:rsid w:val="00762A15"/>
    <w:rsid w:val="00764E3D"/>
    <w:rsid w:val="0076500E"/>
    <w:rsid w:val="00766615"/>
    <w:rsid w:val="00770E15"/>
    <w:rsid w:val="00770FE9"/>
    <w:rsid w:val="00771662"/>
    <w:rsid w:val="007722A6"/>
    <w:rsid w:val="00772713"/>
    <w:rsid w:val="00772B9B"/>
    <w:rsid w:val="00773C5A"/>
    <w:rsid w:val="00774413"/>
    <w:rsid w:val="00774486"/>
    <w:rsid w:val="00774494"/>
    <w:rsid w:val="00774D5B"/>
    <w:rsid w:val="007764CC"/>
    <w:rsid w:val="0077654F"/>
    <w:rsid w:val="007766F9"/>
    <w:rsid w:val="00776B40"/>
    <w:rsid w:val="0078202A"/>
    <w:rsid w:val="007821BF"/>
    <w:rsid w:val="007828AB"/>
    <w:rsid w:val="00782BE3"/>
    <w:rsid w:val="007833D5"/>
    <w:rsid w:val="00783AFC"/>
    <w:rsid w:val="00784232"/>
    <w:rsid w:val="00784EB1"/>
    <w:rsid w:val="00784F4E"/>
    <w:rsid w:val="007850DE"/>
    <w:rsid w:val="00785BC1"/>
    <w:rsid w:val="00786494"/>
    <w:rsid w:val="0078674E"/>
    <w:rsid w:val="007878C8"/>
    <w:rsid w:val="0079148A"/>
    <w:rsid w:val="00792195"/>
    <w:rsid w:val="00793534"/>
    <w:rsid w:val="00794D41"/>
    <w:rsid w:val="00794F65"/>
    <w:rsid w:val="007960C7"/>
    <w:rsid w:val="007A047C"/>
    <w:rsid w:val="007A087B"/>
    <w:rsid w:val="007A09DB"/>
    <w:rsid w:val="007A0BD3"/>
    <w:rsid w:val="007A0D3C"/>
    <w:rsid w:val="007A0F30"/>
    <w:rsid w:val="007A13CA"/>
    <w:rsid w:val="007A1CDE"/>
    <w:rsid w:val="007A25A2"/>
    <w:rsid w:val="007A27AF"/>
    <w:rsid w:val="007A2899"/>
    <w:rsid w:val="007A2AAC"/>
    <w:rsid w:val="007A382E"/>
    <w:rsid w:val="007A4EDF"/>
    <w:rsid w:val="007A5262"/>
    <w:rsid w:val="007A697B"/>
    <w:rsid w:val="007B03D0"/>
    <w:rsid w:val="007B0E9F"/>
    <w:rsid w:val="007B108A"/>
    <w:rsid w:val="007B1146"/>
    <w:rsid w:val="007B1D99"/>
    <w:rsid w:val="007B217B"/>
    <w:rsid w:val="007B232D"/>
    <w:rsid w:val="007B2E59"/>
    <w:rsid w:val="007B3E38"/>
    <w:rsid w:val="007B5823"/>
    <w:rsid w:val="007B6093"/>
    <w:rsid w:val="007B731F"/>
    <w:rsid w:val="007B7BCC"/>
    <w:rsid w:val="007B7EB4"/>
    <w:rsid w:val="007C10F3"/>
    <w:rsid w:val="007C1416"/>
    <w:rsid w:val="007C352E"/>
    <w:rsid w:val="007C4843"/>
    <w:rsid w:val="007C4F1A"/>
    <w:rsid w:val="007C5A66"/>
    <w:rsid w:val="007C6036"/>
    <w:rsid w:val="007C66FE"/>
    <w:rsid w:val="007D0225"/>
    <w:rsid w:val="007D0C23"/>
    <w:rsid w:val="007D16BA"/>
    <w:rsid w:val="007D1DB4"/>
    <w:rsid w:val="007D237A"/>
    <w:rsid w:val="007D287C"/>
    <w:rsid w:val="007D3182"/>
    <w:rsid w:val="007D41E2"/>
    <w:rsid w:val="007D452D"/>
    <w:rsid w:val="007D4E90"/>
    <w:rsid w:val="007D5D77"/>
    <w:rsid w:val="007D67AB"/>
    <w:rsid w:val="007D6980"/>
    <w:rsid w:val="007D7A02"/>
    <w:rsid w:val="007E006E"/>
    <w:rsid w:val="007E1525"/>
    <w:rsid w:val="007E1CC5"/>
    <w:rsid w:val="007E2FDF"/>
    <w:rsid w:val="007E30B4"/>
    <w:rsid w:val="007E41EE"/>
    <w:rsid w:val="007E54BE"/>
    <w:rsid w:val="007E6DE2"/>
    <w:rsid w:val="007F2CA8"/>
    <w:rsid w:val="007F30CC"/>
    <w:rsid w:val="007F3C0F"/>
    <w:rsid w:val="007F4392"/>
    <w:rsid w:val="007F48D3"/>
    <w:rsid w:val="007F4EAD"/>
    <w:rsid w:val="007F5A96"/>
    <w:rsid w:val="007F7DD1"/>
    <w:rsid w:val="0080150A"/>
    <w:rsid w:val="00801A4E"/>
    <w:rsid w:val="008020F1"/>
    <w:rsid w:val="00804366"/>
    <w:rsid w:val="008046B0"/>
    <w:rsid w:val="00805985"/>
    <w:rsid w:val="0080605A"/>
    <w:rsid w:val="008105A7"/>
    <w:rsid w:val="008106A8"/>
    <w:rsid w:val="0081188E"/>
    <w:rsid w:val="00811D69"/>
    <w:rsid w:val="008125B9"/>
    <w:rsid w:val="008126A9"/>
    <w:rsid w:val="008139A0"/>
    <w:rsid w:val="00815BF7"/>
    <w:rsid w:val="00815F3B"/>
    <w:rsid w:val="00816346"/>
    <w:rsid w:val="008169C1"/>
    <w:rsid w:val="00817113"/>
    <w:rsid w:val="008173E2"/>
    <w:rsid w:val="00817926"/>
    <w:rsid w:val="00820039"/>
    <w:rsid w:val="0082081C"/>
    <w:rsid w:val="00820903"/>
    <w:rsid w:val="00820F48"/>
    <w:rsid w:val="008229F3"/>
    <w:rsid w:val="00823A77"/>
    <w:rsid w:val="00823C4C"/>
    <w:rsid w:val="008241DC"/>
    <w:rsid w:val="008241F6"/>
    <w:rsid w:val="00824A96"/>
    <w:rsid w:val="00825C91"/>
    <w:rsid w:val="00826382"/>
    <w:rsid w:val="00826E57"/>
    <w:rsid w:val="008272D2"/>
    <w:rsid w:val="0082740D"/>
    <w:rsid w:val="00827B57"/>
    <w:rsid w:val="00830675"/>
    <w:rsid w:val="008307AC"/>
    <w:rsid w:val="008317AB"/>
    <w:rsid w:val="00831BDD"/>
    <w:rsid w:val="00831F18"/>
    <w:rsid w:val="0083279B"/>
    <w:rsid w:val="00832CAA"/>
    <w:rsid w:val="0083419B"/>
    <w:rsid w:val="0083506C"/>
    <w:rsid w:val="00837D28"/>
    <w:rsid w:val="00840169"/>
    <w:rsid w:val="008423BD"/>
    <w:rsid w:val="008439E0"/>
    <w:rsid w:val="00845F92"/>
    <w:rsid w:val="00846367"/>
    <w:rsid w:val="008463DE"/>
    <w:rsid w:val="008464F4"/>
    <w:rsid w:val="00846732"/>
    <w:rsid w:val="00846CCE"/>
    <w:rsid w:val="00846DC8"/>
    <w:rsid w:val="00852765"/>
    <w:rsid w:val="00853B1A"/>
    <w:rsid w:val="00853DDD"/>
    <w:rsid w:val="00854990"/>
    <w:rsid w:val="008569E6"/>
    <w:rsid w:val="008576B1"/>
    <w:rsid w:val="0086015E"/>
    <w:rsid w:val="008604AC"/>
    <w:rsid w:val="008613C4"/>
    <w:rsid w:val="0086395B"/>
    <w:rsid w:val="0086456D"/>
    <w:rsid w:val="008650B3"/>
    <w:rsid w:val="00865D30"/>
    <w:rsid w:val="00865F98"/>
    <w:rsid w:val="00866B7E"/>
    <w:rsid w:val="00866E0A"/>
    <w:rsid w:val="0086703E"/>
    <w:rsid w:val="008673A8"/>
    <w:rsid w:val="00870B3C"/>
    <w:rsid w:val="00871117"/>
    <w:rsid w:val="0087166C"/>
    <w:rsid w:val="00872CFC"/>
    <w:rsid w:val="00872CFD"/>
    <w:rsid w:val="00873017"/>
    <w:rsid w:val="008768AD"/>
    <w:rsid w:val="00876D2C"/>
    <w:rsid w:val="00880FED"/>
    <w:rsid w:val="00882CC0"/>
    <w:rsid w:val="00883261"/>
    <w:rsid w:val="00884D51"/>
    <w:rsid w:val="00884E4A"/>
    <w:rsid w:val="00885CF4"/>
    <w:rsid w:val="00887C10"/>
    <w:rsid w:val="00887CBD"/>
    <w:rsid w:val="00887F3B"/>
    <w:rsid w:val="00890F99"/>
    <w:rsid w:val="00891909"/>
    <w:rsid w:val="00891D41"/>
    <w:rsid w:val="008922DF"/>
    <w:rsid w:val="00892AFE"/>
    <w:rsid w:val="00892DE0"/>
    <w:rsid w:val="00894402"/>
    <w:rsid w:val="008944AB"/>
    <w:rsid w:val="0089519E"/>
    <w:rsid w:val="0089551D"/>
    <w:rsid w:val="008955AC"/>
    <w:rsid w:val="0089631D"/>
    <w:rsid w:val="008964BE"/>
    <w:rsid w:val="0089697A"/>
    <w:rsid w:val="0089706A"/>
    <w:rsid w:val="008A0FD0"/>
    <w:rsid w:val="008A3253"/>
    <w:rsid w:val="008A3A86"/>
    <w:rsid w:val="008A3B58"/>
    <w:rsid w:val="008A408C"/>
    <w:rsid w:val="008A5810"/>
    <w:rsid w:val="008A5FE5"/>
    <w:rsid w:val="008A6DE5"/>
    <w:rsid w:val="008A746C"/>
    <w:rsid w:val="008A7AE9"/>
    <w:rsid w:val="008B048B"/>
    <w:rsid w:val="008B14AC"/>
    <w:rsid w:val="008B1CD3"/>
    <w:rsid w:val="008B2072"/>
    <w:rsid w:val="008B26D9"/>
    <w:rsid w:val="008B3915"/>
    <w:rsid w:val="008B4339"/>
    <w:rsid w:val="008B4364"/>
    <w:rsid w:val="008B436E"/>
    <w:rsid w:val="008B4FAE"/>
    <w:rsid w:val="008B56B2"/>
    <w:rsid w:val="008B59CA"/>
    <w:rsid w:val="008B5AED"/>
    <w:rsid w:val="008B5ED5"/>
    <w:rsid w:val="008B6585"/>
    <w:rsid w:val="008B6E04"/>
    <w:rsid w:val="008B6F46"/>
    <w:rsid w:val="008B7109"/>
    <w:rsid w:val="008B7D84"/>
    <w:rsid w:val="008C0EAC"/>
    <w:rsid w:val="008C12BD"/>
    <w:rsid w:val="008C2EE2"/>
    <w:rsid w:val="008C3CBD"/>
    <w:rsid w:val="008C43E8"/>
    <w:rsid w:val="008C529F"/>
    <w:rsid w:val="008C5F47"/>
    <w:rsid w:val="008C6790"/>
    <w:rsid w:val="008C7D9E"/>
    <w:rsid w:val="008D0519"/>
    <w:rsid w:val="008D0C52"/>
    <w:rsid w:val="008D1068"/>
    <w:rsid w:val="008D168D"/>
    <w:rsid w:val="008D2BCE"/>
    <w:rsid w:val="008D2EE7"/>
    <w:rsid w:val="008D3B57"/>
    <w:rsid w:val="008D40EB"/>
    <w:rsid w:val="008D4372"/>
    <w:rsid w:val="008D46DE"/>
    <w:rsid w:val="008D4E76"/>
    <w:rsid w:val="008D612C"/>
    <w:rsid w:val="008D6AAD"/>
    <w:rsid w:val="008D6D97"/>
    <w:rsid w:val="008E011F"/>
    <w:rsid w:val="008E04C8"/>
    <w:rsid w:val="008E18A8"/>
    <w:rsid w:val="008E3C5E"/>
    <w:rsid w:val="008E441C"/>
    <w:rsid w:val="008E470C"/>
    <w:rsid w:val="008E5E2E"/>
    <w:rsid w:val="008E60B6"/>
    <w:rsid w:val="008E60C1"/>
    <w:rsid w:val="008E643F"/>
    <w:rsid w:val="008E7C6A"/>
    <w:rsid w:val="008E7E89"/>
    <w:rsid w:val="008F0305"/>
    <w:rsid w:val="008F3A2F"/>
    <w:rsid w:val="008F4896"/>
    <w:rsid w:val="008F48F7"/>
    <w:rsid w:val="008F4ECF"/>
    <w:rsid w:val="008F4F93"/>
    <w:rsid w:val="008F7637"/>
    <w:rsid w:val="00900051"/>
    <w:rsid w:val="009005C6"/>
    <w:rsid w:val="00900BDE"/>
    <w:rsid w:val="009015C7"/>
    <w:rsid w:val="00902137"/>
    <w:rsid w:val="009025D6"/>
    <w:rsid w:val="00903A25"/>
    <w:rsid w:val="00903C9B"/>
    <w:rsid w:val="00903E43"/>
    <w:rsid w:val="009049DB"/>
    <w:rsid w:val="00904D69"/>
    <w:rsid w:val="0090579E"/>
    <w:rsid w:val="00906D57"/>
    <w:rsid w:val="00906D8E"/>
    <w:rsid w:val="00910E55"/>
    <w:rsid w:val="00911CEA"/>
    <w:rsid w:val="00912E87"/>
    <w:rsid w:val="009132B4"/>
    <w:rsid w:val="00913737"/>
    <w:rsid w:val="00913A2D"/>
    <w:rsid w:val="00914EA5"/>
    <w:rsid w:val="009153F0"/>
    <w:rsid w:val="009155A1"/>
    <w:rsid w:val="009157E5"/>
    <w:rsid w:val="00915CA9"/>
    <w:rsid w:val="00916EDC"/>
    <w:rsid w:val="009172C2"/>
    <w:rsid w:val="0091794B"/>
    <w:rsid w:val="00920B3C"/>
    <w:rsid w:val="00920C54"/>
    <w:rsid w:val="00920DBA"/>
    <w:rsid w:val="00920F29"/>
    <w:rsid w:val="00920F8B"/>
    <w:rsid w:val="009216D7"/>
    <w:rsid w:val="00921FF5"/>
    <w:rsid w:val="00923B2C"/>
    <w:rsid w:val="009243AF"/>
    <w:rsid w:val="0092461B"/>
    <w:rsid w:val="009249C2"/>
    <w:rsid w:val="0092542B"/>
    <w:rsid w:val="00926629"/>
    <w:rsid w:val="00926AD4"/>
    <w:rsid w:val="00930BF9"/>
    <w:rsid w:val="00930DEE"/>
    <w:rsid w:val="009320D0"/>
    <w:rsid w:val="00932688"/>
    <w:rsid w:val="0093388F"/>
    <w:rsid w:val="00933C93"/>
    <w:rsid w:val="00933CBC"/>
    <w:rsid w:val="009347E2"/>
    <w:rsid w:val="009365BC"/>
    <w:rsid w:val="009373AB"/>
    <w:rsid w:val="00937730"/>
    <w:rsid w:val="00937D8A"/>
    <w:rsid w:val="00940236"/>
    <w:rsid w:val="00940481"/>
    <w:rsid w:val="00941331"/>
    <w:rsid w:val="009421FA"/>
    <w:rsid w:val="00942839"/>
    <w:rsid w:val="00942895"/>
    <w:rsid w:val="00943AE8"/>
    <w:rsid w:val="0094520F"/>
    <w:rsid w:val="009452F1"/>
    <w:rsid w:val="0094553B"/>
    <w:rsid w:val="00946BA6"/>
    <w:rsid w:val="009521B4"/>
    <w:rsid w:val="00953587"/>
    <w:rsid w:val="0095380D"/>
    <w:rsid w:val="009558DF"/>
    <w:rsid w:val="009613DD"/>
    <w:rsid w:val="009613E4"/>
    <w:rsid w:val="00961A09"/>
    <w:rsid w:val="00962BA5"/>
    <w:rsid w:val="009638BD"/>
    <w:rsid w:val="00964636"/>
    <w:rsid w:val="00964D71"/>
    <w:rsid w:val="0096578D"/>
    <w:rsid w:val="0096732D"/>
    <w:rsid w:val="00970222"/>
    <w:rsid w:val="00971BD5"/>
    <w:rsid w:val="00972EF6"/>
    <w:rsid w:val="0097318B"/>
    <w:rsid w:val="00974B26"/>
    <w:rsid w:val="00975BC9"/>
    <w:rsid w:val="00976D2C"/>
    <w:rsid w:val="00977BFF"/>
    <w:rsid w:val="009800B4"/>
    <w:rsid w:val="00980ABC"/>
    <w:rsid w:val="00982D83"/>
    <w:rsid w:val="009842A5"/>
    <w:rsid w:val="00984F52"/>
    <w:rsid w:val="009852A0"/>
    <w:rsid w:val="009852F5"/>
    <w:rsid w:val="00985AFD"/>
    <w:rsid w:val="00985C0A"/>
    <w:rsid w:val="00985EAF"/>
    <w:rsid w:val="00986686"/>
    <w:rsid w:val="00986EF5"/>
    <w:rsid w:val="00987162"/>
    <w:rsid w:val="00987693"/>
    <w:rsid w:val="00987884"/>
    <w:rsid w:val="0099034C"/>
    <w:rsid w:val="0099055B"/>
    <w:rsid w:val="00990BEC"/>
    <w:rsid w:val="00991C2B"/>
    <w:rsid w:val="00991DFF"/>
    <w:rsid w:val="00991E48"/>
    <w:rsid w:val="009929EB"/>
    <w:rsid w:val="00993048"/>
    <w:rsid w:val="00993153"/>
    <w:rsid w:val="00993617"/>
    <w:rsid w:val="00993848"/>
    <w:rsid w:val="00993A60"/>
    <w:rsid w:val="00994145"/>
    <w:rsid w:val="0099442A"/>
    <w:rsid w:val="009947E4"/>
    <w:rsid w:val="00995F6E"/>
    <w:rsid w:val="009968A7"/>
    <w:rsid w:val="00996F23"/>
    <w:rsid w:val="009976C3"/>
    <w:rsid w:val="009A154B"/>
    <w:rsid w:val="009A1F20"/>
    <w:rsid w:val="009A364C"/>
    <w:rsid w:val="009A4F57"/>
    <w:rsid w:val="009A6395"/>
    <w:rsid w:val="009A65C1"/>
    <w:rsid w:val="009A68A5"/>
    <w:rsid w:val="009A7D5C"/>
    <w:rsid w:val="009A7E36"/>
    <w:rsid w:val="009B0E3E"/>
    <w:rsid w:val="009B186C"/>
    <w:rsid w:val="009B34C3"/>
    <w:rsid w:val="009B3AAA"/>
    <w:rsid w:val="009B545F"/>
    <w:rsid w:val="009B607F"/>
    <w:rsid w:val="009C009A"/>
    <w:rsid w:val="009C0E93"/>
    <w:rsid w:val="009C0EB6"/>
    <w:rsid w:val="009C18D8"/>
    <w:rsid w:val="009C2BFA"/>
    <w:rsid w:val="009C33D5"/>
    <w:rsid w:val="009C38BF"/>
    <w:rsid w:val="009C55E3"/>
    <w:rsid w:val="009C6C2D"/>
    <w:rsid w:val="009C6C34"/>
    <w:rsid w:val="009C73D8"/>
    <w:rsid w:val="009C76FE"/>
    <w:rsid w:val="009D0356"/>
    <w:rsid w:val="009D0C4F"/>
    <w:rsid w:val="009D148A"/>
    <w:rsid w:val="009D244E"/>
    <w:rsid w:val="009D29D7"/>
    <w:rsid w:val="009D2B93"/>
    <w:rsid w:val="009D379F"/>
    <w:rsid w:val="009D7275"/>
    <w:rsid w:val="009D78A9"/>
    <w:rsid w:val="009E09B1"/>
    <w:rsid w:val="009E1186"/>
    <w:rsid w:val="009E17D7"/>
    <w:rsid w:val="009E1976"/>
    <w:rsid w:val="009E3261"/>
    <w:rsid w:val="009E417B"/>
    <w:rsid w:val="009E42A6"/>
    <w:rsid w:val="009E74AA"/>
    <w:rsid w:val="009F09C3"/>
    <w:rsid w:val="009F0AA9"/>
    <w:rsid w:val="009F1D22"/>
    <w:rsid w:val="009F1DB1"/>
    <w:rsid w:val="009F26CA"/>
    <w:rsid w:val="009F2FA0"/>
    <w:rsid w:val="009F54AE"/>
    <w:rsid w:val="009F5F74"/>
    <w:rsid w:val="009F6F6A"/>
    <w:rsid w:val="00A0003E"/>
    <w:rsid w:val="00A00289"/>
    <w:rsid w:val="00A010B6"/>
    <w:rsid w:val="00A016EB"/>
    <w:rsid w:val="00A04BFD"/>
    <w:rsid w:val="00A0501D"/>
    <w:rsid w:val="00A066C3"/>
    <w:rsid w:val="00A06998"/>
    <w:rsid w:val="00A07514"/>
    <w:rsid w:val="00A07A61"/>
    <w:rsid w:val="00A101B5"/>
    <w:rsid w:val="00A10882"/>
    <w:rsid w:val="00A109D1"/>
    <w:rsid w:val="00A11A77"/>
    <w:rsid w:val="00A12443"/>
    <w:rsid w:val="00A12572"/>
    <w:rsid w:val="00A13408"/>
    <w:rsid w:val="00A13FA1"/>
    <w:rsid w:val="00A14A52"/>
    <w:rsid w:val="00A14C23"/>
    <w:rsid w:val="00A16380"/>
    <w:rsid w:val="00A16B60"/>
    <w:rsid w:val="00A16DB5"/>
    <w:rsid w:val="00A1713D"/>
    <w:rsid w:val="00A21471"/>
    <w:rsid w:val="00A225EB"/>
    <w:rsid w:val="00A22746"/>
    <w:rsid w:val="00A22B78"/>
    <w:rsid w:val="00A23CB6"/>
    <w:rsid w:val="00A240FF"/>
    <w:rsid w:val="00A2443B"/>
    <w:rsid w:val="00A24823"/>
    <w:rsid w:val="00A24848"/>
    <w:rsid w:val="00A249BA"/>
    <w:rsid w:val="00A2583C"/>
    <w:rsid w:val="00A25F4B"/>
    <w:rsid w:val="00A27766"/>
    <w:rsid w:val="00A27870"/>
    <w:rsid w:val="00A3000C"/>
    <w:rsid w:val="00A30927"/>
    <w:rsid w:val="00A3107E"/>
    <w:rsid w:val="00A311E0"/>
    <w:rsid w:val="00A318AD"/>
    <w:rsid w:val="00A335AB"/>
    <w:rsid w:val="00A34529"/>
    <w:rsid w:val="00A35100"/>
    <w:rsid w:val="00A35893"/>
    <w:rsid w:val="00A35BD4"/>
    <w:rsid w:val="00A36072"/>
    <w:rsid w:val="00A362E5"/>
    <w:rsid w:val="00A363D7"/>
    <w:rsid w:val="00A40016"/>
    <w:rsid w:val="00A409FF"/>
    <w:rsid w:val="00A40EDF"/>
    <w:rsid w:val="00A414DA"/>
    <w:rsid w:val="00A42433"/>
    <w:rsid w:val="00A43149"/>
    <w:rsid w:val="00A4451F"/>
    <w:rsid w:val="00A45743"/>
    <w:rsid w:val="00A45823"/>
    <w:rsid w:val="00A46C88"/>
    <w:rsid w:val="00A46F18"/>
    <w:rsid w:val="00A478C9"/>
    <w:rsid w:val="00A479CA"/>
    <w:rsid w:val="00A5018F"/>
    <w:rsid w:val="00A51743"/>
    <w:rsid w:val="00A51A45"/>
    <w:rsid w:val="00A51A63"/>
    <w:rsid w:val="00A51FB9"/>
    <w:rsid w:val="00A53168"/>
    <w:rsid w:val="00A53523"/>
    <w:rsid w:val="00A5591E"/>
    <w:rsid w:val="00A56524"/>
    <w:rsid w:val="00A5660C"/>
    <w:rsid w:val="00A570F9"/>
    <w:rsid w:val="00A57792"/>
    <w:rsid w:val="00A57C94"/>
    <w:rsid w:val="00A6113D"/>
    <w:rsid w:val="00A614D6"/>
    <w:rsid w:val="00A628FA"/>
    <w:rsid w:val="00A62EB0"/>
    <w:rsid w:val="00A62FCB"/>
    <w:rsid w:val="00A634D7"/>
    <w:rsid w:val="00A63A51"/>
    <w:rsid w:val="00A640C8"/>
    <w:rsid w:val="00A641A3"/>
    <w:rsid w:val="00A641FD"/>
    <w:rsid w:val="00A647FC"/>
    <w:rsid w:val="00A64F20"/>
    <w:rsid w:val="00A6580B"/>
    <w:rsid w:val="00A66763"/>
    <w:rsid w:val="00A66C4D"/>
    <w:rsid w:val="00A67B91"/>
    <w:rsid w:val="00A7046B"/>
    <w:rsid w:val="00A7169F"/>
    <w:rsid w:val="00A71961"/>
    <w:rsid w:val="00A71D7E"/>
    <w:rsid w:val="00A71DAB"/>
    <w:rsid w:val="00A7211A"/>
    <w:rsid w:val="00A72516"/>
    <w:rsid w:val="00A72B3D"/>
    <w:rsid w:val="00A7343C"/>
    <w:rsid w:val="00A7521B"/>
    <w:rsid w:val="00A8025C"/>
    <w:rsid w:val="00A81472"/>
    <w:rsid w:val="00A81C03"/>
    <w:rsid w:val="00A820A2"/>
    <w:rsid w:val="00A82627"/>
    <w:rsid w:val="00A8311B"/>
    <w:rsid w:val="00A8403D"/>
    <w:rsid w:val="00A85290"/>
    <w:rsid w:val="00A856C6"/>
    <w:rsid w:val="00A85CC7"/>
    <w:rsid w:val="00A87809"/>
    <w:rsid w:val="00A9002C"/>
    <w:rsid w:val="00A90CA4"/>
    <w:rsid w:val="00A92FE4"/>
    <w:rsid w:val="00A93466"/>
    <w:rsid w:val="00A942E7"/>
    <w:rsid w:val="00AA16B4"/>
    <w:rsid w:val="00AA1CE3"/>
    <w:rsid w:val="00AA1EFB"/>
    <w:rsid w:val="00AA39D1"/>
    <w:rsid w:val="00AA3E07"/>
    <w:rsid w:val="00AA3FB5"/>
    <w:rsid w:val="00AA407C"/>
    <w:rsid w:val="00AA4EDA"/>
    <w:rsid w:val="00AA58DA"/>
    <w:rsid w:val="00AA6CF9"/>
    <w:rsid w:val="00AA741C"/>
    <w:rsid w:val="00AA78B9"/>
    <w:rsid w:val="00AB0A4B"/>
    <w:rsid w:val="00AB0F99"/>
    <w:rsid w:val="00AB0FDA"/>
    <w:rsid w:val="00AB1987"/>
    <w:rsid w:val="00AB48E9"/>
    <w:rsid w:val="00AB4D56"/>
    <w:rsid w:val="00AB72C4"/>
    <w:rsid w:val="00AB7C09"/>
    <w:rsid w:val="00AB7E49"/>
    <w:rsid w:val="00AC044C"/>
    <w:rsid w:val="00AC0A05"/>
    <w:rsid w:val="00AC0C3F"/>
    <w:rsid w:val="00AC1BB6"/>
    <w:rsid w:val="00AC27A8"/>
    <w:rsid w:val="00AC37AA"/>
    <w:rsid w:val="00AC37BD"/>
    <w:rsid w:val="00AC59FA"/>
    <w:rsid w:val="00AC5D0F"/>
    <w:rsid w:val="00AD0CAE"/>
    <w:rsid w:val="00AD0CB1"/>
    <w:rsid w:val="00AD0FD6"/>
    <w:rsid w:val="00AD1C59"/>
    <w:rsid w:val="00AD23CE"/>
    <w:rsid w:val="00AD2472"/>
    <w:rsid w:val="00AD2A8D"/>
    <w:rsid w:val="00AD32D3"/>
    <w:rsid w:val="00AD5DB7"/>
    <w:rsid w:val="00AD6E10"/>
    <w:rsid w:val="00AE06D7"/>
    <w:rsid w:val="00AE136B"/>
    <w:rsid w:val="00AE3726"/>
    <w:rsid w:val="00AE3B5A"/>
    <w:rsid w:val="00AE5341"/>
    <w:rsid w:val="00AE56F4"/>
    <w:rsid w:val="00AE6F8E"/>
    <w:rsid w:val="00AF0824"/>
    <w:rsid w:val="00AF2036"/>
    <w:rsid w:val="00AF3819"/>
    <w:rsid w:val="00AF3909"/>
    <w:rsid w:val="00AF39CC"/>
    <w:rsid w:val="00AF48D8"/>
    <w:rsid w:val="00AF60FE"/>
    <w:rsid w:val="00AF65C7"/>
    <w:rsid w:val="00AF70CB"/>
    <w:rsid w:val="00AF79FC"/>
    <w:rsid w:val="00B00657"/>
    <w:rsid w:val="00B008F1"/>
    <w:rsid w:val="00B00DDF"/>
    <w:rsid w:val="00B00EBC"/>
    <w:rsid w:val="00B05205"/>
    <w:rsid w:val="00B057CD"/>
    <w:rsid w:val="00B057CF"/>
    <w:rsid w:val="00B06CE7"/>
    <w:rsid w:val="00B111A7"/>
    <w:rsid w:val="00B112B8"/>
    <w:rsid w:val="00B11B13"/>
    <w:rsid w:val="00B13BBB"/>
    <w:rsid w:val="00B14055"/>
    <w:rsid w:val="00B142E0"/>
    <w:rsid w:val="00B1503E"/>
    <w:rsid w:val="00B15F93"/>
    <w:rsid w:val="00B15F9A"/>
    <w:rsid w:val="00B16428"/>
    <w:rsid w:val="00B17B38"/>
    <w:rsid w:val="00B2041C"/>
    <w:rsid w:val="00B208AB"/>
    <w:rsid w:val="00B212DF"/>
    <w:rsid w:val="00B22500"/>
    <w:rsid w:val="00B23A39"/>
    <w:rsid w:val="00B244E4"/>
    <w:rsid w:val="00B24A7E"/>
    <w:rsid w:val="00B25533"/>
    <w:rsid w:val="00B256D4"/>
    <w:rsid w:val="00B25895"/>
    <w:rsid w:val="00B26788"/>
    <w:rsid w:val="00B27FC8"/>
    <w:rsid w:val="00B3004E"/>
    <w:rsid w:val="00B3056D"/>
    <w:rsid w:val="00B30C27"/>
    <w:rsid w:val="00B30EC5"/>
    <w:rsid w:val="00B32643"/>
    <w:rsid w:val="00B32A33"/>
    <w:rsid w:val="00B32AAE"/>
    <w:rsid w:val="00B32B03"/>
    <w:rsid w:val="00B33F30"/>
    <w:rsid w:val="00B3402A"/>
    <w:rsid w:val="00B34D77"/>
    <w:rsid w:val="00B34E3B"/>
    <w:rsid w:val="00B36DBE"/>
    <w:rsid w:val="00B37770"/>
    <w:rsid w:val="00B4139F"/>
    <w:rsid w:val="00B413EC"/>
    <w:rsid w:val="00B41C08"/>
    <w:rsid w:val="00B41D2C"/>
    <w:rsid w:val="00B41DEF"/>
    <w:rsid w:val="00B42B39"/>
    <w:rsid w:val="00B435FF"/>
    <w:rsid w:val="00B43F5F"/>
    <w:rsid w:val="00B44FF4"/>
    <w:rsid w:val="00B461D0"/>
    <w:rsid w:val="00B477A5"/>
    <w:rsid w:val="00B50311"/>
    <w:rsid w:val="00B5089D"/>
    <w:rsid w:val="00B50F4A"/>
    <w:rsid w:val="00B514AD"/>
    <w:rsid w:val="00B51D58"/>
    <w:rsid w:val="00B52AA4"/>
    <w:rsid w:val="00B52ED3"/>
    <w:rsid w:val="00B54068"/>
    <w:rsid w:val="00B544A9"/>
    <w:rsid w:val="00B54664"/>
    <w:rsid w:val="00B54855"/>
    <w:rsid w:val="00B54B60"/>
    <w:rsid w:val="00B54E87"/>
    <w:rsid w:val="00B54FBC"/>
    <w:rsid w:val="00B566CF"/>
    <w:rsid w:val="00B56B51"/>
    <w:rsid w:val="00B57D20"/>
    <w:rsid w:val="00B61FDC"/>
    <w:rsid w:val="00B62E18"/>
    <w:rsid w:val="00B63175"/>
    <w:rsid w:val="00B63A40"/>
    <w:rsid w:val="00B65135"/>
    <w:rsid w:val="00B6593C"/>
    <w:rsid w:val="00B66886"/>
    <w:rsid w:val="00B671A0"/>
    <w:rsid w:val="00B67C8A"/>
    <w:rsid w:val="00B71593"/>
    <w:rsid w:val="00B72D48"/>
    <w:rsid w:val="00B74725"/>
    <w:rsid w:val="00B7619E"/>
    <w:rsid w:val="00B77992"/>
    <w:rsid w:val="00B802B1"/>
    <w:rsid w:val="00B80E5D"/>
    <w:rsid w:val="00B8103C"/>
    <w:rsid w:val="00B813E1"/>
    <w:rsid w:val="00B8247B"/>
    <w:rsid w:val="00B82B67"/>
    <w:rsid w:val="00B831B2"/>
    <w:rsid w:val="00B84234"/>
    <w:rsid w:val="00B846B9"/>
    <w:rsid w:val="00B851F9"/>
    <w:rsid w:val="00B85862"/>
    <w:rsid w:val="00B86138"/>
    <w:rsid w:val="00B86396"/>
    <w:rsid w:val="00B87E39"/>
    <w:rsid w:val="00B9018F"/>
    <w:rsid w:val="00B9069E"/>
    <w:rsid w:val="00B907CC"/>
    <w:rsid w:val="00B90ED5"/>
    <w:rsid w:val="00B913FB"/>
    <w:rsid w:val="00B9173D"/>
    <w:rsid w:val="00B91913"/>
    <w:rsid w:val="00B925F5"/>
    <w:rsid w:val="00B92B83"/>
    <w:rsid w:val="00B9335E"/>
    <w:rsid w:val="00B940D7"/>
    <w:rsid w:val="00B947C6"/>
    <w:rsid w:val="00B95815"/>
    <w:rsid w:val="00B96A02"/>
    <w:rsid w:val="00BA04F1"/>
    <w:rsid w:val="00BA1164"/>
    <w:rsid w:val="00BA2B91"/>
    <w:rsid w:val="00BA34E6"/>
    <w:rsid w:val="00BA3A37"/>
    <w:rsid w:val="00BA3D3E"/>
    <w:rsid w:val="00BA41FD"/>
    <w:rsid w:val="00BA47A5"/>
    <w:rsid w:val="00BA53D3"/>
    <w:rsid w:val="00BA5473"/>
    <w:rsid w:val="00BA6A6D"/>
    <w:rsid w:val="00BB078A"/>
    <w:rsid w:val="00BB0C9A"/>
    <w:rsid w:val="00BB1687"/>
    <w:rsid w:val="00BB3407"/>
    <w:rsid w:val="00BB3B63"/>
    <w:rsid w:val="00BB42C1"/>
    <w:rsid w:val="00BB5288"/>
    <w:rsid w:val="00BB5540"/>
    <w:rsid w:val="00BB6047"/>
    <w:rsid w:val="00BC1B95"/>
    <w:rsid w:val="00BC2406"/>
    <w:rsid w:val="00BC302D"/>
    <w:rsid w:val="00BC3FEE"/>
    <w:rsid w:val="00BC5243"/>
    <w:rsid w:val="00BC5934"/>
    <w:rsid w:val="00BC6C0D"/>
    <w:rsid w:val="00BD2453"/>
    <w:rsid w:val="00BD27A6"/>
    <w:rsid w:val="00BD2DB0"/>
    <w:rsid w:val="00BD4526"/>
    <w:rsid w:val="00BD4673"/>
    <w:rsid w:val="00BD4A6B"/>
    <w:rsid w:val="00BD66EF"/>
    <w:rsid w:val="00BD724C"/>
    <w:rsid w:val="00BE00E8"/>
    <w:rsid w:val="00BE01E0"/>
    <w:rsid w:val="00BE093F"/>
    <w:rsid w:val="00BE0F93"/>
    <w:rsid w:val="00BE1352"/>
    <w:rsid w:val="00BE1794"/>
    <w:rsid w:val="00BE257C"/>
    <w:rsid w:val="00BE343C"/>
    <w:rsid w:val="00BE50E9"/>
    <w:rsid w:val="00BE5832"/>
    <w:rsid w:val="00BE5D1B"/>
    <w:rsid w:val="00BE6912"/>
    <w:rsid w:val="00BF15E7"/>
    <w:rsid w:val="00BF3FDD"/>
    <w:rsid w:val="00BF41BD"/>
    <w:rsid w:val="00BF44E1"/>
    <w:rsid w:val="00BF562A"/>
    <w:rsid w:val="00C000F3"/>
    <w:rsid w:val="00C004D9"/>
    <w:rsid w:val="00C01DB7"/>
    <w:rsid w:val="00C020B8"/>
    <w:rsid w:val="00C02558"/>
    <w:rsid w:val="00C02B2C"/>
    <w:rsid w:val="00C02F17"/>
    <w:rsid w:val="00C04E86"/>
    <w:rsid w:val="00C053DF"/>
    <w:rsid w:val="00C061F7"/>
    <w:rsid w:val="00C10909"/>
    <w:rsid w:val="00C123FB"/>
    <w:rsid w:val="00C129C1"/>
    <w:rsid w:val="00C13FDA"/>
    <w:rsid w:val="00C14A97"/>
    <w:rsid w:val="00C15239"/>
    <w:rsid w:val="00C1541B"/>
    <w:rsid w:val="00C15661"/>
    <w:rsid w:val="00C159DB"/>
    <w:rsid w:val="00C15E70"/>
    <w:rsid w:val="00C15FA2"/>
    <w:rsid w:val="00C167A4"/>
    <w:rsid w:val="00C16982"/>
    <w:rsid w:val="00C16F66"/>
    <w:rsid w:val="00C172D4"/>
    <w:rsid w:val="00C179B0"/>
    <w:rsid w:val="00C17C53"/>
    <w:rsid w:val="00C20810"/>
    <w:rsid w:val="00C21AA0"/>
    <w:rsid w:val="00C22DB7"/>
    <w:rsid w:val="00C23075"/>
    <w:rsid w:val="00C236DF"/>
    <w:rsid w:val="00C23CD1"/>
    <w:rsid w:val="00C24193"/>
    <w:rsid w:val="00C24A16"/>
    <w:rsid w:val="00C25F5C"/>
    <w:rsid w:val="00C2653F"/>
    <w:rsid w:val="00C268D3"/>
    <w:rsid w:val="00C26AAD"/>
    <w:rsid w:val="00C26C33"/>
    <w:rsid w:val="00C26E75"/>
    <w:rsid w:val="00C27570"/>
    <w:rsid w:val="00C308F5"/>
    <w:rsid w:val="00C30A08"/>
    <w:rsid w:val="00C30F3E"/>
    <w:rsid w:val="00C3110F"/>
    <w:rsid w:val="00C32489"/>
    <w:rsid w:val="00C34A52"/>
    <w:rsid w:val="00C35957"/>
    <w:rsid w:val="00C36224"/>
    <w:rsid w:val="00C37B93"/>
    <w:rsid w:val="00C40397"/>
    <w:rsid w:val="00C415EB"/>
    <w:rsid w:val="00C41FC0"/>
    <w:rsid w:val="00C42C64"/>
    <w:rsid w:val="00C43554"/>
    <w:rsid w:val="00C4387A"/>
    <w:rsid w:val="00C44213"/>
    <w:rsid w:val="00C4591C"/>
    <w:rsid w:val="00C50557"/>
    <w:rsid w:val="00C5064B"/>
    <w:rsid w:val="00C507A8"/>
    <w:rsid w:val="00C5112E"/>
    <w:rsid w:val="00C51308"/>
    <w:rsid w:val="00C514F4"/>
    <w:rsid w:val="00C52992"/>
    <w:rsid w:val="00C53924"/>
    <w:rsid w:val="00C54B99"/>
    <w:rsid w:val="00C55C78"/>
    <w:rsid w:val="00C57D62"/>
    <w:rsid w:val="00C61496"/>
    <w:rsid w:val="00C63101"/>
    <w:rsid w:val="00C63A0A"/>
    <w:rsid w:val="00C6514F"/>
    <w:rsid w:val="00C657B8"/>
    <w:rsid w:val="00C65BE2"/>
    <w:rsid w:val="00C65C3C"/>
    <w:rsid w:val="00C65F19"/>
    <w:rsid w:val="00C65FF7"/>
    <w:rsid w:val="00C66346"/>
    <w:rsid w:val="00C665E3"/>
    <w:rsid w:val="00C666DE"/>
    <w:rsid w:val="00C6AFDE"/>
    <w:rsid w:val="00C708EC"/>
    <w:rsid w:val="00C70CCE"/>
    <w:rsid w:val="00C70D9D"/>
    <w:rsid w:val="00C72811"/>
    <w:rsid w:val="00C72898"/>
    <w:rsid w:val="00C72904"/>
    <w:rsid w:val="00C72EB3"/>
    <w:rsid w:val="00C73C2B"/>
    <w:rsid w:val="00C7565C"/>
    <w:rsid w:val="00C7713B"/>
    <w:rsid w:val="00C77A3F"/>
    <w:rsid w:val="00C77A71"/>
    <w:rsid w:val="00C8043F"/>
    <w:rsid w:val="00C80586"/>
    <w:rsid w:val="00C811E3"/>
    <w:rsid w:val="00C81B16"/>
    <w:rsid w:val="00C8215B"/>
    <w:rsid w:val="00C822B7"/>
    <w:rsid w:val="00C825F4"/>
    <w:rsid w:val="00C82CD5"/>
    <w:rsid w:val="00C82FAB"/>
    <w:rsid w:val="00C8363D"/>
    <w:rsid w:val="00C83954"/>
    <w:rsid w:val="00C86C51"/>
    <w:rsid w:val="00C90BEF"/>
    <w:rsid w:val="00C92E49"/>
    <w:rsid w:val="00C94AD4"/>
    <w:rsid w:val="00C95F9E"/>
    <w:rsid w:val="00C973A7"/>
    <w:rsid w:val="00C97A16"/>
    <w:rsid w:val="00C97F0F"/>
    <w:rsid w:val="00CA0AFE"/>
    <w:rsid w:val="00CA1013"/>
    <w:rsid w:val="00CA1F2E"/>
    <w:rsid w:val="00CA2686"/>
    <w:rsid w:val="00CA2961"/>
    <w:rsid w:val="00CA356D"/>
    <w:rsid w:val="00CA3D96"/>
    <w:rsid w:val="00CA4C1A"/>
    <w:rsid w:val="00CA51F6"/>
    <w:rsid w:val="00CA5E56"/>
    <w:rsid w:val="00CA6745"/>
    <w:rsid w:val="00CA6E79"/>
    <w:rsid w:val="00CB0859"/>
    <w:rsid w:val="00CB1106"/>
    <w:rsid w:val="00CB12BB"/>
    <w:rsid w:val="00CB1307"/>
    <w:rsid w:val="00CB1575"/>
    <w:rsid w:val="00CB1D42"/>
    <w:rsid w:val="00CB2A61"/>
    <w:rsid w:val="00CB2B77"/>
    <w:rsid w:val="00CB3EA8"/>
    <w:rsid w:val="00CB458A"/>
    <w:rsid w:val="00CB59B0"/>
    <w:rsid w:val="00CB774C"/>
    <w:rsid w:val="00CC0986"/>
    <w:rsid w:val="00CC0D17"/>
    <w:rsid w:val="00CC0FE4"/>
    <w:rsid w:val="00CC1458"/>
    <w:rsid w:val="00CC2C92"/>
    <w:rsid w:val="00CC3C49"/>
    <w:rsid w:val="00CC5777"/>
    <w:rsid w:val="00CC7BC5"/>
    <w:rsid w:val="00CC7F83"/>
    <w:rsid w:val="00CD0198"/>
    <w:rsid w:val="00CD04F6"/>
    <w:rsid w:val="00CD0734"/>
    <w:rsid w:val="00CD3991"/>
    <w:rsid w:val="00CD3AB4"/>
    <w:rsid w:val="00CD4091"/>
    <w:rsid w:val="00CD464B"/>
    <w:rsid w:val="00CD4AF8"/>
    <w:rsid w:val="00CD5904"/>
    <w:rsid w:val="00CD5D2D"/>
    <w:rsid w:val="00CD62C2"/>
    <w:rsid w:val="00CD6E46"/>
    <w:rsid w:val="00CD7323"/>
    <w:rsid w:val="00CE18A2"/>
    <w:rsid w:val="00CE19A4"/>
    <w:rsid w:val="00CE1CF3"/>
    <w:rsid w:val="00CE1F89"/>
    <w:rsid w:val="00CE2549"/>
    <w:rsid w:val="00CE44AF"/>
    <w:rsid w:val="00CE5A2E"/>
    <w:rsid w:val="00CE6B9D"/>
    <w:rsid w:val="00CE6CB9"/>
    <w:rsid w:val="00CE7059"/>
    <w:rsid w:val="00CE7703"/>
    <w:rsid w:val="00CF0813"/>
    <w:rsid w:val="00CF0EEB"/>
    <w:rsid w:val="00CF19A6"/>
    <w:rsid w:val="00CF1C34"/>
    <w:rsid w:val="00CF1E9F"/>
    <w:rsid w:val="00CF328C"/>
    <w:rsid w:val="00CF437D"/>
    <w:rsid w:val="00CF4766"/>
    <w:rsid w:val="00CF57D6"/>
    <w:rsid w:val="00CF581E"/>
    <w:rsid w:val="00CF60E0"/>
    <w:rsid w:val="00CF614E"/>
    <w:rsid w:val="00CF61D3"/>
    <w:rsid w:val="00CF658B"/>
    <w:rsid w:val="00CF6A97"/>
    <w:rsid w:val="00CF7B3D"/>
    <w:rsid w:val="00D00DB6"/>
    <w:rsid w:val="00D02C86"/>
    <w:rsid w:val="00D02F4D"/>
    <w:rsid w:val="00D03305"/>
    <w:rsid w:val="00D042B7"/>
    <w:rsid w:val="00D04C9F"/>
    <w:rsid w:val="00D04E30"/>
    <w:rsid w:val="00D056E4"/>
    <w:rsid w:val="00D0740E"/>
    <w:rsid w:val="00D076DC"/>
    <w:rsid w:val="00D08585"/>
    <w:rsid w:val="00D109F2"/>
    <w:rsid w:val="00D13126"/>
    <w:rsid w:val="00D13623"/>
    <w:rsid w:val="00D139AD"/>
    <w:rsid w:val="00D1414D"/>
    <w:rsid w:val="00D14FFB"/>
    <w:rsid w:val="00D15161"/>
    <w:rsid w:val="00D15C73"/>
    <w:rsid w:val="00D15D98"/>
    <w:rsid w:val="00D16328"/>
    <w:rsid w:val="00D16C7D"/>
    <w:rsid w:val="00D170AE"/>
    <w:rsid w:val="00D17D24"/>
    <w:rsid w:val="00D2024C"/>
    <w:rsid w:val="00D2089D"/>
    <w:rsid w:val="00D212A4"/>
    <w:rsid w:val="00D21FEB"/>
    <w:rsid w:val="00D221E2"/>
    <w:rsid w:val="00D22587"/>
    <w:rsid w:val="00D23544"/>
    <w:rsid w:val="00D236D3"/>
    <w:rsid w:val="00D24019"/>
    <w:rsid w:val="00D251EA"/>
    <w:rsid w:val="00D300C1"/>
    <w:rsid w:val="00D301B3"/>
    <w:rsid w:val="00D316CC"/>
    <w:rsid w:val="00D316F6"/>
    <w:rsid w:val="00D3172B"/>
    <w:rsid w:val="00D317FA"/>
    <w:rsid w:val="00D31ED7"/>
    <w:rsid w:val="00D33365"/>
    <w:rsid w:val="00D34C29"/>
    <w:rsid w:val="00D35D71"/>
    <w:rsid w:val="00D3699F"/>
    <w:rsid w:val="00D3778F"/>
    <w:rsid w:val="00D379F0"/>
    <w:rsid w:val="00D40225"/>
    <w:rsid w:val="00D407B0"/>
    <w:rsid w:val="00D4081A"/>
    <w:rsid w:val="00D40B2B"/>
    <w:rsid w:val="00D40D5B"/>
    <w:rsid w:val="00D40EBC"/>
    <w:rsid w:val="00D43111"/>
    <w:rsid w:val="00D44704"/>
    <w:rsid w:val="00D44F87"/>
    <w:rsid w:val="00D451CB"/>
    <w:rsid w:val="00D45D29"/>
    <w:rsid w:val="00D45E37"/>
    <w:rsid w:val="00D45E86"/>
    <w:rsid w:val="00D46571"/>
    <w:rsid w:val="00D469F5"/>
    <w:rsid w:val="00D473BC"/>
    <w:rsid w:val="00D47A01"/>
    <w:rsid w:val="00D50B97"/>
    <w:rsid w:val="00D50CFD"/>
    <w:rsid w:val="00D517E5"/>
    <w:rsid w:val="00D51ECB"/>
    <w:rsid w:val="00D53AFC"/>
    <w:rsid w:val="00D53C79"/>
    <w:rsid w:val="00D54435"/>
    <w:rsid w:val="00D54EEE"/>
    <w:rsid w:val="00D55685"/>
    <w:rsid w:val="00D573E6"/>
    <w:rsid w:val="00D57554"/>
    <w:rsid w:val="00D57FD0"/>
    <w:rsid w:val="00D5ED21"/>
    <w:rsid w:val="00D6045A"/>
    <w:rsid w:val="00D60D25"/>
    <w:rsid w:val="00D616C9"/>
    <w:rsid w:val="00D61DE4"/>
    <w:rsid w:val="00D624FE"/>
    <w:rsid w:val="00D6383A"/>
    <w:rsid w:val="00D64510"/>
    <w:rsid w:val="00D6471F"/>
    <w:rsid w:val="00D66D28"/>
    <w:rsid w:val="00D67126"/>
    <w:rsid w:val="00D729FB"/>
    <w:rsid w:val="00D72F22"/>
    <w:rsid w:val="00D73FA2"/>
    <w:rsid w:val="00D74DDB"/>
    <w:rsid w:val="00D764C1"/>
    <w:rsid w:val="00D7734F"/>
    <w:rsid w:val="00D7758E"/>
    <w:rsid w:val="00D80BCD"/>
    <w:rsid w:val="00D80C29"/>
    <w:rsid w:val="00D80D23"/>
    <w:rsid w:val="00D80EAA"/>
    <w:rsid w:val="00D8292A"/>
    <w:rsid w:val="00D833E1"/>
    <w:rsid w:val="00D8589F"/>
    <w:rsid w:val="00D85953"/>
    <w:rsid w:val="00D85BD5"/>
    <w:rsid w:val="00D85C5E"/>
    <w:rsid w:val="00D86512"/>
    <w:rsid w:val="00D86B09"/>
    <w:rsid w:val="00D8797A"/>
    <w:rsid w:val="00D87B92"/>
    <w:rsid w:val="00D92A55"/>
    <w:rsid w:val="00D92B5B"/>
    <w:rsid w:val="00D92E69"/>
    <w:rsid w:val="00D93634"/>
    <w:rsid w:val="00D939EE"/>
    <w:rsid w:val="00D94499"/>
    <w:rsid w:val="00D949C4"/>
    <w:rsid w:val="00D9551F"/>
    <w:rsid w:val="00D95782"/>
    <w:rsid w:val="00D961B3"/>
    <w:rsid w:val="00D96314"/>
    <w:rsid w:val="00D9650C"/>
    <w:rsid w:val="00D9697A"/>
    <w:rsid w:val="00D977F6"/>
    <w:rsid w:val="00DA0550"/>
    <w:rsid w:val="00DA18E7"/>
    <w:rsid w:val="00DA2F12"/>
    <w:rsid w:val="00DA44A2"/>
    <w:rsid w:val="00DA49F3"/>
    <w:rsid w:val="00DA62AD"/>
    <w:rsid w:val="00DA67E3"/>
    <w:rsid w:val="00DB0E0F"/>
    <w:rsid w:val="00DB13E5"/>
    <w:rsid w:val="00DB1419"/>
    <w:rsid w:val="00DB3F37"/>
    <w:rsid w:val="00DB40A0"/>
    <w:rsid w:val="00DB4256"/>
    <w:rsid w:val="00DB45CF"/>
    <w:rsid w:val="00DB678D"/>
    <w:rsid w:val="00DB6DF2"/>
    <w:rsid w:val="00DC03CC"/>
    <w:rsid w:val="00DC0D54"/>
    <w:rsid w:val="00DC1277"/>
    <w:rsid w:val="00DC30E0"/>
    <w:rsid w:val="00DC394F"/>
    <w:rsid w:val="00DC3F3B"/>
    <w:rsid w:val="00DC4909"/>
    <w:rsid w:val="00DC4ADB"/>
    <w:rsid w:val="00DC50AD"/>
    <w:rsid w:val="00DC5307"/>
    <w:rsid w:val="00DC561F"/>
    <w:rsid w:val="00DC5F3E"/>
    <w:rsid w:val="00DC66AE"/>
    <w:rsid w:val="00DC7089"/>
    <w:rsid w:val="00DC72A0"/>
    <w:rsid w:val="00DD0766"/>
    <w:rsid w:val="00DD0AAD"/>
    <w:rsid w:val="00DD1690"/>
    <w:rsid w:val="00DD1696"/>
    <w:rsid w:val="00DD3535"/>
    <w:rsid w:val="00DD3C3F"/>
    <w:rsid w:val="00DD7E19"/>
    <w:rsid w:val="00DE03FD"/>
    <w:rsid w:val="00DE0AE8"/>
    <w:rsid w:val="00DE1529"/>
    <w:rsid w:val="00DE17FA"/>
    <w:rsid w:val="00DE2570"/>
    <w:rsid w:val="00DE41D5"/>
    <w:rsid w:val="00DE4AAA"/>
    <w:rsid w:val="00DE4C91"/>
    <w:rsid w:val="00DE5132"/>
    <w:rsid w:val="00DE66DD"/>
    <w:rsid w:val="00DE6C46"/>
    <w:rsid w:val="00DF0459"/>
    <w:rsid w:val="00DF07A3"/>
    <w:rsid w:val="00DF2B99"/>
    <w:rsid w:val="00DF37FC"/>
    <w:rsid w:val="00DF3CB7"/>
    <w:rsid w:val="00DF4199"/>
    <w:rsid w:val="00DF4889"/>
    <w:rsid w:val="00DF522E"/>
    <w:rsid w:val="00DF5615"/>
    <w:rsid w:val="00DF755F"/>
    <w:rsid w:val="00E00085"/>
    <w:rsid w:val="00E01BD3"/>
    <w:rsid w:val="00E01E9A"/>
    <w:rsid w:val="00E03789"/>
    <w:rsid w:val="00E03B5F"/>
    <w:rsid w:val="00E05D4A"/>
    <w:rsid w:val="00E06555"/>
    <w:rsid w:val="00E068FC"/>
    <w:rsid w:val="00E100AA"/>
    <w:rsid w:val="00E108F8"/>
    <w:rsid w:val="00E10972"/>
    <w:rsid w:val="00E11E3D"/>
    <w:rsid w:val="00E1296D"/>
    <w:rsid w:val="00E139B1"/>
    <w:rsid w:val="00E14755"/>
    <w:rsid w:val="00E14DAD"/>
    <w:rsid w:val="00E1502B"/>
    <w:rsid w:val="00E15134"/>
    <w:rsid w:val="00E1557B"/>
    <w:rsid w:val="00E159CE"/>
    <w:rsid w:val="00E15C4D"/>
    <w:rsid w:val="00E15CD0"/>
    <w:rsid w:val="00E1664A"/>
    <w:rsid w:val="00E16909"/>
    <w:rsid w:val="00E17BC7"/>
    <w:rsid w:val="00E204D6"/>
    <w:rsid w:val="00E210DD"/>
    <w:rsid w:val="00E21753"/>
    <w:rsid w:val="00E21C61"/>
    <w:rsid w:val="00E2256B"/>
    <w:rsid w:val="00E2381F"/>
    <w:rsid w:val="00E23880"/>
    <w:rsid w:val="00E23C4B"/>
    <w:rsid w:val="00E24B4A"/>
    <w:rsid w:val="00E2518D"/>
    <w:rsid w:val="00E260C4"/>
    <w:rsid w:val="00E274A0"/>
    <w:rsid w:val="00E2761D"/>
    <w:rsid w:val="00E27D17"/>
    <w:rsid w:val="00E30BCD"/>
    <w:rsid w:val="00E3119F"/>
    <w:rsid w:val="00E311D8"/>
    <w:rsid w:val="00E319BD"/>
    <w:rsid w:val="00E32A0B"/>
    <w:rsid w:val="00E32ACF"/>
    <w:rsid w:val="00E32EDD"/>
    <w:rsid w:val="00E3374C"/>
    <w:rsid w:val="00E339B3"/>
    <w:rsid w:val="00E34298"/>
    <w:rsid w:val="00E354D1"/>
    <w:rsid w:val="00E357CE"/>
    <w:rsid w:val="00E3594A"/>
    <w:rsid w:val="00E365B5"/>
    <w:rsid w:val="00E37B51"/>
    <w:rsid w:val="00E37E26"/>
    <w:rsid w:val="00E409D5"/>
    <w:rsid w:val="00E44F72"/>
    <w:rsid w:val="00E450C5"/>
    <w:rsid w:val="00E45D0D"/>
    <w:rsid w:val="00E468E1"/>
    <w:rsid w:val="00E46E1A"/>
    <w:rsid w:val="00E47B0F"/>
    <w:rsid w:val="00E509B0"/>
    <w:rsid w:val="00E50CF7"/>
    <w:rsid w:val="00E50DA8"/>
    <w:rsid w:val="00E528A1"/>
    <w:rsid w:val="00E5295A"/>
    <w:rsid w:val="00E5481F"/>
    <w:rsid w:val="00E567CA"/>
    <w:rsid w:val="00E56EF4"/>
    <w:rsid w:val="00E57335"/>
    <w:rsid w:val="00E5786E"/>
    <w:rsid w:val="00E60108"/>
    <w:rsid w:val="00E60D8D"/>
    <w:rsid w:val="00E62A19"/>
    <w:rsid w:val="00E63D90"/>
    <w:rsid w:val="00E6550D"/>
    <w:rsid w:val="00E65614"/>
    <w:rsid w:val="00E66331"/>
    <w:rsid w:val="00E66B7C"/>
    <w:rsid w:val="00E66EC8"/>
    <w:rsid w:val="00E6707F"/>
    <w:rsid w:val="00E67670"/>
    <w:rsid w:val="00E67D5E"/>
    <w:rsid w:val="00E71BCE"/>
    <w:rsid w:val="00E72F6D"/>
    <w:rsid w:val="00E73567"/>
    <w:rsid w:val="00E74D90"/>
    <w:rsid w:val="00E7587B"/>
    <w:rsid w:val="00E762D8"/>
    <w:rsid w:val="00E768D0"/>
    <w:rsid w:val="00E76F86"/>
    <w:rsid w:val="00E77713"/>
    <w:rsid w:val="00E81D6D"/>
    <w:rsid w:val="00E83E79"/>
    <w:rsid w:val="00E84C58"/>
    <w:rsid w:val="00E84FDF"/>
    <w:rsid w:val="00E8765F"/>
    <w:rsid w:val="00E9107A"/>
    <w:rsid w:val="00E9153F"/>
    <w:rsid w:val="00E92B21"/>
    <w:rsid w:val="00E93C3F"/>
    <w:rsid w:val="00E94916"/>
    <w:rsid w:val="00E95924"/>
    <w:rsid w:val="00E95971"/>
    <w:rsid w:val="00E95FE5"/>
    <w:rsid w:val="00E96574"/>
    <w:rsid w:val="00E96FB5"/>
    <w:rsid w:val="00EA0556"/>
    <w:rsid w:val="00EA0EB4"/>
    <w:rsid w:val="00EA207B"/>
    <w:rsid w:val="00EA25F0"/>
    <w:rsid w:val="00EA281D"/>
    <w:rsid w:val="00EA3361"/>
    <w:rsid w:val="00EA3474"/>
    <w:rsid w:val="00EA4AAC"/>
    <w:rsid w:val="00EA4B2F"/>
    <w:rsid w:val="00EA531B"/>
    <w:rsid w:val="00EA5D36"/>
    <w:rsid w:val="00EA5FC6"/>
    <w:rsid w:val="00EA768C"/>
    <w:rsid w:val="00EB0037"/>
    <w:rsid w:val="00EB05DF"/>
    <w:rsid w:val="00EB10D7"/>
    <w:rsid w:val="00EB1EC9"/>
    <w:rsid w:val="00EB3C6A"/>
    <w:rsid w:val="00EB4AA0"/>
    <w:rsid w:val="00EB5529"/>
    <w:rsid w:val="00EB57CA"/>
    <w:rsid w:val="00EB68F7"/>
    <w:rsid w:val="00EC040B"/>
    <w:rsid w:val="00EC2856"/>
    <w:rsid w:val="00EC2981"/>
    <w:rsid w:val="00EC349B"/>
    <w:rsid w:val="00EC3B0E"/>
    <w:rsid w:val="00EC40FF"/>
    <w:rsid w:val="00EC4743"/>
    <w:rsid w:val="00EC538A"/>
    <w:rsid w:val="00EC5924"/>
    <w:rsid w:val="00EC5AEE"/>
    <w:rsid w:val="00EC6B5C"/>
    <w:rsid w:val="00EC6FA5"/>
    <w:rsid w:val="00EC73CD"/>
    <w:rsid w:val="00ED0E39"/>
    <w:rsid w:val="00ED1018"/>
    <w:rsid w:val="00ED19C5"/>
    <w:rsid w:val="00ED29B4"/>
    <w:rsid w:val="00ED31C5"/>
    <w:rsid w:val="00ED43BB"/>
    <w:rsid w:val="00ED56D5"/>
    <w:rsid w:val="00ED5A4B"/>
    <w:rsid w:val="00ED735D"/>
    <w:rsid w:val="00EE1127"/>
    <w:rsid w:val="00EE12D0"/>
    <w:rsid w:val="00EE254A"/>
    <w:rsid w:val="00EE31C1"/>
    <w:rsid w:val="00EE4B35"/>
    <w:rsid w:val="00EE56DF"/>
    <w:rsid w:val="00EE6B58"/>
    <w:rsid w:val="00EE6FE5"/>
    <w:rsid w:val="00EE7448"/>
    <w:rsid w:val="00EE7700"/>
    <w:rsid w:val="00EE777A"/>
    <w:rsid w:val="00EE7A6B"/>
    <w:rsid w:val="00EF00F2"/>
    <w:rsid w:val="00EF0570"/>
    <w:rsid w:val="00EF065C"/>
    <w:rsid w:val="00EF077E"/>
    <w:rsid w:val="00EF096C"/>
    <w:rsid w:val="00EF397D"/>
    <w:rsid w:val="00EF4C5B"/>
    <w:rsid w:val="00EF59AD"/>
    <w:rsid w:val="00EF5DF6"/>
    <w:rsid w:val="00F00DFC"/>
    <w:rsid w:val="00F014FD"/>
    <w:rsid w:val="00F026DD"/>
    <w:rsid w:val="00F0332E"/>
    <w:rsid w:val="00F034EC"/>
    <w:rsid w:val="00F03C78"/>
    <w:rsid w:val="00F051A9"/>
    <w:rsid w:val="00F052A5"/>
    <w:rsid w:val="00F05406"/>
    <w:rsid w:val="00F10072"/>
    <w:rsid w:val="00F105F0"/>
    <w:rsid w:val="00F1079D"/>
    <w:rsid w:val="00F12E78"/>
    <w:rsid w:val="00F13108"/>
    <w:rsid w:val="00F135CD"/>
    <w:rsid w:val="00F13C4F"/>
    <w:rsid w:val="00F14C63"/>
    <w:rsid w:val="00F1505E"/>
    <w:rsid w:val="00F1515B"/>
    <w:rsid w:val="00F15191"/>
    <w:rsid w:val="00F17D83"/>
    <w:rsid w:val="00F20D65"/>
    <w:rsid w:val="00F210E6"/>
    <w:rsid w:val="00F21970"/>
    <w:rsid w:val="00F221F9"/>
    <w:rsid w:val="00F234BB"/>
    <w:rsid w:val="00F23AB4"/>
    <w:rsid w:val="00F25AF2"/>
    <w:rsid w:val="00F2664C"/>
    <w:rsid w:val="00F26810"/>
    <w:rsid w:val="00F26B3C"/>
    <w:rsid w:val="00F27231"/>
    <w:rsid w:val="00F2746A"/>
    <w:rsid w:val="00F2791A"/>
    <w:rsid w:val="00F30915"/>
    <w:rsid w:val="00F30B1A"/>
    <w:rsid w:val="00F3118A"/>
    <w:rsid w:val="00F322EC"/>
    <w:rsid w:val="00F32380"/>
    <w:rsid w:val="00F32ABB"/>
    <w:rsid w:val="00F336DA"/>
    <w:rsid w:val="00F338F0"/>
    <w:rsid w:val="00F33CC5"/>
    <w:rsid w:val="00F33D5D"/>
    <w:rsid w:val="00F33E75"/>
    <w:rsid w:val="00F34256"/>
    <w:rsid w:val="00F34D6E"/>
    <w:rsid w:val="00F3612F"/>
    <w:rsid w:val="00F36CBB"/>
    <w:rsid w:val="00F37CEE"/>
    <w:rsid w:val="00F4036C"/>
    <w:rsid w:val="00F40BA9"/>
    <w:rsid w:val="00F4112A"/>
    <w:rsid w:val="00F41F67"/>
    <w:rsid w:val="00F4414C"/>
    <w:rsid w:val="00F44987"/>
    <w:rsid w:val="00F44B5A"/>
    <w:rsid w:val="00F4535A"/>
    <w:rsid w:val="00F457BB"/>
    <w:rsid w:val="00F4673F"/>
    <w:rsid w:val="00F46D5E"/>
    <w:rsid w:val="00F5095A"/>
    <w:rsid w:val="00F51CFA"/>
    <w:rsid w:val="00F51D60"/>
    <w:rsid w:val="00F51E75"/>
    <w:rsid w:val="00F51EB1"/>
    <w:rsid w:val="00F5203A"/>
    <w:rsid w:val="00F52DAA"/>
    <w:rsid w:val="00F53C3D"/>
    <w:rsid w:val="00F54071"/>
    <w:rsid w:val="00F54AB4"/>
    <w:rsid w:val="00F56685"/>
    <w:rsid w:val="00F57091"/>
    <w:rsid w:val="00F614D1"/>
    <w:rsid w:val="00F623FC"/>
    <w:rsid w:val="00F62556"/>
    <w:rsid w:val="00F6267C"/>
    <w:rsid w:val="00F65663"/>
    <w:rsid w:val="00F658E7"/>
    <w:rsid w:val="00F67141"/>
    <w:rsid w:val="00F70476"/>
    <w:rsid w:val="00F70B8E"/>
    <w:rsid w:val="00F7179A"/>
    <w:rsid w:val="00F72D53"/>
    <w:rsid w:val="00F73109"/>
    <w:rsid w:val="00F7335F"/>
    <w:rsid w:val="00F741B2"/>
    <w:rsid w:val="00F75249"/>
    <w:rsid w:val="00F75264"/>
    <w:rsid w:val="00F7593B"/>
    <w:rsid w:val="00F75E99"/>
    <w:rsid w:val="00F764C5"/>
    <w:rsid w:val="00F80463"/>
    <w:rsid w:val="00F8058A"/>
    <w:rsid w:val="00F80B9F"/>
    <w:rsid w:val="00F8115D"/>
    <w:rsid w:val="00F8265E"/>
    <w:rsid w:val="00F82F9C"/>
    <w:rsid w:val="00F844BF"/>
    <w:rsid w:val="00F8697C"/>
    <w:rsid w:val="00F86DB1"/>
    <w:rsid w:val="00F8778D"/>
    <w:rsid w:val="00F87CDB"/>
    <w:rsid w:val="00F87F1B"/>
    <w:rsid w:val="00F90317"/>
    <w:rsid w:val="00F9102B"/>
    <w:rsid w:val="00F92946"/>
    <w:rsid w:val="00F93190"/>
    <w:rsid w:val="00F93AEA"/>
    <w:rsid w:val="00F945CA"/>
    <w:rsid w:val="00F94758"/>
    <w:rsid w:val="00F95242"/>
    <w:rsid w:val="00F95CAE"/>
    <w:rsid w:val="00F975F8"/>
    <w:rsid w:val="00FA0548"/>
    <w:rsid w:val="00FA1CCA"/>
    <w:rsid w:val="00FA2D4F"/>
    <w:rsid w:val="00FA3137"/>
    <w:rsid w:val="00FA492A"/>
    <w:rsid w:val="00FA4E16"/>
    <w:rsid w:val="00FA5775"/>
    <w:rsid w:val="00FA6FFF"/>
    <w:rsid w:val="00FB02AE"/>
    <w:rsid w:val="00FB02EC"/>
    <w:rsid w:val="00FB0658"/>
    <w:rsid w:val="00FB1077"/>
    <w:rsid w:val="00FB1DC4"/>
    <w:rsid w:val="00FB21A8"/>
    <w:rsid w:val="00FB227A"/>
    <w:rsid w:val="00FB5309"/>
    <w:rsid w:val="00FB583C"/>
    <w:rsid w:val="00FB5905"/>
    <w:rsid w:val="00FB6334"/>
    <w:rsid w:val="00FC0504"/>
    <w:rsid w:val="00FC064D"/>
    <w:rsid w:val="00FC06E2"/>
    <w:rsid w:val="00FC1F09"/>
    <w:rsid w:val="00FC21E7"/>
    <w:rsid w:val="00FC242B"/>
    <w:rsid w:val="00FC2FCC"/>
    <w:rsid w:val="00FC4C83"/>
    <w:rsid w:val="00FC6A25"/>
    <w:rsid w:val="00FC719B"/>
    <w:rsid w:val="00FC7659"/>
    <w:rsid w:val="00FC7BB0"/>
    <w:rsid w:val="00FD04EF"/>
    <w:rsid w:val="00FD2338"/>
    <w:rsid w:val="00FD31E6"/>
    <w:rsid w:val="00FD3282"/>
    <w:rsid w:val="00FD4845"/>
    <w:rsid w:val="00FD5144"/>
    <w:rsid w:val="00FD652E"/>
    <w:rsid w:val="00FD70A3"/>
    <w:rsid w:val="00FD7DFD"/>
    <w:rsid w:val="00FE14DE"/>
    <w:rsid w:val="00FE17DC"/>
    <w:rsid w:val="00FE2DDE"/>
    <w:rsid w:val="00FE4C62"/>
    <w:rsid w:val="00FE4D75"/>
    <w:rsid w:val="00FE6DEE"/>
    <w:rsid w:val="00FE6E45"/>
    <w:rsid w:val="00FE6FED"/>
    <w:rsid w:val="00FE7377"/>
    <w:rsid w:val="00FEF3BA"/>
    <w:rsid w:val="00FF1F0C"/>
    <w:rsid w:val="00FF2488"/>
    <w:rsid w:val="00FF26BB"/>
    <w:rsid w:val="00FF2829"/>
    <w:rsid w:val="00FF2B21"/>
    <w:rsid w:val="00FF3951"/>
    <w:rsid w:val="00FF4238"/>
    <w:rsid w:val="00FF43CA"/>
    <w:rsid w:val="00FF5EBB"/>
    <w:rsid w:val="00FF6A97"/>
    <w:rsid w:val="00FF6E34"/>
    <w:rsid w:val="00FF705B"/>
    <w:rsid w:val="00FF79D7"/>
    <w:rsid w:val="013544FA"/>
    <w:rsid w:val="014F0C93"/>
    <w:rsid w:val="0170244F"/>
    <w:rsid w:val="017DD4A0"/>
    <w:rsid w:val="019B4AD9"/>
    <w:rsid w:val="01A37AC5"/>
    <w:rsid w:val="01B08275"/>
    <w:rsid w:val="01C2A307"/>
    <w:rsid w:val="01C62765"/>
    <w:rsid w:val="01DCF76F"/>
    <w:rsid w:val="01DF5788"/>
    <w:rsid w:val="020C105A"/>
    <w:rsid w:val="021013B0"/>
    <w:rsid w:val="02386D9A"/>
    <w:rsid w:val="0246C2D6"/>
    <w:rsid w:val="0254EF48"/>
    <w:rsid w:val="02B75B9E"/>
    <w:rsid w:val="02D7F6F6"/>
    <w:rsid w:val="02F64362"/>
    <w:rsid w:val="03079E92"/>
    <w:rsid w:val="031141AB"/>
    <w:rsid w:val="0318D969"/>
    <w:rsid w:val="031F994E"/>
    <w:rsid w:val="0322ECBC"/>
    <w:rsid w:val="0333A827"/>
    <w:rsid w:val="0341D075"/>
    <w:rsid w:val="03748AFB"/>
    <w:rsid w:val="0376A279"/>
    <w:rsid w:val="037BBE12"/>
    <w:rsid w:val="037FFFB6"/>
    <w:rsid w:val="03B09845"/>
    <w:rsid w:val="03C537B3"/>
    <w:rsid w:val="03D90B88"/>
    <w:rsid w:val="03DD3120"/>
    <w:rsid w:val="03F2D1EF"/>
    <w:rsid w:val="03F4716D"/>
    <w:rsid w:val="0409CF3D"/>
    <w:rsid w:val="04594D05"/>
    <w:rsid w:val="045F8AD1"/>
    <w:rsid w:val="046B5374"/>
    <w:rsid w:val="0479FD46"/>
    <w:rsid w:val="04912DB9"/>
    <w:rsid w:val="049A19F2"/>
    <w:rsid w:val="04AC579D"/>
    <w:rsid w:val="04C206CB"/>
    <w:rsid w:val="04CD3322"/>
    <w:rsid w:val="04D92498"/>
    <w:rsid w:val="04DAE9B1"/>
    <w:rsid w:val="04E49CA4"/>
    <w:rsid w:val="051F379D"/>
    <w:rsid w:val="0520DCBF"/>
    <w:rsid w:val="053646CA"/>
    <w:rsid w:val="05448BF5"/>
    <w:rsid w:val="055AF1CB"/>
    <w:rsid w:val="05643586"/>
    <w:rsid w:val="05749147"/>
    <w:rsid w:val="05868D8C"/>
    <w:rsid w:val="058E0A29"/>
    <w:rsid w:val="059267AB"/>
    <w:rsid w:val="05995E44"/>
    <w:rsid w:val="059CDD23"/>
    <w:rsid w:val="05A4D252"/>
    <w:rsid w:val="05AD2782"/>
    <w:rsid w:val="05AD4492"/>
    <w:rsid w:val="05ADBEFA"/>
    <w:rsid w:val="05AE6259"/>
    <w:rsid w:val="05B2EA4D"/>
    <w:rsid w:val="05BD60F8"/>
    <w:rsid w:val="05C9E64C"/>
    <w:rsid w:val="05CC2E6B"/>
    <w:rsid w:val="05DCD600"/>
    <w:rsid w:val="05E709BD"/>
    <w:rsid w:val="05FFFA07"/>
    <w:rsid w:val="0604EB16"/>
    <w:rsid w:val="06052A48"/>
    <w:rsid w:val="0625A907"/>
    <w:rsid w:val="062D7AB9"/>
    <w:rsid w:val="064D4323"/>
    <w:rsid w:val="06553EBC"/>
    <w:rsid w:val="066D3A44"/>
    <w:rsid w:val="067FA2BC"/>
    <w:rsid w:val="06826001"/>
    <w:rsid w:val="0686DAC3"/>
    <w:rsid w:val="068FC4BF"/>
    <w:rsid w:val="069ABE15"/>
    <w:rsid w:val="06C7BB97"/>
    <w:rsid w:val="06EAD450"/>
    <w:rsid w:val="06EBE2CC"/>
    <w:rsid w:val="06FD1B20"/>
    <w:rsid w:val="0701D734"/>
    <w:rsid w:val="07185A72"/>
    <w:rsid w:val="07426C1E"/>
    <w:rsid w:val="0743FA73"/>
    <w:rsid w:val="077783BA"/>
    <w:rsid w:val="0787A71C"/>
    <w:rsid w:val="079A6EE4"/>
    <w:rsid w:val="07A49116"/>
    <w:rsid w:val="07A523EB"/>
    <w:rsid w:val="07AC0920"/>
    <w:rsid w:val="07C1D77E"/>
    <w:rsid w:val="07D67C2E"/>
    <w:rsid w:val="07D972D5"/>
    <w:rsid w:val="07DE6227"/>
    <w:rsid w:val="0802BC49"/>
    <w:rsid w:val="0813DAA9"/>
    <w:rsid w:val="0816FE3A"/>
    <w:rsid w:val="081FF6CA"/>
    <w:rsid w:val="0830B4E0"/>
    <w:rsid w:val="08349B7A"/>
    <w:rsid w:val="0834B88A"/>
    <w:rsid w:val="08472687"/>
    <w:rsid w:val="0854F0B1"/>
    <w:rsid w:val="0855BAFA"/>
    <w:rsid w:val="0857D62F"/>
    <w:rsid w:val="08798B76"/>
    <w:rsid w:val="088CCAD4"/>
    <w:rsid w:val="08C5D8F9"/>
    <w:rsid w:val="08D47DE5"/>
    <w:rsid w:val="08E59192"/>
    <w:rsid w:val="08F512E3"/>
    <w:rsid w:val="08F781EC"/>
    <w:rsid w:val="08FA820A"/>
    <w:rsid w:val="091E711C"/>
    <w:rsid w:val="093D3100"/>
    <w:rsid w:val="094EF32D"/>
    <w:rsid w:val="09686915"/>
    <w:rsid w:val="096A5A21"/>
    <w:rsid w:val="09A46A78"/>
    <w:rsid w:val="0A1465B0"/>
    <w:rsid w:val="0A29FAAB"/>
    <w:rsid w:val="0A44C7C9"/>
    <w:rsid w:val="0A5299C2"/>
    <w:rsid w:val="0A56F82D"/>
    <w:rsid w:val="0A577F13"/>
    <w:rsid w:val="0A77AF00"/>
    <w:rsid w:val="0AA9B823"/>
    <w:rsid w:val="0ABC0E77"/>
    <w:rsid w:val="0AC4E5FE"/>
    <w:rsid w:val="0AC7926A"/>
    <w:rsid w:val="0ACEADB5"/>
    <w:rsid w:val="0AE6013D"/>
    <w:rsid w:val="0B107AD0"/>
    <w:rsid w:val="0B16BB76"/>
    <w:rsid w:val="0B1D50F9"/>
    <w:rsid w:val="0B2620F5"/>
    <w:rsid w:val="0B367225"/>
    <w:rsid w:val="0B39BAFB"/>
    <w:rsid w:val="0B47ADF7"/>
    <w:rsid w:val="0B58D7A5"/>
    <w:rsid w:val="0B7FA52D"/>
    <w:rsid w:val="0BBCE8F4"/>
    <w:rsid w:val="0BD9330D"/>
    <w:rsid w:val="0BE77DFE"/>
    <w:rsid w:val="0BFEAE1D"/>
    <w:rsid w:val="0BFEBA04"/>
    <w:rsid w:val="0C14BF20"/>
    <w:rsid w:val="0C1B01D3"/>
    <w:rsid w:val="0C3DD5C2"/>
    <w:rsid w:val="0C783659"/>
    <w:rsid w:val="0C87CC70"/>
    <w:rsid w:val="0CAAE970"/>
    <w:rsid w:val="0CC2E2DD"/>
    <w:rsid w:val="0CCCC32F"/>
    <w:rsid w:val="0CD381F5"/>
    <w:rsid w:val="0CE98229"/>
    <w:rsid w:val="0CF231ED"/>
    <w:rsid w:val="0CFFBA70"/>
    <w:rsid w:val="0D0BA30A"/>
    <w:rsid w:val="0D19520C"/>
    <w:rsid w:val="0D24011E"/>
    <w:rsid w:val="0D3472A7"/>
    <w:rsid w:val="0D44AC1D"/>
    <w:rsid w:val="0D6B8281"/>
    <w:rsid w:val="0D7E0F95"/>
    <w:rsid w:val="0D9065E9"/>
    <w:rsid w:val="0DA25E64"/>
    <w:rsid w:val="0DA5FAE4"/>
    <w:rsid w:val="0DBFDE5B"/>
    <w:rsid w:val="0DC66E56"/>
    <w:rsid w:val="0DDEA5E2"/>
    <w:rsid w:val="0DF69E99"/>
    <w:rsid w:val="0DF99CF4"/>
    <w:rsid w:val="0E0CC2D0"/>
    <w:rsid w:val="0E5DD42F"/>
    <w:rsid w:val="0E633E27"/>
    <w:rsid w:val="0E6BCC17"/>
    <w:rsid w:val="0E71F335"/>
    <w:rsid w:val="0E7AA378"/>
    <w:rsid w:val="0E9F4F72"/>
    <w:rsid w:val="0EAD485A"/>
    <w:rsid w:val="0EB2227D"/>
    <w:rsid w:val="0EBE0C12"/>
    <w:rsid w:val="0EC25378"/>
    <w:rsid w:val="0ED70EFD"/>
    <w:rsid w:val="0EDF52D0"/>
    <w:rsid w:val="0EE579EE"/>
    <w:rsid w:val="0EF0D0A3"/>
    <w:rsid w:val="0F0EFE13"/>
    <w:rsid w:val="0F267F66"/>
    <w:rsid w:val="0F3680B5"/>
    <w:rsid w:val="0F3AAF95"/>
    <w:rsid w:val="0F5459A9"/>
    <w:rsid w:val="0F6630C5"/>
    <w:rsid w:val="0F78428D"/>
    <w:rsid w:val="0FB7EA90"/>
    <w:rsid w:val="0FBCE01C"/>
    <w:rsid w:val="0FBFB12C"/>
    <w:rsid w:val="0FC6FE4B"/>
    <w:rsid w:val="102A0C90"/>
    <w:rsid w:val="102AE707"/>
    <w:rsid w:val="10404BE4"/>
    <w:rsid w:val="1048A0A1"/>
    <w:rsid w:val="105CD5B0"/>
    <w:rsid w:val="10695B7A"/>
    <w:rsid w:val="107D9E21"/>
    <w:rsid w:val="108C2C32"/>
    <w:rsid w:val="10A9B44A"/>
    <w:rsid w:val="10C1FD98"/>
    <w:rsid w:val="10D94D15"/>
    <w:rsid w:val="10DF635E"/>
    <w:rsid w:val="10E84D03"/>
    <w:rsid w:val="10F2976E"/>
    <w:rsid w:val="112529D8"/>
    <w:rsid w:val="115EDA91"/>
    <w:rsid w:val="11798FC4"/>
    <w:rsid w:val="117C968F"/>
    <w:rsid w:val="1193125E"/>
    <w:rsid w:val="1196F75F"/>
    <w:rsid w:val="119FBF5C"/>
    <w:rsid w:val="11BBD436"/>
    <w:rsid w:val="11D7BF1A"/>
    <w:rsid w:val="11D85692"/>
    <w:rsid w:val="11E41ED3"/>
    <w:rsid w:val="11FAA651"/>
    <w:rsid w:val="12134B9A"/>
    <w:rsid w:val="1217BDDB"/>
    <w:rsid w:val="1222DC2C"/>
    <w:rsid w:val="12308C7D"/>
    <w:rsid w:val="12383B4B"/>
    <w:rsid w:val="12399F1C"/>
    <w:rsid w:val="123B3A40"/>
    <w:rsid w:val="123D7393"/>
    <w:rsid w:val="12542A8A"/>
    <w:rsid w:val="1259020B"/>
    <w:rsid w:val="126EF875"/>
    <w:rsid w:val="127F67E1"/>
    <w:rsid w:val="1281F8E6"/>
    <w:rsid w:val="129F7FAF"/>
    <w:rsid w:val="12A41336"/>
    <w:rsid w:val="12A4B6B3"/>
    <w:rsid w:val="12B9F842"/>
    <w:rsid w:val="12EFCA0A"/>
    <w:rsid w:val="1302FBD0"/>
    <w:rsid w:val="1312DEB9"/>
    <w:rsid w:val="1334D222"/>
    <w:rsid w:val="1336716B"/>
    <w:rsid w:val="13386E0D"/>
    <w:rsid w:val="133D0B9A"/>
    <w:rsid w:val="13478C83"/>
    <w:rsid w:val="134ABFDE"/>
    <w:rsid w:val="137261DA"/>
    <w:rsid w:val="1386BD1E"/>
    <w:rsid w:val="138ADDE9"/>
    <w:rsid w:val="13B67CA1"/>
    <w:rsid w:val="13C45F2A"/>
    <w:rsid w:val="13D34C98"/>
    <w:rsid w:val="13D524DB"/>
    <w:rsid w:val="13DDC937"/>
    <w:rsid w:val="1403841E"/>
    <w:rsid w:val="142180A6"/>
    <w:rsid w:val="14355ABA"/>
    <w:rsid w:val="1446A37C"/>
    <w:rsid w:val="1485616F"/>
    <w:rsid w:val="149082AF"/>
    <w:rsid w:val="1494B497"/>
    <w:rsid w:val="14A1A22A"/>
    <w:rsid w:val="14DBD695"/>
    <w:rsid w:val="14F9AEF4"/>
    <w:rsid w:val="150790F6"/>
    <w:rsid w:val="153EF8FB"/>
    <w:rsid w:val="154EC874"/>
    <w:rsid w:val="155BA69C"/>
    <w:rsid w:val="15841E1F"/>
    <w:rsid w:val="158CC866"/>
    <w:rsid w:val="15968C82"/>
    <w:rsid w:val="15C940EA"/>
    <w:rsid w:val="15D6EE9B"/>
    <w:rsid w:val="15EFE427"/>
    <w:rsid w:val="1616ED5C"/>
    <w:rsid w:val="161BCE7D"/>
    <w:rsid w:val="16282B3E"/>
    <w:rsid w:val="162CE84E"/>
    <w:rsid w:val="163C8F5E"/>
    <w:rsid w:val="165FDB18"/>
    <w:rsid w:val="16714795"/>
    <w:rsid w:val="167B05BD"/>
    <w:rsid w:val="16839B77"/>
    <w:rsid w:val="1687713B"/>
    <w:rsid w:val="1697C735"/>
    <w:rsid w:val="16A2D683"/>
    <w:rsid w:val="16A7342E"/>
    <w:rsid w:val="16CE8D44"/>
    <w:rsid w:val="16D02FA9"/>
    <w:rsid w:val="16D23430"/>
    <w:rsid w:val="16D5C005"/>
    <w:rsid w:val="16F1E757"/>
    <w:rsid w:val="16F3BD99"/>
    <w:rsid w:val="16F57427"/>
    <w:rsid w:val="16F5D8CE"/>
    <w:rsid w:val="16FF846B"/>
    <w:rsid w:val="1721CAAD"/>
    <w:rsid w:val="172F8FC4"/>
    <w:rsid w:val="17361114"/>
    <w:rsid w:val="1749CCF6"/>
    <w:rsid w:val="1760B24F"/>
    <w:rsid w:val="1762B369"/>
    <w:rsid w:val="177F04B0"/>
    <w:rsid w:val="17950D6C"/>
    <w:rsid w:val="1795B75C"/>
    <w:rsid w:val="17A49453"/>
    <w:rsid w:val="17ECD2C9"/>
    <w:rsid w:val="180AE4E4"/>
    <w:rsid w:val="180B8B20"/>
    <w:rsid w:val="180D1826"/>
    <w:rsid w:val="18104387"/>
    <w:rsid w:val="182C903E"/>
    <w:rsid w:val="1870EE48"/>
    <w:rsid w:val="18788C4E"/>
    <w:rsid w:val="187CAFB2"/>
    <w:rsid w:val="188A8E3F"/>
    <w:rsid w:val="18954097"/>
    <w:rsid w:val="18C03E7B"/>
    <w:rsid w:val="18D90E87"/>
    <w:rsid w:val="18DB984C"/>
    <w:rsid w:val="18EE0912"/>
    <w:rsid w:val="18FCC970"/>
    <w:rsid w:val="192F29DD"/>
    <w:rsid w:val="194410E2"/>
    <w:rsid w:val="198210D1"/>
    <w:rsid w:val="1989EE5E"/>
    <w:rsid w:val="19CB0BB2"/>
    <w:rsid w:val="19D0CBDF"/>
    <w:rsid w:val="19E9C16B"/>
    <w:rsid w:val="1A1C0BB8"/>
    <w:rsid w:val="1A1E5D7F"/>
    <w:rsid w:val="1A2DCEB3"/>
    <w:rsid w:val="1A2E5502"/>
    <w:rsid w:val="1A505F78"/>
    <w:rsid w:val="1A5AAEC3"/>
    <w:rsid w:val="1A66321D"/>
    <w:rsid w:val="1A9C46D3"/>
    <w:rsid w:val="1A9E503A"/>
    <w:rsid w:val="1AAD7226"/>
    <w:rsid w:val="1AB8AA60"/>
    <w:rsid w:val="1AC8B36E"/>
    <w:rsid w:val="1AE46F19"/>
    <w:rsid w:val="1AE73751"/>
    <w:rsid w:val="1AF33263"/>
    <w:rsid w:val="1AF6AC49"/>
    <w:rsid w:val="1AFB0DC5"/>
    <w:rsid w:val="1B0CE014"/>
    <w:rsid w:val="1B498482"/>
    <w:rsid w:val="1B4E8F28"/>
    <w:rsid w:val="1B54983B"/>
    <w:rsid w:val="1B56366A"/>
    <w:rsid w:val="1B6E275A"/>
    <w:rsid w:val="1B8108E7"/>
    <w:rsid w:val="1B8880B7"/>
    <w:rsid w:val="1B90A013"/>
    <w:rsid w:val="1BC62805"/>
    <w:rsid w:val="1BDFFFC7"/>
    <w:rsid w:val="1C05BCDD"/>
    <w:rsid w:val="1C0626C6"/>
    <w:rsid w:val="1C1030AD"/>
    <w:rsid w:val="1C2C704A"/>
    <w:rsid w:val="1C2E825E"/>
    <w:rsid w:val="1C40AB11"/>
    <w:rsid w:val="1C486715"/>
    <w:rsid w:val="1C577340"/>
    <w:rsid w:val="1C605F33"/>
    <w:rsid w:val="1C762EE0"/>
    <w:rsid w:val="1CBA1CCE"/>
    <w:rsid w:val="1CBC0BD1"/>
    <w:rsid w:val="1CC6CA6F"/>
    <w:rsid w:val="1CD3E843"/>
    <w:rsid w:val="1CE1D068"/>
    <w:rsid w:val="1D232895"/>
    <w:rsid w:val="1D6E1540"/>
    <w:rsid w:val="1D7D1077"/>
    <w:rsid w:val="1D9D3DB1"/>
    <w:rsid w:val="1DAA553B"/>
    <w:rsid w:val="1DDF38B7"/>
    <w:rsid w:val="1DFCA8F1"/>
    <w:rsid w:val="1E18E3C6"/>
    <w:rsid w:val="1E2F1189"/>
    <w:rsid w:val="1E3DDEFC"/>
    <w:rsid w:val="1E71BF8C"/>
    <w:rsid w:val="1E7F850B"/>
    <w:rsid w:val="1E93CBFD"/>
    <w:rsid w:val="1EAABE2F"/>
    <w:rsid w:val="1EAEB4FC"/>
    <w:rsid w:val="1EDE3AE7"/>
    <w:rsid w:val="1EE7734F"/>
    <w:rsid w:val="1EE7B2D2"/>
    <w:rsid w:val="1EF1861E"/>
    <w:rsid w:val="1F0AA83E"/>
    <w:rsid w:val="1F24B98D"/>
    <w:rsid w:val="1F36E282"/>
    <w:rsid w:val="1F39E0A9"/>
    <w:rsid w:val="1F7AA9D1"/>
    <w:rsid w:val="1F8E3B77"/>
    <w:rsid w:val="1FBC9B70"/>
    <w:rsid w:val="1FC1CBB1"/>
    <w:rsid w:val="1FDCE70A"/>
    <w:rsid w:val="1FE1B2F8"/>
    <w:rsid w:val="1FF9B475"/>
    <w:rsid w:val="1FFCA4C9"/>
    <w:rsid w:val="2010DA3A"/>
    <w:rsid w:val="203F1293"/>
    <w:rsid w:val="2040F8F2"/>
    <w:rsid w:val="206F30B2"/>
    <w:rsid w:val="208E4B11"/>
    <w:rsid w:val="2098CEDF"/>
    <w:rsid w:val="20A475C9"/>
    <w:rsid w:val="20AD3C77"/>
    <w:rsid w:val="20AF6A8E"/>
    <w:rsid w:val="20B51F23"/>
    <w:rsid w:val="20B58DA9"/>
    <w:rsid w:val="20C6F5DF"/>
    <w:rsid w:val="20CBC1FD"/>
    <w:rsid w:val="20D7CC0F"/>
    <w:rsid w:val="20DA9294"/>
    <w:rsid w:val="20E8A0DC"/>
    <w:rsid w:val="210DF760"/>
    <w:rsid w:val="2122ADEC"/>
    <w:rsid w:val="2126A911"/>
    <w:rsid w:val="21286390"/>
    <w:rsid w:val="212AE6B1"/>
    <w:rsid w:val="212DA3F6"/>
    <w:rsid w:val="2133C07C"/>
    <w:rsid w:val="2162C765"/>
    <w:rsid w:val="219FD1C9"/>
    <w:rsid w:val="21AD3CD1"/>
    <w:rsid w:val="21B725CD"/>
    <w:rsid w:val="21B8F92B"/>
    <w:rsid w:val="21DCFCDA"/>
    <w:rsid w:val="21E9E163"/>
    <w:rsid w:val="21EB205D"/>
    <w:rsid w:val="21F361B5"/>
    <w:rsid w:val="21F5DA07"/>
    <w:rsid w:val="22023FA7"/>
    <w:rsid w:val="22360101"/>
    <w:rsid w:val="224FFD44"/>
    <w:rsid w:val="22896AFE"/>
    <w:rsid w:val="22897C27"/>
    <w:rsid w:val="229989DF"/>
    <w:rsid w:val="22A002AA"/>
    <w:rsid w:val="22AEADCB"/>
    <w:rsid w:val="22BBCBE6"/>
    <w:rsid w:val="22C320A5"/>
    <w:rsid w:val="22E5B363"/>
    <w:rsid w:val="2304BD95"/>
    <w:rsid w:val="231CB702"/>
    <w:rsid w:val="231F731C"/>
    <w:rsid w:val="233B0963"/>
    <w:rsid w:val="233DCBEA"/>
    <w:rsid w:val="234FFD3E"/>
    <w:rsid w:val="2352CFFF"/>
    <w:rsid w:val="235E68FA"/>
    <w:rsid w:val="2378141B"/>
    <w:rsid w:val="237D3DCB"/>
    <w:rsid w:val="237FBDA7"/>
    <w:rsid w:val="23853CCE"/>
    <w:rsid w:val="23A179E1"/>
    <w:rsid w:val="23A4CE9E"/>
    <w:rsid w:val="23B34C30"/>
    <w:rsid w:val="23B5DEF1"/>
    <w:rsid w:val="23D70727"/>
    <w:rsid w:val="23D85D27"/>
    <w:rsid w:val="23F51A91"/>
    <w:rsid w:val="23FE049B"/>
    <w:rsid w:val="240E283F"/>
    <w:rsid w:val="2416900E"/>
    <w:rsid w:val="241CA6DD"/>
    <w:rsid w:val="243F6A73"/>
    <w:rsid w:val="2463D95A"/>
    <w:rsid w:val="24B5C4DC"/>
    <w:rsid w:val="24B74869"/>
    <w:rsid w:val="24C073EE"/>
    <w:rsid w:val="24C3D759"/>
    <w:rsid w:val="24E24CB2"/>
    <w:rsid w:val="24EEC68F"/>
    <w:rsid w:val="2501FCE1"/>
    <w:rsid w:val="2518394B"/>
    <w:rsid w:val="256229B7"/>
    <w:rsid w:val="25628E5E"/>
    <w:rsid w:val="2563F01F"/>
    <w:rsid w:val="2572D05A"/>
    <w:rsid w:val="25905DD3"/>
    <w:rsid w:val="25A5F067"/>
    <w:rsid w:val="25C66DD7"/>
    <w:rsid w:val="25D3B0A5"/>
    <w:rsid w:val="25FEEF4C"/>
    <w:rsid w:val="260C53CC"/>
    <w:rsid w:val="2616FB31"/>
    <w:rsid w:val="261A3238"/>
    <w:rsid w:val="26206892"/>
    <w:rsid w:val="262AAE04"/>
    <w:rsid w:val="264527A3"/>
    <w:rsid w:val="2658ACE7"/>
    <w:rsid w:val="26813D67"/>
    <w:rsid w:val="2681B279"/>
    <w:rsid w:val="268A96F0"/>
    <w:rsid w:val="269B9909"/>
    <w:rsid w:val="26AB3B4A"/>
    <w:rsid w:val="26B281FC"/>
    <w:rsid w:val="26DB4070"/>
    <w:rsid w:val="26DBE7C2"/>
    <w:rsid w:val="26E31D77"/>
    <w:rsid w:val="270D33D5"/>
    <w:rsid w:val="27236925"/>
    <w:rsid w:val="275F606F"/>
    <w:rsid w:val="27648657"/>
    <w:rsid w:val="2779BD3D"/>
    <w:rsid w:val="27805EC3"/>
    <w:rsid w:val="279D8234"/>
    <w:rsid w:val="27A85EA5"/>
    <w:rsid w:val="27BEC8F2"/>
    <w:rsid w:val="27F545FC"/>
    <w:rsid w:val="2800013B"/>
    <w:rsid w:val="2802F693"/>
    <w:rsid w:val="281CE8FF"/>
    <w:rsid w:val="282CFFB8"/>
    <w:rsid w:val="282E934F"/>
    <w:rsid w:val="28313C37"/>
    <w:rsid w:val="2846877A"/>
    <w:rsid w:val="2860DDCC"/>
    <w:rsid w:val="2869B9C3"/>
    <w:rsid w:val="28868540"/>
    <w:rsid w:val="289DF70F"/>
    <w:rsid w:val="28A4E876"/>
    <w:rsid w:val="28A7782C"/>
    <w:rsid w:val="28AD76AB"/>
    <w:rsid w:val="28B49105"/>
    <w:rsid w:val="28BB758A"/>
    <w:rsid w:val="28C98933"/>
    <w:rsid w:val="28D4A7F8"/>
    <w:rsid w:val="28D8A393"/>
    <w:rsid w:val="28E9CE90"/>
    <w:rsid w:val="28F23097"/>
    <w:rsid w:val="28FFD501"/>
    <w:rsid w:val="2904FABE"/>
    <w:rsid w:val="290F76FF"/>
    <w:rsid w:val="29203DAB"/>
    <w:rsid w:val="292BD7B3"/>
    <w:rsid w:val="294D49FB"/>
    <w:rsid w:val="2968167F"/>
    <w:rsid w:val="296F63A7"/>
    <w:rsid w:val="298893EF"/>
    <w:rsid w:val="299235E6"/>
    <w:rsid w:val="29B045B1"/>
    <w:rsid w:val="29CC5D3D"/>
    <w:rsid w:val="29EA49A8"/>
    <w:rsid w:val="2A12E132"/>
    <w:rsid w:val="2A487EFD"/>
    <w:rsid w:val="2A77171D"/>
    <w:rsid w:val="2A84B3FB"/>
    <w:rsid w:val="2AB4A586"/>
    <w:rsid w:val="2ABD8E30"/>
    <w:rsid w:val="2ABEB576"/>
    <w:rsid w:val="2ADF8A71"/>
    <w:rsid w:val="2AE08690"/>
    <w:rsid w:val="2AF3E0B6"/>
    <w:rsid w:val="2AF7D60D"/>
    <w:rsid w:val="2B0A6D63"/>
    <w:rsid w:val="2B0B9C53"/>
    <w:rsid w:val="2B0DC762"/>
    <w:rsid w:val="2B1AB70A"/>
    <w:rsid w:val="2B5032E2"/>
    <w:rsid w:val="2B7C3445"/>
    <w:rsid w:val="2B86DE15"/>
    <w:rsid w:val="2BAA8E46"/>
    <w:rsid w:val="2BB4821D"/>
    <w:rsid w:val="2BBDF96E"/>
    <w:rsid w:val="2BC31E30"/>
    <w:rsid w:val="2BCBA17D"/>
    <w:rsid w:val="2BF1EE9D"/>
    <w:rsid w:val="2BFF86E8"/>
    <w:rsid w:val="2C3D0EF8"/>
    <w:rsid w:val="2C3F8FDD"/>
    <w:rsid w:val="2C41E6D5"/>
    <w:rsid w:val="2C48D096"/>
    <w:rsid w:val="2C4997F3"/>
    <w:rsid w:val="2C4FBF11"/>
    <w:rsid w:val="2C705BDF"/>
    <w:rsid w:val="2C9F3BA9"/>
    <w:rsid w:val="2CABE524"/>
    <w:rsid w:val="2CB252DE"/>
    <w:rsid w:val="2CD7F61F"/>
    <w:rsid w:val="2CE33C95"/>
    <w:rsid w:val="2CEFF43C"/>
    <w:rsid w:val="2D3E4053"/>
    <w:rsid w:val="2D3F3FC3"/>
    <w:rsid w:val="2D40CF01"/>
    <w:rsid w:val="2D5219B2"/>
    <w:rsid w:val="2D54402A"/>
    <w:rsid w:val="2D7272FE"/>
    <w:rsid w:val="2D772011"/>
    <w:rsid w:val="2DDDAE73"/>
    <w:rsid w:val="2DF326DA"/>
    <w:rsid w:val="2DFD4E4E"/>
    <w:rsid w:val="2E0043A6"/>
    <w:rsid w:val="2E260925"/>
    <w:rsid w:val="2E28E37D"/>
    <w:rsid w:val="2E34704C"/>
    <w:rsid w:val="2E66C0A3"/>
    <w:rsid w:val="2E83B1A6"/>
    <w:rsid w:val="2E88882C"/>
    <w:rsid w:val="2EAE9270"/>
    <w:rsid w:val="2EB7D116"/>
    <w:rsid w:val="2EBA60CC"/>
    <w:rsid w:val="2ED3EDD0"/>
    <w:rsid w:val="2EE2344A"/>
    <w:rsid w:val="2EE5675F"/>
    <w:rsid w:val="2EE5DD2F"/>
    <w:rsid w:val="2EEF2B7B"/>
    <w:rsid w:val="2EF8CBF6"/>
    <w:rsid w:val="2F399405"/>
    <w:rsid w:val="2F3F23AB"/>
    <w:rsid w:val="2F489F86"/>
    <w:rsid w:val="2F4F2B4B"/>
    <w:rsid w:val="2F50D00B"/>
    <w:rsid w:val="2F668D40"/>
    <w:rsid w:val="2F70FD24"/>
    <w:rsid w:val="2FAE8866"/>
    <w:rsid w:val="2FBED3CA"/>
    <w:rsid w:val="2FE957E1"/>
    <w:rsid w:val="30117164"/>
    <w:rsid w:val="3015489A"/>
    <w:rsid w:val="304326A5"/>
    <w:rsid w:val="30503CE0"/>
    <w:rsid w:val="305695D4"/>
    <w:rsid w:val="305BE219"/>
    <w:rsid w:val="306B6813"/>
    <w:rsid w:val="30936D67"/>
    <w:rsid w:val="30986595"/>
    <w:rsid w:val="30B6E02F"/>
    <w:rsid w:val="30B750BD"/>
    <w:rsid w:val="30BD43BB"/>
    <w:rsid w:val="30DF7CFB"/>
    <w:rsid w:val="30E8819E"/>
    <w:rsid w:val="30F0069E"/>
    <w:rsid w:val="310CD9E9"/>
    <w:rsid w:val="311ACCDE"/>
    <w:rsid w:val="31299DEE"/>
    <w:rsid w:val="3135D669"/>
    <w:rsid w:val="31505F8C"/>
    <w:rsid w:val="317E9C7D"/>
    <w:rsid w:val="318E856D"/>
    <w:rsid w:val="31964171"/>
    <w:rsid w:val="31A2B59C"/>
    <w:rsid w:val="31AFEA36"/>
    <w:rsid w:val="31B98AB1"/>
    <w:rsid w:val="31C82B3A"/>
    <w:rsid w:val="31E0308E"/>
    <w:rsid w:val="31E1A378"/>
    <w:rsid w:val="31F0635F"/>
    <w:rsid w:val="31F49293"/>
    <w:rsid w:val="31F914F1"/>
    <w:rsid w:val="31FC0845"/>
    <w:rsid w:val="320F7916"/>
    <w:rsid w:val="3212E3A5"/>
    <w:rsid w:val="321C3C89"/>
    <w:rsid w:val="321CC427"/>
    <w:rsid w:val="323168D7"/>
    <w:rsid w:val="32378FF5"/>
    <w:rsid w:val="325C90A3"/>
    <w:rsid w:val="3278956D"/>
    <w:rsid w:val="32A33D1A"/>
    <w:rsid w:val="32A85576"/>
    <w:rsid w:val="32B7238E"/>
    <w:rsid w:val="32D479D0"/>
    <w:rsid w:val="32E75818"/>
    <w:rsid w:val="32E789EE"/>
    <w:rsid w:val="32EC01DF"/>
    <w:rsid w:val="3314559A"/>
    <w:rsid w:val="33276171"/>
    <w:rsid w:val="335D7A6E"/>
    <w:rsid w:val="336037B3"/>
    <w:rsid w:val="337249E3"/>
    <w:rsid w:val="3395F9B7"/>
    <w:rsid w:val="33A961C9"/>
    <w:rsid w:val="33BC6457"/>
    <w:rsid w:val="33DB15C9"/>
    <w:rsid w:val="33F9FD57"/>
    <w:rsid w:val="340C23EC"/>
    <w:rsid w:val="3415ED2F"/>
    <w:rsid w:val="34197669"/>
    <w:rsid w:val="341B890B"/>
    <w:rsid w:val="341D4F73"/>
    <w:rsid w:val="342FE5CE"/>
    <w:rsid w:val="3431AC36"/>
    <w:rsid w:val="34357AB6"/>
    <w:rsid w:val="3465A0B5"/>
    <w:rsid w:val="34843BCE"/>
    <w:rsid w:val="348F4533"/>
    <w:rsid w:val="34CADAFC"/>
    <w:rsid w:val="34D1784C"/>
    <w:rsid w:val="34DF93A2"/>
    <w:rsid w:val="353634DA"/>
    <w:rsid w:val="35611D0E"/>
    <w:rsid w:val="35618304"/>
    <w:rsid w:val="3565F919"/>
    <w:rsid w:val="35A1B450"/>
    <w:rsid w:val="35B85888"/>
    <w:rsid w:val="35B9778C"/>
    <w:rsid w:val="35E0F257"/>
    <w:rsid w:val="35E16079"/>
    <w:rsid w:val="35E5FB96"/>
    <w:rsid w:val="35EC336F"/>
    <w:rsid w:val="35F0E32E"/>
    <w:rsid w:val="35F195B6"/>
    <w:rsid w:val="35F8AD4C"/>
    <w:rsid w:val="360B831A"/>
    <w:rsid w:val="360D7B58"/>
    <w:rsid w:val="361E2E91"/>
    <w:rsid w:val="3631D15C"/>
    <w:rsid w:val="365037B4"/>
    <w:rsid w:val="36585710"/>
    <w:rsid w:val="36813631"/>
    <w:rsid w:val="368F7AFA"/>
    <w:rsid w:val="368F8B8A"/>
    <w:rsid w:val="36A3EE8A"/>
    <w:rsid w:val="36AC8F9D"/>
    <w:rsid w:val="36EDDCAC"/>
    <w:rsid w:val="36F88777"/>
    <w:rsid w:val="3701795C"/>
    <w:rsid w:val="3707264F"/>
    <w:rsid w:val="371C091E"/>
    <w:rsid w:val="372A1CC7"/>
    <w:rsid w:val="37310E2E"/>
    <w:rsid w:val="373333FB"/>
    <w:rsid w:val="373FB1C2"/>
    <w:rsid w:val="374DC7B6"/>
    <w:rsid w:val="374E001D"/>
    <w:rsid w:val="37988952"/>
    <w:rsid w:val="37ABA57B"/>
    <w:rsid w:val="37B6FFFD"/>
    <w:rsid w:val="37EE0EE3"/>
    <w:rsid w:val="37FED56F"/>
    <w:rsid w:val="38138575"/>
    <w:rsid w:val="381E0AFE"/>
    <w:rsid w:val="382AB499"/>
    <w:rsid w:val="38334971"/>
    <w:rsid w:val="385CAA19"/>
    <w:rsid w:val="385EA64F"/>
    <w:rsid w:val="3868FE21"/>
    <w:rsid w:val="386B53FA"/>
    <w:rsid w:val="38910F02"/>
    <w:rsid w:val="38A00456"/>
    <w:rsid w:val="38A0DD2C"/>
    <w:rsid w:val="38D4C236"/>
    <w:rsid w:val="38D6C358"/>
    <w:rsid w:val="38D95EA1"/>
    <w:rsid w:val="38F87BD6"/>
    <w:rsid w:val="3918F90F"/>
    <w:rsid w:val="391F84D4"/>
    <w:rsid w:val="391FF83A"/>
    <w:rsid w:val="3935E419"/>
    <w:rsid w:val="3941FA2E"/>
    <w:rsid w:val="39499F22"/>
    <w:rsid w:val="394B1872"/>
    <w:rsid w:val="396CBC11"/>
    <w:rsid w:val="397095DF"/>
    <w:rsid w:val="399AF913"/>
    <w:rsid w:val="39A280F7"/>
    <w:rsid w:val="39DE8F90"/>
    <w:rsid w:val="39F1E4EA"/>
    <w:rsid w:val="39FF7153"/>
    <w:rsid w:val="3A29AC4E"/>
    <w:rsid w:val="3A42763A"/>
    <w:rsid w:val="3A4E68D8"/>
    <w:rsid w:val="3A73ADE3"/>
    <w:rsid w:val="3A742309"/>
    <w:rsid w:val="3A75F850"/>
    <w:rsid w:val="3A7AE5E6"/>
    <w:rsid w:val="3A9643EA"/>
    <w:rsid w:val="3ACFE37A"/>
    <w:rsid w:val="3AD89701"/>
    <w:rsid w:val="3AE5789C"/>
    <w:rsid w:val="3B0C78B8"/>
    <w:rsid w:val="3B0EE566"/>
    <w:rsid w:val="3B150D0A"/>
    <w:rsid w:val="3B157723"/>
    <w:rsid w:val="3B1A9CE0"/>
    <w:rsid w:val="3B2383A4"/>
    <w:rsid w:val="3B476791"/>
    <w:rsid w:val="3B48386B"/>
    <w:rsid w:val="3B528D6E"/>
    <w:rsid w:val="3B5DCD67"/>
    <w:rsid w:val="3B664F77"/>
    <w:rsid w:val="3B6EF8BA"/>
    <w:rsid w:val="3B9CAD12"/>
    <w:rsid w:val="3BAB4BF7"/>
    <w:rsid w:val="3BAC68F6"/>
    <w:rsid w:val="3BB10885"/>
    <w:rsid w:val="3BD4F11E"/>
    <w:rsid w:val="3BDA9772"/>
    <w:rsid w:val="3BDAF8DE"/>
    <w:rsid w:val="3BE0DAB3"/>
    <w:rsid w:val="3BE562A7"/>
    <w:rsid w:val="3BF3177B"/>
    <w:rsid w:val="3BF509E7"/>
    <w:rsid w:val="3BF8FB5E"/>
    <w:rsid w:val="3C936A65"/>
    <w:rsid w:val="3CFFC29B"/>
    <w:rsid w:val="3D042ADE"/>
    <w:rsid w:val="3D0E7549"/>
    <w:rsid w:val="3D228BA6"/>
    <w:rsid w:val="3D4152E2"/>
    <w:rsid w:val="3D556F0E"/>
    <w:rsid w:val="3D693806"/>
    <w:rsid w:val="3D699F3D"/>
    <w:rsid w:val="3D6A688B"/>
    <w:rsid w:val="3D6BF6E0"/>
    <w:rsid w:val="3DB8164E"/>
    <w:rsid w:val="3DB89F11"/>
    <w:rsid w:val="3DF8F840"/>
    <w:rsid w:val="3E039902"/>
    <w:rsid w:val="3E075266"/>
    <w:rsid w:val="3E1C8FDD"/>
    <w:rsid w:val="3E2AA237"/>
    <w:rsid w:val="3E2B975C"/>
    <w:rsid w:val="3E435F80"/>
    <w:rsid w:val="3E4C5A7E"/>
    <w:rsid w:val="3E51D7F6"/>
    <w:rsid w:val="3E54AA61"/>
    <w:rsid w:val="3E5BEFDF"/>
    <w:rsid w:val="3E60514B"/>
    <w:rsid w:val="3E616FC1"/>
    <w:rsid w:val="3E6BCAA6"/>
    <w:rsid w:val="3E7147D4"/>
    <w:rsid w:val="3E72FF0C"/>
    <w:rsid w:val="3E8BB8EB"/>
    <w:rsid w:val="3E8C8B15"/>
    <w:rsid w:val="3EA55601"/>
    <w:rsid w:val="3EB37669"/>
    <w:rsid w:val="3EDDAE98"/>
    <w:rsid w:val="3F183E0C"/>
    <w:rsid w:val="3F2F7917"/>
    <w:rsid w:val="3F3325DE"/>
    <w:rsid w:val="3F4E2CFA"/>
    <w:rsid w:val="3F524BB3"/>
    <w:rsid w:val="3F5B0B3B"/>
    <w:rsid w:val="3F6EAF4A"/>
    <w:rsid w:val="3F7E1712"/>
    <w:rsid w:val="3F9B6812"/>
    <w:rsid w:val="3FA20AF4"/>
    <w:rsid w:val="3FA42AB9"/>
    <w:rsid w:val="3FB372A8"/>
    <w:rsid w:val="3FCA2BCC"/>
    <w:rsid w:val="3FD1AC99"/>
    <w:rsid w:val="400BFBBD"/>
    <w:rsid w:val="401687D8"/>
    <w:rsid w:val="402BB983"/>
    <w:rsid w:val="403231A8"/>
    <w:rsid w:val="40414FB3"/>
    <w:rsid w:val="404DC692"/>
    <w:rsid w:val="4057B017"/>
    <w:rsid w:val="4061AB8B"/>
    <w:rsid w:val="4063CD17"/>
    <w:rsid w:val="4098565A"/>
    <w:rsid w:val="4098892B"/>
    <w:rsid w:val="40CCCDFE"/>
    <w:rsid w:val="40E4CDA0"/>
    <w:rsid w:val="40F08BF1"/>
    <w:rsid w:val="41153746"/>
    <w:rsid w:val="412AC83B"/>
    <w:rsid w:val="412DE8EF"/>
    <w:rsid w:val="413F9A7A"/>
    <w:rsid w:val="415F3AC3"/>
    <w:rsid w:val="4172F0F0"/>
    <w:rsid w:val="4188B605"/>
    <w:rsid w:val="418D102A"/>
    <w:rsid w:val="419EB27C"/>
    <w:rsid w:val="41AA0707"/>
    <w:rsid w:val="41B7E92E"/>
    <w:rsid w:val="41C39310"/>
    <w:rsid w:val="41D41D0C"/>
    <w:rsid w:val="41F52419"/>
    <w:rsid w:val="420162C5"/>
    <w:rsid w:val="4216EE95"/>
    <w:rsid w:val="42631CEF"/>
    <w:rsid w:val="42687B9A"/>
    <w:rsid w:val="428F73A6"/>
    <w:rsid w:val="429F87DA"/>
    <w:rsid w:val="42C43D06"/>
    <w:rsid w:val="42E8C7AE"/>
    <w:rsid w:val="42F5BBEB"/>
    <w:rsid w:val="43019D0D"/>
    <w:rsid w:val="4301AB32"/>
    <w:rsid w:val="4328A26C"/>
    <w:rsid w:val="434D609B"/>
    <w:rsid w:val="43517D57"/>
    <w:rsid w:val="43594777"/>
    <w:rsid w:val="436F6565"/>
    <w:rsid w:val="43709F43"/>
    <w:rsid w:val="437F7C3A"/>
    <w:rsid w:val="438769C0"/>
    <w:rsid w:val="43C3542A"/>
    <w:rsid w:val="43DF06E4"/>
    <w:rsid w:val="441DD804"/>
    <w:rsid w:val="443A7621"/>
    <w:rsid w:val="443E239E"/>
    <w:rsid w:val="44601E90"/>
    <w:rsid w:val="446060E5"/>
    <w:rsid w:val="4466B9D9"/>
    <w:rsid w:val="4485D683"/>
    <w:rsid w:val="44B0180F"/>
    <w:rsid w:val="44B25EDF"/>
    <w:rsid w:val="44B8C852"/>
    <w:rsid w:val="4530220F"/>
    <w:rsid w:val="45506979"/>
    <w:rsid w:val="4552C8F7"/>
    <w:rsid w:val="456FE558"/>
    <w:rsid w:val="4574A796"/>
    <w:rsid w:val="457DFA2C"/>
    <w:rsid w:val="457EC8BC"/>
    <w:rsid w:val="4580AC34"/>
    <w:rsid w:val="458F2484"/>
    <w:rsid w:val="459D10B2"/>
    <w:rsid w:val="459E11FA"/>
    <w:rsid w:val="45B4186B"/>
    <w:rsid w:val="45BA7785"/>
    <w:rsid w:val="45C4A704"/>
    <w:rsid w:val="45F64791"/>
    <w:rsid w:val="4613D63A"/>
    <w:rsid w:val="46177D7F"/>
    <w:rsid w:val="463DC067"/>
    <w:rsid w:val="4648287B"/>
    <w:rsid w:val="464EA466"/>
    <w:rsid w:val="465594A2"/>
    <w:rsid w:val="46705B5E"/>
    <w:rsid w:val="468CBAC3"/>
    <w:rsid w:val="46C39E5D"/>
    <w:rsid w:val="46CFD9BF"/>
    <w:rsid w:val="46D35DC1"/>
    <w:rsid w:val="472875AE"/>
    <w:rsid w:val="472A732E"/>
    <w:rsid w:val="476E3C7C"/>
    <w:rsid w:val="47936398"/>
    <w:rsid w:val="47994392"/>
    <w:rsid w:val="479966A0"/>
    <w:rsid w:val="47A2545F"/>
    <w:rsid w:val="47AEF406"/>
    <w:rsid w:val="47C3B343"/>
    <w:rsid w:val="47D6AE81"/>
    <w:rsid w:val="47E71AC8"/>
    <w:rsid w:val="47FBCD12"/>
    <w:rsid w:val="4807ED5B"/>
    <w:rsid w:val="4808A580"/>
    <w:rsid w:val="48274D18"/>
    <w:rsid w:val="483B8721"/>
    <w:rsid w:val="483E2295"/>
    <w:rsid w:val="48439EDF"/>
    <w:rsid w:val="48463633"/>
    <w:rsid w:val="48515B15"/>
    <w:rsid w:val="48541C4D"/>
    <w:rsid w:val="4863F65E"/>
    <w:rsid w:val="48700C87"/>
    <w:rsid w:val="48783125"/>
    <w:rsid w:val="4888F194"/>
    <w:rsid w:val="489A1B42"/>
    <w:rsid w:val="489B3E4B"/>
    <w:rsid w:val="48CB3430"/>
    <w:rsid w:val="4900BD42"/>
    <w:rsid w:val="4907E07F"/>
    <w:rsid w:val="490D1D4F"/>
    <w:rsid w:val="4911F819"/>
    <w:rsid w:val="4919F186"/>
    <w:rsid w:val="491A220D"/>
    <w:rsid w:val="491C3D42"/>
    <w:rsid w:val="492C8BD4"/>
    <w:rsid w:val="49679DFA"/>
    <w:rsid w:val="497B3074"/>
    <w:rsid w:val="497CAD54"/>
    <w:rsid w:val="498E583B"/>
    <w:rsid w:val="49903C15"/>
    <w:rsid w:val="49947090"/>
    <w:rsid w:val="49AE0827"/>
    <w:rsid w:val="49BF952D"/>
    <w:rsid w:val="49E645A2"/>
    <w:rsid w:val="49ED2B76"/>
    <w:rsid w:val="4A166903"/>
    <w:rsid w:val="4A182F6B"/>
    <w:rsid w:val="4A31E7B3"/>
    <w:rsid w:val="4A432B66"/>
    <w:rsid w:val="4A44B558"/>
    <w:rsid w:val="4A44BDAE"/>
    <w:rsid w:val="4A58E2B4"/>
    <w:rsid w:val="4A7062C1"/>
    <w:rsid w:val="4A7638C5"/>
    <w:rsid w:val="4AB721D9"/>
    <w:rsid w:val="4AB94C6D"/>
    <w:rsid w:val="4ACC4DAC"/>
    <w:rsid w:val="4AD10762"/>
    <w:rsid w:val="4ADCB9F3"/>
    <w:rsid w:val="4AF9B864"/>
    <w:rsid w:val="4B0BA02F"/>
    <w:rsid w:val="4B11B4E4"/>
    <w:rsid w:val="4B279AB4"/>
    <w:rsid w:val="4B2F772C"/>
    <w:rsid w:val="4B3B3826"/>
    <w:rsid w:val="4B41112F"/>
    <w:rsid w:val="4B4317E1"/>
    <w:rsid w:val="4B534632"/>
    <w:rsid w:val="4B60562F"/>
    <w:rsid w:val="4B85B3FC"/>
    <w:rsid w:val="4B89BF8F"/>
    <w:rsid w:val="4BA67F17"/>
    <w:rsid w:val="4BB25C5B"/>
    <w:rsid w:val="4BD6A309"/>
    <w:rsid w:val="4BE06725"/>
    <w:rsid w:val="4BF7E911"/>
    <w:rsid w:val="4C2032C1"/>
    <w:rsid w:val="4C2461F5"/>
    <w:rsid w:val="4C2F082B"/>
    <w:rsid w:val="4C389224"/>
    <w:rsid w:val="4C716717"/>
    <w:rsid w:val="4CB1A8D7"/>
    <w:rsid w:val="4CB5403F"/>
    <w:rsid w:val="4CBA2C86"/>
    <w:rsid w:val="4CBB28A5"/>
    <w:rsid w:val="4CC27F07"/>
    <w:rsid w:val="4CC6723A"/>
    <w:rsid w:val="4CE9D6CE"/>
    <w:rsid w:val="4CFA2B47"/>
    <w:rsid w:val="4CFFB480"/>
    <w:rsid w:val="4D16EB60"/>
    <w:rsid w:val="4D2DC075"/>
    <w:rsid w:val="4D3E03B0"/>
    <w:rsid w:val="4D5418DD"/>
    <w:rsid w:val="4D5EC097"/>
    <w:rsid w:val="4D947923"/>
    <w:rsid w:val="4DA73232"/>
    <w:rsid w:val="4DA8AA41"/>
    <w:rsid w:val="4DAAA7F2"/>
    <w:rsid w:val="4DDE5548"/>
    <w:rsid w:val="4E078FB7"/>
    <w:rsid w:val="4E20CA48"/>
    <w:rsid w:val="4E8CAEAB"/>
    <w:rsid w:val="4E964B89"/>
    <w:rsid w:val="4EB0AA08"/>
    <w:rsid w:val="4EB71B28"/>
    <w:rsid w:val="4EB8B00E"/>
    <w:rsid w:val="4ECE4A4C"/>
    <w:rsid w:val="4EDBC67D"/>
    <w:rsid w:val="4F003FFC"/>
    <w:rsid w:val="4F0F0E14"/>
    <w:rsid w:val="4F1B853B"/>
    <w:rsid w:val="4F2696E1"/>
    <w:rsid w:val="4F274931"/>
    <w:rsid w:val="4F3946C4"/>
    <w:rsid w:val="4F549ACA"/>
    <w:rsid w:val="4F55A874"/>
    <w:rsid w:val="4F56D669"/>
    <w:rsid w:val="4F663BF9"/>
    <w:rsid w:val="4F7279B6"/>
    <w:rsid w:val="4F890678"/>
    <w:rsid w:val="4F980EB2"/>
    <w:rsid w:val="4FA02E0E"/>
    <w:rsid w:val="4FC36F54"/>
    <w:rsid w:val="4FD6F1F6"/>
    <w:rsid w:val="4FD9E198"/>
    <w:rsid w:val="4FE64FFF"/>
    <w:rsid w:val="4FF61387"/>
    <w:rsid w:val="501B721A"/>
    <w:rsid w:val="5030C5BC"/>
    <w:rsid w:val="50417DE1"/>
    <w:rsid w:val="5067EF9E"/>
    <w:rsid w:val="506C4B62"/>
    <w:rsid w:val="5077EAF5"/>
    <w:rsid w:val="507D8B2B"/>
    <w:rsid w:val="508D01E4"/>
    <w:rsid w:val="5094364A"/>
    <w:rsid w:val="50A4485E"/>
    <w:rsid w:val="50B665AA"/>
    <w:rsid w:val="50CF7DDA"/>
    <w:rsid w:val="510D7FCE"/>
    <w:rsid w:val="511D9C34"/>
    <w:rsid w:val="512E0D8D"/>
    <w:rsid w:val="5140F7EC"/>
    <w:rsid w:val="51427F9C"/>
    <w:rsid w:val="51868653"/>
    <w:rsid w:val="51B7F07E"/>
    <w:rsid w:val="51D48CD6"/>
    <w:rsid w:val="521AAD73"/>
    <w:rsid w:val="5221F611"/>
    <w:rsid w:val="523AD765"/>
    <w:rsid w:val="5267094F"/>
    <w:rsid w:val="52935864"/>
    <w:rsid w:val="529F4DEC"/>
    <w:rsid w:val="52FD6CA7"/>
    <w:rsid w:val="530E4EBE"/>
    <w:rsid w:val="531082B5"/>
    <w:rsid w:val="5322E394"/>
    <w:rsid w:val="5323A651"/>
    <w:rsid w:val="5337AF42"/>
    <w:rsid w:val="534A3B5B"/>
    <w:rsid w:val="534EDC1B"/>
    <w:rsid w:val="535B6E8D"/>
    <w:rsid w:val="5387BF2C"/>
    <w:rsid w:val="53898DEC"/>
    <w:rsid w:val="539F46A8"/>
    <w:rsid w:val="53A8ABDB"/>
    <w:rsid w:val="53BE5EE4"/>
    <w:rsid w:val="53C5FA90"/>
    <w:rsid w:val="53D5DC2E"/>
    <w:rsid w:val="53E24C66"/>
    <w:rsid w:val="53F791B6"/>
    <w:rsid w:val="54005C72"/>
    <w:rsid w:val="54176E86"/>
    <w:rsid w:val="5452DDC6"/>
    <w:rsid w:val="5463F7F1"/>
    <w:rsid w:val="54941CA1"/>
    <w:rsid w:val="549B5257"/>
    <w:rsid w:val="549E949B"/>
    <w:rsid w:val="54B36C1C"/>
    <w:rsid w:val="54D6DC5A"/>
    <w:rsid w:val="54E09B74"/>
    <w:rsid w:val="54E1F89F"/>
    <w:rsid w:val="54FAC75D"/>
    <w:rsid w:val="5511124B"/>
    <w:rsid w:val="55117F32"/>
    <w:rsid w:val="551414E1"/>
    <w:rsid w:val="5547F34B"/>
    <w:rsid w:val="554A2D28"/>
    <w:rsid w:val="5554891E"/>
    <w:rsid w:val="556A8410"/>
    <w:rsid w:val="556E0F2F"/>
    <w:rsid w:val="557D8101"/>
    <w:rsid w:val="559C1AB6"/>
    <w:rsid w:val="559F8B08"/>
    <w:rsid w:val="55A00BD2"/>
    <w:rsid w:val="55A61297"/>
    <w:rsid w:val="55CF02E1"/>
    <w:rsid w:val="55DA29A7"/>
    <w:rsid w:val="55DF0932"/>
    <w:rsid w:val="55F89A7D"/>
    <w:rsid w:val="56012B62"/>
    <w:rsid w:val="5607C850"/>
    <w:rsid w:val="561BE65B"/>
    <w:rsid w:val="562749A1"/>
    <w:rsid w:val="56431BD0"/>
    <w:rsid w:val="566D2B86"/>
    <w:rsid w:val="567CA3CB"/>
    <w:rsid w:val="56890EDE"/>
    <w:rsid w:val="56A6C9C7"/>
    <w:rsid w:val="56AE517B"/>
    <w:rsid w:val="56AFD498"/>
    <w:rsid w:val="56B24DBA"/>
    <w:rsid w:val="56B489F2"/>
    <w:rsid w:val="56C489F2"/>
    <w:rsid w:val="56CDD2FC"/>
    <w:rsid w:val="56D39C04"/>
    <w:rsid w:val="56DE43CF"/>
    <w:rsid w:val="56E6D862"/>
    <w:rsid w:val="56EF2A8F"/>
    <w:rsid w:val="56F2530C"/>
    <w:rsid w:val="571D4F74"/>
    <w:rsid w:val="5734217E"/>
    <w:rsid w:val="573B5B69"/>
    <w:rsid w:val="573D6FCA"/>
    <w:rsid w:val="5750E048"/>
    <w:rsid w:val="5755FA42"/>
    <w:rsid w:val="57623F8A"/>
    <w:rsid w:val="5769D723"/>
    <w:rsid w:val="5775ECE4"/>
    <w:rsid w:val="5779186D"/>
    <w:rsid w:val="578CFB02"/>
    <w:rsid w:val="579BCCD3"/>
    <w:rsid w:val="579CA3F0"/>
    <w:rsid w:val="57AC2B82"/>
    <w:rsid w:val="57BC1623"/>
    <w:rsid w:val="57CEAD79"/>
    <w:rsid w:val="57DA26D4"/>
    <w:rsid w:val="57E4BB2B"/>
    <w:rsid w:val="57EA4295"/>
    <w:rsid w:val="584D45A2"/>
    <w:rsid w:val="587CA362"/>
    <w:rsid w:val="58836332"/>
    <w:rsid w:val="58934D1D"/>
    <w:rsid w:val="589F8FC6"/>
    <w:rsid w:val="58A6B303"/>
    <w:rsid w:val="58A9DF87"/>
    <w:rsid w:val="58AF966B"/>
    <w:rsid w:val="58B139DC"/>
    <w:rsid w:val="58B3990B"/>
    <w:rsid w:val="58FA9181"/>
    <w:rsid w:val="5901D7B5"/>
    <w:rsid w:val="590FF1EF"/>
    <w:rsid w:val="594181A9"/>
    <w:rsid w:val="594B5ACB"/>
    <w:rsid w:val="5985294F"/>
    <w:rsid w:val="598774B7"/>
    <w:rsid w:val="59CC3393"/>
    <w:rsid w:val="59DF0201"/>
    <w:rsid w:val="59E855C9"/>
    <w:rsid w:val="59F9818D"/>
    <w:rsid w:val="59F9C88D"/>
    <w:rsid w:val="5A16717A"/>
    <w:rsid w:val="5A185301"/>
    <w:rsid w:val="5A217D38"/>
    <w:rsid w:val="5A25F561"/>
    <w:rsid w:val="5A29A0EB"/>
    <w:rsid w:val="5A3FF2B3"/>
    <w:rsid w:val="5A484F78"/>
    <w:rsid w:val="5A9922EB"/>
    <w:rsid w:val="5A9E50B7"/>
    <w:rsid w:val="5AA56712"/>
    <w:rsid w:val="5ADE1B58"/>
    <w:rsid w:val="5B2A9A2B"/>
    <w:rsid w:val="5B2F72FB"/>
    <w:rsid w:val="5B32EDA7"/>
    <w:rsid w:val="5B565B21"/>
    <w:rsid w:val="5B574461"/>
    <w:rsid w:val="5B64190E"/>
    <w:rsid w:val="5B827D93"/>
    <w:rsid w:val="5BA2EF55"/>
    <w:rsid w:val="5BA97355"/>
    <w:rsid w:val="5BAD979D"/>
    <w:rsid w:val="5BB54BE5"/>
    <w:rsid w:val="5BBBAC95"/>
    <w:rsid w:val="5BC1C5C2"/>
    <w:rsid w:val="5BC8D548"/>
    <w:rsid w:val="5BDCCC15"/>
    <w:rsid w:val="5BE1C668"/>
    <w:rsid w:val="5BF2C062"/>
    <w:rsid w:val="5C003DE2"/>
    <w:rsid w:val="5C030B01"/>
    <w:rsid w:val="5C10E0ED"/>
    <w:rsid w:val="5C250EEB"/>
    <w:rsid w:val="5C2D46F7"/>
    <w:rsid w:val="5C430873"/>
    <w:rsid w:val="5C4A5FD0"/>
    <w:rsid w:val="5C873953"/>
    <w:rsid w:val="5CC0DAE6"/>
    <w:rsid w:val="5CC434E5"/>
    <w:rsid w:val="5CEC0D6A"/>
    <w:rsid w:val="5D03A184"/>
    <w:rsid w:val="5D165F78"/>
    <w:rsid w:val="5D2B2DBC"/>
    <w:rsid w:val="5D551DC7"/>
    <w:rsid w:val="5D6D06A4"/>
    <w:rsid w:val="5D7BC255"/>
    <w:rsid w:val="5DC08131"/>
    <w:rsid w:val="5DC80E57"/>
    <w:rsid w:val="5DDC705C"/>
    <w:rsid w:val="5DE82720"/>
    <w:rsid w:val="5DEE6F84"/>
    <w:rsid w:val="5DF59BC4"/>
    <w:rsid w:val="5E0870C2"/>
    <w:rsid w:val="5E1A50F0"/>
    <w:rsid w:val="5E28EAE8"/>
    <w:rsid w:val="5E2FADC5"/>
    <w:rsid w:val="5E5025F3"/>
    <w:rsid w:val="5E5254AE"/>
    <w:rsid w:val="5E52BC37"/>
    <w:rsid w:val="5E58B586"/>
    <w:rsid w:val="5E8F5B66"/>
    <w:rsid w:val="5EA59E45"/>
    <w:rsid w:val="5EABC563"/>
    <w:rsid w:val="5EBE4A61"/>
    <w:rsid w:val="5EBFEC5A"/>
    <w:rsid w:val="5EC7226C"/>
    <w:rsid w:val="5ECEDE70"/>
    <w:rsid w:val="5EF19818"/>
    <w:rsid w:val="5F0E3490"/>
    <w:rsid w:val="5F100C21"/>
    <w:rsid w:val="5F105EE9"/>
    <w:rsid w:val="5F10D56F"/>
    <w:rsid w:val="5F19BDC5"/>
    <w:rsid w:val="5F39D14C"/>
    <w:rsid w:val="5F4A471C"/>
    <w:rsid w:val="5F5BC5D6"/>
    <w:rsid w:val="5F62E5C3"/>
    <w:rsid w:val="5F73942D"/>
    <w:rsid w:val="5F7F09EB"/>
    <w:rsid w:val="5F8B6D38"/>
    <w:rsid w:val="5F96E392"/>
    <w:rsid w:val="5FA0B64B"/>
    <w:rsid w:val="5FA645F1"/>
    <w:rsid w:val="5FBA0C37"/>
    <w:rsid w:val="5FD0E860"/>
    <w:rsid w:val="5FD4D859"/>
    <w:rsid w:val="5FE80184"/>
    <w:rsid w:val="6005F392"/>
    <w:rsid w:val="6008888A"/>
    <w:rsid w:val="604CA89B"/>
    <w:rsid w:val="605B4ECB"/>
    <w:rsid w:val="606A1759"/>
    <w:rsid w:val="609992B2"/>
    <w:rsid w:val="609EA610"/>
    <w:rsid w:val="60A44ABD"/>
    <w:rsid w:val="60A4B7F6"/>
    <w:rsid w:val="60A5AFB7"/>
    <w:rsid w:val="60B7B935"/>
    <w:rsid w:val="60CAB532"/>
    <w:rsid w:val="60CFF17D"/>
    <w:rsid w:val="60DFCA70"/>
    <w:rsid w:val="60EE581F"/>
    <w:rsid w:val="610736FD"/>
    <w:rsid w:val="61385385"/>
    <w:rsid w:val="613ADE3D"/>
    <w:rsid w:val="6141D3A7"/>
    <w:rsid w:val="615E65DD"/>
    <w:rsid w:val="6168ECB6"/>
    <w:rsid w:val="6181B06C"/>
    <w:rsid w:val="618DAB7E"/>
    <w:rsid w:val="619842D6"/>
    <w:rsid w:val="619E7085"/>
    <w:rsid w:val="61A4854F"/>
    <w:rsid w:val="61A5E740"/>
    <w:rsid w:val="61ACE786"/>
    <w:rsid w:val="61B55BAF"/>
    <w:rsid w:val="61C5786B"/>
    <w:rsid w:val="61C9CFD8"/>
    <w:rsid w:val="61D17AF0"/>
    <w:rsid w:val="61D2C1CB"/>
    <w:rsid w:val="61DEA11C"/>
    <w:rsid w:val="61E3906E"/>
    <w:rsid w:val="61F1D3DD"/>
    <w:rsid w:val="6205772C"/>
    <w:rsid w:val="62310746"/>
    <w:rsid w:val="6232759B"/>
    <w:rsid w:val="625B2E8A"/>
    <w:rsid w:val="625C4C51"/>
    <w:rsid w:val="629060BC"/>
    <w:rsid w:val="62C51865"/>
    <w:rsid w:val="62E21B80"/>
    <w:rsid w:val="62F8C3BA"/>
    <w:rsid w:val="62F9074E"/>
    <w:rsid w:val="63048B41"/>
    <w:rsid w:val="63149E68"/>
    <w:rsid w:val="632E242C"/>
    <w:rsid w:val="633B2B26"/>
    <w:rsid w:val="634AD31C"/>
    <w:rsid w:val="635BB926"/>
    <w:rsid w:val="637AA2FF"/>
    <w:rsid w:val="6384767F"/>
    <w:rsid w:val="63AA2AC5"/>
    <w:rsid w:val="63E34F66"/>
    <w:rsid w:val="63EEBD0D"/>
    <w:rsid w:val="63FE9513"/>
    <w:rsid w:val="6406B6AA"/>
    <w:rsid w:val="640F18B1"/>
    <w:rsid w:val="641888F9"/>
    <w:rsid w:val="643CC023"/>
    <w:rsid w:val="6447C014"/>
    <w:rsid w:val="645F1E17"/>
    <w:rsid w:val="6461BEF6"/>
    <w:rsid w:val="6464E4D5"/>
    <w:rsid w:val="647D7709"/>
    <w:rsid w:val="648076F9"/>
    <w:rsid w:val="64B51A45"/>
    <w:rsid w:val="64B78AC6"/>
    <w:rsid w:val="64E28572"/>
    <w:rsid w:val="64F39217"/>
    <w:rsid w:val="64FE2663"/>
    <w:rsid w:val="6509FDE6"/>
    <w:rsid w:val="6509FF35"/>
    <w:rsid w:val="650EEB7C"/>
    <w:rsid w:val="6510DE78"/>
    <w:rsid w:val="6566BCC0"/>
    <w:rsid w:val="65673A22"/>
    <w:rsid w:val="656C27B2"/>
    <w:rsid w:val="657FAF68"/>
    <w:rsid w:val="65A1CC9C"/>
    <w:rsid w:val="65A7F3BA"/>
    <w:rsid w:val="65ABC29C"/>
    <w:rsid w:val="65C908A2"/>
    <w:rsid w:val="65D370BA"/>
    <w:rsid w:val="65D5C3DB"/>
    <w:rsid w:val="65DB8AD0"/>
    <w:rsid w:val="65E189AD"/>
    <w:rsid w:val="65FA4BB2"/>
    <w:rsid w:val="661241A8"/>
    <w:rsid w:val="661E06BC"/>
    <w:rsid w:val="66508896"/>
    <w:rsid w:val="6660DDC7"/>
    <w:rsid w:val="666C7BF7"/>
    <w:rsid w:val="667E1DC0"/>
    <w:rsid w:val="66BBAFF7"/>
    <w:rsid w:val="66CA4915"/>
    <w:rsid w:val="66CEFD49"/>
    <w:rsid w:val="66D97FC7"/>
    <w:rsid w:val="66F3E0B1"/>
    <w:rsid w:val="66F89634"/>
    <w:rsid w:val="6746D2AD"/>
    <w:rsid w:val="674A13C6"/>
    <w:rsid w:val="676BB995"/>
    <w:rsid w:val="6791D778"/>
    <w:rsid w:val="67925E23"/>
    <w:rsid w:val="6795B822"/>
    <w:rsid w:val="67A20533"/>
    <w:rsid w:val="67D6202F"/>
    <w:rsid w:val="67F6DB79"/>
    <w:rsid w:val="67F80BBF"/>
    <w:rsid w:val="680BDFBA"/>
    <w:rsid w:val="6831B4BD"/>
    <w:rsid w:val="6838FA4C"/>
    <w:rsid w:val="684E86BA"/>
    <w:rsid w:val="68532C30"/>
    <w:rsid w:val="685EB781"/>
    <w:rsid w:val="6875B61E"/>
    <w:rsid w:val="68AC9815"/>
    <w:rsid w:val="68AE0373"/>
    <w:rsid w:val="68B40F35"/>
    <w:rsid w:val="68BB81EE"/>
    <w:rsid w:val="68CD1043"/>
    <w:rsid w:val="68F96A04"/>
    <w:rsid w:val="6906A148"/>
    <w:rsid w:val="6915A2E1"/>
    <w:rsid w:val="693B7D26"/>
    <w:rsid w:val="694208EB"/>
    <w:rsid w:val="694508DB"/>
    <w:rsid w:val="6970CCD5"/>
    <w:rsid w:val="6974316C"/>
    <w:rsid w:val="698B1EE0"/>
    <w:rsid w:val="6991EB16"/>
    <w:rsid w:val="699CC774"/>
    <w:rsid w:val="69AE67BE"/>
    <w:rsid w:val="69B613A5"/>
    <w:rsid w:val="69C3D8BC"/>
    <w:rsid w:val="69CF3A02"/>
    <w:rsid w:val="69EC7439"/>
    <w:rsid w:val="69F24949"/>
    <w:rsid w:val="69FD232B"/>
    <w:rsid w:val="6A002220"/>
    <w:rsid w:val="6A2CA8D6"/>
    <w:rsid w:val="6A2E4E92"/>
    <w:rsid w:val="6A320942"/>
    <w:rsid w:val="6A4E348A"/>
    <w:rsid w:val="6A74584E"/>
    <w:rsid w:val="6A8379A1"/>
    <w:rsid w:val="6AC0E36A"/>
    <w:rsid w:val="6ACD031C"/>
    <w:rsid w:val="6B01AAC3"/>
    <w:rsid w:val="6B0E098F"/>
    <w:rsid w:val="6B1B1586"/>
    <w:rsid w:val="6B1F0A08"/>
    <w:rsid w:val="6B205E70"/>
    <w:rsid w:val="6B2C5158"/>
    <w:rsid w:val="6B32555D"/>
    <w:rsid w:val="6B5B3252"/>
    <w:rsid w:val="6B76B529"/>
    <w:rsid w:val="6B93C9DC"/>
    <w:rsid w:val="6BA112E8"/>
    <w:rsid w:val="6BA25BE9"/>
    <w:rsid w:val="6BB745ED"/>
    <w:rsid w:val="6C149AF0"/>
    <w:rsid w:val="6C380E2F"/>
    <w:rsid w:val="6C4CAC2B"/>
    <w:rsid w:val="6C509860"/>
    <w:rsid w:val="6C52D349"/>
    <w:rsid w:val="6C5959CC"/>
    <w:rsid w:val="6C6A22AE"/>
    <w:rsid w:val="6C777373"/>
    <w:rsid w:val="6C8B88C3"/>
    <w:rsid w:val="6C8D4CFC"/>
    <w:rsid w:val="6CAB6D87"/>
    <w:rsid w:val="6CAD65C5"/>
    <w:rsid w:val="6CD647F2"/>
    <w:rsid w:val="6CD72C3F"/>
    <w:rsid w:val="6CECCD0E"/>
    <w:rsid w:val="6CFF8AEC"/>
    <w:rsid w:val="6D1BAA53"/>
    <w:rsid w:val="6D20BAFC"/>
    <w:rsid w:val="6D317C66"/>
    <w:rsid w:val="6D3A162A"/>
    <w:rsid w:val="6D3F417D"/>
    <w:rsid w:val="6D5A416D"/>
    <w:rsid w:val="6D68A201"/>
    <w:rsid w:val="6D96D3B5"/>
    <w:rsid w:val="6DBD56F3"/>
    <w:rsid w:val="6DC0BEAF"/>
    <w:rsid w:val="6DC2058D"/>
    <w:rsid w:val="6DC449E0"/>
    <w:rsid w:val="6DCCDB27"/>
    <w:rsid w:val="6DE61A65"/>
    <w:rsid w:val="6DF18341"/>
    <w:rsid w:val="6DF53943"/>
    <w:rsid w:val="6DFBEE05"/>
    <w:rsid w:val="6E1179B8"/>
    <w:rsid w:val="6E1DD6D3"/>
    <w:rsid w:val="6E2A8BB9"/>
    <w:rsid w:val="6E2C78AB"/>
    <w:rsid w:val="6E336286"/>
    <w:rsid w:val="6E3AAD59"/>
    <w:rsid w:val="6E3C5AEF"/>
    <w:rsid w:val="6E53DFF6"/>
    <w:rsid w:val="6E5E4DAE"/>
    <w:rsid w:val="6E602BE7"/>
    <w:rsid w:val="6E6AE286"/>
    <w:rsid w:val="6E7D51A3"/>
    <w:rsid w:val="6E83A541"/>
    <w:rsid w:val="6E8C24FD"/>
    <w:rsid w:val="6E8E2E64"/>
    <w:rsid w:val="6E955052"/>
    <w:rsid w:val="6EAE77B4"/>
    <w:rsid w:val="6EBE8496"/>
    <w:rsid w:val="6ED0C624"/>
    <w:rsid w:val="6F001C44"/>
    <w:rsid w:val="6F079051"/>
    <w:rsid w:val="6F0D8DDD"/>
    <w:rsid w:val="6F2D51D9"/>
    <w:rsid w:val="6F49FF18"/>
    <w:rsid w:val="6F532491"/>
    <w:rsid w:val="6F5F6985"/>
    <w:rsid w:val="6F6D4B58"/>
    <w:rsid w:val="6F700DDF"/>
    <w:rsid w:val="6F7795C3"/>
    <w:rsid w:val="6F9BE3B5"/>
    <w:rsid w:val="6FBEF971"/>
    <w:rsid w:val="6FC1ACFC"/>
    <w:rsid w:val="6FCD2913"/>
    <w:rsid w:val="6FCDD221"/>
    <w:rsid w:val="700D3EAC"/>
    <w:rsid w:val="7011CA1E"/>
    <w:rsid w:val="7017F1E2"/>
    <w:rsid w:val="701D5626"/>
    <w:rsid w:val="703A1358"/>
    <w:rsid w:val="703BECD5"/>
    <w:rsid w:val="704B3FED"/>
    <w:rsid w:val="7061778C"/>
    <w:rsid w:val="70795BE0"/>
    <w:rsid w:val="708A0FBE"/>
    <w:rsid w:val="7098BADF"/>
    <w:rsid w:val="70BBE3C6"/>
    <w:rsid w:val="70F54DE6"/>
    <w:rsid w:val="70F67F21"/>
    <w:rsid w:val="710D499E"/>
    <w:rsid w:val="710DB387"/>
    <w:rsid w:val="71309ABE"/>
    <w:rsid w:val="713E0B08"/>
    <w:rsid w:val="714D2DC9"/>
    <w:rsid w:val="714D6AB1"/>
    <w:rsid w:val="716585C6"/>
    <w:rsid w:val="7167A89C"/>
    <w:rsid w:val="7171F8F6"/>
    <w:rsid w:val="7173F37E"/>
    <w:rsid w:val="717BFCBE"/>
    <w:rsid w:val="71800D9A"/>
    <w:rsid w:val="71A02121"/>
    <w:rsid w:val="71A9A685"/>
    <w:rsid w:val="71B476DD"/>
    <w:rsid w:val="71B5C1F0"/>
    <w:rsid w:val="71C8CF16"/>
    <w:rsid w:val="71CFE02F"/>
    <w:rsid w:val="71F233E1"/>
    <w:rsid w:val="720436E0"/>
    <w:rsid w:val="72111DBA"/>
    <w:rsid w:val="721CB119"/>
    <w:rsid w:val="7222280A"/>
    <w:rsid w:val="72352107"/>
    <w:rsid w:val="724B558D"/>
    <w:rsid w:val="724F1896"/>
    <w:rsid w:val="725B61A4"/>
    <w:rsid w:val="72661C49"/>
    <w:rsid w:val="726FAC45"/>
    <w:rsid w:val="727CEB0D"/>
    <w:rsid w:val="729ECA3E"/>
    <w:rsid w:val="72A65CBA"/>
    <w:rsid w:val="72A7BE7B"/>
    <w:rsid w:val="72ADE49E"/>
    <w:rsid w:val="72C4D754"/>
    <w:rsid w:val="72C9B875"/>
    <w:rsid w:val="72DAD788"/>
    <w:rsid w:val="72E72082"/>
    <w:rsid w:val="72FB2322"/>
    <w:rsid w:val="72FEB821"/>
    <w:rsid w:val="730DC2C5"/>
    <w:rsid w:val="732725D4"/>
    <w:rsid w:val="733946B5"/>
    <w:rsid w:val="734B9D09"/>
    <w:rsid w:val="735C4163"/>
    <w:rsid w:val="73786A04"/>
    <w:rsid w:val="739B0239"/>
    <w:rsid w:val="739C4EFF"/>
    <w:rsid w:val="73A6A07C"/>
    <w:rsid w:val="73DF6B69"/>
    <w:rsid w:val="73E69E80"/>
    <w:rsid w:val="73F8D576"/>
    <w:rsid w:val="740AF912"/>
    <w:rsid w:val="743C9D75"/>
    <w:rsid w:val="744A7F48"/>
    <w:rsid w:val="74527E4B"/>
    <w:rsid w:val="745CE90F"/>
    <w:rsid w:val="746F5D6E"/>
    <w:rsid w:val="7474AFAB"/>
    <w:rsid w:val="7475D959"/>
    <w:rsid w:val="747ACB50"/>
    <w:rsid w:val="747DB71A"/>
    <w:rsid w:val="7499A21B"/>
    <w:rsid w:val="74BE7FD9"/>
    <w:rsid w:val="74C813E3"/>
    <w:rsid w:val="74C98B43"/>
    <w:rsid w:val="74F4DABC"/>
    <w:rsid w:val="74F64CAB"/>
    <w:rsid w:val="751FAFD4"/>
    <w:rsid w:val="75252C3D"/>
    <w:rsid w:val="7526A2DD"/>
    <w:rsid w:val="752E5D92"/>
    <w:rsid w:val="75338796"/>
    <w:rsid w:val="7542C4AA"/>
    <w:rsid w:val="75472AE5"/>
    <w:rsid w:val="75651456"/>
    <w:rsid w:val="75787E85"/>
    <w:rsid w:val="757D6F26"/>
    <w:rsid w:val="7595D4C7"/>
    <w:rsid w:val="75AB0827"/>
    <w:rsid w:val="75C74507"/>
    <w:rsid w:val="75D47D5A"/>
    <w:rsid w:val="75F9E6CB"/>
    <w:rsid w:val="76056DA2"/>
    <w:rsid w:val="761642D7"/>
    <w:rsid w:val="762299BE"/>
    <w:rsid w:val="76436C99"/>
    <w:rsid w:val="764E868F"/>
    <w:rsid w:val="765FFECF"/>
    <w:rsid w:val="766EDBC6"/>
    <w:rsid w:val="76905555"/>
    <w:rsid w:val="76981BCE"/>
    <w:rsid w:val="769B3196"/>
    <w:rsid w:val="76C6D3F4"/>
    <w:rsid w:val="76DBE39C"/>
    <w:rsid w:val="772392CE"/>
    <w:rsid w:val="774055BC"/>
    <w:rsid w:val="7748A276"/>
    <w:rsid w:val="7748D44C"/>
    <w:rsid w:val="777B1FC4"/>
    <w:rsid w:val="77808C73"/>
    <w:rsid w:val="7785523C"/>
    <w:rsid w:val="779B7C3C"/>
    <w:rsid w:val="77B60DF8"/>
    <w:rsid w:val="77BE4A4B"/>
    <w:rsid w:val="77F76E7A"/>
    <w:rsid w:val="77F7FE65"/>
    <w:rsid w:val="77F8D653"/>
    <w:rsid w:val="780E9EED"/>
    <w:rsid w:val="783D00D7"/>
    <w:rsid w:val="78756190"/>
    <w:rsid w:val="789A0952"/>
    <w:rsid w:val="78A2D9DA"/>
    <w:rsid w:val="78ACA7C1"/>
    <w:rsid w:val="78BBB2AC"/>
    <w:rsid w:val="78CB72A3"/>
    <w:rsid w:val="78CCA4AE"/>
    <w:rsid w:val="78CD1231"/>
    <w:rsid w:val="78D58FA3"/>
    <w:rsid w:val="78FE31B1"/>
    <w:rsid w:val="791731D5"/>
    <w:rsid w:val="792A273E"/>
    <w:rsid w:val="79401E82"/>
    <w:rsid w:val="794B758B"/>
    <w:rsid w:val="79623CE0"/>
    <w:rsid w:val="79780E66"/>
    <w:rsid w:val="7987F299"/>
    <w:rsid w:val="798CE4EC"/>
    <w:rsid w:val="79961E72"/>
    <w:rsid w:val="799AE62A"/>
    <w:rsid w:val="79AFBD6F"/>
    <w:rsid w:val="79C439BB"/>
    <w:rsid w:val="79E3FB86"/>
    <w:rsid w:val="7A121954"/>
    <w:rsid w:val="7A1220C2"/>
    <w:rsid w:val="7A267A0A"/>
    <w:rsid w:val="7A287805"/>
    <w:rsid w:val="7A307D06"/>
    <w:rsid w:val="7A375AD2"/>
    <w:rsid w:val="7A513F27"/>
    <w:rsid w:val="7A62F8DD"/>
    <w:rsid w:val="7A85A00D"/>
    <w:rsid w:val="7ABABCEB"/>
    <w:rsid w:val="7ACD9ED2"/>
    <w:rsid w:val="7ADB23F4"/>
    <w:rsid w:val="7AF7ACAB"/>
    <w:rsid w:val="7B167915"/>
    <w:rsid w:val="7B1C6F16"/>
    <w:rsid w:val="7B23E9F8"/>
    <w:rsid w:val="7B270362"/>
    <w:rsid w:val="7B317808"/>
    <w:rsid w:val="7B31BC02"/>
    <w:rsid w:val="7B56E1BF"/>
    <w:rsid w:val="7B5A08F5"/>
    <w:rsid w:val="7B5DFFBA"/>
    <w:rsid w:val="7B69561E"/>
    <w:rsid w:val="7B696896"/>
    <w:rsid w:val="7BD65261"/>
    <w:rsid w:val="7BD9A71E"/>
    <w:rsid w:val="7BDFFFE2"/>
    <w:rsid w:val="7BF1A5CD"/>
    <w:rsid w:val="7C00929F"/>
    <w:rsid w:val="7C178AAA"/>
    <w:rsid w:val="7C38CD21"/>
    <w:rsid w:val="7C390588"/>
    <w:rsid w:val="7C41F8EE"/>
    <w:rsid w:val="7C56C16C"/>
    <w:rsid w:val="7C607310"/>
    <w:rsid w:val="7C6E86B9"/>
    <w:rsid w:val="7C714A8F"/>
    <w:rsid w:val="7C7FA4B5"/>
    <w:rsid w:val="7C8AD102"/>
    <w:rsid w:val="7C8F9CF0"/>
    <w:rsid w:val="7C974095"/>
    <w:rsid w:val="7CA59663"/>
    <w:rsid w:val="7CAFAF28"/>
    <w:rsid w:val="7CB1B740"/>
    <w:rsid w:val="7CD05DB8"/>
    <w:rsid w:val="7CDD227A"/>
    <w:rsid w:val="7D1D8493"/>
    <w:rsid w:val="7D211036"/>
    <w:rsid w:val="7D2F7979"/>
    <w:rsid w:val="7D41996B"/>
    <w:rsid w:val="7D495782"/>
    <w:rsid w:val="7D6E0EDB"/>
    <w:rsid w:val="7D761ED1"/>
    <w:rsid w:val="7D76CF8F"/>
    <w:rsid w:val="7D9E95AE"/>
    <w:rsid w:val="7DA0662E"/>
    <w:rsid w:val="7DBB05E6"/>
    <w:rsid w:val="7DCFC7A6"/>
    <w:rsid w:val="7DD59EE3"/>
    <w:rsid w:val="7DEC6AAF"/>
    <w:rsid w:val="7E03CF26"/>
    <w:rsid w:val="7E090B31"/>
    <w:rsid w:val="7E0B7E7D"/>
    <w:rsid w:val="7E18F261"/>
    <w:rsid w:val="7E29D86B"/>
    <w:rsid w:val="7E482ACC"/>
    <w:rsid w:val="7E8A9354"/>
    <w:rsid w:val="7EA0F6E0"/>
    <w:rsid w:val="7ED472F4"/>
    <w:rsid w:val="7ED935B3"/>
    <w:rsid w:val="7EDF6075"/>
    <w:rsid w:val="7F0736D7"/>
    <w:rsid w:val="7F2D9B9E"/>
    <w:rsid w:val="7F38F867"/>
    <w:rsid w:val="7F391B5E"/>
    <w:rsid w:val="7F407071"/>
    <w:rsid w:val="7F5DD7DC"/>
    <w:rsid w:val="7F5ED2AC"/>
    <w:rsid w:val="7F64C7F4"/>
    <w:rsid w:val="7F6F8D17"/>
    <w:rsid w:val="7F7F1E46"/>
    <w:rsid w:val="7F7F91DE"/>
    <w:rsid w:val="7F870AD1"/>
    <w:rsid w:val="7F9220D4"/>
    <w:rsid w:val="7FA51673"/>
    <w:rsid w:val="7FC03636"/>
    <w:rsid w:val="7FC79CB4"/>
    <w:rsid w:val="7FC9A4DB"/>
    <w:rsid w:val="7FDC7498"/>
    <w:rsid w:val="7FE2F9F6"/>
    <w:rsid w:val="7FEDAE20"/>
    <w:rsid w:val="7FFD409A"/>
    <w:rsid w:val="7FFE5C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61B3CA4A-3FD1-6241-835A-0268A7AB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outlineLvl w:val="0"/>
    </w:pPr>
    <w:rPr>
      <w:rFonts w:ascii="Arial" w:hAnsi="Arial"/>
      <w:b/>
      <w:sz w:val="24"/>
    </w:rPr>
  </w:style>
  <w:style w:type="paragraph" w:styleId="Heading2">
    <w:name w:val="heading 2"/>
    <w:basedOn w:val="Heading1"/>
    <w:next w:val="Normal"/>
    <w:qFormat/>
    <w:pPr>
      <w:numPr>
        <w:numId w:val="0"/>
      </w:numPr>
      <w:ind w:left="1440" w:hanging="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ListParagraph">
    <w:name w:val="List Paragraph"/>
    <w:basedOn w:val="Normal"/>
    <w:uiPriority w:val="34"/>
    <w:qFormat/>
    <w:rsid w:val="002342C1"/>
    <w:pPr>
      <w:ind w:left="720"/>
      <w:contextualSpacing/>
    </w:pPr>
  </w:style>
  <w:style w:type="table" w:styleId="TableGrid">
    <w:name w:val="Table Grid"/>
    <w:basedOn w:val="TableNormal"/>
    <w:uiPriority w:val="59"/>
    <w:rsid w:val="00A345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visualstudio.com/docs/cpp/config-mingw"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BenjaminKoz/EECS-348-Term_Project"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DA19E-344D-ED4D-972A-AC0AC648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C:\Users\hossai\Desktop\upedu_sad.dot</Template>
  <TotalTime>0</TotalTime>
  <Pages>10</Pages>
  <Words>1833</Words>
  <Characters>9508</Characters>
  <Application>Microsoft Office Word</Application>
  <DocSecurity>0</DocSecurity>
  <Lines>79</Lines>
  <Paragraphs>22</Paragraphs>
  <ScaleCrop>false</ScaleCrop>
  <Company>&lt;Company Name&gt;</Company>
  <LinksUpToDate>false</LinksUpToDate>
  <CharactersWithSpaces>11319</CharactersWithSpaces>
  <SharedDoc>false</SharedDoc>
  <HLinks>
    <vt:vector size="12" baseType="variant">
      <vt:variant>
        <vt:i4>6094907</vt:i4>
      </vt:variant>
      <vt:variant>
        <vt:i4>45</vt:i4>
      </vt:variant>
      <vt:variant>
        <vt:i4>0</vt:i4>
      </vt:variant>
      <vt:variant>
        <vt:i4>5</vt:i4>
      </vt:variant>
      <vt:variant>
        <vt:lpwstr>https://github.com/BenjaminKoz/EECS-348-Term_Project</vt:lpwstr>
      </vt:variant>
      <vt:variant>
        <vt:lpwstr/>
      </vt:variant>
      <vt:variant>
        <vt:i4>4653113</vt:i4>
      </vt:variant>
      <vt:variant>
        <vt:i4>42</vt:i4>
      </vt:variant>
      <vt:variant>
        <vt:i4>0</vt:i4>
      </vt:variant>
      <vt:variant>
        <vt:i4>5</vt:i4>
      </vt:variant>
      <vt:variant>
        <vt:lpwstr>https://code.visualstudio.com/docs/cpp/config-mingw</vt:lpwstr>
      </vt:variant>
      <vt:variant>
        <vt:lpwstr>_prerequisites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Leehy, Jacob</cp:lastModifiedBy>
  <cp:revision>2</cp:revision>
  <cp:lastPrinted>1900-01-01T08:00:00Z</cp:lastPrinted>
  <dcterms:created xsi:type="dcterms:W3CDTF">2023-12-01T21:39:00Z</dcterms:created>
  <dcterms:modified xsi:type="dcterms:W3CDTF">2023-12-01T21:39:00Z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