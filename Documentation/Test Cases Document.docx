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5FB9" w14:textId="5D8E6BD0" w:rsidR="00D67126" w:rsidRPr="00A45823" w:rsidRDefault="004F4F82">
      <w:pPr>
        <w:pStyle w:val="Title"/>
        <w:jc w:val="right"/>
      </w:pPr>
      <w:r>
        <w:t>Arithmetic Expression Evaluator in C++</w:t>
      </w:r>
    </w:p>
    <w:p w14:paraId="5ACE1F90" w14:textId="69D990FD" w:rsidR="00D67126" w:rsidRPr="00A45823" w:rsidRDefault="00DB77C7">
      <w:pPr>
        <w:pStyle w:val="Title"/>
        <w:jc w:val="right"/>
      </w:pPr>
      <w:r>
        <w:t>Test Case</w:t>
      </w:r>
      <w:r w:rsidR="002131D5">
        <w:t xml:space="preserve"> Specifications</w:t>
      </w:r>
    </w:p>
    <w:p w14:paraId="309DABC2" w14:textId="77777777" w:rsidR="00D67126" w:rsidRPr="00A45823" w:rsidRDefault="00D67126">
      <w:pPr>
        <w:pStyle w:val="Title"/>
        <w:jc w:val="right"/>
      </w:pPr>
    </w:p>
    <w:p w14:paraId="2BD30027" w14:textId="27950809" w:rsidR="00D67126" w:rsidRPr="00A45823" w:rsidRDefault="00D67126">
      <w:pPr>
        <w:pStyle w:val="Title"/>
        <w:jc w:val="right"/>
        <w:rPr>
          <w:sz w:val="28"/>
        </w:rPr>
      </w:pPr>
      <w:r w:rsidRPr="00A45823">
        <w:rPr>
          <w:sz w:val="28"/>
        </w:rPr>
        <w:t xml:space="preserve">Version </w:t>
      </w:r>
      <w:r w:rsidR="004F4F82">
        <w:rPr>
          <w:sz w:val="28"/>
        </w:rPr>
        <w:t>1.</w:t>
      </w:r>
      <w:r w:rsidR="005163E7">
        <w:rPr>
          <w:sz w:val="28"/>
        </w:rPr>
        <w:t>2</w:t>
      </w:r>
    </w:p>
    <w:p w14:paraId="58B9A75E" w14:textId="77777777" w:rsidR="00D67126" w:rsidRPr="00A45823" w:rsidRDefault="00D67126">
      <w:pPr>
        <w:pStyle w:val="InfoBlue"/>
      </w:pPr>
    </w:p>
    <w:p w14:paraId="65569AC3" w14:textId="77777777" w:rsidR="00D67126" w:rsidRPr="00A45823" w:rsidRDefault="00D67126">
      <w:pPr>
        <w:pStyle w:val="InfoBlue"/>
      </w:pPr>
    </w:p>
    <w:p w14:paraId="0A95F9F0" w14:textId="77777777" w:rsidR="00D67126" w:rsidRPr="00A45823" w:rsidRDefault="00D67126">
      <w:pPr>
        <w:pStyle w:val="Title"/>
        <w:rPr>
          <w:sz w:val="28"/>
        </w:rPr>
      </w:pPr>
    </w:p>
    <w:p w14:paraId="36A21C24" w14:textId="77777777" w:rsidR="00D67126" w:rsidRPr="00A45823" w:rsidRDefault="00D67126">
      <w:pPr>
        <w:sectPr w:rsidR="00D67126" w:rsidRPr="00A4582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41E7483" w14:textId="77777777" w:rsidR="00D67126" w:rsidRPr="00A45823" w:rsidRDefault="00D67126">
      <w:pPr>
        <w:pStyle w:val="Title"/>
      </w:pPr>
      <w:r w:rsidRPr="00A45823">
        <w:lastRenderedPageBreak/>
        <w:t>Revision History</w:t>
      </w:r>
    </w:p>
    <w:tbl>
      <w:tblPr>
        <w:tblW w:w="97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980"/>
        <w:gridCol w:w="2304"/>
      </w:tblGrid>
      <w:tr w:rsidR="00D67126" w:rsidRPr="00A45823" w14:paraId="0DE4F8AA" w14:textId="77777777" w:rsidTr="009320D0">
        <w:tc>
          <w:tcPr>
            <w:tcW w:w="2304" w:type="dxa"/>
          </w:tcPr>
          <w:p w14:paraId="1F687A7E" w14:textId="77777777" w:rsidR="00D67126" w:rsidRPr="00A45823" w:rsidRDefault="00D67126">
            <w:pPr>
              <w:pStyle w:val="Tabletext"/>
              <w:jc w:val="center"/>
              <w:rPr>
                <w:b/>
              </w:rPr>
            </w:pPr>
            <w:r w:rsidRPr="00A45823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62FF065" w14:textId="77777777" w:rsidR="00D67126" w:rsidRPr="00A45823" w:rsidRDefault="00D67126">
            <w:pPr>
              <w:pStyle w:val="Tabletext"/>
              <w:jc w:val="center"/>
              <w:rPr>
                <w:b/>
              </w:rPr>
            </w:pPr>
            <w:r w:rsidRPr="00A45823">
              <w:rPr>
                <w:b/>
              </w:rPr>
              <w:t>Version</w:t>
            </w:r>
          </w:p>
        </w:tc>
        <w:tc>
          <w:tcPr>
            <w:tcW w:w="3980" w:type="dxa"/>
          </w:tcPr>
          <w:p w14:paraId="78260424" w14:textId="77777777" w:rsidR="00D67126" w:rsidRPr="00A45823" w:rsidRDefault="00D67126">
            <w:pPr>
              <w:pStyle w:val="Tabletext"/>
              <w:jc w:val="center"/>
              <w:rPr>
                <w:b/>
              </w:rPr>
            </w:pPr>
            <w:r w:rsidRPr="00A45823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579D4C8" w14:textId="77777777" w:rsidR="00D67126" w:rsidRPr="00A45823" w:rsidRDefault="00D67126">
            <w:pPr>
              <w:pStyle w:val="Tabletext"/>
              <w:jc w:val="center"/>
              <w:rPr>
                <w:b/>
              </w:rPr>
            </w:pPr>
            <w:r w:rsidRPr="00A45823">
              <w:rPr>
                <w:b/>
              </w:rPr>
              <w:t>Author</w:t>
            </w:r>
          </w:p>
        </w:tc>
      </w:tr>
      <w:tr w:rsidR="00D67126" w:rsidRPr="00A45823" w14:paraId="4734F9EB" w14:textId="77777777" w:rsidTr="009320D0">
        <w:tc>
          <w:tcPr>
            <w:tcW w:w="2304" w:type="dxa"/>
          </w:tcPr>
          <w:p w14:paraId="24245CD7" w14:textId="60F0413C" w:rsidR="00D67126" w:rsidRPr="00A45823" w:rsidRDefault="002E5D48">
            <w:pPr>
              <w:pStyle w:val="Tabletext"/>
            </w:pPr>
            <w:r>
              <w:t>11/24/2023</w:t>
            </w:r>
          </w:p>
        </w:tc>
        <w:tc>
          <w:tcPr>
            <w:tcW w:w="1152" w:type="dxa"/>
          </w:tcPr>
          <w:p w14:paraId="220A57BC" w14:textId="5EEC5ED4" w:rsidR="00D67126" w:rsidRPr="00A45823" w:rsidRDefault="7E03CF26">
            <w:pPr>
              <w:pStyle w:val="Tabletext"/>
            </w:pPr>
            <w:r>
              <w:t>1.0</w:t>
            </w:r>
          </w:p>
        </w:tc>
        <w:tc>
          <w:tcPr>
            <w:tcW w:w="3980" w:type="dxa"/>
          </w:tcPr>
          <w:p w14:paraId="01D4808C" w14:textId="13F18DF6" w:rsidR="00D67126" w:rsidRPr="00A45823" w:rsidRDefault="002E5D48">
            <w:pPr>
              <w:pStyle w:val="Tabletext"/>
            </w:pPr>
            <w:r>
              <w:t>Test Case Document Created</w:t>
            </w:r>
          </w:p>
        </w:tc>
        <w:tc>
          <w:tcPr>
            <w:tcW w:w="2304" w:type="dxa"/>
          </w:tcPr>
          <w:p w14:paraId="505425A5" w14:textId="618ACCF3" w:rsidR="00D67126" w:rsidRPr="00A45823" w:rsidRDefault="00BB3B63">
            <w:pPr>
              <w:pStyle w:val="Tabletext"/>
            </w:pPr>
            <w:r>
              <w:t xml:space="preserve">Benjamin Kozlowski, MJ McGee, Jacob </w:t>
            </w:r>
            <w:proofErr w:type="spellStart"/>
            <w:r>
              <w:t>Leehy</w:t>
            </w:r>
            <w:proofErr w:type="spellEnd"/>
            <w:r>
              <w:t xml:space="preserve">, Nicholas </w:t>
            </w:r>
            <w:proofErr w:type="spellStart"/>
            <w:r>
              <w:t>Hausler</w:t>
            </w:r>
            <w:proofErr w:type="spellEnd"/>
            <w:r>
              <w:t xml:space="preserve">, </w:t>
            </w:r>
            <w:r w:rsidR="00F4673F">
              <w:t>Steve Gan</w:t>
            </w:r>
          </w:p>
        </w:tc>
      </w:tr>
      <w:tr w:rsidR="00265C85" w:rsidRPr="00A45823" w14:paraId="31DAA303" w14:textId="77777777" w:rsidTr="009320D0">
        <w:tc>
          <w:tcPr>
            <w:tcW w:w="2304" w:type="dxa"/>
          </w:tcPr>
          <w:p w14:paraId="56648815" w14:textId="325F739D" w:rsidR="00265C85" w:rsidRPr="00A45823" w:rsidRDefault="00265C85" w:rsidP="00265C85">
            <w:pPr>
              <w:pStyle w:val="Tabletext"/>
            </w:pPr>
            <w:r>
              <w:t>11/28/2023</w:t>
            </w:r>
          </w:p>
        </w:tc>
        <w:tc>
          <w:tcPr>
            <w:tcW w:w="1152" w:type="dxa"/>
          </w:tcPr>
          <w:p w14:paraId="69C5740E" w14:textId="6589327D" w:rsidR="00265C85" w:rsidRPr="00A45823" w:rsidRDefault="00265C85" w:rsidP="00265C85">
            <w:pPr>
              <w:pStyle w:val="Tabletext"/>
            </w:pPr>
            <w:r>
              <w:t>1.1</w:t>
            </w:r>
          </w:p>
        </w:tc>
        <w:tc>
          <w:tcPr>
            <w:tcW w:w="3980" w:type="dxa"/>
          </w:tcPr>
          <w:p w14:paraId="5702228A" w14:textId="1E026084" w:rsidR="00265C85" w:rsidRPr="00A45823" w:rsidRDefault="00265C85" w:rsidP="00265C85">
            <w:pPr>
              <w:pStyle w:val="Tabletext"/>
            </w:pPr>
            <w:r>
              <w:t>Began Adding Test Cases in earnest, got complex cases from each member</w:t>
            </w:r>
          </w:p>
        </w:tc>
        <w:tc>
          <w:tcPr>
            <w:tcW w:w="2304" w:type="dxa"/>
          </w:tcPr>
          <w:p w14:paraId="07F3DFBA" w14:textId="0FB3A8D6" w:rsidR="00265C85" w:rsidRPr="00A45823" w:rsidRDefault="00265C85" w:rsidP="00265C85">
            <w:pPr>
              <w:pStyle w:val="Tabletext"/>
            </w:pPr>
            <w:r>
              <w:t xml:space="preserve">Benjamin Kozlowski, MJ McGee, Jacob </w:t>
            </w:r>
            <w:proofErr w:type="spellStart"/>
            <w:r>
              <w:t>Leehy</w:t>
            </w:r>
            <w:proofErr w:type="spellEnd"/>
            <w:r>
              <w:t xml:space="preserve">, Nicholas </w:t>
            </w:r>
            <w:proofErr w:type="spellStart"/>
            <w:r>
              <w:t>Hausler</w:t>
            </w:r>
            <w:proofErr w:type="spellEnd"/>
            <w:r>
              <w:t>, Steve Gan</w:t>
            </w:r>
          </w:p>
        </w:tc>
      </w:tr>
      <w:tr w:rsidR="008F38FA" w:rsidRPr="00A45823" w14:paraId="002CE4EF" w14:textId="77777777" w:rsidTr="009320D0">
        <w:tc>
          <w:tcPr>
            <w:tcW w:w="2304" w:type="dxa"/>
          </w:tcPr>
          <w:p w14:paraId="2BAC65A9" w14:textId="2A1FE284" w:rsidR="008F38FA" w:rsidRPr="00A45823" w:rsidRDefault="008F38FA" w:rsidP="008F38FA">
            <w:pPr>
              <w:pStyle w:val="Tabletext"/>
            </w:pPr>
            <w:r>
              <w:t>12/1/2023</w:t>
            </w:r>
          </w:p>
        </w:tc>
        <w:tc>
          <w:tcPr>
            <w:tcW w:w="1152" w:type="dxa"/>
          </w:tcPr>
          <w:p w14:paraId="0FC4C762" w14:textId="11E861E7" w:rsidR="008F38FA" w:rsidRPr="00A45823" w:rsidRDefault="008F38FA" w:rsidP="008F38FA">
            <w:pPr>
              <w:pStyle w:val="Tabletext"/>
            </w:pPr>
            <w:r>
              <w:t>1.2</w:t>
            </w:r>
          </w:p>
        </w:tc>
        <w:tc>
          <w:tcPr>
            <w:tcW w:w="3980" w:type="dxa"/>
          </w:tcPr>
          <w:p w14:paraId="0B21BCEB" w14:textId="4B400C5D" w:rsidR="008F38FA" w:rsidRPr="00A45823" w:rsidRDefault="008F38FA" w:rsidP="008F38FA">
            <w:pPr>
              <w:pStyle w:val="Tabletext"/>
            </w:pPr>
            <w:r>
              <w:t>Added the final test cases, tested the final page of cases.</w:t>
            </w:r>
          </w:p>
        </w:tc>
        <w:tc>
          <w:tcPr>
            <w:tcW w:w="2304" w:type="dxa"/>
          </w:tcPr>
          <w:p w14:paraId="28592D55" w14:textId="1764BB6C" w:rsidR="008F38FA" w:rsidRPr="00A45823" w:rsidRDefault="008F38FA" w:rsidP="008F38FA">
            <w:pPr>
              <w:pStyle w:val="Tabletext"/>
            </w:pPr>
            <w:r>
              <w:t xml:space="preserve">Benjamin Kozlowski, MJ McGee, Jacob </w:t>
            </w:r>
            <w:proofErr w:type="spellStart"/>
            <w:r>
              <w:t>Leehy</w:t>
            </w:r>
            <w:proofErr w:type="spellEnd"/>
            <w:r>
              <w:t xml:space="preserve">, Nicholas </w:t>
            </w:r>
            <w:proofErr w:type="spellStart"/>
            <w:r>
              <w:t>Hausler</w:t>
            </w:r>
            <w:proofErr w:type="spellEnd"/>
            <w:r>
              <w:t>, Steve Gan</w:t>
            </w:r>
          </w:p>
        </w:tc>
      </w:tr>
      <w:tr w:rsidR="00265C85" w:rsidRPr="00A45823" w14:paraId="295ACAD4" w14:textId="77777777" w:rsidTr="009320D0">
        <w:tc>
          <w:tcPr>
            <w:tcW w:w="2304" w:type="dxa"/>
          </w:tcPr>
          <w:p w14:paraId="55574A23" w14:textId="0CC639D1" w:rsidR="00265C85" w:rsidRPr="00A45823" w:rsidRDefault="00265C85" w:rsidP="00265C85">
            <w:pPr>
              <w:pStyle w:val="Tabletext"/>
            </w:pPr>
          </w:p>
        </w:tc>
        <w:tc>
          <w:tcPr>
            <w:tcW w:w="1152" w:type="dxa"/>
          </w:tcPr>
          <w:p w14:paraId="10C40C17" w14:textId="1F2A9EFB" w:rsidR="00265C85" w:rsidRPr="00A45823" w:rsidRDefault="00265C85" w:rsidP="00265C85">
            <w:pPr>
              <w:pStyle w:val="Tabletext"/>
            </w:pPr>
          </w:p>
        </w:tc>
        <w:tc>
          <w:tcPr>
            <w:tcW w:w="3980" w:type="dxa"/>
          </w:tcPr>
          <w:p w14:paraId="4C109B62" w14:textId="62865EEB" w:rsidR="00265C85" w:rsidRPr="00A45823" w:rsidRDefault="00265C85" w:rsidP="00265C85">
            <w:pPr>
              <w:pStyle w:val="Tabletext"/>
            </w:pPr>
          </w:p>
        </w:tc>
        <w:tc>
          <w:tcPr>
            <w:tcW w:w="2304" w:type="dxa"/>
          </w:tcPr>
          <w:p w14:paraId="3425CDF4" w14:textId="5EDD1548" w:rsidR="00265C85" w:rsidRPr="00A45823" w:rsidRDefault="00265C85" w:rsidP="00265C85">
            <w:pPr>
              <w:pStyle w:val="Tabletext"/>
            </w:pPr>
          </w:p>
        </w:tc>
      </w:tr>
    </w:tbl>
    <w:p w14:paraId="1B2401E8" w14:textId="77777777" w:rsidR="00D67126" w:rsidRPr="00A45823" w:rsidRDefault="00D67126"/>
    <w:p w14:paraId="086F67B1" w14:textId="77777777" w:rsidR="00805BC8" w:rsidRDefault="00805BC8" w:rsidP="0FB1B5B0">
      <w:pPr>
        <w:pStyle w:val="TOC1"/>
        <w:tabs>
          <w:tab w:val="left" w:pos="432"/>
        </w:tabs>
      </w:pPr>
    </w:p>
    <w:p w14:paraId="04182450" w14:textId="77777777" w:rsidR="00805BC8" w:rsidRDefault="00805BC8" w:rsidP="0FB1B5B0">
      <w:pPr>
        <w:pStyle w:val="TOC1"/>
        <w:tabs>
          <w:tab w:val="left" w:pos="432"/>
        </w:tabs>
      </w:pPr>
    </w:p>
    <w:p w14:paraId="00CD8A50" w14:textId="77777777" w:rsidR="00805BC8" w:rsidRDefault="00805BC8" w:rsidP="0FB1B5B0">
      <w:pPr>
        <w:pStyle w:val="TOC1"/>
        <w:tabs>
          <w:tab w:val="left" w:pos="432"/>
        </w:tabs>
      </w:pPr>
    </w:p>
    <w:p w14:paraId="71A55F03" w14:textId="77777777" w:rsidR="00805BC8" w:rsidRDefault="00805BC8" w:rsidP="0FB1B5B0">
      <w:pPr>
        <w:pStyle w:val="TOC1"/>
        <w:tabs>
          <w:tab w:val="left" w:pos="432"/>
        </w:tabs>
      </w:pPr>
    </w:p>
    <w:p w14:paraId="207A9342" w14:textId="77777777" w:rsidR="00805BC8" w:rsidRDefault="00805BC8" w:rsidP="0FB1B5B0">
      <w:pPr>
        <w:pStyle w:val="TOC1"/>
        <w:tabs>
          <w:tab w:val="left" w:pos="432"/>
        </w:tabs>
      </w:pPr>
    </w:p>
    <w:p w14:paraId="79F728FF" w14:textId="77777777" w:rsidR="00805BC8" w:rsidRDefault="00805BC8" w:rsidP="0FB1B5B0">
      <w:pPr>
        <w:pStyle w:val="TOC1"/>
        <w:tabs>
          <w:tab w:val="left" w:pos="432"/>
        </w:tabs>
      </w:pPr>
    </w:p>
    <w:p w14:paraId="2A848E4D" w14:textId="77777777" w:rsidR="00805BC8" w:rsidRDefault="00805BC8" w:rsidP="0FB1B5B0">
      <w:pPr>
        <w:pStyle w:val="TOC1"/>
        <w:tabs>
          <w:tab w:val="left" w:pos="432"/>
        </w:tabs>
      </w:pPr>
    </w:p>
    <w:p w14:paraId="41F41A20" w14:textId="77777777" w:rsidR="00805BC8" w:rsidRDefault="00805BC8" w:rsidP="0FB1B5B0">
      <w:pPr>
        <w:pStyle w:val="TOC1"/>
        <w:tabs>
          <w:tab w:val="left" w:pos="432"/>
        </w:tabs>
      </w:pPr>
    </w:p>
    <w:p w14:paraId="723C804B" w14:textId="77777777" w:rsidR="00805BC8" w:rsidRDefault="00805BC8" w:rsidP="0FB1B5B0">
      <w:pPr>
        <w:pStyle w:val="TOC1"/>
        <w:tabs>
          <w:tab w:val="left" w:pos="432"/>
        </w:tabs>
      </w:pPr>
    </w:p>
    <w:p w14:paraId="63910946" w14:textId="77777777" w:rsidR="00805BC8" w:rsidRDefault="00805BC8" w:rsidP="0FB1B5B0">
      <w:pPr>
        <w:pStyle w:val="TOC1"/>
        <w:tabs>
          <w:tab w:val="left" w:pos="432"/>
        </w:tabs>
      </w:pPr>
    </w:p>
    <w:p w14:paraId="622EA728" w14:textId="77777777" w:rsidR="00805BC8" w:rsidRDefault="00805BC8" w:rsidP="0FB1B5B0">
      <w:pPr>
        <w:pStyle w:val="TOC1"/>
        <w:tabs>
          <w:tab w:val="left" w:pos="432"/>
        </w:tabs>
      </w:pPr>
    </w:p>
    <w:p w14:paraId="6203163D" w14:textId="77777777" w:rsidR="00805BC8" w:rsidRDefault="00805BC8" w:rsidP="0FB1B5B0">
      <w:pPr>
        <w:pStyle w:val="TOC1"/>
        <w:tabs>
          <w:tab w:val="left" w:pos="432"/>
        </w:tabs>
      </w:pPr>
    </w:p>
    <w:p w14:paraId="5B5FBE0F" w14:textId="77777777" w:rsidR="00805BC8" w:rsidRDefault="00805BC8" w:rsidP="0FB1B5B0">
      <w:pPr>
        <w:pStyle w:val="TOC1"/>
        <w:tabs>
          <w:tab w:val="left" w:pos="432"/>
        </w:tabs>
      </w:pPr>
    </w:p>
    <w:p w14:paraId="5E8536FE" w14:textId="77777777" w:rsidR="00805BC8" w:rsidRDefault="00805BC8" w:rsidP="0FB1B5B0">
      <w:pPr>
        <w:pStyle w:val="TOC1"/>
        <w:tabs>
          <w:tab w:val="left" w:pos="432"/>
        </w:tabs>
      </w:pPr>
    </w:p>
    <w:p w14:paraId="643A8F49" w14:textId="77777777" w:rsidR="00805BC8" w:rsidRDefault="00805BC8" w:rsidP="0FB1B5B0">
      <w:pPr>
        <w:pStyle w:val="TOC1"/>
        <w:tabs>
          <w:tab w:val="left" w:pos="432"/>
        </w:tabs>
      </w:pPr>
    </w:p>
    <w:p w14:paraId="1DE2CF13" w14:textId="77777777" w:rsidR="00805BC8" w:rsidRDefault="00805BC8" w:rsidP="0FB1B5B0">
      <w:pPr>
        <w:pStyle w:val="TOC1"/>
        <w:tabs>
          <w:tab w:val="left" w:pos="432"/>
        </w:tabs>
      </w:pPr>
    </w:p>
    <w:p w14:paraId="19204189" w14:textId="77777777" w:rsidR="00805BC8" w:rsidRDefault="00805BC8" w:rsidP="0FB1B5B0">
      <w:pPr>
        <w:pStyle w:val="TOC1"/>
        <w:tabs>
          <w:tab w:val="left" w:pos="432"/>
        </w:tabs>
      </w:pPr>
    </w:p>
    <w:p w14:paraId="26DBAF2C" w14:textId="2A38BADC" w:rsidR="001426A6" w:rsidRDefault="00D67126" w:rsidP="00805B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A45823">
        <w:fldChar w:fldCharType="begin"/>
      </w:r>
      <w:r>
        <w:instrText xml:space="preserve"> TOC \o "1-3" </w:instrText>
      </w:r>
      <w:r w:rsidRPr="00A45823">
        <w:fldChar w:fldCharType="separate"/>
      </w:r>
    </w:p>
    <w:p w14:paraId="4F69E16B" w14:textId="057ED819" w:rsidR="00D67126" w:rsidRPr="00A45823" w:rsidRDefault="00D67126" w:rsidP="00805BC8">
      <w:pPr>
        <w:pStyle w:val="Title"/>
      </w:pPr>
      <w:r>
        <w:t>Table of Contents</w:t>
      </w:r>
    </w:p>
    <w:p w14:paraId="5B3A16AF" w14:textId="77777777" w:rsidR="00805BC8" w:rsidRDefault="00D67126" w:rsidP="00805BC8">
      <w:pPr>
        <w:pStyle w:val="TOC1"/>
        <w:tabs>
          <w:tab w:val="left" w:pos="432"/>
        </w:tabs>
      </w:pPr>
      <w:r w:rsidRPr="00A45823">
        <w:fldChar w:fldCharType="end"/>
      </w:r>
    </w:p>
    <w:p w14:paraId="1DE244C5" w14:textId="44391253" w:rsidR="00805BC8" w:rsidRDefault="00805BC8" w:rsidP="00805B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FB1B5B0">
        <w:rPr>
          <w:noProof/>
        </w:rPr>
        <w:t>1.</w:t>
      </w:r>
      <w:r>
        <w:tab/>
      </w:r>
      <w:r w:rsidRPr="0FB1B5B0">
        <w:rPr>
          <w:noProof/>
        </w:rPr>
        <w:t>Purpose</w:t>
      </w:r>
      <w:r>
        <w:tab/>
      </w:r>
      <w:r w:rsidRPr="0FB1B5B0">
        <w:rPr>
          <w:noProof/>
        </w:rPr>
        <w:fldChar w:fldCharType="begin"/>
      </w:r>
      <w:r w:rsidRPr="0FB1B5B0">
        <w:rPr>
          <w:noProof/>
        </w:rPr>
        <w:instrText xml:space="preserve"> PAGEREF _Toc152069211 \h </w:instrText>
      </w:r>
      <w:r w:rsidRPr="0FB1B5B0">
        <w:rPr>
          <w:noProof/>
        </w:rPr>
      </w:r>
      <w:r w:rsidRPr="0FB1B5B0">
        <w:rPr>
          <w:noProof/>
        </w:rPr>
        <w:fldChar w:fldCharType="separate"/>
      </w:r>
      <w:r w:rsidR="00BE605B">
        <w:rPr>
          <w:noProof/>
        </w:rPr>
        <w:t>4</w:t>
      </w:r>
      <w:r w:rsidRPr="0FB1B5B0">
        <w:rPr>
          <w:noProof/>
        </w:rPr>
        <w:fldChar w:fldCharType="end"/>
      </w:r>
    </w:p>
    <w:p w14:paraId="0C7504CC" w14:textId="5285C926" w:rsidR="00805BC8" w:rsidRDefault="00805BC8" w:rsidP="00805B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FB1B5B0">
        <w:rPr>
          <w:noProof/>
        </w:rPr>
        <w:t>2.</w:t>
      </w:r>
      <w:r>
        <w:tab/>
      </w:r>
      <w:r w:rsidRPr="0FB1B5B0">
        <w:rPr>
          <w:noProof/>
        </w:rPr>
        <w:t>Test Cases</w:t>
      </w:r>
      <w:r>
        <w:tab/>
      </w:r>
      <w:r w:rsidRPr="0FB1B5B0">
        <w:rPr>
          <w:noProof/>
        </w:rPr>
        <w:fldChar w:fldCharType="begin"/>
      </w:r>
      <w:r w:rsidRPr="0FB1B5B0">
        <w:rPr>
          <w:noProof/>
        </w:rPr>
        <w:instrText xml:space="preserve"> PAGEREF _Toc152069212 \h </w:instrText>
      </w:r>
      <w:r w:rsidRPr="0FB1B5B0">
        <w:rPr>
          <w:noProof/>
        </w:rPr>
      </w:r>
      <w:r w:rsidRPr="0FB1B5B0">
        <w:rPr>
          <w:noProof/>
        </w:rPr>
        <w:fldChar w:fldCharType="separate"/>
      </w:r>
      <w:r w:rsidR="00BE605B">
        <w:rPr>
          <w:noProof/>
        </w:rPr>
        <w:t>4</w:t>
      </w:r>
      <w:r w:rsidRPr="0FB1B5B0">
        <w:rPr>
          <w:noProof/>
        </w:rPr>
        <w:fldChar w:fldCharType="end"/>
      </w:r>
    </w:p>
    <w:p w14:paraId="746958C7" w14:textId="0045C7AD" w:rsidR="00D67126" w:rsidRPr="00A45823" w:rsidRDefault="00D67126">
      <w:pPr>
        <w:pStyle w:val="Title"/>
      </w:pPr>
      <w:r w:rsidRPr="00A45823">
        <w:br w:type="page"/>
      </w:r>
      <w:r w:rsidR="002E5D48">
        <w:lastRenderedPageBreak/>
        <w:t>Test Case Document</w:t>
      </w:r>
      <w:r w:rsidRPr="00A45823">
        <w:t xml:space="preserve"> </w:t>
      </w:r>
    </w:p>
    <w:p w14:paraId="76CB63EF" w14:textId="2CB630A6" w:rsidR="00DB77C7" w:rsidRDefault="00DB77C7">
      <w:pPr>
        <w:pStyle w:val="Heading1"/>
      </w:pPr>
      <w:bookmarkStart w:id="0" w:name="_Toc152069211"/>
      <w:r>
        <w:t>Purpose</w:t>
      </w:r>
      <w:bookmarkEnd w:id="0"/>
    </w:p>
    <w:p w14:paraId="7A078B57" w14:textId="5943DEBC" w:rsidR="00DB77C7" w:rsidRPr="00DB77C7" w:rsidRDefault="00DB77C7" w:rsidP="00DB77C7">
      <w:pPr>
        <w:ind w:left="720"/>
      </w:pPr>
      <w:r>
        <w:t xml:space="preserve">The </w:t>
      </w:r>
      <w:r w:rsidR="002131D5">
        <w:t>Test Case Specification Document contains a table of</w:t>
      </w:r>
      <w:r w:rsidR="00565B69">
        <w:t xml:space="preserve"> test cases which will be used </w:t>
      </w:r>
      <w:r w:rsidR="007D0320">
        <w:t xml:space="preserve">with the Arithmetic Expression Evaluator in C++ to try and find </w:t>
      </w:r>
      <w:r w:rsidR="00B65E69">
        <w:t>any errors in the program. In the case that a test case results in a failure of the program,</w:t>
      </w:r>
      <w:r w:rsidR="008C7D8D">
        <w:t xml:space="preserve"> the error will be </w:t>
      </w:r>
      <w:r w:rsidR="000420DF">
        <w:t>found,</w:t>
      </w:r>
      <w:r w:rsidR="008C7D8D">
        <w:t xml:space="preserve"> </w:t>
      </w:r>
      <w:r w:rsidR="000420DF">
        <w:t>a solution will be devised, and changes</w:t>
      </w:r>
      <w:r w:rsidR="008C7D8D">
        <w:t xml:space="preserve"> will be made so that such an error does not appear again when the program is in use.</w:t>
      </w:r>
    </w:p>
    <w:p w14:paraId="087FCA20" w14:textId="70BAF601" w:rsidR="00D67126" w:rsidRDefault="002E5D48">
      <w:pPr>
        <w:pStyle w:val="Heading1"/>
      </w:pPr>
      <w:bookmarkStart w:id="1" w:name="_Toc152069212"/>
      <w:r>
        <w:t>Test Cases</w:t>
      </w:r>
      <w:bookmarkEnd w:id="1"/>
    </w:p>
    <w:p w14:paraId="1FB9B330" w14:textId="77777777" w:rsidR="00DB77C7" w:rsidRPr="00DB77C7" w:rsidRDefault="00DB77C7" w:rsidP="00DB77C7"/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733"/>
        <w:gridCol w:w="1671"/>
        <w:gridCol w:w="2857"/>
        <w:gridCol w:w="1403"/>
        <w:gridCol w:w="1418"/>
        <w:gridCol w:w="1268"/>
      </w:tblGrid>
      <w:tr w:rsidR="004F1E76" w14:paraId="5122E3E3" w14:textId="77777777" w:rsidTr="6C45A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285A107" w14:textId="6744E0DC" w:rsidR="553025CA" w:rsidRDefault="553025CA" w:rsidP="553025CA">
            <w:pPr>
              <w:rPr>
                <w:sz w:val="24"/>
                <w:szCs w:val="24"/>
              </w:rPr>
            </w:pPr>
            <w:r w:rsidRPr="553025CA">
              <w:rPr>
                <w:sz w:val="24"/>
                <w:szCs w:val="24"/>
              </w:rPr>
              <w:t>Test ID</w:t>
            </w:r>
          </w:p>
        </w:tc>
        <w:tc>
          <w:tcPr>
            <w:tcW w:w="1597" w:type="dxa"/>
          </w:tcPr>
          <w:p w14:paraId="2BC5D1B8" w14:textId="5B78E191" w:rsidR="553025CA" w:rsidRDefault="553025CA" w:rsidP="55302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53025CA">
              <w:rPr>
                <w:sz w:val="24"/>
                <w:szCs w:val="24"/>
              </w:rPr>
              <w:t>Test Description</w:t>
            </w:r>
          </w:p>
        </w:tc>
        <w:tc>
          <w:tcPr>
            <w:tcW w:w="2916" w:type="dxa"/>
          </w:tcPr>
          <w:p w14:paraId="3F505C1C" w14:textId="0D623465" w:rsidR="553025CA" w:rsidRDefault="553025CA" w:rsidP="55302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53025CA">
              <w:rPr>
                <w:sz w:val="24"/>
                <w:szCs w:val="24"/>
              </w:rPr>
              <w:t>Test Data</w:t>
            </w:r>
          </w:p>
        </w:tc>
        <w:tc>
          <w:tcPr>
            <w:tcW w:w="1407" w:type="dxa"/>
          </w:tcPr>
          <w:p w14:paraId="46E07E34" w14:textId="736AF64D" w:rsidR="553025CA" w:rsidRDefault="553025CA" w:rsidP="55302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53025CA">
              <w:rPr>
                <w:sz w:val="24"/>
                <w:szCs w:val="24"/>
              </w:rPr>
              <w:t>Expected Result</w:t>
            </w:r>
          </w:p>
        </w:tc>
        <w:tc>
          <w:tcPr>
            <w:tcW w:w="1423" w:type="dxa"/>
          </w:tcPr>
          <w:p w14:paraId="2D9F7D9F" w14:textId="0B88EC4B" w:rsidR="553025CA" w:rsidRDefault="553025CA" w:rsidP="55302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53025CA">
              <w:rPr>
                <w:sz w:val="24"/>
                <w:szCs w:val="24"/>
              </w:rPr>
              <w:t>Actual Result</w:t>
            </w:r>
          </w:p>
        </w:tc>
        <w:tc>
          <w:tcPr>
            <w:tcW w:w="1272" w:type="dxa"/>
          </w:tcPr>
          <w:p w14:paraId="1474C111" w14:textId="4A74989E" w:rsidR="553025CA" w:rsidRDefault="553025CA" w:rsidP="55302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53025CA">
              <w:rPr>
                <w:sz w:val="24"/>
                <w:szCs w:val="24"/>
              </w:rPr>
              <w:t>Pass/Fail</w:t>
            </w:r>
          </w:p>
        </w:tc>
      </w:tr>
      <w:tr w:rsidR="00F46201" w14:paraId="6916E4C1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BF3FFE1" w14:textId="53A1F35B" w:rsidR="004F1E76" w:rsidRPr="553025CA" w:rsidRDefault="004F1E76" w:rsidP="004F1E76">
            <w:pPr>
              <w:rPr>
                <w:sz w:val="24"/>
                <w:szCs w:val="24"/>
              </w:rPr>
            </w:pPr>
            <w:r>
              <w:t>B001</w:t>
            </w:r>
          </w:p>
        </w:tc>
        <w:tc>
          <w:tcPr>
            <w:tcW w:w="1597" w:type="dxa"/>
          </w:tcPr>
          <w:p w14:paraId="2AAC0CA4" w14:textId="543368FF" w:rsidR="004F1E76" w:rsidRPr="553025CA" w:rsidRDefault="004F1E76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Nested Parenthesis, constant multiplication</w:t>
            </w:r>
          </w:p>
        </w:tc>
        <w:tc>
          <w:tcPr>
            <w:tcW w:w="2916" w:type="dxa"/>
          </w:tcPr>
          <w:p w14:paraId="256DC85F" w14:textId="4387C81A" w:rsidR="004F1E76" w:rsidRPr="553025CA" w:rsidRDefault="004F1E76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3C08">
              <w:rPr>
                <w:rFonts w:eastAsia="Arial Black"/>
                <w:color w:val="000000" w:themeColor="text1"/>
              </w:rPr>
              <w:t>((e * (pi) * pi))</w:t>
            </w:r>
          </w:p>
        </w:tc>
        <w:tc>
          <w:tcPr>
            <w:tcW w:w="1407" w:type="dxa"/>
          </w:tcPr>
          <w:p w14:paraId="7FACA15A" w14:textId="4620971F" w:rsidR="004F1E76" w:rsidRPr="553025CA" w:rsidRDefault="004F1E76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26.8284</w:t>
            </w:r>
          </w:p>
        </w:tc>
        <w:tc>
          <w:tcPr>
            <w:tcW w:w="1423" w:type="dxa"/>
          </w:tcPr>
          <w:p w14:paraId="1CB6E66B" w14:textId="6561476B" w:rsidR="004F1E76" w:rsidRPr="553025CA" w:rsidRDefault="004F1E76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26.8284</w:t>
            </w:r>
          </w:p>
        </w:tc>
        <w:tc>
          <w:tcPr>
            <w:tcW w:w="1272" w:type="dxa"/>
          </w:tcPr>
          <w:p w14:paraId="2FB25FED" w14:textId="6C37ED49" w:rsidR="004F1E76" w:rsidRPr="553025CA" w:rsidRDefault="004F1E76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Pass</w:t>
            </w:r>
          </w:p>
        </w:tc>
      </w:tr>
      <w:tr w:rsidR="004F1E76" w14:paraId="63A0FFAD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817D569" w14:textId="778A74EC" w:rsidR="004F1E76" w:rsidRDefault="004F1E76" w:rsidP="004F1E76">
            <w:r>
              <w:t>B002</w:t>
            </w:r>
          </w:p>
        </w:tc>
        <w:tc>
          <w:tcPr>
            <w:tcW w:w="1597" w:type="dxa"/>
          </w:tcPr>
          <w:p w14:paraId="75631062" w14:textId="019ADD8F" w:rsidR="004F1E76" w:rsidRDefault="004F1E76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of Operations, Parenthesis</w:t>
            </w:r>
          </w:p>
        </w:tc>
        <w:tc>
          <w:tcPr>
            <w:tcW w:w="2916" w:type="dxa"/>
          </w:tcPr>
          <w:p w14:paraId="74786760" w14:textId="23BE1A7E" w:rsidR="004F1E76" w:rsidRPr="00C93C08" w:rsidRDefault="004F1E76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Black"/>
                <w:color w:val="000000" w:themeColor="text1"/>
              </w:rPr>
            </w:pPr>
            <w:r>
              <w:rPr>
                <w:rFonts w:eastAsia="Arial Black"/>
                <w:color w:val="000000" w:themeColor="text1"/>
              </w:rPr>
              <w:t>6 * 4 – 8 / 2 + (9 / 3 ^ 2)</w:t>
            </w:r>
          </w:p>
        </w:tc>
        <w:tc>
          <w:tcPr>
            <w:tcW w:w="1407" w:type="dxa"/>
          </w:tcPr>
          <w:p w14:paraId="4A22BDBE" w14:textId="61A83F0B" w:rsidR="004F1E76" w:rsidRDefault="004F1E76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423" w:type="dxa"/>
          </w:tcPr>
          <w:p w14:paraId="31D60335" w14:textId="53F29FC8" w:rsidR="004F1E76" w:rsidRDefault="004F1E76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72" w:type="dxa"/>
          </w:tcPr>
          <w:p w14:paraId="7A45D248" w14:textId="4B64EE83" w:rsidR="004F1E76" w:rsidRDefault="004F1E76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46201" w14:paraId="03AE5AB7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ED5E483" w14:textId="2B67EAA2" w:rsidR="004F1E76" w:rsidRDefault="004F1E76" w:rsidP="004F1E76">
            <w:r>
              <w:t>B003</w:t>
            </w:r>
          </w:p>
        </w:tc>
        <w:tc>
          <w:tcPr>
            <w:tcW w:w="1597" w:type="dxa"/>
          </w:tcPr>
          <w:p w14:paraId="2EAC411E" w14:textId="717CC8DD" w:rsidR="004F1E76" w:rsidRDefault="004F1E76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Parenthetical Negation, Exponentiation</w:t>
            </w:r>
          </w:p>
        </w:tc>
        <w:tc>
          <w:tcPr>
            <w:tcW w:w="2916" w:type="dxa"/>
          </w:tcPr>
          <w:p w14:paraId="214AF956" w14:textId="68CB849C" w:rsidR="004F1E76" w:rsidRDefault="004F1E76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Black"/>
                <w:color w:val="000000" w:themeColor="text1"/>
              </w:rPr>
            </w:pPr>
            <w:r>
              <w:rPr>
                <w:rFonts w:eastAsia="Arial Black"/>
                <w:color w:val="000000" w:themeColor="text1"/>
              </w:rPr>
              <w:t>-(3 ^ 4)</w:t>
            </w:r>
          </w:p>
        </w:tc>
        <w:tc>
          <w:tcPr>
            <w:tcW w:w="1407" w:type="dxa"/>
          </w:tcPr>
          <w:p w14:paraId="544C1F20" w14:textId="536F7381" w:rsidR="004F1E76" w:rsidRDefault="004F1E76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-81</w:t>
            </w:r>
          </w:p>
        </w:tc>
        <w:tc>
          <w:tcPr>
            <w:tcW w:w="1423" w:type="dxa"/>
          </w:tcPr>
          <w:p w14:paraId="0752E206" w14:textId="1CE29FDE" w:rsidR="004F1E76" w:rsidRDefault="004F1E76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-81</w:t>
            </w:r>
          </w:p>
        </w:tc>
        <w:tc>
          <w:tcPr>
            <w:tcW w:w="1272" w:type="dxa"/>
          </w:tcPr>
          <w:p w14:paraId="02ED7519" w14:textId="77777777" w:rsidR="004F1E76" w:rsidRDefault="004F1E76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sz w:val="24"/>
              </w:rPr>
            </w:pPr>
            <w:r>
              <w:t>Pass</w:t>
            </w:r>
          </w:p>
          <w:p w14:paraId="11B5BA07" w14:textId="437E07BE" w:rsidR="005163E7" w:rsidRPr="005163E7" w:rsidRDefault="005163E7" w:rsidP="0051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E76" w14:paraId="7C7A7B82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36D434A" w14:textId="4A32CD50" w:rsidR="004F1E76" w:rsidRDefault="004F1E76" w:rsidP="004F1E76">
            <w:r>
              <w:t>B004</w:t>
            </w:r>
          </w:p>
        </w:tc>
        <w:tc>
          <w:tcPr>
            <w:tcW w:w="1597" w:type="dxa"/>
          </w:tcPr>
          <w:p w14:paraId="01BB3E79" w14:textId="3014F0F2" w:rsidR="004F1E76" w:rsidRDefault="004F1E76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Unsupported Characters Handling</w:t>
            </w:r>
          </w:p>
        </w:tc>
        <w:tc>
          <w:tcPr>
            <w:tcW w:w="2916" w:type="dxa"/>
          </w:tcPr>
          <w:p w14:paraId="075855DB" w14:textId="5461FC53" w:rsidR="004F1E76" w:rsidRDefault="004F1E76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Black"/>
                <w:color w:val="000000" w:themeColor="text1"/>
              </w:rPr>
            </w:pPr>
            <w:r>
              <w:rPr>
                <w:rFonts w:eastAsia="Arial Black"/>
                <w:color w:val="000000" w:themeColor="text1"/>
              </w:rPr>
              <w:t>4 + t</w:t>
            </w:r>
          </w:p>
        </w:tc>
        <w:tc>
          <w:tcPr>
            <w:tcW w:w="1407" w:type="dxa"/>
          </w:tcPr>
          <w:p w14:paraId="62E25CA2" w14:textId="55FB3D2C" w:rsidR="004F1E76" w:rsidRDefault="004F1E76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423" w:type="dxa"/>
          </w:tcPr>
          <w:p w14:paraId="2108902B" w14:textId="7163C865" w:rsidR="004F1E76" w:rsidRDefault="004F1E76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608F81FC" w14:textId="20643A01" w:rsidR="004F1E76" w:rsidRDefault="004F1E76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46201" w14:paraId="7370FD96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B165788" w14:textId="7612ABAE" w:rsidR="004F1E76" w:rsidRDefault="004F1E76" w:rsidP="004F1E76">
            <w:r>
              <w:t>B005</w:t>
            </w:r>
          </w:p>
        </w:tc>
        <w:tc>
          <w:tcPr>
            <w:tcW w:w="1597" w:type="dxa"/>
          </w:tcPr>
          <w:p w14:paraId="7328C216" w14:textId="63516809" w:rsidR="004F1E76" w:rsidRDefault="00AC098E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Parenthetical Negation with Numeric Constants</w:t>
            </w:r>
          </w:p>
        </w:tc>
        <w:tc>
          <w:tcPr>
            <w:tcW w:w="2916" w:type="dxa"/>
          </w:tcPr>
          <w:p w14:paraId="7DAAC358" w14:textId="2827938C" w:rsidR="004F1E76" w:rsidRDefault="00DF0284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Black"/>
                <w:color w:val="000000" w:themeColor="text1"/>
              </w:rPr>
            </w:pPr>
            <w:r>
              <w:rPr>
                <w:rFonts w:eastAsia="Arial Black"/>
                <w:color w:val="000000" w:themeColor="text1"/>
              </w:rPr>
              <w:t>-e + -(pi)</w:t>
            </w:r>
          </w:p>
        </w:tc>
        <w:tc>
          <w:tcPr>
            <w:tcW w:w="1407" w:type="dxa"/>
          </w:tcPr>
          <w:p w14:paraId="1B1502D4" w14:textId="66582126" w:rsidR="004F1E76" w:rsidRDefault="00DF0284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284">
              <w:t>-5.85987</w:t>
            </w:r>
          </w:p>
        </w:tc>
        <w:tc>
          <w:tcPr>
            <w:tcW w:w="1423" w:type="dxa"/>
          </w:tcPr>
          <w:p w14:paraId="101A3C3C" w14:textId="10A69276" w:rsidR="004F1E76" w:rsidRDefault="00DF0284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284">
              <w:t>-5.85987</w:t>
            </w:r>
          </w:p>
        </w:tc>
        <w:tc>
          <w:tcPr>
            <w:tcW w:w="1272" w:type="dxa"/>
          </w:tcPr>
          <w:p w14:paraId="59858CA2" w14:textId="6EE0FD06" w:rsidR="004F1E76" w:rsidRDefault="00DF0284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F1E76" w14:paraId="39441156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2F348DA" w14:textId="646385A9" w:rsidR="004F1E76" w:rsidRDefault="004F1E76" w:rsidP="004F1E76">
            <w:r>
              <w:t>B006</w:t>
            </w:r>
          </w:p>
        </w:tc>
        <w:tc>
          <w:tcPr>
            <w:tcW w:w="1597" w:type="dxa"/>
          </w:tcPr>
          <w:p w14:paraId="1A3EA039" w14:textId="6DFFE9C8" w:rsidR="004F1E76" w:rsidRDefault="54AFA160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Parenthesis, Single term expression</w:t>
            </w:r>
          </w:p>
        </w:tc>
        <w:tc>
          <w:tcPr>
            <w:tcW w:w="2916" w:type="dxa"/>
          </w:tcPr>
          <w:p w14:paraId="6F957A0E" w14:textId="6D91267B" w:rsidR="004F1E76" w:rsidRDefault="2B5A09F2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Black"/>
              </w:rPr>
            </w:pPr>
            <w:r w:rsidRPr="185AEADF">
              <w:rPr>
                <w:color w:val="000000" w:themeColor="text1"/>
                <w:sz w:val="19"/>
                <w:szCs w:val="19"/>
              </w:rPr>
              <w:t>(1)</w:t>
            </w:r>
          </w:p>
        </w:tc>
        <w:tc>
          <w:tcPr>
            <w:tcW w:w="1407" w:type="dxa"/>
          </w:tcPr>
          <w:p w14:paraId="547852A3" w14:textId="6C7D4AA2" w:rsidR="004F1E76" w:rsidRDefault="000420DF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3" w:type="dxa"/>
          </w:tcPr>
          <w:p w14:paraId="2707121B" w14:textId="1DA50850" w:rsidR="004F1E76" w:rsidRDefault="000420DF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2" w:type="dxa"/>
          </w:tcPr>
          <w:p w14:paraId="554E55F2" w14:textId="6FDFD0E0" w:rsidR="004F1E76" w:rsidRDefault="000420DF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46201" w14:paraId="4F638E3C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8D1272C" w14:textId="3669FE97" w:rsidR="004F1E76" w:rsidRDefault="004F1E76" w:rsidP="004F1E76">
            <w:r>
              <w:t>B007</w:t>
            </w:r>
          </w:p>
        </w:tc>
        <w:tc>
          <w:tcPr>
            <w:tcW w:w="1597" w:type="dxa"/>
          </w:tcPr>
          <w:p w14:paraId="5AD871AA" w14:textId="23E7275F" w:rsidR="004F1E76" w:rsidRDefault="245D6979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Nested Parenthesis, Single term expression</w:t>
            </w:r>
          </w:p>
        </w:tc>
        <w:tc>
          <w:tcPr>
            <w:tcW w:w="2916" w:type="dxa"/>
          </w:tcPr>
          <w:p w14:paraId="3C8D66D1" w14:textId="04C60899" w:rsidR="004F1E76" w:rsidRDefault="010DD725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Black"/>
              </w:rPr>
            </w:pPr>
            <w:r w:rsidRPr="185AEADF">
              <w:rPr>
                <w:color w:val="000000" w:themeColor="text1"/>
                <w:sz w:val="19"/>
                <w:szCs w:val="19"/>
              </w:rPr>
              <w:t>((1))</w:t>
            </w:r>
          </w:p>
        </w:tc>
        <w:tc>
          <w:tcPr>
            <w:tcW w:w="1407" w:type="dxa"/>
          </w:tcPr>
          <w:p w14:paraId="17AE3486" w14:textId="785D08D9" w:rsidR="004F1E76" w:rsidRDefault="000420DF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3" w:type="dxa"/>
          </w:tcPr>
          <w:p w14:paraId="1121AEEE" w14:textId="24296731" w:rsidR="004F1E76" w:rsidRDefault="000420DF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2" w:type="dxa"/>
          </w:tcPr>
          <w:p w14:paraId="5440A76B" w14:textId="4CEFA377" w:rsidR="004F1E76" w:rsidRDefault="000420DF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F1E76" w14:paraId="63227733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27900214" w14:textId="6CE650A4" w:rsidR="004F1E76" w:rsidRDefault="004F1E76" w:rsidP="004F1E76">
            <w:r>
              <w:t>B008</w:t>
            </w:r>
          </w:p>
        </w:tc>
        <w:tc>
          <w:tcPr>
            <w:tcW w:w="1597" w:type="dxa"/>
          </w:tcPr>
          <w:p w14:paraId="5AAC73B5" w14:textId="1A0EF2D8" w:rsidR="004F1E76" w:rsidRDefault="3C9C769B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of Operations, Expression </w:t>
            </w:r>
            <w:r w:rsidR="7BF1E0DC">
              <w:t>M</w:t>
            </w:r>
            <w:r>
              <w:t>ultiplication</w:t>
            </w:r>
          </w:p>
        </w:tc>
        <w:tc>
          <w:tcPr>
            <w:tcW w:w="2916" w:type="dxa"/>
          </w:tcPr>
          <w:p w14:paraId="24DFDAAC" w14:textId="00C37C8A" w:rsidR="004F1E76" w:rsidRDefault="565104B5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Black"/>
              </w:rPr>
            </w:pPr>
            <w:r w:rsidRPr="185AEADF">
              <w:rPr>
                <w:color w:val="000000" w:themeColor="text1"/>
                <w:sz w:val="19"/>
                <w:szCs w:val="19"/>
              </w:rPr>
              <w:t>(1 + 1) * (5 + 3)</w:t>
            </w:r>
          </w:p>
        </w:tc>
        <w:tc>
          <w:tcPr>
            <w:tcW w:w="1407" w:type="dxa"/>
          </w:tcPr>
          <w:p w14:paraId="3AD4ABE3" w14:textId="183905AF" w:rsidR="004F1E76" w:rsidRDefault="16F03737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23" w:type="dxa"/>
          </w:tcPr>
          <w:p w14:paraId="0BD2EE2C" w14:textId="23C26679" w:rsidR="004F1E76" w:rsidRDefault="342A3A14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72" w:type="dxa"/>
          </w:tcPr>
          <w:p w14:paraId="3607C522" w14:textId="73C57893" w:rsidR="004F1E76" w:rsidRDefault="3950E6D1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46201" w14:paraId="20304455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2D2FAE80" w14:textId="0575CA40" w:rsidR="004F1E76" w:rsidRDefault="000C22D5" w:rsidP="004F1E76">
            <w:r>
              <w:t>B009</w:t>
            </w:r>
          </w:p>
        </w:tc>
        <w:tc>
          <w:tcPr>
            <w:tcW w:w="1597" w:type="dxa"/>
          </w:tcPr>
          <w:p w14:paraId="19463281" w14:textId="10547BD8" w:rsidR="004F1E76" w:rsidRDefault="10BCA666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Unmatched </w:t>
            </w:r>
            <w:r w:rsidR="16BAEB28">
              <w:t>G</w:t>
            </w:r>
            <w:r>
              <w:t xml:space="preserve">rouping </w:t>
            </w:r>
            <w:r w:rsidR="43C3AE66">
              <w:t>S</w:t>
            </w:r>
            <w:r>
              <w:t>ymbols</w:t>
            </w:r>
          </w:p>
        </w:tc>
        <w:tc>
          <w:tcPr>
            <w:tcW w:w="2916" w:type="dxa"/>
          </w:tcPr>
          <w:p w14:paraId="350C35B6" w14:textId="5CA9C4F4" w:rsidR="004F1E76" w:rsidRDefault="027877E2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Black"/>
              </w:rPr>
            </w:pPr>
            <w:r w:rsidRPr="185AEADF">
              <w:rPr>
                <w:color w:val="000000" w:themeColor="text1"/>
                <w:sz w:val="19"/>
                <w:szCs w:val="19"/>
              </w:rPr>
              <w:t>1(</w:t>
            </w:r>
          </w:p>
        </w:tc>
        <w:tc>
          <w:tcPr>
            <w:tcW w:w="1407" w:type="dxa"/>
          </w:tcPr>
          <w:p w14:paraId="30755F75" w14:textId="6C87743E" w:rsidR="004F1E76" w:rsidRDefault="02FCB39C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Grouping Symbols</w:t>
            </w:r>
          </w:p>
        </w:tc>
        <w:tc>
          <w:tcPr>
            <w:tcW w:w="1423" w:type="dxa"/>
          </w:tcPr>
          <w:p w14:paraId="21DBEB44" w14:textId="61997644" w:rsidR="004F1E76" w:rsidRDefault="054B50ED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Grouping Symbols</w:t>
            </w:r>
          </w:p>
        </w:tc>
        <w:tc>
          <w:tcPr>
            <w:tcW w:w="1272" w:type="dxa"/>
          </w:tcPr>
          <w:p w14:paraId="0CDD486D" w14:textId="4D9AECB2" w:rsidR="004F1E76" w:rsidRDefault="01916BA7" w:rsidP="004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C22D5" w14:paraId="32E66EB1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251C3F33" w14:textId="410E4395" w:rsidR="000C22D5" w:rsidRDefault="000C22D5" w:rsidP="004F1E76">
            <w:r>
              <w:t>B010</w:t>
            </w:r>
          </w:p>
        </w:tc>
        <w:tc>
          <w:tcPr>
            <w:tcW w:w="1597" w:type="dxa"/>
          </w:tcPr>
          <w:p w14:paraId="47B1606E" w14:textId="5995FB72" w:rsidR="000C22D5" w:rsidRDefault="09B9E4FD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Unmatched Grouping Symbols</w:t>
            </w:r>
          </w:p>
        </w:tc>
        <w:tc>
          <w:tcPr>
            <w:tcW w:w="2916" w:type="dxa"/>
          </w:tcPr>
          <w:p w14:paraId="7ACD366F" w14:textId="601D1C96" w:rsidR="000C22D5" w:rsidRDefault="77511A91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Black"/>
              </w:rPr>
            </w:pPr>
            <w:r w:rsidRPr="185AEADF">
              <w:rPr>
                <w:color w:val="000000" w:themeColor="text1"/>
                <w:sz w:val="19"/>
                <w:szCs w:val="19"/>
              </w:rPr>
              <w:t>(5</w:t>
            </w:r>
          </w:p>
        </w:tc>
        <w:tc>
          <w:tcPr>
            <w:tcW w:w="1407" w:type="dxa"/>
          </w:tcPr>
          <w:p w14:paraId="2DAE3A16" w14:textId="40F72413" w:rsidR="000C22D5" w:rsidRDefault="77D634F6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Grouping Symbols</w:t>
            </w:r>
          </w:p>
        </w:tc>
        <w:tc>
          <w:tcPr>
            <w:tcW w:w="1423" w:type="dxa"/>
          </w:tcPr>
          <w:p w14:paraId="0FF717EA" w14:textId="4BB341F4" w:rsidR="000C22D5" w:rsidRDefault="2494A5ED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Grouping Symbols</w:t>
            </w:r>
          </w:p>
        </w:tc>
        <w:tc>
          <w:tcPr>
            <w:tcW w:w="1272" w:type="dxa"/>
          </w:tcPr>
          <w:p w14:paraId="155D2F26" w14:textId="1FF88FBC" w:rsidR="000C22D5" w:rsidRDefault="662BDE53" w:rsidP="004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46201" w14:paraId="402EE90B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0AC9A73" w14:textId="3AFE3B54" w:rsidR="67C5BB4A" w:rsidRDefault="67C5BB4A" w:rsidP="185AEADF">
            <w:r>
              <w:t>B011</w:t>
            </w:r>
          </w:p>
        </w:tc>
        <w:tc>
          <w:tcPr>
            <w:tcW w:w="1597" w:type="dxa"/>
          </w:tcPr>
          <w:p w14:paraId="58531E75" w14:textId="7466B7F7" w:rsidR="185AEADF" w:rsidRDefault="29BC54EF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Unmatched Grouping Symbols, Nested Parenthesis</w:t>
            </w:r>
          </w:p>
        </w:tc>
        <w:tc>
          <w:tcPr>
            <w:tcW w:w="2916" w:type="dxa"/>
          </w:tcPr>
          <w:p w14:paraId="32AF0086" w14:textId="07A899F9" w:rsidR="185AEADF" w:rsidRDefault="67C5BB4A" w:rsidP="7E6AD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7E6AD93D">
              <w:rPr>
                <w:color w:val="000000" w:themeColor="text1"/>
                <w:sz w:val="19"/>
                <w:szCs w:val="19"/>
              </w:rPr>
              <w:t>((7)</w:t>
            </w:r>
          </w:p>
        </w:tc>
        <w:tc>
          <w:tcPr>
            <w:tcW w:w="1407" w:type="dxa"/>
          </w:tcPr>
          <w:p w14:paraId="5E6BF145" w14:textId="28A48CC3" w:rsidR="185AEADF" w:rsidRDefault="27182C0E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Grouping Symbols</w:t>
            </w:r>
          </w:p>
        </w:tc>
        <w:tc>
          <w:tcPr>
            <w:tcW w:w="1423" w:type="dxa"/>
          </w:tcPr>
          <w:p w14:paraId="29D97160" w14:textId="4BB341F4" w:rsidR="185AEADF" w:rsidRDefault="1A0F06E8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Grouping Symbols</w:t>
            </w:r>
          </w:p>
          <w:p w14:paraId="55FBF174" w14:textId="201D3545" w:rsidR="185AEADF" w:rsidRDefault="185AEADF" w:rsidP="758D8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14:paraId="4B8613D9" w14:textId="5DD06ECF" w:rsidR="185AEADF" w:rsidRDefault="6DEA0863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185AEADF" w14:paraId="2E69FE20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503B23F" w14:textId="51E93D05" w:rsidR="67C5BB4A" w:rsidRDefault="67C5BB4A" w:rsidP="185AEADF">
            <w:r>
              <w:lastRenderedPageBreak/>
              <w:t>B012</w:t>
            </w:r>
          </w:p>
        </w:tc>
        <w:tc>
          <w:tcPr>
            <w:tcW w:w="1597" w:type="dxa"/>
          </w:tcPr>
          <w:p w14:paraId="03CF07EB" w14:textId="6D8DFE04" w:rsidR="185AEADF" w:rsidRDefault="7C62C860" w:rsidP="185AE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Unmatched Grouping Symbols</w:t>
            </w:r>
          </w:p>
        </w:tc>
        <w:tc>
          <w:tcPr>
            <w:tcW w:w="2916" w:type="dxa"/>
          </w:tcPr>
          <w:p w14:paraId="2A2CE9D5" w14:textId="2C542508" w:rsidR="185AEADF" w:rsidRDefault="67C5BB4A" w:rsidP="7E6AD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7E6AD93D">
              <w:rPr>
                <w:color w:val="000000" w:themeColor="text1"/>
                <w:sz w:val="19"/>
                <w:szCs w:val="19"/>
              </w:rPr>
              <w:t>8)</w:t>
            </w:r>
          </w:p>
        </w:tc>
        <w:tc>
          <w:tcPr>
            <w:tcW w:w="1407" w:type="dxa"/>
          </w:tcPr>
          <w:p w14:paraId="3C148FE9" w14:textId="18D4891D" w:rsidR="185AEADF" w:rsidRDefault="0B91C91D" w:rsidP="185AE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Grouping Symbols</w:t>
            </w:r>
          </w:p>
        </w:tc>
        <w:tc>
          <w:tcPr>
            <w:tcW w:w="1423" w:type="dxa"/>
          </w:tcPr>
          <w:p w14:paraId="7C4E1CBA" w14:textId="2900642E" w:rsidR="185AEADF" w:rsidRDefault="04D022B8" w:rsidP="185AE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Grouping Symbols</w:t>
            </w:r>
          </w:p>
        </w:tc>
        <w:tc>
          <w:tcPr>
            <w:tcW w:w="1272" w:type="dxa"/>
          </w:tcPr>
          <w:p w14:paraId="5DD92B87" w14:textId="092417F7" w:rsidR="185AEADF" w:rsidRDefault="0076C36E" w:rsidP="185AE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46201" w14:paraId="4FBE6680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267DB6FB" w14:textId="5568037C" w:rsidR="185AEADF" w:rsidRDefault="67C5BB4A" w:rsidP="185AEADF">
            <w:r>
              <w:t>B013</w:t>
            </w:r>
          </w:p>
        </w:tc>
        <w:tc>
          <w:tcPr>
            <w:tcW w:w="1597" w:type="dxa"/>
          </w:tcPr>
          <w:p w14:paraId="2FFF14CE" w14:textId="6EBE9E36" w:rsidR="185AEADF" w:rsidRDefault="1A4F6B6F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Unmatched Grouping Symbols</w:t>
            </w:r>
          </w:p>
        </w:tc>
        <w:tc>
          <w:tcPr>
            <w:tcW w:w="2916" w:type="dxa"/>
          </w:tcPr>
          <w:p w14:paraId="041BD838" w14:textId="198D6FAC" w:rsidR="185AEADF" w:rsidRDefault="67C5BB4A" w:rsidP="7E6AD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7E6AD93D">
              <w:rPr>
                <w:color w:val="000000" w:themeColor="text1"/>
                <w:sz w:val="19"/>
                <w:szCs w:val="19"/>
              </w:rPr>
              <w:t>(1 * 5) + (1 / 2))</w:t>
            </w:r>
          </w:p>
        </w:tc>
        <w:tc>
          <w:tcPr>
            <w:tcW w:w="1407" w:type="dxa"/>
          </w:tcPr>
          <w:p w14:paraId="3F0AD17A" w14:textId="6537E013" w:rsidR="185AEADF" w:rsidRDefault="63C599CC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Grouping Symbols</w:t>
            </w:r>
          </w:p>
        </w:tc>
        <w:tc>
          <w:tcPr>
            <w:tcW w:w="1423" w:type="dxa"/>
          </w:tcPr>
          <w:p w14:paraId="7B6834E3" w14:textId="0227C105" w:rsidR="185AEADF" w:rsidRDefault="07969800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Grouping Symbols</w:t>
            </w:r>
          </w:p>
        </w:tc>
        <w:tc>
          <w:tcPr>
            <w:tcW w:w="1272" w:type="dxa"/>
          </w:tcPr>
          <w:p w14:paraId="07DEAF00" w14:textId="338F13AA" w:rsidR="185AEADF" w:rsidRDefault="36294AAF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185AEADF" w14:paraId="48B89D8B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1A00D71" w14:textId="5711E150" w:rsidR="185AEADF" w:rsidRDefault="67C5BB4A" w:rsidP="185AEADF">
            <w:r>
              <w:t>B014</w:t>
            </w:r>
          </w:p>
        </w:tc>
        <w:tc>
          <w:tcPr>
            <w:tcW w:w="1597" w:type="dxa"/>
          </w:tcPr>
          <w:p w14:paraId="7F59BA58" w14:textId="5F1B59C6" w:rsidR="185AEADF" w:rsidRDefault="3DB0B982" w:rsidP="185AE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of Operations</w:t>
            </w:r>
          </w:p>
        </w:tc>
        <w:tc>
          <w:tcPr>
            <w:tcW w:w="2916" w:type="dxa"/>
          </w:tcPr>
          <w:p w14:paraId="2A5CC437" w14:textId="7650A3C8" w:rsidR="185AEADF" w:rsidRDefault="67C5BB4A" w:rsidP="7E6AD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7E6AD93D">
              <w:rPr>
                <w:color w:val="000000" w:themeColor="text1"/>
                <w:sz w:val="19"/>
                <w:szCs w:val="19"/>
              </w:rPr>
              <w:t>1 + 2 * 3</w:t>
            </w:r>
          </w:p>
        </w:tc>
        <w:tc>
          <w:tcPr>
            <w:tcW w:w="1407" w:type="dxa"/>
          </w:tcPr>
          <w:p w14:paraId="4FAEA7C1" w14:textId="264CAB28" w:rsidR="185AEADF" w:rsidRDefault="1162D9F9" w:rsidP="185AE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23" w:type="dxa"/>
          </w:tcPr>
          <w:p w14:paraId="236377C5" w14:textId="78D91536" w:rsidR="185AEADF" w:rsidRDefault="00E26174" w:rsidP="185AE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72" w:type="dxa"/>
          </w:tcPr>
          <w:p w14:paraId="4A9A0032" w14:textId="67A54E9D" w:rsidR="185AEADF" w:rsidRDefault="00E26174" w:rsidP="185AE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46201" w14:paraId="18931365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C85BF2E" w14:textId="7687BD6E" w:rsidR="185AEADF" w:rsidRDefault="67C5BB4A" w:rsidP="185AEADF">
            <w:r>
              <w:t>B015</w:t>
            </w:r>
          </w:p>
        </w:tc>
        <w:tc>
          <w:tcPr>
            <w:tcW w:w="1597" w:type="dxa"/>
          </w:tcPr>
          <w:p w14:paraId="15FA7FDD" w14:textId="6E72D7BD" w:rsidR="185AEADF" w:rsidRDefault="452790B6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of Operations</w:t>
            </w:r>
          </w:p>
        </w:tc>
        <w:tc>
          <w:tcPr>
            <w:tcW w:w="2916" w:type="dxa"/>
          </w:tcPr>
          <w:p w14:paraId="11D87397" w14:textId="56A68860" w:rsidR="185AEADF" w:rsidRDefault="67C5BB4A" w:rsidP="7E6AD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7E6AD93D">
              <w:rPr>
                <w:color w:val="000000" w:themeColor="text1"/>
                <w:sz w:val="19"/>
                <w:szCs w:val="19"/>
              </w:rPr>
              <w:t>(1 + 2) * 3</w:t>
            </w:r>
          </w:p>
        </w:tc>
        <w:tc>
          <w:tcPr>
            <w:tcW w:w="1407" w:type="dxa"/>
          </w:tcPr>
          <w:p w14:paraId="2362FB03" w14:textId="1E8F2F36" w:rsidR="185AEADF" w:rsidRDefault="3873CF7D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23" w:type="dxa"/>
          </w:tcPr>
          <w:p w14:paraId="7C4A9B6F" w14:textId="4BC5C0EA" w:rsidR="185AEADF" w:rsidRDefault="00E26174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72" w:type="dxa"/>
          </w:tcPr>
          <w:p w14:paraId="65BEA8BA" w14:textId="4D8656E3" w:rsidR="185AEADF" w:rsidRDefault="00E26174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185AEADF" w14:paraId="5534C6DE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C6B6B87" w14:textId="006DFA01" w:rsidR="185AEADF" w:rsidRDefault="67C5BB4A" w:rsidP="185AEADF">
            <w:r>
              <w:t>B016</w:t>
            </w:r>
          </w:p>
        </w:tc>
        <w:tc>
          <w:tcPr>
            <w:tcW w:w="1597" w:type="dxa"/>
          </w:tcPr>
          <w:p w14:paraId="64931168" w14:textId="6B4DC081" w:rsidR="185AEADF" w:rsidRDefault="55428A55" w:rsidP="185AE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of Operations</w:t>
            </w:r>
          </w:p>
        </w:tc>
        <w:tc>
          <w:tcPr>
            <w:tcW w:w="2916" w:type="dxa"/>
          </w:tcPr>
          <w:p w14:paraId="4C37C4D7" w14:textId="536CBB8D" w:rsidR="185AEADF" w:rsidRDefault="67C5BB4A" w:rsidP="7E6AD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E6AD93D">
              <w:rPr>
                <w:color w:val="000000" w:themeColor="text1"/>
              </w:rPr>
              <w:t>1 + 2 ^ 2</w:t>
            </w:r>
            <w:r w:rsidR="185AEADF">
              <w:tab/>
            </w:r>
            <w:r w:rsidR="185AEADF">
              <w:br/>
            </w:r>
          </w:p>
        </w:tc>
        <w:tc>
          <w:tcPr>
            <w:tcW w:w="1407" w:type="dxa"/>
          </w:tcPr>
          <w:p w14:paraId="13D2B8A0" w14:textId="5FACD8F4" w:rsidR="185AEADF" w:rsidRDefault="58D81A09" w:rsidP="185AE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3" w:type="dxa"/>
          </w:tcPr>
          <w:p w14:paraId="1B7080C8" w14:textId="54A51BA8" w:rsidR="185AEADF" w:rsidRDefault="00E26174" w:rsidP="185AE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2" w:type="dxa"/>
          </w:tcPr>
          <w:p w14:paraId="3ED49058" w14:textId="7FD11E93" w:rsidR="185AEADF" w:rsidRDefault="00E26174" w:rsidP="185AE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46201" w14:paraId="2508F2F7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D94D0AC" w14:textId="793F6220" w:rsidR="185AEADF" w:rsidRDefault="67C5BB4A" w:rsidP="185AEADF">
            <w:r>
              <w:t>B017</w:t>
            </w:r>
          </w:p>
        </w:tc>
        <w:tc>
          <w:tcPr>
            <w:tcW w:w="1597" w:type="dxa"/>
          </w:tcPr>
          <w:p w14:paraId="75E2A221" w14:textId="35D2DEE0" w:rsidR="185AEADF" w:rsidRDefault="0783A3CE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Expression Exponentiation</w:t>
            </w:r>
          </w:p>
        </w:tc>
        <w:tc>
          <w:tcPr>
            <w:tcW w:w="2916" w:type="dxa"/>
          </w:tcPr>
          <w:p w14:paraId="7DD89887" w14:textId="18F4E8EC" w:rsidR="185AEADF" w:rsidRDefault="67C5BB4A" w:rsidP="7E6AD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E6AD93D">
              <w:rPr>
                <w:color w:val="000000" w:themeColor="text1"/>
                <w:sz w:val="19"/>
                <w:szCs w:val="19"/>
              </w:rPr>
              <w:t>(1 + 2) ^ 3</w:t>
            </w:r>
          </w:p>
        </w:tc>
        <w:tc>
          <w:tcPr>
            <w:tcW w:w="1407" w:type="dxa"/>
          </w:tcPr>
          <w:p w14:paraId="5C08F905" w14:textId="7D1D966B" w:rsidR="185AEADF" w:rsidRDefault="2ECC5A52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423" w:type="dxa"/>
          </w:tcPr>
          <w:p w14:paraId="7C8E7CA7" w14:textId="22790D8B" w:rsidR="185AEADF" w:rsidRDefault="00E26174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72" w:type="dxa"/>
          </w:tcPr>
          <w:p w14:paraId="3820146B" w14:textId="26D2E5AF" w:rsidR="185AEADF" w:rsidRDefault="00E26174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185AEADF" w14:paraId="7667FA42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C392AC1" w14:textId="294590BF" w:rsidR="185AEADF" w:rsidRDefault="67C5BB4A" w:rsidP="185AEADF">
            <w:r>
              <w:t>B018</w:t>
            </w:r>
          </w:p>
        </w:tc>
        <w:tc>
          <w:tcPr>
            <w:tcW w:w="1597" w:type="dxa"/>
          </w:tcPr>
          <w:p w14:paraId="60D50874" w14:textId="0F76F86B" w:rsidR="185AEADF" w:rsidRDefault="7FBAF3DC" w:rsidP="185AE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Expression Exponentiation, Expression as Exponent</w:t>
            </w:r>
          </w:p>
        </w:tc>
        <w:tc>
          <w:tcPr>
            <w:tcW w:w="2916" w:type="dxa"/>
          </w:tcPr>
          <w:p w14:paraId="02BBE6D4" w14:textId="17A8C0AC" w:rsidR="185AEADF" w:rsidRDefault="67C5BB4A" w:rsidP="7E6AD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7E6AD93D">
              <w:rPr>
                <w:color w:val="000000" w:themeColor="text1"/>
                <w:sz w:val="19"/>
                <w:szCs w:val="19"/>
              </w:rPr>
              <w:t>(3 + 2) ^ (1 + 2)</w:t>
            </w:r>
          </w:p>
        </w:tc>
        <w:tc>
          <w:tcPr>
            <w:tcW w:w="1407" w:type="dxa"/>
          </w:tcPr>
          <w:p w14:paraId="1BB59591" w14:textId="15202B77" w:rsidR="185AEADF" w:rsidRDefault="59299CAF" w:rsidP="185AE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1423" w:type="dxa"/>
          </w:tcPr>
          <w:p w14:paraId="21B2B652" w14:textId="2556B54E" w:rsidR="185AEADF" w:rsidRDefault="00F46201" w:rsidP="185AE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1272" w:type="dxa"/>
          </w:tcPr>
          <w:p w14:paraId="7DD7481D" w14:textId="3B73A6D1" w:rsidR="185AEADF" w:rsidRDefault="00F46201" w:rsidP="185AE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46201" w14:paraId="4997B47E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516CC9D" w14:textId="4952E27A" w:rsidR="185AEADF" w:rsidRDefault="67C5BB4A" w:rsidP="7E6AD93D">
            <w:r>
              <w:t>B019</w:t>
            </w:r>
          </w:p>
        </w:tc>
        <w:tc>
          <w:tcPr>
            <w:tcW w:w="1597" w:type="dxa"/>
          </w:tcPr>
          <w:p w14:paraId="4F32071D" w14:textId="0BE7647B" w:rsidR="185AEADF" w:rsidRDefault="191A5E26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Operands Without Operators</w:t>
            </w:r>
          </w:p>
        </w:tc>
        <w:tc>
          <w:tcPr>
            <w:tcW w:w="2916" w:type="dxa"/>
          </w:tcPr>
          <w:p w14:paraId="224A7B4F" w14:textId="775AE157" w:rsidR="185AEADF" w:rsidRDefault="6A25845E" w:rsidP="7E6AD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7E6AD93D">
              <w:rPr>
                <w:color w:val="000000" w:themeColor="text1"/>
                <w:sz w:val="19"/>
                <w:szCs w:val="19"/>
              </w:rPr>
              <w:t>1 1</w:t>
            </w:r>
          </w:p>
        </w:tc>
        <w:tc>
          <w:tcPr>
            <w:tcW w:w="1407" w:type="dxa"/>
          </w:tcPr>
          <w:p w14:paraId="71A22C65" w14:textId="307EDA4C" w:rsidR="185AEADF" w:rsidRDefault="00F46201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423" w:type="dxa"/>
          </w:tcPr>
          <w:p w14:paraId="249218D7" w14:textId="2E6D5B6E" w:rsidR="185AEADF" w:rsidRDefault="00F46201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267B5E23" w14:textId="6E140B5E" w:rsidR="185AEADF" w:rsidRDefault="00F46201" w:rsidP="185AE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46201" w14:paraId="352B3112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0429789" w14:textId="376E4245" w:rsidR="00F46201" w:rsidRDefault="00F46201" w:rsidP="00F46201">
            <w:r>
              <w:t>B020</w:t>
            </w:r>
          </w:p>
        </w:tc>
        <w:tc>
          <w:tcPr>
            <w:tcW w:w="1597" w:type="dxa"/>
          </w:tcPr>
          <w:p w14:paraId="11972A82" w14:textId="202A446A" w:rsidR="00F46201" w:rsidRDefault="00F46201" w:rsidP="00F4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Operands Without Operators</w:t>
            </w:r>
          </w:p>
        </w:tc>
        <w:tc>
          <w:tcPr>
            <w:tcW w:w="2916" w:type="dxa"/>
          </w:tcPr>
          <w:p w14:paraId="3BE491F0" w14:textId="65D1E02F" w:rsidR="00F46201" w:rsidRDefault="00F46201" w:rsidP="00F4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7E6AD93D">
              <w:rPr>
                <w:color w:val="000000" w:themeColor="text1"/>
                <w:sz w:val="19"/>
                <w:szCs w:val="19"/>
              </w:rPr>
              <w:t>1 -1</w:t>
            </w:r>
          </w:p>
        </w:tc>
        <w:tc>
          <w:tcPr>
            <w:tcW w:w="1407" w:type="dxa"/>
          </w:tcPr>
          <w:p w14:paraId="5E2CE505" w14:textId="6CBE73D8" w:rsidR="00F46201" w:rsidRDefault="00F46201" w:rsidP="00F4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423" w:type="dxa"/>
          </w:tcPr>
          <w:p w14:paraId="78AB3A8E" w14:textId="3097DC93" w:rsidR="00F46201" w:rsidRDefault="00F46201" w:rsidP="00F4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7CFC4A40" w14:textId="47C4AF8C" w:rsidR="00F46201" w:rsidRDefault="00F46201" w:rsidP="00F4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46201" w14:paraId="47648385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C1A359D" w14:textId="11AF66D2" w:rsidR="00F46201" w:rsidRDefault="00F46201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B021</w:t>
            </w:r>
          </w:p>
        </w:tc>
        <w:tc>
          <w:tcPr>
            <w:tcW w:w="1597" w:type="dxa"/>
          </w:tcPr>
          <w:p w14:paraId="41F0703A" w14:textId="0BDC8FC4" w:rsidR="00F46201" w:rsidRDefault="00F46201" w:rsidP="00F46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Incorrect Operator/Operand Ordering</w:t>
            </w:r>
          </w:p>
        </w:tc>
        <w:tc>
          <w:tcPr>
            <w:tcW w:w="2916" w:type="dxa"/>
          </w:tcPr>
          <w:p w14:paraId="2A141C1F" w14:textId="53D5DFCE" w:rsidR="00F46201" w:rsidRDefault="00F46201" w:rsidP="00F46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>
              <w:rPr>
                <w:color w:val="000000" w:themeColor="text1"/>
                <w:sz w:val="19"/>
                <w:szCs w:val="19"/>
              </w:rPr>
              <w:t>1 1 +</w:t>
            </w:r>
          </w:p>
        </w:tc>
        <w:tc>
          <w:tcPr>
            <w:tcW w:w="1407" w:type="dxa"/>
          </w:tcPr>
          <w:p w14:paraId="32122B60" w14:textId="2C87B6AB" w:rsidR="00F46201" w:rsidRDefault="00F46201" w:rsidP="00F46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Operators without Operand</w:t>
            </w:r>
          </w:p>
        </w:tc>
        <w:tc>
          <w:tcPr>
            <w:tcW w:w="1423" w:type="dxa"/>
          </w:tcPr>
          <w:p w14:paraId="708AF67D" w14:textId="62397C91" w:rsidR="00F46201" w:rsidRDefault="00F46201" w:rsidP="00F46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Operators without Operand</w:t>
            </w:r>
          </w:p>
        </w:tc>
        <w:tc>
          <w:tcPr>
            <w:tcW w:w="1272" w:type="dxa"/>
          </w:tcPr>
          <w:p w14:paraId="0CA1DD3A" w14:textId="0BC9A9F1" w:rsidR="00F46201" w:rsidRDefault="00F46201" w:rsidP="00F46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46201" w14:paraId="507C86BE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E6B8118" w14:textId="7F265871" w:rsidR="00F46201" w:rsidRDefault="00F46201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B022</w:t>
            </w:r>
          </w:p>
        </w:tc>
        <w:tc>
          <w:tcPr>
            <w:tcW w:w="1597" w:type="dxa"/>
          </w:tcPr>
          <w:p w14:paraId="5B127E23" w14:textId="52CD9CAE" w:rsidR="00F46201" w:rsidRDefault="00E255CB" w:rsidP="00F4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Exponentiation with Numeric Constants</w:t>
            </w:r>
          </w:p>
        </w:tc>
        <w:tc>
          <w:tcPr>
            <w:tcW w:w="2916" w:type="dxa"/>
          </w:tcPr>
          <w:p w14:paraId="2FEA2226" w14:textId="39761F1E" w:rsidR="00F46201" w:rsidRDefault="00E255CB" w:rsidP="00F4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>
              <w:rPr>
                <w:color w:val="000000" w:themeColor="text1"/>
                <w:sz w:val="19"/>
                <w:szCs w:val="19"/>
              </w:rPr>
              <w:t>pi ^ e</w:t>
            </w:r>
          </w:p>
        </w:tc>
        <w:tc>
          <w:tcPr>
            <w:tcW w:w="1407" w:type="dxa"/>
          </w:tcPr>
          <w:p w14:paraId="5D9E3748" w14:textId="63F0ADCD" w:rsidR="00F46201" w:rsidRDefault="00C41A3E" w:rsidP="00F4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A3E">
              <w:t>22.4592</w:t>
            </w:r>
          </w:p>
        </w:tc>
        <w:tc>
          <w:tcPr>
            <w:tcW w:w="1423" w:type="dxa"/>
          </w:tcPr>
          <w:p w14:paraId="03FA1289" w14:textId="5406F134" w:rsidR="00F46201" w:rsidRDefault="00C41A3E" w:rsidP="00F4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A3E">
              <w:t>22.4592</w:t>
            </w:r>
          </w:p>
        </w:tc>
        <w:tc>
          <w:tcPr>
            <w:tcW w:w="1272" w:type="dxa"/>
          </w:tcPr>
          <w:p w14:paraId="26006ABF" w14:textId="775EC34F" w:rsidR="00F46201" w:rsidRDefault="00C41A3E" w:rsidP="00F4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46201" w14:paraId="1CF45F2B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8F5DA20" w14:textId="777D183C" w:rsidR="00F46201" w:rsidRDefault="00F46201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B023</w:t>
            </w:r>
          </w:p>
        </w:tc>
        <w:tc>
          <w:tcPr>
            <w:tcW w:w="1597" w:type="dxa"/>
          </w:tcPr>
          <w:p w14:paraId="715DDAB6" w14:textId="2E7716BA" w:rsidR="00F46201" w:rsidRDefault="0015158E" w:rsidP="00F46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Exponentiation with Negative Numbers</w:t>
            </w:r>
          </w:p>
        </w:tc>
        <w:tc>
          <w:tcPr>
            <w:tcW w:w="2916" w:type="dxa"/>
          </w:tcPr>
          <w:p w14:paraId="561FF03E" w14:textId="4BFCB3DF" w:rsidR="00F46201" w:rsidRDefault="00A97601" w:rsidP="00F46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>
              <w:rPr>
                <w:color w:val="000000" w:themeColor="text1"/>
                <w:sz w:val="19"/>
                <w:szCs w:val="19"/>
              </w:rPr>
              <w:t>5 ^ -2</w:t>
            </w:r>
          </w:p>
        </w:tc>
        <w:tc>
          <w:tcPr>
            <w:tcW w:w="1407" w:type="dxa"/>
          </w:tcPr>
          <w:p w14:paraId="15BE3F93" w14:textId="6E15512B" w:rsidR="00F46201" w:rsidRDefault="00BD3999" w:rsidP="00F46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999">
              <w:t>0.04</w:t>
            </w:r>
          </w:p>
        </w:tc>
        <w:tc>
          <w:tcPr>
            <w:tcW w:w="1423" w:type="dxa"/>
          </w:tcPr>
          <w:p w14:paraId="025C5F1F" w14:textId="2D5D1EE4" w:rsidR="00F46201" w:rsidRDefault="00BD3999" w:rsidP="00F46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999">
              <w:t>0.04</w:t>
            </w:r>
          </w:p>
        </w:tc>
        <w:tc>
          <w:tcPr>
            <w:tcW w:w="1272" w:type="dxa"/>
          </w:tcPr>
          <w:p w14:paraId="1C4283AC" w14:textId="5BD94BBE" w:rsidR="00F46201" w:rsidRDefault="00BD3999" w:rsidP="00F46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46201" w14:paraId="00E08058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B9503D5" w14:textId="0CD8C98B" w:rsidR="00F46201" w:rsidRDefault="00F46201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B024</w:t>
            </w:r>
          </w:p>
        </w:tc>
        <w:tc>
          <w:tcPr>
            <w:tcW w:w="1597" w:type="dxa"/>
          </w:tcPr>
          <w:p w14:paraId="3C5F2C2D" w14:textId="2D4DFE58" w:rsidR="00F46201" w:rsidRDefault="00106617" w:rsidP="00F4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Usage of the Mod</w:t>
            </w:r>
            <w:r w:rsidR="00423942">
              <w:t>ulo</w:t>
            </w:r>
            <w:r>
              <w:t xml:space="preserve"> Operator</w:t>
            </w:r>
          </w:p>
        </w:tc>
        <w:tc>
          <w:tcPr>
            <w:tcW w:w="2916" w:type="dxa"/>
          </w:tcPr>
          <w:p w14:paraId="06310C01" w14:textId="461928D3" w:rsidR="00F46201" w:rsidRDefault="00106617" w:rsidP="00F4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>
              <w:rPr>
                <w:color w:val="000000" w:themeColor="text1"/>
                <w:sz w:val="19"/>
                <w:szCs w:val="19"/>
              </w:rPr>
              <w:t xml:space="preserve">15 % </w:t>
            </w:r>
            <w:r w:rsidR="00520C1F">
              <w:rPr>
                <w:color w:val="000000" w:themeColor="text1"/>
                <w:sz w:val="19"/>
                <w:szCs w:val="19"/>
              </w:rPr>
              <w:t>4</w:t>
            </w:r>
          </w:p>
        </w:tc>
        <w:tc>
          <w:tcPr>
            <w:tcW w:w="1407" w:type="dxa"/>
          </w:tcPr>
          <w:p w14:paraId="68C9D155" w14:textId="1C191957" w:rsidR="00F46201" w:rsidRDefault="005D42C4" w:rsidP="00F4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23" w:type="dxa"/>
          </w:tcPr>
          <w:p w14:paraId="0F047C3D" w14:textId="09EDEA36" w:rsidR="00F46201" w:rsidRDefault="005D42C4" w:rsidP="00F4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14:paraId="38D6F431" w14:textId="785AE34C" w:rsidR="00F46201" w:rsidRDefault="00B52DBB" w:rsidP="00F4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23942" w14:paraId="6721B259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56D9B4B" w14:textId="77EE171B" w:rsidR="00423942" w:rsidRDefault="00423942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B025</w:t>
            </w:r>
          </w:p>
        </w:tc>
        <w:tc>
          <w:tcPr>
            <w:tcW w:w="1597" w:type="dxa"/>
          </w:tcPr>
          <w:p w14:paraId="703432E5" w14:textId="4A062C69" w:rsidR="00423942" w:rsidRDefault="00423942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Improper Usage of Modulo Operator</w:t>
            </w:r>
          </w:p>
        </w:tc>
        <w:tc>
          <w:tcPr>
            <w:tcW w:w="2916" w:type="dxa"/>
          </w:tcPr>
          <w:p w14:paraId="6A3ED9FD" w14:textId="2B4C5A2D" w:rsidR="00423942" w:rsidRDefault="00423942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>
              <w:rPr>
                <w:color w:val="000000" w:themeColor="text1"/>
                <w:sz w:val="19"/>
                <w:szCs w:val="19"/>
              </w:rPr>
              <w:t>10 % e</w:t>
            </w:r>
          </w:p>
        </w:tc>
        <w:tc>
          <w:tcPr>
            <w:tcW w:w="1407" w:type="dxa"/>
          </w:tcPr>
          <w:p w14:paraId="15E70C14" w14:textId="07609BD0" w:rsidR="00423942" w:rsidRDefault="00423942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Modulo Operators must be Integers</w:t>
            </w:r>
          </w:p>
        </w:tc>
        <w:tc>
          <w:tcPr>
            <w:tcW w:w="1423" w:type="dxa"/>
          </w:tcPr>
          <w:p w14:paraId="3829B1F5" w14:textId="1C86DF81" w:rsidR="00423942" w:rsidRDefault="00423942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Modulo Operators must be Integers</w:t>
            </w:r>
          </w:p>
        </w:tc>
        <w:tc>
          <w:tcPr>
            <w:tcW w:w="1272" w:type="dxa"/>
          </w:tcPr>
          <w:p w14:paraId="750DA3A3" w14:textId="11B99D84" w:rsidR="00423942" w:rsidRDefault="00423942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23942" w14:paraId="571F9577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837C0BC" w14:textId="78DD1DC7" w:rsidR="00423942" w:rsidRDefault="00423942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B026</w:t>
            </w:r>
          </w:p>
        </w:tc>
        <w:tc>
          <w:tcPr>
            <w:tcW w:w="1597" w:type="dxa"/>
          </w:tcPr>
          <w:p w14:paraId="4396234B" w14:textId="1E2A66A1" w:rsidR="00423942" w:rsidRDefault="674C20CD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</w:t>
            </w:r>
          </w:p>
        </w:tc>
        <w:tc>
          <w:tcPr>
            <w:tcW w:w="2916" w:type="dxa"/>
          </w:tcPr>
          <w:p w14:paraId="5E0E9592" w14:textId="70C0750C" w:rsidR="00423942" w:rsidRDefault="0143DBA7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2CB7172">
              <w:rPr>
                <w:color w:val="000000" w:themeColor="text1"/>
                <w:sz w:val="19"/>
                <w:szCs w:val="19"/>
              </w:rPr>
              <w:t>3 + 4</w:t>
            </w:r>
          </w:p>
        </w:tc>
        <w:tc>
          <w:tcPr>
            <w:tcW w:w="1407" w:type="dxa"/>
          </w:tcPr>
          <w:p w14:paraId="20781A26" w14:textId="20C9F819" w:rsidR="00423942" w:rsidRDefault="1604C26B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23" w:type="dxa"/>
          </w:tcPr>
          <w:p w14:paraId="1AA3B9D2" w14:textId="6E4E90F5" w:rsidR="00423942" w:rsidRDefault="1604C26B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72" w:type="dxa"/>
          </w:tcPr>
          <w:p w14:paraId="0BD08572" w14:textId="1D34BD6F" w:rsidR="00423942" w:rsidRDefault="1604C26B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23942" w14:paraId="5F7B50E7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C6AD2A6" w14:textId="572C38CC" w:rsidR="00423942" w:rsidRDefault="00423942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B027</w:t>
            </w:r>
          </w:p>
        </w:tc>
        <w:tc>
          <w:tcPr>
            <w:tcW w:w="1597" w:type="dxa"/>
          </w:tcPr>
          <w:p w14:paraId="190545EF" w14:textId="3E4608FE" w:rsidR="00423942" w:rsidRDefault="0F780BDE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Subtraction with Parentheses</w:t>
            </w:r>
          </w:p>
        </w:tc>
        <w:tc>
          <w:tcPr>
            <w:tcW w:w="2916" w:type="dxa"/>
          </w:tcPr>
          <w:p w14:paraId="2045C168" w14:textId="278AC135" w:rsidR="00423942" w:rsidRDefault="590F5AB4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2CB7172">
              <w:rPr>
                <w:color w:val="000000" w:themeColor="text1"/>
                <w:sz w:val="19"/>
                <w:szCs w:val="19"/>
              </w:rPr>
              <w:t>8 - (5 - 2)</w:t>
            </w:r>
          </w:p>
        </w:tc>
        <w:tc>
          <w:tcPr>
            <w:tcW w:w="1407" w:type="dxa"/>
          </w:tcPr>
          <w:p w14:paraId="0E1376A1" w14:textId="0AA4A30C" w:rsidR="00423942" w:rsidRDefault="255684C1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3" w:type="dxa"/>
          </w:tcPr>
          <w:p w14:paraId="314B92C2" w14:textId="2A7C3CF5" w:rsidR="00423942" w:rsidRDefault="503CA785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2" w:type="dxa"/>
          </w:tcPr>
          <w:p w14:paraId="4B4BE91E" w14:textId="1D34BD6F" w:rsidR="00423942" w:rsidRDefault="28905ACC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14:paraId="1A91377A" w14:textId="5C309AEC" w:rsidR="00423942" w:rsidRDefault="00423942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3942" w14:paraId="600AEF72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A1A76CE" w14:textId="17ABD0AB" w:rsidR="00423942" w:rsidRDefault="00423942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B028</w:t>
            </w:r>
          </w:p>
        </w:tc>
        <w:tc>
          <w:tcPr>
            <w:tcW w:w="1597" w:type="dxa"/>
          </w:tcPr>
          <w:p w14:paraId="6FC6A26A" w14:textId="2FCBBA39" w:rsidR="00423942" w:rsidRDefault="6F715E37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Multiplication and Division</w:t>
            </w:r>
          </w:p>
        </w:tc>
        <w:tc>
          <w:tcPr>
            <w:tcW w:w="2916" w:type="dxa"/>
          </w:tcPr>
          <w:p w14:paraId="7E6348B0" w14:textId="075165E5" w:rsidR="00423942" w:rsidRDefault="7136DF84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2CB7172">
              <w:rPr>
                <w:color w:val="000000" w:themeColor="text1"/>
                <w:sz w:val="19"/>
                <w:szCs w:val="19"/>
              </w:rPr>
              <w:t>10 * 2 / 5</w:t>
            </w:r>
          </w:p>
        </w:tc>
        <w:tc>
          <w:tcPr>
            <w:tcW w:w="1407" w:type="dxa"/>
          </w:tcPr>
          <w:p w14:paraId="7ABE71E2" w14:textId="20208207" w:rsidR="00423942" w:rsidRDefault="255684C1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23" w:type="dxa"/>
          </w:tcPr>
          <w:p w14:paraId="371A471A" w14:textId="17C07269" w:rsidR="00423942" w:rsidRDefault="67582939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2" w:type="dxa"/>
          </w:tcPr>
          <w:p w14:paraId="401A21CC" w14:textId="1D34BD6F" w:rsidR="00423942" w:rsidRDefault="3894C10C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14:paraId="39618F77" w14:textId="75E977D4" w:rsidR="00423942" w:rsidRDefault="00423942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3942" w14:paraId="2D123DC8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20C5F1F" w14:textId="54949BA0" w:rsidR="00423942" w:rsidRDefault="00423942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B029</w:t>
            </w:r>
          </w:p>
        </w:tc>
        <w:tc>
          <w:tcPr>
            <w:tcW w:w="1597" w:type="dxa"/>
          </w:tcPr>
          <w:p w14:paraId="5A82E682" w14:textId="4F7F6640" w:rsidR="00423942" w:rsidRDefault="661EF010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Exponentiation</w:t>
            </w:r>
          </w:p>
        </w:tc>
        <w:tc>
          <w:tcPr>
            <w:tcW w:w="2916" w:type="dxa"/>
          </w:tcPr>
          <w:p w14:paraId="2DAC64F2" w14:textId="78FD0856" w:rsidR="00423942" w:rsidRDefault="2A7CD940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2CB7172">
              <w:rPr>
                <w:color w:val="000000" w:themeColor="text1"/>
                <w:sz w:val="19"/>
                <w:szCs w:val="19"/>
              </w:rPr>
              <w:t>2 ^ 3</w:t>
            </w:r>
          </w:p>
        </w:tc>
        <w:tc>
          <w:tcPr>
            <w:tcW w:w="1407" w:type="dxa"/>
          </w:tcPr>
          <w:p w14:paraId="10CF8A2F" w14:textId="4B72EDC4" w:rsidR="00423942" w:rsidRDefault="1F02298E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23" w:type="dxa"/>
          </w:tcPr>
          <w:p w14:paraId="3EF71A69" w14:textId="5F0F4DCF" w:rsidR="00423942" w:rsidRDefault="4E712CE9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72" w:type="dxa"/>
          </w:tcPr>
          <w:p w14:paraId="51E43E48" w14:textId="1D34BD6F" w:rsidR="00423942" w:rsidRDefault="1B8D35C7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14:paraId="657158E3" w14:textId="1BEDCCB5" w:rsidR="00423942" w:rsidRDefault="00423942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3942" w14:paraId="03FFFFEB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2ECA59B2" w14:textId="4FF8566A" w:rsidR="00423942" w:rsidRDefault="00423942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B030</w:t>
            </w:r>
          </w:p>
        </w:tc>
        <w:tc>
          <w:tcPr>
            <w:tcW w:w="1597" w:type="dxa"/>
          </w:tcPr>
          <w:p w14:paraId="7170502D" w14:textId="542A5122" w:rsidR="00423942" w:rsidRDefault="3144E6FF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Mixed Operators</w:t>
            </w:r>
          </w:p>
        </w:tc>
        <w:tc>
          <w:tcPr>
            <w:tcW w:w="2916" w:type="dxa"/>
          </w:tcPr>
          <w:p w14:paraId="467D47D6" w14:textId="27CF5F32" w:rsidR="00423942" w:rsidRDefault="18FDA73A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2CB7172">
              <w:rPr>
                <w:color w:val="000000" w:themeColor="text1"/>
                <w:sz w:val="19"/>
                <w:szCs w:val="19"/>
              </w:rPr>
              <w:t>4 * (3 + 2) % 7 - 1</w:t>
            </w:r>
          </w:p>
        </w:tc>
        <w:tc>
          <w:tcPr>
            <w:tcW w:w="1407" w:type="dxa"/>
          </w:tcPr>
          <w:p w14:paraId="4D1349D9" w14:textId="0B350B3D" w:rsidR="00423942" w:rsidRDefault="53DD420C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3" w:type="dxa"/>
          </w:tcPr>
          <w:p w14:paraId="6416F545" w14:textId="761934B3" w:rsidR="00423942" w:rsidRDefault="77C829DC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2" w:type="dxa"/>
          </w:tcPr>
          <w:p w14:paraId="25EDB7E1" w14:textId="1D34BD6F" w:rsidR="00423942" w:rsidRDefault="2B5AD4EE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14:paraId="17B90F40" w14:textId="38307492" w:rsidR="00423942" w:rsidRDefault="00423942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3942" w14:paraId="70DA35EC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997819A" w14:textId="5391D849" w:rsidR="00423942" w:rsidRDefault="00423942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lastRenderedPageBreak/>
              <w:t>B031</w:t>
            </w:r>
          </w:p>
        </w:tc>
        <w:tc>
          <w:tcPr>
            <w:tcW w:w="1597" w:type="dxa"/>
          </w:tcPr>
          <w:p w14:paraId="35CB4D3F" w14:textId="7F6E5FB9" w:rsidR="00423942" w:rsidRDefault="513FD07C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 Addition with Extraneous Parentheses</w:t>
            </w:r>
          </w:p>
        </w:tc>
        <w:tc>
          <w:tcPr>
            <w:tcW w:w="2916" w:type="dxa"/>
          </w:tcPr>
          <w:p w14:paraId="6D7F5038" w14:textId="18FD0BA8" w:rsidR="00423942" w:rsidRDefault="0FAB3913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2CB7172">
              <w:rPr>
                <w:color w:val="000000" w:themeColor="text1"/>
                <w:sz w:val="19"/>
                <w:szCs w:val="19"/>
              </w:rPr>
              <w:t>(((2 + 3))) + (((1 + 2)))</w:t>
            </w:r>
          </w:p>
        </w:tc>
        <w:tc>
          <w:tcPr>
            <w:tcW w:w="1407" w:type="dxa"/>
          </w:tcPr>
          <w:p w14:paraId="4D107C17" w14:textId="393F4E5C" w:rsidR="00423942" w:rsidRDefault="53DD420C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23" w:type="dxa"/>
          </w:tcPr>
          <w:p w14:paraId="6998A6E9" w14:textId="2044421A" w:rsidR="00423942" w:rsidRDefault="406204C8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72" w:type="dxa"/>
          </w:tcPr>
          <w:p w14:paraId="6232FEF7" w14:textId="1D34BD6F" w:rsidR="00423942" w:rsidRDefault="3C4CFE5F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14:paraId="48542B0A" w14:textId="3DDCEB47" w:rsidR="00423942" w:rsidRDefault="00423942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3942" w14:paraId="5085EF49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49B1033" w14:textId="0E119AAD" w:rsidR="00423942" w:rsidRDefault="00423942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B032</w:t>
            </w:r>
          </w:p>
        </w:tc>
        <w:tc>
          <w:tcPr>
            <w:tcW w:w="1597" w:type="dxa"/>
          </w:tcPr>
          <w:p w14:paraId="153972C9" w14:textId="1CAC975D" w:rsidR="00423942" w:rsidRDefault="6B483960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Mixed Operators with Extraneous Parentheses</w:t>
            </w:r>
          </w:p>
        </w:tc>
        <w:tc>
          <w:tcPr>
            <w:tcW w:w="2916" w:type="dxa"/>
          </w:tcPr>
          <w:p w14:paraId="2E3F6495" w14:textId="00A268DA" w:rsidR="00423942" w:rsidRDefault="1B2D35C4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2CB7172">
              <w:rPr>
                <w:color w:val="000000" w:themeColor="text1"/>
                <w:sz w:val="19"/>
                <w:szCs w:val="19"/>
              </w:rPr>
              <w:t>((5 * 2) - ((3 / 1) + ((4 % 3))))</w:t>
            </w:r>
          </w:p>
        </w:tc>
        <w:tc>
          <w:tcPr>
            <w:tcW w:w="1407" w:type="dxa"/>
          </w:tcPr>
          <w:p w14:paraId="5D591602" w14:textId="590FFA01" w:rsidR="00423942" w:rsidRDefault="53DD420C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23" w:type="dxa"/>
          </w:tcPr>
          <w:p w14:paraId="08FEF966" w14:textId="462B3FB4" w:rsidR="00423942" w:rsidRDefault="3F45FFCF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2" w:type="dxa"/>
          </w:tcPr>
          <w:p w14:paraId="608359FC" w14:textId="1D34BD6F" w:rsidR="00423942" w:rsidRDefault="26BE3F61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14:paraId="7ACEB2DA" w14:textId="0A6BA142" w:rsidR="00423942" w:rsidRDefault="00423942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3942" w14:paraId="7035A579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2EC12C3" w14:textId="28BD3DFC" w:rsidR="00423942" w:rsidRDefault="00423942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B033</w:t>
            </w:r>
          </w:p>
        </w:tc>
        <w:tc>
          <w:tcPr>
            <w:tcW w:w="1597" w:type="dxa"/>
          </w:tcPr>
          <w:p w14:paraId="4E7D49DA" w14:textId="41017788" w:rsidR="00423942" w:rsidRDefault="63D38106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Nested Parentheses with Exponents</w:t>
            </w:r>
          </w:p>
        </w:tc>
        <w:tc>
          <w:tcPr>
            <w:tcW w:w="2916" w:type="dxa"/>
          </w:tcPr>
          <w:p w14:paraId="7E6A4DF3" w14:textId="5F1DE474" w:rsidR="00423942" w:rsidRDefault="47CFC63A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2CB7172">
              <w:rPr>
                <w:color w:val="000000" w:themeColor="text1"/>
                <w:sz w:val="19"/>
                <w:szCs w:val="19"/>
              </w:rPr>
              <w:t>(((2 ^ (1 + 1)) + ((3 - 1) ^ 2)) / ((4 / 2) % 3))</w:t>
            </w:r>
          </w:p>
        </w:tc>
        <w:tc>
          <w:tcPr>
            <w:tcW w:w="1407" w:type="dxa"/>
          </w:tcPr>
          <w:p w14:paraId="20DA8034" w14:textId="7DE8A45F" w:rsidR="00423942" w:rsidRDefault="0913D897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23" w:type="dxa"/>
          </w:tcPr>
          <w:p w14:paraId="3FE32BAD" w14:textId="4C219A36" w:rsidR="00423942" w:rsidRDefault="01E91C6E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2" w:type="dxa"/>
          </w:tcPr>
          <w:p w14:paraId="7DD1D35B" w14:textId="1D34BD6F" w:rsidR="00423942" w:rsidRDefault="12A428AF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14:paraId="5AF1125A" w14:textId="3DCF9D6D" w:rsidR="00423942" w:rsidRDefault="00423942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3942" w14:paraId="114CD61D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79D7BFC" w14:textId="225B413D" w:rsidR="00423942" w:rsidRDefault="00423942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B034</w:t>
            </w:r>
          </w:p>
        </w:tc>
        <w:tc>
          <w:tcPr>
            <w:tcW w:w="1597" w:type="dxa"/>
          </w:tcPr>
          <w:p w14:paraId="1FBE4938" w14:textId="094F4FBB" w:rsidR="00423942" w:rsidRDefault="47C8FAE6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Combination of Extraneous and Necessary Parentheses</w:t>
            </w:r>
          </w:p>
        </w:tc>
        <w:tc>
          <w:tcPr>
            <w:tcW w:w="2916" w:type="dxa"/>
          </w:tcPr>
          <w:p w14:paraId="48371959" w14:textId="4EC86C08" w:rsidR="00423942" w:rsidRDefault="53AE5064" w:rsidP="62CB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2CB7172">
              <w:rPr>
                <w:color w:val="000000" w:themeColor="text1"/>
                <w:sz w:val="19"/>
                <w:szCs w:val="19"/>
              </w:rPr>
              <w:t>(((((5 - 3))) * (((2 + 1))) + ((2 *</w:t>
            </w:r>
            <w:r w:rsidR="2F5921E1" w:rsidRPr="4CA05457">
              <w:rPr>
                <w:color w:val="000000" w:themeColor="text1"/>
                <w:sz w:val="19"/>
                <w:szCs w:val="19"/>
              </w:rPr>
              <w:t xml:space="preserve"> </w:t>
            </w:r>
            <w:r w:rsidRPr="62CB7172">
              <w:rPr>
                <w:color w:val="000000" w:themeColor="text1"/>
                <w:sz w:val="19"/>
                <w:szCs w:val="19"/>
              </w:rPr>
              <w:t>3))))</w:t>
            </w:r>
          </w:p>
        </w:tc>
        <w:tc>
          <w:tcPr>
            <w:tcW w:w="1407" w:type="dxa"/>
          </w:tcPr>
          <w:p w14:paraId="2B1C332B" w14:textId="56461647" w:rsidR="00423942" w:rsidRDefault="6978AAD9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23" w:type="dxa"/>
          </w:tcPr>
          <w:p w14:paraId="72C42CC7" w14:textId="13CE9125" w:rsidR="00423942" w:rsidRDefault="537E3FA2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72" w:type="dxa"/>
          </w:tcPr>
          <w:p w14:paraId="2FE499F7" w14:textId="1D34BD6F" w:rsidR="00423942" w:rsidRDefault="3FACEBED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14:paraId="0B7E94A9" w14:textId="450B9314" w:rsidR="00423942" w:rsidRDefault="00423942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3942" w14:paraId="22BA8E9C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2103F9A" w14:textId="167202C9" w:rsidR="00423942" w:rsidRDefault="00423942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B035</w:t>
            </w:r>
          </w:p>
        </w:tc>
        <w:tc>
          <w:tcPr>
            <w:tcW w:w="1597" w:type="dxa"/>
          </w:tcPr>
          <w:p w14:paraId="314E2712" w14:textId="57CD4198" w:rsidR="00423942" w:rsidRDefault="44028EA4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Extraneous Parentheses with Division</w:t>
            </w:r>
          </w:p>
        </w:tc>
        <w:tc>
          <w:tcPr>
            <w:tcW w:w="2916" w:type="dxa"/>
          </w:tcPr>
          <w:p w14:paraId="6F82ED5F" w14:textId="5C4115FE" w:rsidR="00423942" w:rsidRDefault="1F340313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2CB7172">
              <w:rPr>
                <w:color w:val="000000" w:themeColor="text1"/>
                <w:sz w:val="19"/>
                <w:szCs w:val="19"/>
              </w:rPr>
              <w:t>((9 + 6)) / ((3 * 1) / (((2 + 2))) - 1)</w:t>
            </w:r>
          </w:p>
        </w:tc>
        <w:tc>
          <w:tcPr>
            <w:tcW w:w="1407" w:type="dxa"/>
          </w:tcPr>
          <w:p w14:paraId="2B434B73" w14:textId="685B37BC" w:rsidR="00423942" w:rsidRDefault="214502B6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-60</w:t>
            </w:r>
          </w:p>
        </w:tc>
        <w:tc>
          <w:tcPr>
            <w:tcW w:w="1423" w:type="dxa"/>
          </w:tcPr>
          <w:p w14:paraId="581ACA10" w14:textId="0D16CE28" w:rsidR="00423942" w:rsidRDefault="3DEA5D4A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-60</w:t>
            </w:r>
          </w:p>
        </w:tc>
        <w:tc>
          <w:tcPr>
            <w:tcW w:w="1272" w:type="dxa"/>
          </w:tcPr>
          <w:p w14:paraId="4A1E0AF3" w14:textId="1D34BD6F" w:rsidR="00423942" w:rsidRDefault="4031C46F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14:paraId="2503AFEA" w14:textId="3D50A46E" w:rsidR="00423942" w:rsidRDefault="00423942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3942" w14:paraId="4D4C23BD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2767B4CD" w14:textId="076118D2" w:rsidR="00423942" w:rsidRDefault="00423942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B036</w:t>
            </w:r>
          </w:p>
        </w:tc>
        <w:tc>
          <w:tcPr>
            <w:tcW w:w="1597" w:type="dxa"/>
          </w:tcPr>
          <w:p w14:paraId="008D06D2" w14:textId="19DA39EE" w:rsidR="00423942" w:rsidRDefault="3BA1E38B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Combining Unary Operators with Arithmetic Operations</w:t>
            </w:r>
          </w:p>
        </w:tc>
        <w:tc>
          <w:tcPr>
            <w:tcW w:w="2916" w:type="dxa"/>
          </w:tcPr>
          <w:p w14:paraId="34D72899" w14:textId="695C8A3E" w:rsidR="00423942" w:rsidRDefault="71C61C79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2CB7172">
              <w:rPr>
                <w:color w:val="000000" w:themeColor="text1"/>
                <w:sz w:val="19"/>
                <w:szCs w:val="19"/>
              </w:rPr>
              <w:t>+(-2) * (-3) – ((-4) / (+5))</w:t>
            </w:r>
          </w:p>
        </w:tc>
        <w:tc>
          <w:tcPr>
            <w:tcW w:w="1407" w:type="dxa"/>
          </w:tcPr>
          <w:p w14:paraId="562A6263" w14:textId="37979315" w:rsidR="00423942" w:rsidRDefault="14A08A04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</w:t>
            </w:r>
          </w:p>
        </w:tc>
        <w:tc>
          <w:tcPr>
            <w:tcW w:w="1423" w:type="dxa"/>
          </w:tcPr>
          <w:p w14:paraId="1043587B" w14:textId="637E9C48" w:rsidR="00423942" w:rsidRDefault="30E6E22E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</w:t>
            </w:r>
          </w:p>
        </w:tc>
        <w:tc>
          <w:tcPr>
            <w:tcW w:w="1272" w:type="dxa"/>
          </w:tcPr>
          <w:p w14:paraId="68F0B966" w14:textId="380ADBCB" w:rsidR="00423942" w:rsidRDefault="30E6E22E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14:paraId="71BADF36" w14:textId="0EC75994" w:rsidR="00423942" w:rsidRDefault="00423942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3942" w14:paraId="5B6936CA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9848801" w14:textId="40818B70" w:rsidR="00423942" w:rsidRDefault="00423942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B037</w:t>
            </w:r>
          </w:p>
        </w:tc>
        <w:tc>
          <w:tcPr>
            <w:tcW w:w="1597" w:type="dxa"/>
          </w:tcPr>
          <w:p w14:paraId="0EA2DCD2" w14:textId="0E573FDF" w:rsidR="00423942" w:rsidRDefault="27C874CE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Unary Negation and Addition in Parentheses</w:t>
            </w:r>
          </w:p>
        </w:tc>
        <w:tc>
          <w:tcPr>
            <w:tcW w:w="2916" w:type="dxa"/>
          </w:tcPr>
          <w:p w14:paraId="00A9C6A6" w14:textId="4EDF95F8" w:rsidR="00423942" w:rsidRDefault="61000565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2CB7172">
              <w:rPr>
                <w:color w:val="000000" w:themeColor="text1"/>
                <w:sz w:val="19"/>
                <w:szCs w:val="19"/>
              </w:rPr>
              <w:t>-(+1) + (+2)</w:t>
            </w:r>
          </w:p>
        </w:tc>
        <w:tc>
          <w:tcPr>
            <w:tcW w:w="1407" w:type="dxa"/>
          </w:tcPr>
          <w:p w14:paraId="48875A41" w14:textId="5FDE1398" w:rsidR="00423942" w:rsidRDefault="30E9AD36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3" w:type="dxa"/>
          </w:tcPr>
          <w:p w14:paraId="20E4B563" w14:textId="712E7848" w:rsidR="00423942" w:rsidRDefault="6288A25A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2" w:type="dxa"/>
          </w:tcPr>
          <w:p w14:paraId="52B155B1" w14:textId="45C7EFBA" w:rsidR="00423942" w:rsidRDefault="06B655FE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23942" w14:paraId="74B78593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FEA348F" w14:textId="71A63F1F" w:rsidR="00423942" w:rsidRDefault="00423942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B038</w:t>
            </w:r>
          </w:p>
        </w:tc>
        <w:tc>
          <w:tcPr>
            <w:tcW w:w="1597" w:type="dxa"/>
          </w:tcPr>
          <w:p w14:paraId="4EBCE96D" w14:textId="693818E7" w:rsidR="00423942" w:rsidRDefault="5898B749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 and Addition with Negated Parentheses</w:t>
            </w:r>
          </w:p>
        </w:tc>
        <w:tc>
          <w:tcPr>
            <w:tcW w:w="2916" w:type="dxa"/>
          </w:tcPr>
          <w:p w14:paraId="0FB240E7" w14:textId="7C460550" w:rsidR="00423942" w:rsidRDefault="18662A7A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2CB7172">
              <w:rPr>
                <w:color w:val="000000" w:themeColor="text1"/>
                <w:sz w:val="19"/>
                <w:szCs w:val="19"/>
              </w:rPr>
              <w:t>-(-(-3)) + (-4) + (+5)</w:t>
            </w:r>
          </w:p>
        </w:tc>
        <w:tc>
          <w:tcPr>
            <w:tcW w:w="1407" w:type="dxa"/>
          </w:tcPr>
          <w:p w14:paraId="21D9CF43" w14:textId="5F36F284" w:rsidR="00423942" w:rsidRDefault="30E9AD36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  <w:tc>
          <w:tcPr>
            <w:tcW w:w="1423" w:type="dxa"/>
          </w:tcPr>
          <w:p w14:paraId="319E783F" w14:textId="27BAED2F" w:rsidR="00423942" w:rsidRDefault="2942A89F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  <w:tc>
          <w:tcPr>
            <w:tcW w:w="1272" w:type="dxa"/>
          </w:tcPr>
          <w:p w14:paraId="16F48C04" w14:textId="0B2F27ED" w:rsidR="00423942" w:rsidRDefault="54DA5FE0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23942" w14:paraId="0AC66774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BC41A73" w14:textId="1447FFBB" w:rsidR="00423942" w:rsidRDefault="00423942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B039</w:t>
            </w:r>
          </w:p>
        </w:tc>
        <w:tc>
          <w:tcPr>
            <w:tcW w:w="1597" w:type="dxa"/>
          </w:tcPr>
          <w:p w14:paraId="37608EF5" w14:textId="285E590B" w:rsidR="00423942" w:rsidRDefault="758F7B25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Unary Negation and Exponentiation</w:t>
            </w:r>
          </w:p>
        </w:tc>
        <w:tc>
          <w:tcPr>
            <w:tcW w:w="2916" w:type="dxa"/>
          </w:tcPr>
          <w:p w14:paraId="25342E70" w14:textId="39F46A63" w:rsidR="00423942" w:rsidRDefault="35CC6212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2CB7172">
              <w:rPr>
                <w:color w:val="000000" w:themeColor="text1"/>
                <w:sz w:val="19"/>
                <w:szCs w:val="19"/>
              </w:rPr>
              <w:t>+2 ^ (-3)</w:t>
            </w:r>
          </w:p>
        </w:tc>
        <w:tc>
          <w:tcPr>
            <w:tcW w:w="1407" w:type="dxa"/>
          </w:tcPr>
          <w:p w14:paraId="227F9C29" w14:textId="61B51066" w:rsidR="00423942" w:rsidRDefault="6C749EF3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.125</w:t>
            </w:r>
          </w:p>
        </w:tc>
        <w:tc>
          <w:tcPr>
            <w:tcW w:w="1423" w:type="dxa"/>
          </w:tcPr>
          <w:p w14:paraId="20D0F2AC" w14:textId="7D509FD6" w:rsidR="00423942" w:rsidRDefault="6BE3A663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.125</w:t>
            </w:r>
          </w:p>
        </w:tc>
        <w:tc>
          <w:tcPr>
            <w:tcW w:w="1272" w:type="dxa"/>
          </w:tcPr>
          <w:p w14:paraId="6401793F" w14:textId="598907A7" w:rsidR="00423942" w:rsidRDefault="2D104F6A" w:rsidP="0042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23942" w14:paraId="372F264A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238DFCE9" w14:textId="5CFAABD7" w:rsidR="00423942" w:rsidRDefault="00423942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B040</w:t>
            </w:r>
          </w:p>
        </w:tc>
        <w:tc>
          <w:tcPr>
            <w:tcW w:w="1597" w:type="dxa"/>
          </w:tcPr>
          <w:p w14:paraId="548E027B" w14:textId="1839CD69" w:rsidR="00423942" w:rsidRDefault="4ADF158D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Combining Unary Operators with Parentheses</w:t>
            </w:r>
          </w:p>
        </w:tc>
        <w:tc>
          <w:tcPr>
            <w:tcW w:w="2916" w:type="dxa"/>
          </w:tcPr>
          <w:p w14:paraId="057A0692" w14:textId="1B374D6C" w:rsidR="00423942" w:rsidRDefault="714DAE80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2CB7172">
              <w:rPr>
                <w:color w:val="000000" w:themeColor="text1"/>
                <w:sz w:val="19"/>
                <w:szCs w:val="19"/>
              </w:rPr>
              <w:t>-(+2) * (+3) - (-4) / (-5)</w:t>
            </w:r>
          </w:p>
        </w:tc>
        <w:tc>
          <w:tcPr>
            <w:tcW w:w="1407" w:type="dxa"/>
          </w:tcPr>
          <w:p w14:paraId="30719518" w14:textId="7ADED324" w:rsidR="00423942" w:rsidRDefault="48BE49DC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-6.8</w:t>
            </w:r>
          </w:p>
        </w:tc>
        <w:tc>
          <w:tcPr>
            <w:tcW w:w="1423" w:type="dxa"/>
          </w:tcPr>
          <w:p w14:paraId="55E00327" w14:textId="1B7EF1D3" w:rsidR="00423942" w:rsidRDefault="7EE2F150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-6.8</w:t>
            </w:r>
          </w:p>
        </w:tc>
        <w:tc>
          <w:tcPr>
            <w:tcW w:w="1272" w:type="dxa"/>
          </w:tcPr>
          <w:p w14:paraId="271E529D" w14:textId="598C01D9" w:rsidR="00423942" w:rsidRDefault="5E8C89C7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975C7" w14:paraId="0479D125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262B3BD" w14:textId="7B376D95" w:rsidR="008975C7" w:rsidRDefault="008975C7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B041</w:t>
            </w:r>
          </w:p>
        </w:tc>
        <w:tc>
          <w:tcPr>
            <w:tcW w:w="1597" w:type="dxa"/>
          </w:tcPr>
          <w:p w14:paraId="790BF249" w14:textId="2BC4B455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Unmatched Parentheses</w:t>
            </w:r>
          </w:p>
        </w:tc>
        <w:tc>
          <w:tcPr>
            <w:tcW w:w="2916" w:type="dxa"/>
          </w:tcPr>
          <w:p w14:paraId="328DF645" w14:textId="2B170B38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2CB7172">
              <w:rPr>
                <w:color w:val="000000" w:themeColor="text1"/>
                <w:sz w:val="19"/>
                <w:szCs w:val="19"/>
              </w:rPr>
              <w:t>2 * (4 + 3 - 1</w:t>
            </w:r>
          </w:p>
        </w:tc>
        <w:tc>
          <w:tcPr>
            <w:tcW w:w="1407" w:type="dxa"/>
          </w:tcPr>
          <w:p w14:paraId="200DC80E" w14:textId="4FD7B8B9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Grouping Symbols</w:t>
            </w:r>
          </w:p>
        </w:tc>
        <w:tc>
          <w:tcPr>
            <w:tcW w:w="1423" w:type="dxa"/>
          </w:tcPr>
          <w:p w14:paraId="7A6B3839" w14:textId="313C1FED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Grouping Symbols</w:t>
            </w:r>
          </w:p>
        </w:tc>
        <w:tc>
          <w:tcPr>
            <w:tcW w:w="1272" w:type="dxa"/>
          </w:tcPr>
          <w:p w14:paraId="28103246" w14:textId="3DEEB655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975C7" w14:paraId="2C1BB5A5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299CFFEE" w14:textId="163D07A8" w:rsidR="008975C7" w:rsidRDefault="008975C7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B042</w:t>
            </w:r>
          </w:p>
        </w:tc>
        <w:tc>
          <w:tcPr>
            <w:tcW w:w="1597" w:type="dxa"/>
          </w:tcPr>
          <w:p w14:paraId="4D7CC25F" w14:textId="7299F58F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Operators Without Operands</w:t>
            </w:r>
          </w:p>
        </w:tc>
        <w:tc>
          <w:tcPr>
            <w:tcW w:w="2916" w:type="dxa"/>
          </w:tcPr>
          <w:p w14:paraId="2992A04B" w14:textId="65D20BC9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2CB7172">
              <w:rPr>
                <w:color w:val="000000" w:themeColor="text1"/>
                <w:sz w:val="19"/>
                <w:szCs w:val="19"/>
              </w:rPr>
              <w:t>* 5 + 2</w:t>
            </w:r>
          </w:p>
        </w:tc>
        <w:tc>
          <w:tcPr>
            <w:tcW w:w="1407" w:type="dxa"/>
          </w:tcPr>
          <w:p w14:paraId="707FC7FB" w14:textId="73FCBE6A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423" w:type="dxa"/>
          </w:tcPr>
          <w:p w14:paraId="27C1CEDE" w14:textId="7120D197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61A733A8" w14:textId="64BB4455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975C7" w14:paraId="1C9DDB70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8E1A1BF" w14:textId="0CAE29C0" w:rsidR="008975C7" w:rsidRDefault="008975C7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B043</w:t>
            </w:r>
          </w:p>
        </w:tc>
        <w:tc>
          <w:tcPr>
            <w:tcW w:w="1597" w:type="dxa"/>
          </w:tcPr>
          <w:p w14:paraId="08011E05" w14:textId="0882E068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Incorrect Operator Usage</w:t>
            </w:r>
          </w:p>
        </w:tc>
        <w:tc>
          <w:tcPr>
            <w:tcW w:w="2916" w:type="dxa"/>
          </w:tcPr>
          <w:p w14:paraId="6A229B4F" w14:textId="5FA6A64D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2CB7172">
              <w:rPr>
                <w:color w:val="000000" w:themeColor="text1"/>
                <w:sz w:val="19"/>
                <w:szCs w:val="19"/>
              </w:rPr>
              <w:t>4 / 0</w:t>
            </w:r>
          </w:p>
        </w:tc>
        <w:tc>
          <w:tcPr>
            <w:tcW w:w="1407" w:type="dxa"/>
          </w:tcPr>
          <w:p w14:paraId="54287E21" w14:textId="110DA5B9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Division by Zero Error</w:t>
            </w:r>
          </w:p>
        </w:tc>
        <w:tc>
          <w:tcPr>
            <w:tcW w:w="1423" w:type="dxa"/>
          </w:tcPr>
          <w:p w14:paraId="53040140" w14:textId="6FAF0AEF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Division by Zero Error</w:t>
            </w:r>
          </w:p>
        </w:tc>
        <w:tc>
          <w:tcPr>
            <w:tcW w:w="1272" w:type="dxa"/>
          </w:tcPr>
          <w:p w14:paraId="0C032D98" w14:textId="4EE31115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975C7" w14:paraId="464C6918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BDE6BDF" w14:textId="5CC30660" w:rsidR="008975C7" w:rsidRDefault="008975C7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B044</w:t>
            </w:r>
          </w:p>
        </w:tc>
        <w:tc>
          <w:tcPr>
            <w:tcW w:w="1597" w:type="dxa"/>
          </w:tcPr>
          <w:p w14:paraId="2FEA76AB" w14:textId="5ACDDBFF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Missing Operator</w:t>
            </w:r>
          </w:p>
        </w:tc>
        <w:tc>
          <w:tcPr>
            <w:tcW w:w="2916" w:type="dxa"/>
          </w:tcPr>
          <w:p w14:paraId="2FB144A5" w14:textId="01EF9670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2CB7172">
              <w:rPr>
                <w:color w:val="000000" w:themeColor="text1"/>
                <w:sz w:val="19"/>
                <w:szCs w:val="19"/>
              </w:rPr>
              <w:t>5 (2 + 3)</w:t>
            </w:r>
          </w:p>
        </w:tc>
        <w:tc>
          <w:tcPr>
            <w:tcW w:w="1407" w:type="dxa"/>
          </w:tcPr>
          <w:p w14:paraId="37AC4109" w14:textId="614022C9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423" w:type="dxa"/>
          </w:tcPr>
          <w:p w14:paraId="420CC70E" w14:textId="6E05C25D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769E6CDE" w14:textId="7965C7AF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975C7" w14:paraId="4130536D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37F0D57" w14:textId="7CA8BFE9" w:rsidR="008975C7" w:rsidRDefault="008975C7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B045</w:t>
            </w:r>
          </w:p>
        </w:tc>
        <w:tc>
          <w:tcPr>
            <w:tcW w:w="1597" w:type="dxa"/>
          </w:tcPr>
          <w:p w14:paraId="13BF8EBF" w14:textId="06A52E93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Characters</w:t>
            </w:r>
          </w:p>
        </w:tc>
        <w:tc>
          <w:tcPr>
            <w:tcW w:w="2916" w:type="dxa"/>
          </w:tcPr>
          <w:p w14:paraId="2BE3ED17" w14:textId="621CD5F4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14E35D97">
              <w:rPr>
                <w:color w:val="000000" w:themeColor="text1"/>
                <w:sz w:val="19"/>
                <w:szCs w:val="19"/>
              </w:rPr>
              <w:t>7 &amp; 3</w:t>
            </w:r>
          </w:p>
        </w:tc>
        <w:tc>
          <w:tcPr>
            <w:tcW w:w="1407" w:type="dxa"/>
          </w:tcPr>
          <w:p w14:paraId="51C8EE7B" w14:textId="3F370227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423" w:type="dxa"/>
          </w:tcPr>
          <w:p w14:paraId="6FED0DA8" w14:textId="0207ABA5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5DD6B69D" w14:textId="05F811A8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975C7" w14:paraId="286E4205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FF82C9B" w14:textId="01CA9B74" w:rsidR="008975C7" w:rsidRDefault="008975C7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B046</w:t>
            </w:r>
          </w:p>
        </w:tc>
        <w:tc>
          <w:tcPr>
            <w:tcW w:w="1597" w:type="dxa"/>
          </w:tcPr>
          <w:p w14:paraId="64A5F7B4" w14:textId="62158FBA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Mismatched Parentheses</w:t>
            </w:r>
          </w:p>
        </w:tc>
        <w:tc>
          <w:tcPr>
            <w:tcW w:w="2916" w:type="dxa"/>
          </w:tcPr>
          <w:p w14:paraId="661AA6B6" w14:textId="0FCD6CE7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3BC01EF8">
              <w:rPr>
                <w:color w:val="000000" w:themeColor="text1"/>
                <w:sz w:val="19"/>
                <w:szCs w:val="19"/>
              </w:rPr>
              <w:t>(((3 + 4) - 2) + (1)</w:t>
            </w:r>
          </w:p>
        </w:tc>
        <w:tc>
          <w:tcPr>
            <w:tcW w:w="1407" w:type="dxa"/>
          </w:tcPr>
          <w:p w14:paraId="459BE99C" w14:textId="42DD38E6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Grouping Symbols</w:t>
            </w:r>
          </w:p>
        </w:tc>
        <w:tc>
          <w:tcPr>
            <w:tcW w:w="1423" w:type="dxa"/>
          </w:tcPr>
          <w:p w14:paraId="3C83D757" w14:textId="1D8230B0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Grouping Symbols</w:t>
            </w:r>
          </w:p>
        </w:tc>
        <w:tc>
          <w:tcPr>
            <w:tcW w:w="1272" w:type="dxa"/>
          </w:tcPr>
          <w:p w14:paraId="39DFD52B" w14:textId="30226A3B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975C7" w14:paraId="6415DC32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A8215D7" w14:textId="36685C95" w:rsidR="008975C7" w:rsidRDefault="008975C7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lastRenderedPageBreak/>
              <w:t>B047</w:t>
            </w:r>
          </w:p>
        </w:tc>
        <w:tc>
          <w:tcPr>
            <w:tcW w:w="1597" w:type="dxa"/>
          </w:tcPr>
          <w:p w14:paraId="6320FBDB" w14:textId="2005A72E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Operator Usage</w:t>
            </w:r>
          </w:p>
        </w:tc>
        <w:tc>
          <w:tcPr>
            <w:tcW w:w="2916" w:type="dxa"/>
          </w:tcPr>
          <w:p w14:paraId="576CD77F" w14:textId="3612FF4C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3BC01EF8">
              <w:rPr>
                <w:color w:val="000000" w:themeColor="text1"/>
                <w:sz w:val="19"/>
                <w:szCs w:val="19"/>
              </w:rPr>
              <w:t>((5 + 2) / (3 * 0))</w:t>
            </w:r>
          </w:p>
        </w:tc>
        <w:tc>
          <w:tcPr>
            <w:tcW w:w="1407" w:type="dxa"/>
          </w:tcPr>
          <w:p w14:paraId="04C51034" w14:textId="4AB5924D" w:rsidR="008975C7" w:rsidRDefault="4D41EA7A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Division by Zero</w:t>
            </w:r>
          </w:p>
        </w:tc>
        <w:tc>
          <w:tcPr>
            <w:tcW w:w="1423" w:type="dxa"/>
          </w:tcPr>
          <w:p w14:paraId="065A6FA0" w14:textId="16FDD284" w:rsidR="008975C7" w:rsidRDefault="4D41EA7A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Division by Zero</w:t>
            </w:r>
          </w:p>
        </w:tc>
        <w:tc>
          <w:tcPr>
            <w:tcW w:w="1272" w:type="dxa"/>
          </w:tcPr>
          <w:p w14:paraId="51EDDBA9" w14:textId="009F5078" w:rsidR="008975C7" w:rsidRDefault="4D41EA7A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975C7" w14:paraId="57FEE95B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42C3AF8" w14:textId="46B4F19E" w:rsidR="008975C7" w:rsidRDefault="008975C7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B048</w:t>
            </w:r>
          </w:p>
        </w:tc>
        <w:tc>
          <w:tcPr>
            <w:tcW w:w="1597" w:type="dxa"/>
          </w:tcPr>
          <w:p w14:paraId="047CD9F9" w14:textId="3B271B35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Operator Sequence</w:t>
            </w:r>
          </w:p>
        </w:tc>
        <w:tc>
          <w:tcPr>
            <w:tcW w:w="2916" w:type="dxa"/>
          </w:tcPr>
          <w:p w14:paraId="5A0B8AD7" w14:textId="54F38829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3BC01EF8">
              <w:rPr>
                <w:color w:val="000000" w:themeColor="text1"/>
                <w:sz w:val="19"/>
                <w:szCs w:val="19"/>
              </w:rPr>
              <w:t>((2 -) 1 + 3)</w:t>
            </w:r>
          </w:p>
        </w:tc>
        <w:tc>
          <w:tcPr>
            <w:tcW w:w="1407" w:type="dxa"/>
          </w:tcPr>
          <w:p w14:paraId="6085EB54" w14:textId="39C14791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Operators must have spaces</w:t>
            </w:r>
          </w:p>
        </w:tc>
        <w:tc>
          <w:tcPr>
            <w:tcW w:w="1423" w:type="dxa"/>
          </w:tcPr>
          <w:p w14:paraId="27FA5A6A" w14:textId="68C9F4A6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Operators must have</w:t>
            </w:r>
          </w:p>
          <w:p w14:paraId="314C718D" w14:textId="2C4178D4" w:rsidR="008975C7" w:rsidRDefault="00804E43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spaces</w:t>
            </w:r>
          </w:p>
        </w:tc>
        <w:tc>
          <w:tcPr>
            <w:tcW w:w="1272" w:type="dxa"/>
          </w:tcPr>
          <w:p w14:paraId="7C3D8490" w14:textId="027B5BF8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975C7" w14:paraId="650D8DDF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B0786ED" w14:textId="75D6A9AB" w:rsidR="008975C7" w:rsidRDefault="008975C7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B049</w:t>
            </w:r>
          </w:p>
        </w:tc>
        <w:tc>
          <w:tcPr>
            <w:tcW w:w="1597" w:type="dxa"/>
          </w:tcPr>
          <w:p w14:paraId="50548255" w14:textId="674194F5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Missing Operand</w:t>
            </w:r>
          </w:p>
        </w:tc>
        <w:tc>
          <w:tcPr>
            <w:tcW w:w="2916" w:type="dxa"/>
          </w:tcPr>
          <w:p w14:paraId="4FB82ED9" w14:textId="6E09A453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3BC01EF8">
              <w:rPr>
                <w:color w:val="000000" w:themeColor="text1"/>
                <w:sz w:val="19"/>
                <w:szCs w:val="19"/>
              </w:rPr>
              <w:t xml:space="preserve">((4 * 2) + </w:t>
            </w:r>
            <w:proofErr w:type="gramStart"/>
            <w:r w:rsidRPr="3BC01EF8">
              <w:rPr>
                <w:color w:val="000000" w:themeColor="text1"/>
                <w:sz w:val="19"/>
                <w:szCs w:val="19"/>
              </w:rPr>
              <w:t>( -</w:t>
            </w:r>
            <w:proofErr w:type="gramEnd"/>
            <w:r w:rsidRPr="3BC01EF8">
              <w:rPr>
                <w:color w:val="000000" w:themeColor="text1"/>
                <w:sz w:val="19"/>
                <w:szCs w:val="19"/>
              </w:rPr>
              <w:t xml:space="preserve"> ))</w:t>
            </w:r>
          </w:p>
        </w:tc>
        <w:tc>
          <w:tcPr>
            <w:tcW w:w="1407" w:type="dxa"/>
          </w:tcPr>
          <w:p w14:paraId="687C2048" w14:textId="2C2EDF0D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423" w:type="dxa"/>
          </w:tcPr>
          <w:p w14:paraId="676B40B5" w14:textId="7DDDB78A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5EE92930" w14:textId="3543C474" w:rsidR="008975C7" w:rsidRDefault="008975C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975C7" w14:paraId="08110A11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1F897D4" w14:textId="0492EF2F" w:rsidR="008975C7" w:rsidRDefault="008975C7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B050</w:t>
            </w:r>
          </w:p>
        </w:tc>
        <w:tc>
          <w:tcPr>
            <w:tcW w:w="1597" w:type="dxa"/>
          </w:tcPr>
          <w:p w14:paraId="1E4E0997" w14:textId="71DEF646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Characters</w:t>
            </w:r>
          </w:p>
        </w:tc>
        <w:tc>
          <w:tcPr>
            <w:tcW w:w="2916" w:type="dxa"/>
          </w:tcPr>
          <w:p w14:paraId="711BEDDD" w14:textId="09567DE6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3BC01EF8">
              <w:rPr>
                <w:color w:val="000000" w:themeColor="text1"/>
                <w:sz w:val="19"/>
                <w:szCs w:val="19"/>
              </w:rPr>
              <w:t>((7 * 3) @ 2)</w:t>
            </w:r>
          </w:p>
        </w:tc>
        <w:tc>
          <w:tcPr>
            <w:tcW w:w="1407" w:type="dxa"/>
          </w:tcPr>
          <w:p w14:paraId="1A087754" w14:textId="2ADDB20D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423" w:type="dxa"/>
          </w:tcPr>
          <w:p w14:paraId="66524AFF" w14:textId="35FA220F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5E40CDC3" w14:textId="1DD6F9EA" w:rsidR="008975C7" w:rsidRDefault="008975C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53F87" w14:paraId="4B181553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4D0051B" w14:textId="3D7197EF" w:rsidR="00C53F87" w:rsidRDefault="00C53F87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B051</w:t>
            </w:r>
          </w:p>
        </w:tc>
        <w:tc>
          <w:tcPr>
            <w:tcW w:w="1597" w:type="dxa"/>
          </w:tcPr>
          <w:p w14:paraId="6EE1415E" w14:textId="3483C684" w:rsidR="00C53F87" w:rsidRDefault="00C53F8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Missing Operand</w:t>
            </w:r>
          </w:p>
        </w:tc>
        <w:tc>
          <w:tcPr>
            <w:tcW w:w="2916" w:type="dxa"/>
          </w:tcPr>
          <w:p w14:paraId="49DC917D" w14:textId="08BA823B" w:rsidR="00C53F87" w:rsidRDefault="00C53F8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proofErr w:type="gramStart"/>
            <w:r w:rsidRPr="5E76B889">
              <w:rPr>
                <w:color w:val="000000" w:themeColor="text1"/>
                <w:sz w:val="19"/>
                <w:szCs w:val="19"/>
              </w:rPr>
              <w:t>-( )</w:t>
            </w:r>
            <w:proofErr w:type="gramEnd"/>
            <w:r w:rsidRPr="5E76B889">
              <w:rPr>
                <w:color w:val="000000" w:themeColor="text1"/>
                <w:sz w:val="19"/>
                <w:szCs w:val="19"/>
              </w:rPr>
              <w:t xml:space="preserve"> + 5</w:t>
            </w:r>
          </w:p>
        </w:tc>
        <w:tc>
          <w:tcPr>
            <w:tcW w:w="1407" w:type="dxa"/>
          </w:tcPr>
          <w:p w14:paraId="53BC9D15" w14:textId="7EE03779" w:rsidR="00C53F87" w:rsidRDefault="00C53F8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423" w:type="dxa"/>
          </w:tcPr>
          <w:p w14:paraId="39F46520" w14:textId="303BA6F9" w:rsidR="00C53F87" w:rsidRDefault="00C53F8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28A478CB" w14:textId="6B2CD72E" w:rsidR="00C53F87" w:rsidRDefault="00C53F8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53F87" w14:paraId="7A3797DD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25C57A7" w14:textId="134CCFEF" w:rsidR="00C53F87" w:rsidRDefault="00C53F87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B052</w:t>
            </w:r>
          </w:p>
        </w:tc>
        <w:tc>
          <w:tcPr>
            <w:tcW w:w="1597" w:type="dxa"/>
          </w:tcPr>
          <w:p w14:paraId="65280A3E" w14:textId="6D24D1B8" w:rsidR="00C53F87" w:rsidRDefault="00F201B5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Parenthesis </w:t>
            </w:r>
            <w:r w:rsidR="00C53F87">
              <w:t>without Internals</w:t>
            </w:r>
          </w:p>
        </w:tc>
        <w:tc>
          <w:tcPr>
            <w:tcW w:w="2916" w:type="dxa"/>
          </w:tcPr>
          <w:p w14:paraId="62F00D25" w14:textId="2DAA8782" w:rsidR="00C53F87" w:rsidRDefault="00C53F8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proofErr w:type="gramStart"/>
            <w:r w:rsidRPr="5E76B889">
              <w:rPr>
                <w:color w:val="000000" w:themeColor="text1"/>
                <w:sz w:val="19"/>
                <w:szCs w:val="19"/>
              </w:rPr>
              <w:t>( )</w:t>
            </w:r>
            <w:proofErr w:type="gramEnd"/>
            <w:r w:rsidRPr="5E76B889">
              <w:rPr>
                <w:color w:val="000000" w:themeColor="text1"/>
                <w:sz w:val="19"/>
                <w:szCs w:val="19"/>
              </w:rPr>
              <w:t xml:space="preserve"> + 5 + 2</w:t>
            </w:r>
          </w:p>
        </w:tc>
        <w:tc>
          <w:tcPr>
            <w:tcW w:w="1407" w:type="dxa"/>
          </w:tcPr>
          <w:p w14:paraId="2D7A5666" w14:textId="67AA26FC" w:rsidR="00C53F87" w:rsidRDefault="00C53F8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Parenthesis</w:t>
            </w:r>
          </w:p>
        </w:tc>
        <w:tc>
          <w:tcPr>
            <w:tcW w:w="1423" w:type="dxa"/>
          </w:tcPr>
          <w:p w14:paraId="2F969FDA" w14:textId="3BF7C50D" w:rsidR="00C53F87" w:rsidRDefault="00C53F8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Parenthesis</w:t>
            </w:r>
          </w:p>
        </w:tc>
        <w:tc>
          <w:tcPr>
            <w:tcW w:w="1272" w:type="dxa"/>
          </w:tcPr>
          <w:p w14:paraId="68E8BA59" w14:textId="53655B94" w:rsidR="00C53F87" w:rsidRDefault="00C53F8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53F87" w14:paraId="18408A8F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78CFC86" w14:textId="27469620" w:rsidR="00C53F87" w:rsidRDefault="00C53F87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B053</w:t>
            </w:r>
          </w:p>
        </w:tc>
        <w:tc>
          <w:tcPr>
            <w:tcW w:w="1597" w:type="dxa"/>
          </w:tcPr>
          <w:p w14:paraId="4CFCB002" w14:textId="73C37193" w:rsidR="00C53F87" w:rsidRDefault="00C53F87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Unary Operator </w:t>
            </w:r>
            <w:r w:rsidR="00F72F01">
              <w:t>Negation</w:t>
            </w:r>
          </w:p>
        </w:tc>
        <w:tc>
          <w:tcPr>
            <w:tcW w:w="2916" w:type="dxa"/>
          </w:tcPr>
          <w:p w14:paraId="6C531F95" w14:textId="7F18F72D" w:rsidR="00C53F87" w:rsidRDefault="00F72F01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>
              <w:rPr>
                <w:color w:val="000000" w:themeColor="text1"/>
                <w:sz w:val="19"/>
                <w:szCs w:val="19"/>
              </w:rPr>
              <w:t>-(14 / 2</w:t>
            </w:r>
            <w:r w:rsidR="00DE09F0">
              <w:rPr>
                <w:color w:val="000000" w:themeColor="text1"/>
                <w:sz w:val="19"/>
                <w:szCs w:val="19"/>
              </w:rPr>
              <w:t>)</w:t>
            </w:r>
            <w:r>
              <w:rPr>
                <w:color w:val="000000" w:themeColor="text1"/>
                <w:sz w:val="19"/>
                <w:szCs w:val="19"/>
              </w:rPr>
              <w:t xml:space="preserve"> + (15 % 3)</w:t>
            </w:r>
          </w:p>
        </w:tc>
        <w:tc>
          <w:tcPr>
            <w:tcW w:w="1407" w:type="dxa"/>
          </w:tcPr>
          <w:p w14:paraId="5A047DDA" w14:textId="2CCAADAA" w:rsidR="00C53F87" w:rsidRPr="00067D61" w:rsidRDefault="00067D61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-7</w:t>
            </w:r>
          </w:p>
        </w:tc>
        <w:tc>
          <w:tcPr>
            <w:tcW w:w="1423" w:type="dxa"/>
          </w:tcPr>
          <w:p w14:paraId="285FB195" w14:textId="07E39F44" w:rsidR="00C53F87" w:rsidRDefault="002573C0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067D61">
              <w:t>7</w:t>
            </w:r>
          </w:p>
        </w:tc>
        <w:tc>
          <w:tcPr>
            <w:tcW w:w="1272" w:type="dxa"/>
          </w:tcPr>
          <w:p w14:paraId="7B051B94" w14:textId="4CE8D5F1" w:rsidR="00C53F87" w:rsidRDefault="002573C0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53F87" w14:paraId="3BE7947F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D6659C8" w14:textId="07FFA37D" w:rsidR="00C53F87" w:rsidRDefault="00C53F87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B054</w:t>
            </w:r>
          </w:p>
        </w:tc>
        <w:tc>
          <w:tcPr>
            <w:tcW w:w="1597" w:type="dxa"/>
          </w:tcPr>
          <w:p w14:paraId="40E0C48F" w14:textId="68640274" w:rsidR="00C53F87" w:rsidRDefault="00C53F8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Characters</w:t>
            </w:r>
          </w:p>
        </w:tc>
        <w:tc>
          <w:tcPr>
            <w:tcW w:w="2916" w:type="dxa"/>
          </w:tcPr>
          <w:p w14:paraId="3B182971" w14:textId="7072B736" w:rsidR="00C53F87" w:rsidRDefault="00C53F8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3DD0B5BE">
              <w:rPr>
                <w:color w:val="000000" w:themeColor="text1"/>
                <w:sz w:val="19"/>
                <w:szCs w:val="19"/>
              </w:rPr>
              <w:t>[1] + 4(5)</w:t>
            </w:r>
          </w:p>
        </w:tc>
        <w:tc>
          <w:tcPr>
            <w:tcW w:w="1407" w:type="dxa"/>
          </w:tcPr>
          <w:p w14:paraId="2B62392D" w14:textId="5414FB92" w:rsidR="00C53F87" w:rsidRDefault="00C53F8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423" w:type="dxa"/>
          </w:tcPr>
          <w:p w14:paraId="7C76A7B8" w14:textId="5A5BDC54" w:rsidR="00C53F87" w:rsidRDefault="00C53F8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3660A433" w14:textId="3E93600C" w:rsidR="00C53F87" w:rsidRDefault="00C53F87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53F87" w14:paraId="39DE11F9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109FE13" w14:textId="3529AC81" w:rsidR="00C53F87" w:rsidRDefault="00C53F87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B055</w:t>
            </w:r>
          </w:p>
        </w:tc>
        <w:tc>
          <w:tcPr>
            <w:tcW w:w="1597" w:type="dxa"/>
          </w:tcPr>
          <w:p w14:paraId="4E6AD431" w14:textId="5FE48831" w:rsidR="00C53F87" w:rsidRDefault="3D7E6866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Characters</w:t>
            </w:r>
          </w:p>
        </w:tc>
        <w:tc>
          <w:tcPr>
            <w:tcW w:w="2916" w:type="dxa"/>
          </w:tcPr>
          <w:p w14:paraId="3255E134" w14:textId="60AC9B7A" w:rsidR="00C53F87" w:rsidRDefault="3D7E6866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47F30D92">
              <w:rPr>
                <w:color w:val="000000" w:themeColor="text1"/>
                <w:sz w:val="19"/>
                <w:szCs w:val="19"/>
              </w:rPr>
              <w:t>e * -e + E</w:t>
            </w:r>
          </w:p>
        </w:tc>
        <w:tc>
          <w:tcPr>
            <w:tcW w:w="1407" w:type="dxa"/>
          </w:tcPr>
          <w:p w14:paraId="673F75D5" w14:textId="51B9521E" w:rsidR="00C53F87" w:rsidRDefault="3D7E6866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423" w:type="dxa"/>
          </w:tcPr>
          <w:p w14:paraId="1657B8F4" w14:textId="3A0C17B2" w:rsidR="00C53F87" w:rsidRDefault="3D7E6866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34DF9860" w14:textId="281B45C5" w:rsidR="00C53F87" w:rsidRDefault="00067D61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53F87" w14:paraId="533252F8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C5E280B" w14:textId="13B35FF4" w:rsidR="00C53F87" w:rsidRDefault="00C53F87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B056</w:t>
            </w:r>
          </w:p>
        </w:tc>
        <w:tc>
          <w:tcPr>
            <w:tcW w:w="1597" w:type="dxa"/>
          </w:tcPr>
          <w:p w14:paraId="0FA3F188" w14:textId="1C87BFD1" w:rsidR="00C53F87" w:rsidRDefault="7151D5F6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Characters</w:t>
            </w:r>
          </w:p>
        </w:tc>
        <w:tc>
          <w:tcPr>
            <w:tcW w:w="2916" w:type="dxa"/>
          </w:tcPr>
          <w:p w14:paraId="2143B689" w14:textId="2889F8AC" w:rsidR="00C53F87" w:rsidRDefault="7151D5F6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1BE6822A">
              <w:rPr>
                <w:color w:val="000000" w:themeColor="text1"/>
                <w:sz w:val="19"/>
                <w:szCs w:val="19"/>
              </w:rPr>
              <w:t xml:space="preserve">2 + p </w:t>
            </w:r>
            <w:proofErr w:type="spellStart"/>
            <w:r w:rsidRPr="1BE6822A">
              <w:rPr>
                <w:color w:val="000000" w:themeColor="text1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1407" w:type="dxa"/>
          </w:tcPr>
          <w:p w14:paraId="6E934102" w14:textId="59A2C9A1" w:rsidR="00C53F87" w:rsidRDefault="7151D5F6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423" w:type="dxa"/>
          </w:tcPr>
          <w:p w14:paraId="23756AD2" w14:textId="291057D0" w:rsidR="00C53F87" w:rsidRDefault="7151D5F6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3FBB0483" w14:textId="4EC11956" w:rsidR="00C53F87" w:rsidRDefault="7151D5F6" w:rsidP="0089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53F87" w14:paraId="6EB4AD73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9A1021B" w14:textId="62D5BCA3" w:rsidR="00C53F87" w:rsidRDefault="00C53F87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B057</w:t>
            </w:r>
          </w:p>
        </w:tc>
        <w:tc>
          <w:tcPr>
            <w:tcW w:w="1597" w:type="dxa"/>
          </w:tcPr>
          <w:p w14:paraId="2515E720" w14:textId="2D45A8D2" w:rsidR="00C53F87" w:rsidRDefault="06693444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of Operations (multiplication vs exponentiation)</w:t>
            </w:r>
          </w:p>
        </w:tc>
        <w:tc>
          <w:tcPr>
            <w:tcW w:w="2916" w:type="dxa"/>
          </w:tcPr>
          <w:p w14:paraId="11837F9E" w14:textId="02A6B9BE" w:rsidR="00C53F87" w:rsidRDefault="06693444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DDD9F97">
              <w:rPr>
                <w:color w:val="000000" w:themeColor="text1"/>
                <w:sz w:val="19"/>
                <w:szCs w:val="19"/>
              </w:rPr>
              <w:t xml:space="preserve">2 * </w:t>
            </w:r>
            <w:r w:rsidRPr="7211BA20">
              <w:rPr>
                <w:color w:val="000000" w:themeColor="text1"/>
                <w:sz w:val="19"/>
                <w:szCs w:val="19"/>
              </w:rPr>
              <w:t>4 ^ 2</w:t>
            </w:r>
          </w:p>
        </w:tc>
        <w:tc>
          <w:tcPr>
            <w:tcW w:w="1407" w:type="dxa"/>
          </w:tcPr>
          <w:p w14:paraId="17A7BD7E" w14:textId="664F509C" w:rsidR="00C53F87" w:rsidRDefault="06693444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23" w:type="dxa"/>
          </w:tcPr>
          <w:p w14:paraId="20CE49A9" w14:textId="184D6627" w:rsidR="00C53F87" w:rsidRDefault="00D27A69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272" w:type="dxa"/>
          </w:tcPr>
          <w:p w14:paraId="04524BE0" w14:textId="6792B37D" w:rsidR="00C53F87" w:rsidRDefault="00D27A69" w:rsidP="0089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87BC4" w14:paraId="54686A19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4286832" w14:textId="3B231ECD" w:rsidR="00587BC4" w:rsidRDefault="00587BC4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B058</w:t>
            </w:r>
          </w:p>
        </w:tc>
        <w:tc>
          <w:tcPr>
            <w:tcW w:w="1597" w:type="dxa"/>
          </w:tcPr>
          <w:p w14:paraId="2C40A694" w14:textId="5CEA751C" w:rsidR="00587BC4" w:rsidRDefault="00587BC4" w:rsidP="0058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Characters (Decimals)</w:t>
            </w:r>
          </w:p>
        </w:tc>
        <w:tc>
          <w:tcPr>
            <w:tcW w:w="2916" w:type="dxa"/>
          </w:tcPr>
          <w:p w14:paraId="7AF0C5CD" w14:textId="3A5967A5" w:rsidR="00587BC4" w:rsidRDefault="00587BC4" w:rsidP="0058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1BFDE41F">
              <w:rPr>
                <w:color w:val="000000" w:themeColor="text1"/>
                <w:sz w:val="19"/>
                <w:szCs w:val="19"/>
              </w:rPr>
              <w:t xml:space="preserve">15 * 1.5 </w:t>
            </w:r>
          </w:p>
        </w:tc>
        <w:tc>
          <w:tcPr>
            <w:tcW w:w="1407" w:type="dxa"/>
          </w:tcPr>
          <w:p w14:paraId="14705DB5" w14:textId="7BAA3447" w:rsidR="00587BC4" w:rsidRDefault="00587BC4" w:rsidP="0058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423" w:type="dxa"/>
          </w:tcPr>
          <w:p w14:paraId="47BE8B1E" w14:textId="4CFE366E" w:rsidR="00587BC4" w:rsidRDefault="00587BC4" w:rsidP="0058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6FF4FBC6" w14:textId="272F7593" w:rsidR="00587BC4" w:rsidRDefault="00D27A69" w:rsidP="0058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87BC4" w14:paraId="45710C51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BFE8142" w14:textId="554E8D50" w:rsidR="00587BC4" w:rsidRDefault="00587BC4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B059</w:t>
            </w:r>
          </w:p>
        </w:tc>
        <w:tc>
          <w:tcPr>
            <w:tcW w:w="1597" w:type="dxa"/>
          </w:tcPr>
          <w:p w14:paraId="5DD55FCA" w14:textId="42D8C980" w:rsidR="00587BC4" w:rsidRDefault="00587BC4" w:rsidP="0058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Nested Parenthesis with Negative Numbers</w:t>
            </w:r>
          </w:p>
        </w:tc>
        <w:tc>
          <w:tcPr>
            <w:tcW w:w="2916" w:type="dxa"/>
          </w:tcPr>
          <w:p w14:paraId="755F1A50" w14:textId="3E8CB971" w:rsidR="00587BC4" w:rsidRDefault="00587BC4" w:rsidP="0058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72B66D8F">
              <w:rPr>
                <w:color w:val="000000" w:themeColor="text1"/>
                <w:sz w:val="19"/>
                <w:szCs w:val="19"/>
              </w:rPr>
              <w:t>(((-</w:t>
            </w:r>
            <w:r w:rsidRPr="76141B67">
              <w:rPr>
                <w:color w:val="000000" w:themeColor="text1"/>
                <w:sz w:val="19"/>
                <w:szCs w:val="19"/>
              </w:rPr>
              <w:t xml:space="preserve">1 + </w:t>
            </w:r>
            <w:r w:rsidRPr="5B1A6061">
              <w:rPr>
                <w:color w:val="000000" w:themeColor="text1"/>
                <w:sz w:val="19"/>
                <w:szCs w:val="19"/>
              </w:rPr>
              <w:t>(</w:t>
            </w:r>
            <w:r w:rsidRPr="693EE6AB">
              <w:rPr>
                <w:color w:val="000000" w:themeColor="text1"/>
                <w:sz w:val="19"/>
                <w:szCs w:val="19"/>
              </w:rPr>
              <w:t>7</w:t>
            </w:r>
            <w:r w:rsidRPr="555165E3">
              <w:rPr>
                <w:color w:val="000000" w:themeColor="text1"/>
                <w:sz w:val="19"/>
                <w:szCs w:val="19"/>
              </w:rPr>
              <w:t xml:space="preserve"> </w:t>
            </w:r>
            <w:r w:rsidRPr="49E2E4AA">
              <w:rPr>
                <w:color w:val="000000" w:themeColor="text1"/>
                <w:sz w:val="19"/>
                <w:szCs w:val="19"/>
              </w:rPr>
              <w:t>* (2</w:t>
            </w:r>
            <w:r w:rsidRPr="5B1A6061">
              <w:rPr>
                <w:color w:val="000000" w:themeColor="text1"/>
                <w:sz w:val="19"/>
                <w:szCs w:val="19"/>
              </w:rPr>
              <w:t xml:space="preserve">)) - 5)) </w:t>
            </w:r>
            <w:r w:rsidRPr="2B816337">
              <w:rPr>
                <w:color w:val="000000" w:themeColor="text1"/>
                <w:sz w:val="19"/>
                <w:szCs w:val="19"/>
              </w:rPr>
              <w:t xml:space="preserve">/ </w:t>
            </w:r>
            <w:r w:rsidRPr="552DE97E">
              <w:rPr>
                <w:color w:val="000000" w:themeColor="text1"/>
                <w:sz w:val="19"/>
                <w:szCs w:val="19"/>
              </w:rPr>
              <w:t>-</w:t>
            </w:r>
            <w:r w:rsidRPr="2B816337">
              <w:rPr>
                <w:color w:val="000000" w:themeColor="text1"/>
                <w:sz w:val="19"/>
                <w:szCs w:val="19"/>
              </w:rPr>
              <w:t>12)</w:t>
            </w:r>
            <w:r w:rsidRPr="72B66D8F">
              <w:rPr>
                <w:color w:val="000000" w:themeColor="text1"/>
                <w:sz w:val="19"/>
                <w:szCs w:val="19"/>
              </w:rPr>
              <w:t xml:space="preserve"> / </w:t>
            </w:r>
            <w:r w:rsidRPr="2DA0310A">
              <w:rPr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407" w:type="dxa"/>
          </w:tcPr>
          <w:p w14:paraId="0F7CE417" w14:textId="3F931E98" w:rsidR="00587BC4" w:rsidRDefault="00587BC4" w:rsidP="0058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4478EB53">
              <w:t>0</w:t>
            </w:r>
            <w:r>
              <w:t>.33</w:t>
            </w:r>
          </w:p>
        </w:tc>
        <w:tc>
          <w:tcPr>
            <w:tcW w:w="1423" w:type="dxa"/>
          </w:tcPr>
          <w:p w14:paraId="7B0A02B5" w14:textId="5C0A632A" w:rsidR="00587BC4" w:rsidRDefault="5C04A3E3" w:rsidP="0058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-0.33</w:t>
            </w:r>
          </w:p>
        </w:tc>
        <w:tc>
          <w:tcPr>
            <w:tcW w:w="1272" w:type="dxa"/>
          </w:tcPr>
          <w:p w14:paraId="518E24F3" w14:textId="58C0BC96" w:rsidR="00587BC4" w:rsidRDefault="73792604" w:rsidP="0058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87BC4" w14:paraId="4D7277E7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2F1C0FF" w14:textId="129C9C3D" w:rsidR="00587BC4" w:rsidRDefault="00587BC4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B060</w:t>
            </w:r>
          </w:p>
        </w:tc>
        <w:tc>
          <w:tcPr>
            <w:tcW w:w="1597" w:type="dxa"/>
          </w:tcPr>
          <w:p w14:paraId="7051AFB9" w14:textId="46966CB5" w:rsidR="00587BC4" w:rsidRDefault="00440BB1" w:rsidP="0058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 numeric constant</w:t>
            </w:r>
          </w:p>
        </w:tc>
        <w:tc>
          <w:tcPr>
            <w:tcW w:w="2916" w:type="dxa"/>
          </w:tcPr>
          <w:p w14:paraId="39C85D4D" w14:textId="21485C6C" w:rsidR="00587BC4" w:rsidRDefault="00587BC4" w:rsidP="0058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4018532E">
              <w:rPr>
                <w:color w:val="000000" w:themeColor="text1"/>
                <w:sz w:val="19"/>
                <w:szCs w:val="19"/>
              </w:rPr>
              <w:t>pie</w:t>
            </w:r>
          </w:p>
        </w:tc>
        <w:tc>
          <w:tcPr>
            <w:tcW w:w="1407" w:type="dxa"/>
          </w:tcPr>
          <w:p w14:paraId="79DD6103" w14:textId="46FE6D8C" w:rsidR="00587BC4" w:rsidRDefault="00587BC4" w:rsidP="0058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423" w:type="dxa"/>
          </w:tcPr>
          <w:p w14:paraId="0080EADF" w14:textId="4B78B640" w:rsidR="00587BC4" w:rsidRDefault="00587BC4" w:rsidP="0058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7C1C3B42" w14:textId="398B9C79" w:rsidR="00587BC4" w:rsidRDefault="00D27A69" w:rsidP="0058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27A69" w14:paraId="2C1C9A9D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E63A9B3" w14:textId="60DD2FD9" w:rsidR="00D27A69" w:rsidRDefault="00D27A69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B061</w:t>
            </w:r>
          </w:p>
        </w:tc>
        <w:tc>
          <w:tcPr>
            <w:tcW w:w="1597" w:type="dxa"/>
          </w:tcPr>
          <w:p w14:paraId="70E69384" w14:textId="1F0821CF" w:rsidR="00D27A69" w:rsidRDefault="00D27A69" w:rsidP="00D27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Operator Sequence</w:t>
            </w:r>
          </w:p>
        </w:tc>
        <w:tc>
          <w:tcPr>
            <w:tcW w:w="2916" w:type="dxa"/>
          </w:tcPr>
          <w:p w14:paraId="4687D990" w14:textId="7F00942C" w:rsidR="00D27A69" w:rsidRDefault="00D27A69" w:rsidP="00D27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7FF2DD12">
              <w:rPr>
                <w:color w:val="000000" w:themeColor="text1"/>
                <w:sz w:val="19"/>
                <w:szCs w:val="19"/>
              </w:rPr>
              <w:t xml:space="preserve">1 </w:t>
            </w:r>
            <w:proofErr w:type="gramStart"/>
            <w:r w:rsidRPr="7FF2DD12">
              <w:rPr>
                <w:color w:val="000000" w:themeColor="text1"/>
                <w:sz w:val="19"/>
                <w:szCs w:val="19"/>
              </w:rPr>
              <w:t>( +</w:t>
            </w:r>
            <w:proofErr w:type="gramEnd"/>
            <w:r w:rsidRPr="7FF2DD12">
              <w:rPr>
                <w:color w:val="000000" w:themeColor="text1"/>
                <w:sz w:val="19"/>
                <w:szCs w:val="19"/>
              </w:rPr>
              <w:t xml:space="preserve"> ) 1</w:t>
            </w:r>
          </w:p>
        </w:tc>
        <w:tc>
          <w:tcPr>
            <w:tcW w:w="1407" w:type="dxa"/>
          </w:tcPr>
          <w:p w14:paraId="5CBA3945" w14:textId="523F26AF" w:rsidR="00D27A69" w:rsidRDefault="00D27A69" w:rsidP="00D27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423" w:type="dxa"/>
          </w:tcPr>
          <w:p w14:paraId="32925764" w14:textId="482FA39C" w:rsidR="00D27A69" w:rsidRDefault="00D27A69" w:rsidP="00D27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4A66ECFE" w14:textId="359465BC" w:rsidR="00D27A69" w:rsidRDefault="00D27A69" w:rsidP="00D27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27A69" w14:paraId="5D85E560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8FDE441" w14:textId="61C54371" w:rsidR="00D27A69" w:rsidRDefault="00D27A69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B062</w:t>
            </w:r>
          </w:p>
        </w:tc>
        <w:tc>
          <w:tcPr>
            <w:tcW w:w="1597" w:type="dxa"/>
          </w:tcPr>
          <w:p w14:paraId="74756231" w14:textId="02C52079" w:rsidR="00D27A69" w:rsidRDefault="00D27A69" w:rsidP="00D27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Two different errors </w:t>
            </w:r>
            <w:r w:rsidR="008E5463">
              <w:t>throw</w:t>
            </w:r>
            <w:r>
              <w:t xml:space="preserve"> correct first found</w:t>
            </w:r>
          </w:p>
        </w:tc>
        <w:tc>
          <w:tcPr>
            <w:tcW w:w="2916" w:type="dxa"/>
          </w:tcPr>
          <w:p w14:paraId="492DD2E3" w14:textId="5240644F" w:rsidR="00D27A69" w:rsidRDefault="00D27A69" w:rsidP="00D27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558BA328">
              <w:rPr>
                <w:color w:val="000000" w:themeColor="text1"/>
                <w:sz w:val="19"/>
                <w:szCs w:val="19"/>
              </w:rPr>
              <w:t>((((*</w:t>
            </w:r>
            <w:r w:rsidRPr="0ABA4CFD">
              <w:rPr>
                <w:color w:val="000000" w:themeColor="text1"/>
                <w:sz w:val="19"/>
                <w:szCs w:val="19"/>
              </w:rPr>
              <w:t xml:space="preserve"> </w:t>
            </w:r>
            <w:r w:rsidRPr="2515E059">
              <w:rPr>
                <w:color w:val="000000" w:themeColor="text1"/>
                <w:sz w:val="19"/>
                <w:szCs w:val="19"/>
              </w:rPr>
              <w:t>1)))</w:t>
            </w:r>
          </w:p>
        </w:tc>
        <w:tc>
          <w:tcPr>
            <w:tcW w:w="1407" w:type="dxa"/>
          </w:tcPr>
          <w:p w14:paraId="1A6B78A3" w14:textId="21E2CFC2" w:rsidR="00D27A69" w:rsidRDefault="00D27A69" w:rsidP="00D27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Grouping Symbols</w:t>
            </w:r>
          </w:p>
        </w:tc>
        <w:tc>
          <w:tcPr>
            <w:tcW w:w="1423" w:type="dxa"/>
          </w:tcPr>
          <w:p w14:paraId="39EFDF70" w14:textId="3DBAF326" w:rsidR="00D27A69" w:rsidRDefault="00D27A69" w:rsidP="00D27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Grouping Symbols</w:t>
            </w:r>
          </w:p>
        </w:tc>
        <w:tc>
          <w:tcPr>
            <w:tcW w:w="1272" w:type="dxa"/>
          </w:tcPr>
          <w:p w14:paraId="657F6C4C" w14:textId="54597B95" w:rsidR="00D27A69" w:rsidRDefault="00D27A69" w:rsidP="00D27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27A69" w14:paraId="238CE579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95051EF" w14:textId="1EA600DB" w:rsidR="00D27A69" w:rsidRDefault="00D27A69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B063</w:t>
            </w:r>
          </w:p>
        </w:tc>
        <w:tc>
          <w:tcPr>
            <w:tcW w:w="1597" w:type="dxa"/>
          </w:tcPr>
          <w:p w14:paraId="6CFF7222" w14:textId="3A958CFA" w:rsidR="00D27A69" w:rsidRDefault="0FECE590" w:rsidP="00D27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Large Digit Numbers</w:t>
            </w:r>
          </w:p>
        </w:tc>
        <w:tc>
          <w:tcPr>
            <w:tcW w:w="2916" w:type="dxa"/>
          </w:tcPr>
          <w:p w14:paraId="1C2383A6" w14:textId="7D7B8A1F" w:rsidR="00D27A69" w:rsidRDefault="0FECE590" w:rsidP="00D27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5F78DD23">
              <w:rPr>
                <w:color w:val="000000" w:themeColor="text1"/>
                <w:sz w:val="19"/>
                <w:szCs w:val="19"/>
              </w:rPr>
              <w:t>1000 ^</w:t>
            </w:r>
            <w:r w:rsidRPr="26F2DE6B">
              <w:rPr>
                <w:color w:val="000000" w:themeColor="text1"/>
                <w:sz w:val="19"/>
                <w:szCs w:val="19"/>
              </w:rPr>
              <w:t xml:space="preserve"> 100</w:t>
            </w:r>
          </w:p>
        </w:tc>
        <w:tc>
          <w:tcPr>
            <w:tcW w:w="1407" w:type="dxa"/>
          </w:tcPr>
          <w:p w14:paraId="08FB4788" w14:textId="6DF29363" w:rsidR="00D27A69" w:rsidRDefault="0FECE590" w:rsidP="00D27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1e</w:t>
            </w:r>
            <w:r w:rsidR="008E5463">
              <w:t>300</w:t>
            </w:r>
          </w:p>
        </w:tc>
        <w:tc>
          <w:tcPr>
            <w:tcW w:w="1423" w:type="dxa"/>
          </w:tcPr>
          <w:p w14:paraId="0B11910F" w14:textId="38A9249F" w:rsidR="00D27A69" w:rsidRDefault="008E5463" w:rsidP="00D27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1e300</w:t>
            </w:r>
          </w:p>
        </w:tc>
        <w:tc>
          <w:tcPr>
            <w:tcW w:w="1272" w:type="dxa"/>
          </w:tcPr>
          <w:p w14:paraId="6B8EA72B" w14:textId="1F44042A" w:rsidR="00D27A69" w:rsidRDefault="008E5463" w:rsidP="00D27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27A69" w14:paraId="5FA90034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C81E96B" w14:textId="5CE055DE" w:rsidR="00D27A69" w:rsidRDefault="00D27A69" w:rsidP="406980B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lastRenderedPageBreak/>
              <w:t>B064</w:t>
            </w:r>
          </w:p>
        </w:tc>
        <w:tc>
          <w:tcPr>
            <w:tcW w:w="1597" w:type="dxa"/>
          </w:tcPr>
          <w:p w14:paraId="09290A8F" w14:textId="4D6FC589" w:rsidR="00D27A69" w:rsidRDefault="5DC8B1EE" w:rsidP="00D27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Modulo Output Divided</w:t>
            </w:r>
            <w:r w:rsidR="5451774E">
              <w:t xml:space="preserve"> </w:t>
            </w:r>
          </w:p>
        </w:tc>
        <w:tc>
          <w:tcPr>
            <w:tcW w:w="2916" w:type="dxa"/>
          </w:tcPr>
          <w:p w14:paraId="554FBF47" w14:textId="1D16F2E8" w:rsidR="00D27A69" w:rsidRDefault="5DC8B1EE" w:rsidP="00D27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5036322B">
              <w:rPr>
                <w:color w:val="000000" w:themeColor="text1"/>
                <w:sz w:val="19"/>
                <w:szCs w:val="19"/>
              </w:rPr>
              <w:t>(24 % 4) / 2</w:t>
            </w:r>
          </w:p>
        </w:tc>
        <w:tc>
          <w:tcPr>
            <w:tcW w:w="1407" w:type="dxa"/>
          </w:tcPr>
          <w:p w14:paraId="171574F9" w14:textId="166CB766" w:rsidR="00D27A69" w:rsidRDefault="567BC889" w:rsidP="00D27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23" w:type="dxa"/>
          </w:tcPr>
          <w:p w14:paraId="7045A811" w14:textId="77C5A239" w:rsidR="00D27A69" w:rsidRDefault="00D2599F" w:rsidP="00D27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2" w:type="dxa"/>
          </w:tcPr>
          <w:p w14:paraId="1276AA87" w14:textId="01F034F5" w:rsidR="00D27A69" w:rsidRDefault="00D2599F" w:rsidP="00D27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2599F" w14:paraId="6F77C142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8632B58" w14:textId="2553C937" w:rsidR="00D2599F" w:rsidRDefault="00D2599F" w:rsidP="00D2599F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B065</w:t>
            </w:r>
          </w:p>
        </w:tc>
        <w:tc>
          <w:tcPr>
            <w:tcW w:w="1597" w:type="dxa"/>
          </w:tcPr>
          <w:p w14:paraId="1C8AF289" w14:textId="7E04E54B" w:rsidR="00D2599F" w:rsidRDefault="00D2599F" w:rsidP="00D2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Equations</w:t>
            </w:r>
          </w:p>
        </w:tc>
        <w:tc>
          <w:tcPr>
            <w:tcW w:w="2916" w:type="dxa"/>
          </w:tcPr>
          <w:p w14:paraId="1951FBC9" w14:textId="20E0B846" w:rsidR="00D2599F" w:rsidRDefault="00D2599F" w:rsidP="00D2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1BE4734C">
              <w:rPr>
                <w:color w:val="000000" w:themeColor="text1"/>
                <w:sz w:val="19"/>
                <w:szCs w:val="19"/>
              </w:rPr>
              <w:t xml:space="preserve">2 * 5 = </w:t>
            </w:r>
            <w:r w:rsidRPr="4EE2A632">
              <w:rPr>
                <w:color w:val="000000" w:themeColor="text1"/>
                <w:sz w:val="19"/>
                <w:szCs w:val="19"/>
              </w:rPr>
              <w:t>20 / 2</w:t>
            </w:r>
          </w:p>
        </w:tc>
        <w:tc>
          <w:tcPr>
            <w:tcW w:w="1407" w:type="dxa"/>
          </w:tcPr>
          <w:p w14:paraId="787AEF85" w14:textId="7442EA05" w:rsidR="00D2599F" w:rsidRDefault="00D2599F" w:rsidP="00D2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423" w:type="dxa"/>
          </w:tcPr>
          <w:p w14:paraId="598865B3" w14:textId="77CBBA65" w:rsidR="00D2599F" w:rsidRDefault="00D2599F" w:rsidP="00D2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23D19926" w14:textId="7D15136C" w:rsidR="00D2599F" w:rsidRDefault="00D2599F" w:rsidP="00D2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2599F" w14:paraId="507D7313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66F275D" w14:textId="25E74FF1" w:rsidR="00D2599F" w:rsidRDefault="00D2599F" w:rsidP="00D2599F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B066</w:t>
            </w:r>
          </w:p>
        </w:tc>
        <w:tc>
          <w:tcPr>
            <w:tcW w:w="1597" w:type="dxa"/>
          </w:tcPr>
          <w:p w14:paraId="44197CF6" w14:textId="57C64AD2" w:rsidR="00D2599F" w:rsidRDefault="00D2599F" w:rsidP="00D2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of Operation: All</w:t>
            </w:r>
          </w:p>
        </w:tc>
        <w:tc>
          <w:tcPr>
            <w:tcW w:w="2916" w:type="dxa"/>
          </w:tcPr>
          <w:p w14:paraId="5E7406C6" w14:textId="5EB5FB15" w:rsidR="00D2599F" w:rsidRDefault="00D2599F" w:rsidP="00D2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64BF462">
              <w:rPr>
                <w:color w:val="000000" w:themeColor="text1"/>
                <w:sz w:val="19"/>
                <w:szCs w:val="19"/>
              </w:rPr>
              <w:t>(2 + 2) * 4 ^ 2 + 6</w:t>
            </w:r>
          </w:p>
        </w:tc>
        <w:tc>
          <w:tcPr>
            <w:tcW w:w="1407" w:type="dxa"/>
          </w:tcPr>
          <w:p w14:paraId="46C4DCB1" w14:textId="6C5E61AE" w:rsidR="00D2599F" w:rsidRDefault="00D2599F" w:rsidP="00D2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423" w:type="dxa"/>
          </w:tcPr>
          <w:p w14:paraId="493D781C" w14:textId="05FCB459" w:rsidR="00D2599F" w:rsidRDefault="009E7223" w:rsidP="00D2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272" w:type="dxa"/>
          </w:tcPr>
          <w:p w14:paraId="65852FB1" w14:textId="74A0C537" w:rsidR="00D2599F" w:rsidRDefault="009E7223" w:rsidP="00D2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2599F" w14:paraId="63B37CEC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A2549E7" w14:textId="550FEEA4" w:rsidR="00D2599F" w:rsidRDefault="00D2599F" w:rsidP="00D2599F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B067</w:t>
            </w:r>
          </w:p>
        </w:tc>
        <w:tc>
          <w:tcPr>
            <w:tcW w:w="1597" w:type="dxa"/>
          </w:tcPr>
          <w:p w14:paraId="35999D7D" w14:textId="1D90FE52" w:rsidR="00D2599F" w:rsidRDefault="00D2599F" w:rsidP="00D2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negation and floating +</w:t>
            </w:r>
          </w:p>
        </w:tc>
        <w:tc>
          <w:tcPr>
            <w:tcW w:w="2916" w:type="dxa"/>
          </w:tcPr>
          <w:p w14:paraId="40E86D5D" w14:textId="2C86FDAE" w:rsidR="00D2599F" w:rsidRDefault="00D2599F" w:rsidP="00D2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>
              <w:rPr>
                <w:color w:val="000000" w:themeColor="text1"/>
                <w:sz w:val="19"/>
                <w:szCs w:val="19"/>
              </w:rPr>
              <w:t>+(-6) - +6</w:t>
            </w:r>
          </w:p>
        </w:tc>
        <w:tc>
          <w:tcPr>
            <w:tcW w:w="1407" w:type="dxa"/>
          </w:tcPr>
          <w:p w14:paraId="3A191AAB" w14:textId="1D5325D2" w:rsidR="00D2599F" w:rsidRDefault="00D2599F" w:rsidP="00D2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-12</w:t>
            </w:r>
          </w:p>
        </w:tc>
        <w:tc>
          <w:tcPr>
            <w:tcW w:w="1423" w:type="dxa"/>
          </w:tcPr>
          <w:p w14:paraId="705E7A75" w14:textId="2407FB69" w:rsidR="00D2599F" w:rsidRDefault="00CF5D13" w:rsidP="00D2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-12</w:t>
            </w:r>
          </w:p>
        </w:tc>
        <w:tc>
          <w:tcPr>
            <w:tcW w:w="1272" w:type="dxa"/>
          </w:tcPr>
          <w:p w14:paraId="1D47FB42" w14:textId="67B6FA1B" w:rsidR="00D2599F" w:rsidRDefault="00CF5D13" w:rsidP="00D2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2599F" w14:paraId="27561AD6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D9C228B" w14:textId="4A16A1AC" w:rsidR="00D2599F" w:rsidRDefault="00D2599F" w:rsidP="00D2599F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B068</w:t>
            </w:r>
          </w:p>
        </w:tc>
        <w:tc>
          <w:tcPr>
            <w:tcW w:w="1597" w:type="dxa"/>
          </w:tcPr>
          <w:p w14:paraId="2834FFFE" w14:textId="3AF4A4D6" w:rsidR="00D2599F" w:rsidRDefault="00D2599F" w:rsidP="00D2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Square Root </w:t>
            </w:r>
          </w:p>
        </w:tc>
        <w:tc>
          <w:tcPr>
            <w:tcW w:w="2916" w:type="dxa"/>
          </w:tcPr>
          <w:p w14:paraId="6DC3F72A" w14:textId="566C1192" w:rsidR="00D2599F" w:rsidRDefault="00D2599F" w:rsidP="00D2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proofErr w:type="gramStart"/>
            <w:r w:rsidRPr="664BF462">
              <w:rPr>
                <w:color w:val="000000" w:themeColor="text1"/>
                <w:sz w:val="19"/>
                <w:szCs w:val="19"/>
              </w:rPr>
              <w:t>Sqrt(</w:t>
            </w:r>
            <w:proofErr w:type="gramEnd"/>
            <w:r w:rsidRPr="664BF462">
              <w:rPr>
                <w:color w:val="000000" w:themeColor="text1"/>
                <w:sz w:val="19"/>
                <w:szCs w:val="19"/>
              </w:rPr>
              <w:t>100)</w:t>
            </w:r>
          </w:p>
        </w:tc>
        <w:tc>
          <w:tcPr>
            <w:tcW w:w="1407" w:type="dxa"/>
          </w:tcPr>
          <w:p w14:paraId="66C6FFCD" w14:textId="1B48E74C" w:rsidR="00D2599F" w:rsidRDefault="00D2599F" w:rsidP="00D2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Errors</w:t>
            </w:r>
          </w:p>
        </w:tc>
        <w:tc>
          <w:tcPr>
            <w:tcW w:w="1423" w:type="dxa"/>
          </w:tcPr>
          <w:p w14:paraId="0E4921B9" w14:textId="722C9D57" w:rsidR="00D2599F" w:rsidRDefault="00D2599F" w:rsidP="00D2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5F806EFD" w14:textId="456E369B" w:rsidR="00D2599F" w:rsidRDefault="00D2599F" w:rsidP="00D2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2599F" w14:paraId="32ABE1DE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9C8F6D6" w14:textId="10A70087" w:rsidR="00D2599F" w:rsidRDefault="00D2599F" w:rsidP="00D2599F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B069</w:t>
            </w:r>
          </w:p>
        </w:tc>
        <w:tc>
          <w:tcPr>
            <w:tcW w:w="1597" w:type="dxa"/>
          </w:tcPr>
          <w:p w14:paraId="1CBC513E" w14:textId="6F81E341" w:rsidR="00D2599F" w:rsidRDefault="00D2599F" w:rsidP="00D2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Modulo Operator</w:t>
            </w:r>
          </w:p>
        </w:tc>
        <w:tc>
          <w:tcPr>
            <w:tcW w:w="2916" w:type="dxa"/>
          </w:tcPr>
          <w:p w14:paraId="7BE44612" w14:textId="792D5163" w:rsidR="00D2599F" w:rsidRDefault="00D2599F" w:rsidP="00D2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7A88F50">
              <w:rPr>
                <w:color w:val="000000" w:themeColor="text1"/>
                <w:sz w:val="19"/>
                <w:szCs w:val="19"/>
              </w:rPr>
              <w:t>(((</w:t>
            </w:r>
            <w:r w:rsidRPr="4A2CBD27">
              <w:rPr>
                <w:color w:val="000000" w:themeColor="text1"/>
                <w:sz w:val="19"/>
                <w:szCs w:val="19"/>
              </w:rPr>
              <w:t xml:space="preserve">24 % 5) % </w:t>
            </w:r>
            <w:r w:rsidRPr="0CC40AB3">
              <w:rPr>
                <w:color w:val="000000" w:themeColor="text1"/>
                <w:sz w:val="19"/>
                <w:szCs w:val="19"/>
              </w:rPr>
              <w:t>5)</w:t>
            </w:r>
            <w:r w:rsidRPr="67A88F50">
              <w:rPr>
                <w:color w:val="000000" w:themeColor="text1"/>
                <w:sz w:val="19"/>
                <w:szCs w:val="19"/>
              </w:rPr>
              <w:t xml:space="preserve"> % 2)</w:t>
            </w:r>
          </w:p>
        </w:tc>
        <w:tc>
          <w:tcPr>
            <w:tcW w:w="1407" w:type="dxa"/>
          </w:tcPr>
          <w:p w14:paraId="3E18EADE" w14:textId="7FA6263D" w:rsidR="00D2599F" w:rsidRDefault="00D2599F" w:rsidP="00D2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23" w:type="dxa"/>
          </w:tcPr>
          <w:p w14:paraId="2B1360C1" w14:textId="4BA1336E" w:rsidR="00D2599F" w:rsidRDefault="00DB2745" w:rsidP="00D2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2" w:type="dxa"/>
          </w:tcPr>
          <w:p w14:paraId="12628E18" w14:textId="2D131C41" w:rsidR="00D2599F" w:rsidRDefault="00DB2745" w:rsidP="00D2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A6298" w14:paraId="10C02D2A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5A612A8" w14:textId="66AA6675" w:rsidR="003A6298" w:rsidRDefault="003A6298" w:rsidP="003A6298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B070</w:t>
            </w:r>
          </w:p>
        </w:tc>
        <w:tc>
          <w:tcPr>
            <w:tcW w:w="1597" w:type="dxa"/>
          </w:tcPr>
          <w:p w14:paraId="51F520AB" w14:textId="07984577" w:rsidR="003A6298" w:rsidRDefault="003A6298" w:rsidP="003A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Characters</w:t>
            </w:r>
          </w:p>
        </w:tc>
        <w:tc>
          <w:tcPr>
            <w:tcW w:w="2916" w:type="dxa"/>
          </w:tcPr>
          <w:p w14:paraId="24529029" w14:textId="37D2278A" w:rsidR="003A6298" w:rsidRDefault="003A6298" w:rsidP="003A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color w:val="000000" w:themeColor="text1"/>
                <w:sz w:val="19"/>
                <w:szCs w:val="19"/>
              </w:rPr>
              <w:t>pI</w:t>
            </w:r>
            <w:proofErr w:type="spellEnd"/>
            <w:r>
              <w:rPr>
                <w:color w:val="000000" w:themeColor="text1"/>
                <w:sz w:val="19"/>
                <w:szCs w:val="19"/>
              </w:rPr>
              <w:t xml:space="preserve"> ^ e</w:t>
            </w:r>
          </w:p>
        </w:tc>
        <w:tc>
          <w:tcPr>
            <w:tcW w:w="1407" w:type="dxa"/>
          </w:tcPr>
          <w:p w14:paraId="09F58018" w14:textId="336AB201" w:rsidR="003A6298" w:rsidRDefault="003A6298" w:rsidP="003A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Character Error</w:t>
            </w:r>
          </w:p>
        </w:tc>
        <w:tc>
          <w:tcPr>
            <w:tcW w:w="1423" w:type="dxa"/>
          </w:tcPr>
          <w:p w14:paraId="074FF511" w14:textId="448CA6F6" w:rsidR="003A6298" w:rsidRDefault="003A6298" w:rsidP="003A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Character Error</w:t>
            </w:r>
          </w:p>
        </w:tc>
        <w:tc>
          <w:tcPr>
            <w:tcW w:w="1272" w:type="dxa"/>
          </w:tcPr>
          <w:p w14:paraId="16A0D7D3" w14:textId="6120430F" w:rsidR="003A6298" w:rsidRDefault="00B1367E" w:rsidP="003A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A6298" w14:paraId="5E6576BB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E50E07B" w14:textId="1821AA7D" w:rsidR="003A6298" w:rsidRDefault="003A6298" w:rsidP="003A6298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B071</w:t>
            </w:r>
          </w:p>
        </w:tc>
        <w:tc>
          <w:tcPr>
            <w:tcW w:w="1597" w:type="dxa"/>
          </w:tcPr>
          <w:p w14:paraId="15BBF52F" w14:textId="7BEEB33C" w:rsidR="003A6298" w:rsidRDefault="003A6298" w:rsidP="003A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the grouping symbols check</w:t>
            </w:r>
          </w:p>
        </w:tc>
        <w:tc>
          <w:tcPr>
            <w:tcW w:w="2916" w:type="dxa"/>
          </w:tcPr>
          <w:p w14:paraId="06CA0A17" w14:textId="372FF525" w:rsidR="003A6298" w:rsidRDefault="003A6298" w:rsidP="003A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(((4) + ((3))))</w:t>
            </w:r>
          </w:p>
        </w:tc>
        <w:tc>
          <w:tcPr>
            <w:tcW w:w="1407" w:type="dxa"/>
          </w:tcPr>
          <w:p w14:paraId="6681715A" w14:textId="4E436B45" w:rsidR="003A6298" w:rsidRDefault="003A6298" w:rsidP="003A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Grouping Symbols</w:t>
            </w:r>
          </w:p>
        </w:tc>
        <w:tc>
          <w:tcPr>
            <w:tcW w:w="1423" w:type="dxa"/>
          </w:tcPr>
          <w:p w14:paraId="6B81453B" w14:textId="5716DD59" w:rsidR="003A6298" w:rsidRDefault="003A6298" w:rsidP="003A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Grouping Symbols</w:t>
            </w:r>
          </w:p>
        </w:tc>
        <w:tc>
          <w:tcPr>
            <w:tcW w:w="1272" w:type="dxa"/>
          </w:tcPr>
          <w:p w14:paraId="19A7BAFC" w14:textId="04564ADB" w:rsidR="003A6298" w:rsidRDefault="00B1367E" w:rsidP="003A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A6298" w14:paraId="5A399C4C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91ABC45" w14:textId="2AB9149E" w:rsidR="003A6298" w:rsidRDefault="003A6298" w:rsidP="003A6298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B072</w:t>
            </w:r>
          </w:p>
        </w:tc>
        <w:tc>
          <w:tcPr>
            <w:tcW w:w="1597" w:type="dxa"/>
          </w:tcPr>
          <w:p w14:paraId="17532D8D" w14:textId="2C24C0B8" w:rsidR="003A6298" w:rsidRDefault="003A6298" w:rsidP="003A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 Spacing</w:t>
            </w:r>
          </w:p>
        </w:tc>
        <w:tc>
          <w:tcPr>
            <w:tcW w:w="2916" w:type="dxa"/>
          </w:tcPr>
          <w:p w14:paraId="324ABC6B" w14:textId="43B9CB8E" w:rsidR="003A6298" w:rsidRDefault="003A6298" w:rsidP="003A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6D9073A7">
              <w:rPr>
                <w:color w:val="000000" w:themeColor="text1"/>
                <w:sz w:val="19"/>
                <w:szCs w:val="19"/>
              </w:rPr>
              <w:t>5 + - 5</w:t>
            </w:r>
          </w:p>
        </w:tc>
        <w:tc>
          <w:tcPr>
            <w:tcW w:w="1407" w:type="dxa"/>
          </w:tcPr>
          <w:p w14:paraId="6C5E3FB3" w14:textId="52FC6CCC" w:rsidR="003A6298" w:rsidRDefault="003A6298" w:rsidP="003A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423" w:type="dxa"/>
          </w:tcPr>
          <w:p w14:paraId="07DC40B6" w14:textId="1FA2EF98" w:rsidR="003A6298" w:rsidRDefault="003A6298" w:rsidP="003A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7D71DEA6" w14:textId="6CD0650A" w:rsidR="003A6298" w:rsidRDefault="00B1367E" w:rsidP="003A6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1367E" w14:paraId="59C888C5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6611A21" w14:textId="2124A917" w:rsidR="00B1367E" w:rsidRDefault="00B1367E" w:rsidP="00B1367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B073</w:t>
            </w:r>
          </w:p>
        </w:tc>
        <w:tc>
          <w:tcPr>
            <w:tcW w:w="1597" w:type="dxa"/>
          </w:tcPr>
          <w:p w14:paraId="0C294B54" w14:textId="549A0BEC" w:rsidR="00B1367E" w:rsidRDefault="00B1367E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placement of operator</w:t>
            </w:r>
          </w:p>
        </w:tc>
        <w:tc>
          <w:tcPr>
            <w:tcW w:w="2916" w:type="dxa"/>
          </w:tcPr>
          <w:p w14:paraId="68E2038A" w14:textId="00156AB3" w:rsidR="00B1367E" w:rsidRDefault="00B1367E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>
              <w:rPr>
                <w:color w:val="000000" w:themeColor="text1"/>
                <w:sz w:val="19"/>
                <w:szCs w:val="19"/>
              </w:rPr>
              <w:t>3 *7</w:t>
            </w:r>
          </w:p>
        </w:tc>
        <w:tc>
          <w:tcPr>
            <w:tcW w:w="1407" w:type="dxa"/>
          </w:tcPr>
          <w:p w14:paraId="419AEF54" w14:textId="12038F99" w:rsidR="00B1367E" w:rsidRDefault="00B1367E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423" w:type="dxa"/>
          </w:tcPr>
          <w:p w14:paraId="38188C65" w14:textId="12D08F48" w:rsidR="00B1367E" w:rsidRDefault="00B1367E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228FC3BA" w14:textId="60F40A7B" w:rsidR="00B1367E" w:rsidRDefault="00B1367E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1367E" w14:paraId="2619B1DA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CE5441A" w14:textId="6E1029ED" w:rsidR="00B1367E" w:rsidRDefault="00B1367E" w:rsidP="00B1367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B074</w:t>
            </w:r>
          </w:p>
        </w:tc>
        <w:tc>
          <w:tcPr>
            <w:tcW w:w="1597" w:type="dxa"/>
          </w:tcPr>
          <w:p w14:paraId="626DCB2C" w14:textId="5A1F1F3A" w:rsidR="00B1367E" w:rsidRDefault="00B1367E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 Spacing</w:t>
            </w:r>
          </w:p>
        </w:tc>
        <w:tc>
          <w:tcPr>
            <w:tcW w:w="2916" w:type="dxa"/>
          </w:tcPr>
          <w:p w14:paraId="17A60B37" w14:textId="7003BC0D" w:rsidR="00B1367E" w:rsidRDefault="00B1367E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4AD62C56">
              <w:rPr>
                <w:color w:val="000000" w:themeColor="text1"/>
                <w:sz w:val="19"/>
                <w:szCs w:val="19"/>
              </w:rPr>
              <w:t>5 -5</w:t>
            </w:r>
          </w:p>
        </w:tc>
        <w:tc>
          <w:tcPr>
            <w:tcW w:w="1407" w:type="dxa"/>
          </w:tcPr>
          <w:p w14:paraId="4286C3BC" w14:textId="7DB308A6" w:rsidR="00B1367E" w:rsidRDefault="00B1367E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423" w:type="dxa"/>
          </w:tcPr>
          <w:p w14:paraId="6F130B78" w14:textId="77F0BA44" w:rsidR="00B1367E" w:rsidRDefault="00B1367E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Combination Error</w:t>
            </w:r>
          </w:p>
        </w:tc>
        <w:tc>
          <w:tcPr>
            <w:tcW w:w="1272" w:type="dxa"/>
          </w:tcPr>
          <w:p w14:paraId="0BFB7589" w14:textId="452EACCF" w:rsidR="00B1367E" w:rsidRDefault="00B1367E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1367E" w14:paraId="1D613680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8FEACCA" w14:textId="297C05F5" w:rsidR="00B1367E" w:rsidRDefault="00B1367E" w:rsidP="00B1367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B075</w:t>
            </w:r>
          </w:p>
        </w:tc>
        <w:tc>
          <w:tcPr>
            <w:tcW w:w="1597" w:type="dxa"/>
          </w:tcPr>
          <w:p w14:paraId="63BCF316" w14:textId="234DE493" w:rsidR="00B1367E" w:rsidRDefault="00B1367E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Taking the power of a negative (even exponent)</w:t>
            </w:r>
          </w:p>
        </w:tc>
        <w:tc>
          <w:tcPr>
            <w:tcW w:w="2916" w:type="dxa"/>
          </w:tcPr>
          <w:p w14:paraId="34810DCC" w14:textId="53637007" w:rsidR="00B1367E" w:rsidRDefault="00B1367E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>
              <w:rPr>
                <w:color w:val="000000" w:themeColor="text1"/>
                <w:sz w:val="19"/>
                <w:szCs w:val="19"/>
              </w:rPr>
              <w:t>-3 ^ 2</w:t>
            </w:r>
          </w:p>
        </w:tc>
        <w:tc>
          <w:tcPr>
            <w:tcW w:w="1407" w:type="dxa"/>
          </w:tcPr>
          <w:p w14:paraId="31260955" w14:textId="0A094C9B" w:rsidR="00B1367E" w:rsidRDefault="00B1367E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23" w:type="dxa"/>
          </w:tcPr>
          <w:p w14:paraId="459C77BA" w14:textId="64A01BA8" w:rsidR="00B1367E" w:rsidRDefault="00860665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 </w:t>
            </w:r>
          </w:p>
        </w:tc>
        <w:tc>
          <w:tcPr>
            <w:tcW w:w="1272" w:type="dxa"/>
          </w:tcPr>
          <w:p w14:paraId="77CE62E5" w14:textId="783E8DA3" w:rsidR="00B1367E" w:rsidRDefault="00860665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1367E" w14:paraId="57AB432E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927FDD8" w14:textId="3C2E129B" w:rsidR="00B1367E" w:rsidRDefault="00B1367E" w:rsidP="00B1367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B076</w:t>
            </w:r>
          </w:p>
        </w:tc>
        <w:tc>
          <w:tcPr>
            <w:tcW w:w="1597" w:type="dxa"/>
          </w:tcPr>
          <w:p w14:paraId="07F2E4C3" w14:textId="76E50C7A" w:rsidR="00B1367E" w:rsidRDefault="00B1367E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Taking the power of a positive</w:t>
            </w:r>
          </w:p>
        </w:tc>
        <w:tc>
          <w:tcPr>
            <w:tcW w:w="2916" w:type="dxa"/>
          </w:tcPr>
          <w:p w14:paraId="6C239481" w14:textId="04163B9B" w:rsidR="00B1367E" w:rsidRDefault="00B1367E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 w:rsidRPr="187387C7">
              <w:rPr>
                <w:color w:val="000000" w:themeColor="text1"/>
                <w:sz w:val="19"/>
                <w:szCs w:val="19"/>
              </w:rPr>
              <w:t>+</w:t>
            </w:r>
            <w:r w:rsidRPr="52C2EBDA">
              <w:rPr>
                <w:color w:val="000000" w:themeColor="text1"/>
                <w:sz w:val="19"/>
                <w:szCs w:val="19"/>
              </w:rPr>
              <w:t>5</w:t>
            </w:r>
            <w:r w:rsidRPr="69A96F69">
              <w:rPr>
                <w:color w:val="000000" w:themeColor="text1"/>
                <w:sz w:val="19"/>
                <w:szCs w:val="19"/>
              </w:rPr>
              <w:t xml:space="preserve"> ^ </w:t>
            </w:r>
            <w:r w:rsidRPr="513BECBD">
              <w:rPr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407" w:type="dxa"/>
          </w:tcPr>
          <w:p w14:paraId="0B132BFA" w14:textId="2205E2D9" w:rsidR="00B1367E" w:rsidRDefault="00B1367E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23" w:type="dxa"/>
          </w:tcPr>
          <w:p w14:paraId="2B9802FD" w14:textId="4DE8A1C3" w:rsidR="00B1367E" w:rsidRDefault="00860665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272" w:type="dxa"/>
          </w:tcPr>
          <w:p w14:paraId="558159C0" w14:textId="3AF07162" w:rsidR="00B1367E" w:rsidRDefault="00860665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1367E" w14:paraId="757485E8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38890F8" w14:textId="7FC2BAA3" w:rsidR="00B1367E" w:rsidRDefault="00B1367E" w:rsidP="00B1367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B077</w:t>
            </w:r>
          </w:p>
        </w:tc>
        <w:tc>
          <w:tcPr>
            <w:tcW w:w="1597" w:type="dxa"/>
          </w:tcPr>
          <w:p w14:paraId="794BED1C" w14:textId="4458BE1D" w:rsidR="00B1367E" w:rsidRDefault="00B1367E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Taking the power of a negative (odd exponent)</w:t>
            </w:r>
          </w:p>
        </w:tc>
        <w:tc>
          <w:tcPr>
            <w:tcW w:w="2916" w:type="dxa"/>
          </w:tcPr>
          <w:p w14:paraId="4F01EA16" w14:textId="30C8CABD" w:rsidR="00B1367E" w:rsidRDefault="00B1367E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>
              <w:rPr>
                <w:color w:val="000000" w:themeColor="text1"/>
                <w:sz w:val="19"/>
                <w:szCs w:val="19"/>
              </w:rPr>
              <w:t>-3 ^ 3</w:t>
            </w:r>
          </w:p>
        </w:tc>
        <w:tc>
          <w:tcPr>
            <w:tcW w:w="1407" w:type="dxa"/>
          </w:tcPr>
          <w:p w14:paraId="5B11521D" w14:textId="2B51ADAC" w:rsidR="00B1367E" w:rsidRDefault="00B1367E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6D6A6A">
              <w:t>27</w:t>
            </w:r>
          </w:p>
        </w:tc>
        <w:tc>
          <w:tcPr>
            <w:tcW w:w="1423" w:type="dxa"/>
          </w:tcPr>
          <w:p w14:paraId="22C565D1" w14:textId="1B4D493C" w:rsidR="00B1367E" w:rsidRDefault="006D6A6A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-27</w:t>
            </w:r>
          </w:p>
        </w:tc>
        <w:tc>
          <w:tcPr>
            <w:tcW w:w="1272" w:type="dxa"/>
          </w:tcPr>
          <w:p w14:paraId="7E94EFFA" w14:textId="0DA53805" w:rsidR="00B1367E" w:rsidRDefault="006D6A6A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1367E" w14:paraId="35C10CAC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55E4246" w14:textId="72444736" w:rsidR="00B1367E" w:rsidRDefault="00B1367E" w:rsidP="00B1367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B078</w:t>
            </w:r>
          </w:p>
        </w:tc>
        <w:tc>
          <w:tcPr>
            <w:tcW w:w="1597" w:type="dxa"/>
          </w:tcPr>
          <w:p w14:paraId="63734BFD" w14:textId="5ADEBF16" w:rsidR="00B1367E" w:rsidRDefault="004103EF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Exponents</w:t>
            </w:r>
            <w:r w:rsidR="008C6A50">
              <w:t xml:space="preserve"> with Parenthesis</w:t>
            </w:r>
          </w:p>
        </w:tc>
        <w:tc>
          <w:tcPr>
            <w:tcW w:w="2916" w:type="dxa"/>
          </w:tcPr>
          <w:p w14:paraId="55E268CB" w14:textId="616B7032" w:rsidR="00B1367E" w:rsidRDefault="004103EF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>
              <w:rPr>
                <w:color w:val="000000" w:themeColor="text1"/>
                <w:sz w:val="19"/>
                <w:szCs w:val="19"/>
              </w:rPr>
              <w:t>2 ^ -</w:t>
            </w:r>
            <w:r w:rsidR="008C6A50">
              <w:rPr>
                <w:color w:val="000000" w:themeColor="text1"/>
                <w:sz w:val="19"/>
                <w:szCs w:val="19"/>
              </w:rPr>
              <w:t>(</w:t>
            </w:r>
            <w:r>
              <w:rPr>
                <w:color w:val="000000" w:themeColor="text1"/>
                <w:sz w:val="19"/>
                <w:szCs w:val="19"/>
              </w:rPr>
              <w:t>2</w:t>
            </w:r>
            <w:r w:rsidR="008C6A50">
              <w:rPr>
                <w:color w:val="000000" w:themeColor="text1"/>
                <w:sz w:val="19"/>
                <w:szCs w:val="19"/>
              </w:rPr>
              <w:t xml:space="preserve"> + 1)</w:t>
            </w:r>
          </w:p>
        </w:tc>
        <w:tc>
          <w:tcPr>
            <w:tcW w:w="1407" w:type="dxa"/>
          </w:tcPr>
          <w:p w14:paraId="0BD007E9" w14:textId="52DBC61A" w:rsidR="00B1367E" w:rsidRDefault="006E4710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C6A50">
              <w:t>125</w:t>
            </w:r>
          </w:p>
        </w:tc>
        <w:tc>
          <w:tcPr>
            <w:tcW w:w="1423" w:type="dxa"/>
          </w:tcPr>
          <w:p w14:paraId="0C9F3A78" w14:textId="6BA1A9E8" w:rsidR="00B1367E" w:rsidRDefault="006E4710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8C6A50">
              <w:t>.125</w:t>
            </w:r>
          </w:p>
        </w:tc>
        <w:tc>
          <w:tcPr>
            <w:tcW w:w="1272" w:type="dxa"/>
          </w:tcPr>
          <w:p w14:paraId="36724B38" w14:textId="65EBF9A6" w:rsidR="00B1367E" w:rsidRDefault="00243B7E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1367E" w14:paraId="34D0A578" w14:textId="77777777" w:rsidTr="6C45A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DF3BAA0" w14:textId="152A7210" w:rsidR="00B1367E" w:rsidRDefault="00B1367E" w:rsidP="00B1367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B079</w:t>
            </w:r>
          </w:p>
        </w:tc>
        <w:tc>
          <w:tcPr>
            <w:tcW w:w="1597" w:type="dxa"/>
          </w:tcPr>
          <w:p w14:paraId="0D18B173" w14:textId="2E9B2A7E" w:rsidR="00B1367E" w:rsidRDefault="00783FD8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Equations</w:t>
            </w:r>
          </w:p>
        </w:tc>
        <w:tc>
          <w:tcPr>
            <w:tcW w:w="2916" w:type="dxa"/>
          </w:tcPr>
          <w:p w14:paraId="542BA86D" w14:textId="3A256024" w:rsidR="00B1367E" w:rsidRDefault="00783FD8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>
              <w:rPr>
                <w:color w:val="000000" w:themeColor="text1"/>
                <w:sz w:val="19"/>
                <w:szCs w:val="19"/>
              </w:rPr>
              <w:t>1 + 2 + 3 + 4 + 5 + 6 + 7 + 8 + 9 * 10</w:t>
            </w:r>
          </w:p>
        </w:tc>
        <w:tc>
          <w:tcPr>
            <w:tcW w:w="1407" w:type="dxa"/>
          </w:tcPr>
          <w:p w14:paraId="6CF5712A" w14:textId="693679B0" w:rsidR="00B1367E" w:rsidRDefault="004E13BB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</w:t>
            </w:r>
          </w:p>
        </w:tc>
        <w:tc>
          <w:tcPr>
            <w:tcW w:w="1423" w:type="dxa"/>
          </w:tcPr>
          <w:p w14:paraId="2AFBEEF0" w14:textId="74C4A1C1" w:rsidR="00B1367E" w:rsidRDefault="004E13BB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</w:t>
            </w:r>
          </w:p>
        </w:tc>
        <w:tc>
          <w:tcPr>
            <w:tcW w:w="1272" w:type="dxa"/>
          </w:tcPr>
          <w:p w14:paraId="2990E8EF" w14:textId="0AC97767" w:rsidR="00B1367E" w:rsidRDefault="004E13BB" w:rsidP="00B1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1367E" w14:paraId="54DF4EC8" w14:textId="77777777" w:rsidTr="6C45A54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942C28A" w14:textId="6CC2B47A" w:rsidR="00B1367E" w:rsidRDefault="00B1367E" w:rsidP="00B1367E">
            <w:pPr>
              <w:rPr>
                <w:color w:val="000000" w:themeColor="text1"/>
              </w:rPr>
            </w:pPr>
            <w:r w:rsidRPr="406980BE">
              <w:rPr>
                <w:color w:val="000000" w:themeColor="text1"/>
              </w:rPr>
              <w:t>B080</w:t>
            </w:r>
          </w:p>
        </w:tc>
        <w:tc>
          <w:tcPr>
            <w:tcW w:w="1597" w:type="dxa"/>
          </w:tcPr>
          <w:p w14:paraId="0F792C7C" w14:textId="557C0169" w:rsidR="00B1367E" w:rsidRDefault="004E13BB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Exponentiation of Numerical Constants</w:t>
            </w:r>
          </w:p>
        </w:tc>
        <w:tc>
          <w:tcPr>
            <w:tcW w:w="2916" w:type="dxa"/>
          </w:tcPr>
          <w:p w14:paraId="6E333DC3" w14:textId="5A344441" w:rsidR="00B1367E" w:rsidRDefault="005163E7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9"/>
                <w:szCs w:val="19"/>
              </w:rPr>
            </w:pPr>
            <w:r>
              <w:rPr>
                <w:color w:val="000000" w:themeColor="text1"/>
                <w:sz w:val="19"/>
                <w:szCs w:val="19"/>
              </w:rPr>
              <w:t>2 ^ pi ^ e</w:t>
            </w:r>
          </w:p>
        </w:tc>
        <w:tc>
          <w:tcPr>
            <w:tcW w:w="1407" w:type="dxa"/>
          </w:tcPr>
          <w:p w14:paraId="3964D424" w14:textId="765895AE" w:rsidR="00B1367E" w:rsidRDefault="005163E7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372.148</w:t>
            </w:r>
          </w:p>
        </w:tc>
        <w:tc>
          <w:tcPr>
            <w:tcW w:w="1423" w:type="dxa"/>
          </w:tcPr>
          <w:p w14:paraId="0D484B29" w14:textId="270E6934" w:rsidR="00B1367E" w:rsidRDefault="005163E7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372.148</w:t>
            </w:r>
          </w:p>
        </w:tc>
        <w:tc>
          <w:tcPr>
            <w:tcW w:w="1272" w:type="dxa"/>
          </w:tcPr>
          <w:p w14:paraId="50CE3F1C" w14:textId="264AE269" w:rsidR="00B1367E" w:rsidRDefault="005163E7" w:rsidP="00B1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F09F83F" w14:textId="09C6DD08" w:rsidR="002E5D48" w:rsidRPr="002E5D48" w:rsidRDefault="002E5D48" w:rsidP="5516FD6D"/>
    <w:sectPr w:rsidR="002E5D48" w:rsidRPr="002E5D4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223CC" w14:textId="77777777" w:rsidR="00DA74D4" w:rsidRDefault="00DA74D4">
      <w:pPr>
        <w:spacing w:line="240" w:lineRule="auto"/>
      </w:pPr>
      <w:r>
        <w:separator/>
      </w:r>
    </w:p>
  </w:endnote>
  <w:endnote w:type="continuationSeparator" w:id="0">
    <w:p w14:paraId="252FBF94" w14:textId="77777777" w:rsidR="00DA74D4" w:rsidRDefault="00DA74D4">
      <w:pPr>
        <w:spacing w:line="240" w:lineRule="auto"/>
      </w:pPr>
      <w:r>
        <w:continuationSeparator/>
      </w:r>
    </w:p>
  </w:endnote>
  <w:endnote w:type="continuationNotice" w:id="1">
    <w:p w14:paraId="18ECA196" w14:textId="77777777" w:rsidR="00DA74D4" w:rsidRDefault="00DA74D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7198D" w14:textId="77777777" w:rsidR="00D67126" w:rsidRDefault="00D671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8C2052" w14:textId="77777777" w:rsidR="00D67126" w:rsidRDefault="00D671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126" w14:paraId="4A56A6D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4E9E92" w14:textId="77777777" w:rsidR="00D67126" w:rsidRDefault="00D6712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25FFC2" w14:textId="56A925F0" w:rsidR="00D67126" w:rsidRDefault="00D67126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284714">
            <w:t xml:space="preserve"> Kansas Instruments™ (not really)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E605B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D1A293" w14:textId="77777777" w:rsidR="00D67126" w:rsidRDefault="00D6712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4582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4582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794C2E5E" w14:textId="77777777" w:rsidR="00D67126" w:rsidRDefault="00D671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089C" w14:textId="77777777" w:rsidR="00D67126" w:rsidRDefault="00D67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6AF99" w14:textId="77777777" w:rsidR="00DA74D4" w:rsidRDefault="00DA74D4">
      <w:pPr>
        <w:spacing w:line="240" w:lineRule="auto"/>
      </w:pPr>
      <w:r>
        <w:separator/>
      </w:r>
    </w:p>
  </w:footnote>
  <w:footnote w:type="continuationSeparator" w:id="0">
    <w:p w14:paraId="638276C9" w14:textId="77777777" w:rsidR="00DA74D4" w:rsidRDefault="00DA74D4">
      <w:pPr>
        <w:spacing w:line="240" w:lineRule="auto"/>
      </w:pPr>
      <w:r>
        <w:continuationSeparator/>
      </w:r>
    </w:p>
  </w:footnote>
  <w:footnote w:type="continuationNotice" w:id="1">
    <w:p w14:paraId="585CF9A0" w14:textId="77777777" w:rsidR="00DA74D4" w:rsidRDefault="00DA74D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FC55" w14:textId="77777777" w:rsidR="00D67126" w:rsidRDefault="00D67126">
    <w:pPr>
      <w:rPr>
        <w:sz w:val="24"/>
      </w:rPr>
    </w:pPr>
  </w:p>
  <w:p w14:paraId="43161CF3" w14:textId="77777777" w:rsidR="00D67126" w:rsidRDefault="00D67126">
    <w:pPr>
      <w:pBdr>
        <w:top w:val="single" w:sz="6" w:space="1" w:color="auto"/>
      </w:pBdr>
      <w:rPr>
        <w:sz w:val="24"/>
      </w:rPr>
    </w:pPr>
  </w:p>
  <w:p w14:paraId="42616879" w14:textId="2BC31E68" w:rsidR="00D67126" w:rsidRDefault="004F4F8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Kansas Instruments™ (not really)</w:t>
    </w:r>
  </w:p>
  <w:p w14:paraId="2DF1CDC3" w14:textId="77777777" w:rsidR="00D67126" w:rsidRDefault="00D67126">
    <w:pPr>
      <w:pBdr>
        <w:bottom w:val="single" w:sz="6" w:space="1" w:color="auto"/>
      </w:pBdr>
      <w:jc w:val="right"/>
      <w:rPr>
        <w:sz w:val="24"/>
      </w:rPr>
    </w:pPr>
  </w:p>
  <w:p w14:paraId="306F8995" w14:textId="77777777" w:rsidR="00D67126" w:rsidRDefault="00D671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126" w14:paraId="3E802A93" w14:textId="77777777">
      <w:tc>
        <w:tcPr>
          <w:tcW w:w="6379" w:type="dxa"/>
        </w:tcPr>
        <w:p w14:paraId="5248BBB6" w14:textId="09FAB25E" w:rsidR="00D67126" w:rsidRDefault="004F4F82">
          <w:r>
            <w:t>Arithmetic Expression Evaluator in C++</w:t>
          </w:r>
        </w:p>
      </w:tc>
      <w:tc>
        <w:tcPr>
          <w:tcW w:w="3179" w:type="dxa"/>
        </w:tcPr>
        <w:p w14:paraId="4B560810" w14:textId="7104FC9D" w:rsidR="00D67126" w:rsidRDefault="00D6712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4F4F82">
            <w:t>1.</w:t>
          </w:r>
          <w:r w:rsidR="005163E7">
            <w:t>2</w:t>
          </w:r>
        </w:p>
      </w:tc>
    </w:tr>
    <w:tr w:rsidR="00D67126" w14:paraId="30EDB1C5" w14:textId="77777777">
      <w:tc>
        <w:tcPr>
          <w:tcW w:w="6379" w:type="dxa"/>
        </w:tcPr>
        <w:p w14:paraId="55EE1E4C" w14:textId="478B18BC" w:rsidR="00D67126" w:rsidRDefault="00300B06">
          <w:r>
            <w:t>User Manual</w:t>
          </w:r>
        </w:p>
      </w:tc>
      <w:tc>
        <w:tcPr>
          <w:tcW w:w="3179" w:type="dxa"/>
        </w:tcPr>
        <w:p w14:paraId="2B0D1BBB" w14:textId="3C7A2F6C" w:rsidR="005163E7" w:rsidRDefault="00D67126">
          <w:r>
            <w:t xml:space="preserve">  Date:  </w:t>
          </w:r>
          <w:r w:rsidR="004F4F82">
            <w:t>1</w:t>
          </w:r>
          <w:r w:rsidR="005163E7">
            <w:t>2/01/2023</w:t>
          </w:r>
        </w:p>
      </w:tc>
    </w:tr>
    <w:tr w:rsidR="00D67126" w14:paraId="39357FF6" w14:textId="77777777">
      <w:tc>
        <w:tcPr>
          <w:tcW w:w="9558" w:type="dxa"/>
          <w:gridSpan w:val="2"/>
        </w:tcPr>
        <w:p w14:paraId="29C9AE6E" w14:textId="1D662168" w:rsidR="00D67126" w:rsidRDefault="002E5D48">
          <w:r>
            <w:t>5</w:t>
          </w:r>
        </w:p>
      </w:tc>
    </w:tr>
  </w:tbl>
  <w:p w14:paraId="547ADD94" w14:textId="77777777" w:rsidR="00D67126" w:rsidRDefault="00D671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C1CBC" w14:textId="77777777" w:rsidR="00D67126" w:rsidRDefault="00D67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D8898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47CE"/>
    <w:multiLevelType w:val="hybridMultilevel"/>
    <w:tmpl w:val="FFFFFFFF"/>
    <w:lvl w:ilvl="0" w:tplc="2FCC0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689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79E9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CE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EF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88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8A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8B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503F87B"/>
    <w:multiLevelType w:val="hybridMultilevel"/>
    <w:tmpl w:val="FFFFFFFF"/>
    <w:lvl w:ilvl="0" w:tplc="FE3E3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6BD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8124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A8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85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2B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42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82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4CF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7576DE"/>
    <w:multiLevelType w:val="hybridMultilevel"/>
    <w:tmpl w:val="FFFFFFFF"/>
    <w:lvl w:ilvl="0" w:tplc="0C103A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A8A7F1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332BCF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132740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5166DC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EAA5C4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A42FA6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56C65F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E70C0A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19006B"/>
    <w:multiLevelType w:val="multilevel"/>
    <w:tmpl w:val="8290663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0447EC6"/>
    <w:multiLevelType w:val="hybridMultilevel"/>
    <w:tmpl w:val="FFFFFFFF"/>
    <w:lvl w:ilvl="0" w:tplc="83AAB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4C3F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00E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23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26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663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6C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8C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C27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C96F7"/>
    <w:multiLevelType w:val="hybridMultilevel"/>
    <w:tmpl w:val="FFFFFFFF"/>
    <w:lvl w:ilvl="0" w:tplc="31A25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DEF0F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9BE3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C1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7E3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6F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88C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02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22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BB7949"/>
    <w:multiLevelType w:val="hybridMultilevel"/>
    <w:tmpl w:val="801AC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C65ABD"/>
    <w:multiLevelType w:val="hybridMultilevel"/>
    <w:tmpl w:val="FFFFFFFF"/>
    <w:lvl w:ilvl="0" w:tplc="27CA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543F2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A2A6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E9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A2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801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25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E05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E6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F07D643"/>
    <w:multiLevelType w:val="hybridMultilevel"/>
    <w:tmpl w:val="FFFFFFFF"/>
    <w:lvl w:ilvl="0" w:tplc="0D143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DA234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9428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6E1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42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E1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29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CF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8A1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1FF7044"/>
    <w:multiLevelType w:val="hybridMultilevel"/>
    <w:tmpl w:val="0674F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AE70B35"/>
    <w:multiLevelType w:val="hybridMultilevel"/>
    <w:tmpl w:val="FFFFFFFF"/>
    <w:lvl w:ilvl="0" w:tplc="1E169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255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7206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E7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8C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8E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4A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04C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C8F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CF2C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4FE428"/>
    <w:multiLevelType w:val="hybridMultilevel"/>
    <w:tmpl w:val="FFFFFFFF"/>
    <w:lvl w:ilvl="0" w:tplc="12663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EAE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2BC9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AD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28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AF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425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E9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64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D59B8"/>
    <w:multiLevelType w:val="hybridMultilevel"/>
    <w:tmpl w:val="6D860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226671"/>
    <w:multiLevelType w:val="hybridMultilevel"/>
    <w:tmpl w:val="FFFFFFFF"/>
    <w:lvl w:ilvl="0" w:tplc="CC30D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8546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E389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AA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61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E9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48D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42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69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F2A9930"/>
    <w:multiLevelType w:val="hybridMultilevel"/>
    <w:tmpl w:val="FFFFFFFF"/>
    <w:lvl w:ilvl="0" w:tplc="27A8A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282A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70E1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64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62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C65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C41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AB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5AE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541645">
    <w:abstractNumId w:val="0"/>
  </w:num>
  <w:num w:numId="2" w16cid:durableId="1018235884">
    <w:abstractNumId w:val="17"/>
  </w:num>
  <w:num w:numId="3" w16cid:durableId="2127961893">
    <w:abstractNumId w:val="35"/>
  </w:num>
  <w:num w:numId="4" w16cid:durableId="1976328774">
    <w:abstractNumId w:val="25"/>
  </w:num>
  <w:num w:numId="5" w16cid:durableId="1575972744">
    <w:abstractNumId w:val="23"/>
  </w:num>
  <w:num w:numId="6" w16cid:durableId="15210988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775704577">
    <w:abstractNumId w:val="2"/>
  </w:num>
  <w:num w:numId="8" w16cid:durableId="1457212300">
    <w:abstractNumId w:val="34"/>
  </w:num>
  <w:num w:numId="9" w16cid:durableId="2020042611">
    <w:abstractNumId w:val="5"/>
  </w:num>
  <w:num w:numId="10" w16cid:durableId="2144229941">
    <w:abstractNumId w:val="19"/>
  </w:num>
  <w:num w:numId="11" w16cid:durableId="1825392636">
    <w:abstractNumId w:val="15"/>
  </w:num>
  <w:num w:numId="12" w16cid:durableId="1373772660">
    <w:abstractNumId w:val="33"/>
  </w:num>
  <w:num w:numId="13" w16cid:durableId="1937903031">
    <w:abstractNumId w:val="14"/>
  </w:num>
  <w:num w:numId="14" w16cid:durableId="1752383342">
    <w:abstractNumId w:val="7"/>
  </w:num>
  <w:num w:numId="15" w16cid:durableId="349988167">
    <w:abstractNumId w:val="32"/>
  </w:num>
  <w:num w:numId="16" w16cid:durableId="664280071">
    <w:abstractNumId w:val="22"/>
  </w:num>
  <w:num w:numId="17" w16cid:durableId="1752314264">
    <w:abstractNumId w:val="9"/>
  </w:num>
  <w:num w:numId="18" w16cid:durableId="1069495068">
    <w:abstractNumId w:val="21"/>
  </w:num>
  <w:num w:numId="19" w16cid:durableId="198542735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37556462">
    <w:abstractNumId w:val="11"/>
  </w:num>
  <w:num w:numId="21" w16cid:durableId="938172042">
    <w:abstractNumId w:val="30"/>
  </w:num>
  <w:num w:numId="22" w16cid:durableId="1570533256">
    <w:abstractNumId w:val="10"/>
  </w:num>
  <w:num w:numId="23" w16cid:durableId="1322780040">
    <w:abstractNumId w:val="20"/>
  </w:num>
  <w:num w:numId="24" w16cid:durableId="1147091992">
    <w:abstractNumId w:val="13"/>
  </w:num>
  <w:num w:numId="25" w16cid:durableId="851530844">
    <w:abstractNumId w:val="4"/>
  </w:num>
  <w:num w:numId="26" w16cid:durableId="2144999324">
    <w:abstractNumId w:val="36"/>
  </w:num>
  <w:num w:numId="27" w16cid:durableId="212735723">
    <w:abstractNumId w:val="31"/>
  </w:num>
  <w:num w:numId="28" w16cid:durableId="1288512178">
    <w:abstractNumId w:val="18"/>
  </w:num>
  <w:num w:numId="29" w16cid:durableId="1159930291">
    <w:abstractNumId w:val="3"/>
  </w:num>
  <w:num w:numId="30" w16cid:durableId="360325463">
    <w:abstractNumId w:val="27"/>
  </w:num>
  <w:num w:numId="31" w16cid:durableId="1040862913">
    <w:abstractNumId w:val="28"/>
  </w:num>
  <w:num w:numId="32" w16cid:durableId="2144304601">
    <w:abstractNumId w:val="24"/>
  </w:num>
  <w:num w:numId="33" w16cid:durableId="103037130">
    <w:abstractNumId w:val="29"/>
  </w:num>
  <w:num w:numId="34" w16cid:durableId="681903703">
    <w:abstractNumId w:val="12"/>
  </w:num>
  <w:num w:numId="35" w16cid:durableId="1371763138">
    <w:abstractNumId w:val="6"/>
  </w:num>
  <w:num w:numId="36" w16cid:durableId="1464032070">
    <w:abstractNumId w:val="26"/>
  </w:num>
  <w:num w:numId="37" w16cid:durableId="850724928">
    <w:abstractNumId w:val="16"/>
  </w:num>
  <w:num w:numId="38" w16cid:durableId="7112656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AF"/>
    <w:rsid w:val="00000B0F"/>
    <w:rsid w:val="000012FD"/>
    <w:rsid w:val="00004568"/>
    <w:rsid w:val="000048AF"/>
    <w:rsid w:val="000063F6"/>
    <w:rsid w:val="00010074"/>
    <w:rsid w:val="00011B1E"/>
    <w:rsid w:val="00011D81"/>
    <w:rsid w:val="000128BB"/>
    <w:rsid w:val="00012BA7"/>
    <w:rsid w:val="00013CE2"/>
    <w:rsid w:val="000146C5"/>
    <w:rsid w:val="00014F1C"/>
    <w:rsid w:val="00017378"/>
    <w:rsid w:val="000175D5"/>
    <w:rsid w:val="00020229"/>
    <w:rsid w:val="00021054"/>
    <w:rsid w:val="0002548F"/>
    <w:rsid w:val="000268D6"/>
    <w:rsid w:val="00031116"/>
    <w:rsid w:val="00031722"/>
    <w:rsid w:val="00031ACD"/>
    <w:rsid w:val="00031B1E"/>
    <w:rsid w:val="00033449"/>
    <w:rsid w:val="0003391F"/>
    <w:rsid w:val="0003622D"/>
    <w:rsid w:val="00036598"/>
    <w:rsid w:val="000379BA"/>
    <w:rsid w:val="00040066"/>
    <w:rsid w:val="000420DF"/>
    <w:rsid w:val="0004503F"/>
    <w:rsid w:val="000460F6"/>
    <w:rsid w:val="000463A6"/>
    <w:rsid w:val="0005003B"/>
    <w:rsid w:val="00050B47"/>
    <w:rsid w:val="00050BB3"/>
    <w:rsid w:val="00051912"/>
    <w:rsid w:val="000523AD"/>
    <w:rsid w:val="000526B8"/>
    <w:rsid w:val="00052FFB"/>
    <w:rsid w:val="00053331"/>
    <w:rsid w:val="00054B10"/>
    <w:rsid w:val="0005785B"/>
    <w:rsid w:val="00057F8B"/>
    <w:rsid w:val="000601BE"/>
    <w:rsid w:val="00060A56"/>
    <w:rsid w:val="00060CD2"/>
    <w:rsid w:val="00064004"/>
    <w:rsid w:val="00065C82"/>
    <w:rsid w:val="00066692"/>
    <w:rsid w:val="00066F1C"/>
    <w:rsid w:val="0006789C"/>
    <w:rsid w:val="00067D61"/>
    <w:rsid w:val="00070A23"/>
    <w:rsid w:val="00070DD1"/>
    <w:rsid w:val="00070E8A"/>
    <w:rsid w:val="000733D5"/>
    <w:rsid w:val="000739EE"/>
    <w:rsid w:val="000742C7"/>
    <w:rsid w:val="00076647"/>
    <w:rsid w:val="000805E7"/>
    <w:rsid w:val="00080F03"/>
    <w:rsid w:val="00081781"/>
    <w:rsid w:val="00083FE4"/>
    <w:rsid w:val="00084F10"/>
    <w:rsid w:val="0008658C"/>
    <w:rsid w:val="00087127"/>
    <w:rsid w:val="000878CB"/>
    <w:rsid w:val="00090464"/>
    <w:rsid w:val="0009136F"/>
    <w:rsid w:val="00093810"/>
    <w:rsid w:val="00094016"/>
    <w:rsid w:val="00094361"/>
    <w:rsid w:val="0009450D"/>
    <w:rsid w:val="00095158"/>
    <w:rsid w:val="00095E5B"/>
    <w:rsid w:val="000969BD"/>
    <w:rsid w:val="000A20DE"/>
    <w:rsid w:val="000A4900"/>
    <w:rsid w:val="000A4F0A"/>
    <w:rsid w:val="000A77BE"/>
    <w:rsid w:val="000A7866"/>
    <w:rsid w:val="000B08E2"/>
    <w:rsid w:val="000B1B27"/>
    <w:rsid w:val="000B1B3F"/>
    <w:rsid w:val="000B220F"/>
    <w:rsid w:val="000B281D"/>
    <w:rsid w:val="000B28F1"/>
    <w:rsid w:val="000B2A18"/>
    <w:rsid w:val="000B2ADE"/>
    <w:rsid w:val="000B5733"/>
    <w:rsid w:val="000B5756"/>
    <w:rsid w:val="000B6AE2"/>
    <w:rsid w:val="000B6FA7"/>
    <w:rsid w:val="000C2275"/>
    <w:rsid w:val="000C22D5"/>
    <w:rsid w:val="000C2D83"/>
    <w:rsid w:val="000C45A5"/>
    <w:rsid w:val="000C4A9C"/>
    <w:rsid w:val="000C4F8B"/>
    <w:rsid w:val="000C5229"/>
    <w:rsid w:val="000C54DD"/>
    <w:rsid w:val="000C631E"/>
    <w:rsid w:val="000C7014"/>
    <w:rsid w:val="000D0795"/>
    <w:rsid w:val="000D0C3A"/>
    <w:rsid w:val="000D1647"/>
    <w:rsid w:val="000D24E0"/>
    <w:rsid w:val="000D2B33"/>
    <w:rsid w:val="000D5FD0"/>
    <w:rsid w:val="000D6B46"/>
    <w:rsid w:val="000E1F97"/>
    <w:rsid w:val="000E47F0"/>
    <w:rsid w:val="000E4B98"/>
    <w:rsid w:val="000E58FF"/>
    <w:rsid w:val="000E7468"/>
    <w:rsid w:val="000F1551"/>
    <w:rsid w:val="000F3CAC"/>
    <w:rsid w:val="000F4812"/>
    <w:rsid w:val="000F55DD"/>
    <w:rsid w:val="000F5EC4"/>
    <w:rsid w:val="0010276F"/>
    <w:rsid w:val="001029E2"/>
    <w:rsid w:val="00103CE0"/>
    <w:rsid w:val="001058A3"/>
    <w:rsid w:val="00106617"/>
    <w:rsid w:val="00107661"/>
    <w:rsid w:val="00115457"/>
    <w:rsid w:val="00116157"/>
    <w:rsid w:val="00117F39"/>
    <w:rsid w:val="00119177"/>
    <w:rsid w:val="00121271"/>
    <w:rsid w:val="001225E9"/>
    <w:rsid w:val="00125693"/>
    <w:rsid w:val="00126A00"/>
    <w:rsid w:val="001279BD"/>
    <w:rsid w:val="00127B0B"/>
    <w:rsid w:val="00130C36"/>
    <w:rsid w:val="00130E14"/>
    <w:rsid w:val="0013644F"/>
    <w:rsid w:val="0013693B"/>
    <w:rsid w:val="00137D51"/>
    <w:rsid w:val="00142039"/>
    <w:rsid w:val="001426A6"/>
    <w:rsid w:val="00142ACA"/>
    <w:rsid w:val="001431A7"/>
    <w:rsid w:val="0014322B"/>
    <w:rsid w:val="00144062"/>
    <w:rsid w:val="001445C7"/>
    <w:rsid w:val="001468AE"/>
    <w:rsid w:val="00147E24"/>
    <w:rsid w:val="00150E6B"/>
    <w:rsid w:val="0015158E"/>
    <w:rsid w:val="0015243C"/>
    <w:rsid w:val="00153B00"/>
    <w:rsid w:val="001562F7"/>
    <w:rsid w:val="001569E6"/>
    <w:rsid w:val="00156D2A"/>
    <w:rsid w:val="001572C4"/>
    <w:rsid w:val="0015766C"/>
    <w:rsid w:val="0016144C"/>
    <w:rsid w:val="00162275"/>
    <w:rsid w:val="001623D2"/>
    <w:rsid w:val="001626CA"/>
    <w:rsid w:val="00163830"/>
    <w:rsid w:val="00165C09"/>
    <w:rsid w:val="00165F9F"/>
    <w:rsid w:val="0016630A"/>
    <w:rsid w:val="00170117"/>
    <w:rsid w:val="00170D29"/>
    <w:rsid w:val="00171DD9"/>
    <w:rsid w:val="001746D8"/>
    <w:rsid w:val="00175017"/>
    <w:rsid w:val="00176B8A"/>
    <w:rsid w:val="00177100"/>
    <w:rsid w:val="0018028E"/>
    <w:rsid w:val="00180F89"/>
    <w:rsid w:val="00183CF5"/>
    <w:rsid w:val="001855F6"/>
    <w:rsid w:val="00185FA7"/>
    <w:rsid w:val="00187C69"/>
    <w:rsid w:val="001901DB"/>
    <w:rsid w:val="001908DE"/>
    <w:rsid w:val="00190E3C"/>
    <w:rsid w:val="00190E8A"/>
    <w:rsid w:val="0019228A"/>
    <w:rsid w:val="001923F5"/>
    <w:rsid w:val="0019363E"/>
    <w:rsid w:val="0019497F"/>
    <w:rsid w:val="00195C31"/>
    <w:rsid w:val="0019712D"/>
    <w:rsid w:val="001A0787"/>
    <w:rsid w:val="001A0C98"/>
    <w:rsid w:val="001A22C8"/>
    <w:rsid w:val="001A4161"/>
    <w:rsid w:val="001A46E0"/>
    <w:rsid w:val="001A4C0E"/>
    <w:rsid w:val="001A5039"/>
    <w:rsid w:val="001A5959"/>
    <w:rsid w:val="001A7623"/>
    <w:rsid w:val="001A782D"/>
    <w:rsid w:val="001B051A"/>
    <w:rsid w:val="001B0CA2"/>
    <w:rsid w:val="001B20D0"/>
    <w:rsid w:val="001B2C6D"/>
    <w:rsid w:val="001B2E5D"/>
    <w:rsid w:val="001B4979"/>
    <w:rsid w:val="001B5A4C"/>
    <w:rsid w:val="001B72C2"/>
    <w:rsid w:val="001C1EF7"/>
    <w:rsid w:val="001C365A"/>
    <w:rsid w:val="001C458B"/>
    <w:rsid w:val="001C564E"/>
    <w:rsid w:val="001C5A08"/>
    <w:rsid w:val="001C62D9"/>
    <w:rsid w:val="001C7579"/>
    <w:rsid w:val="001C7BA6"/>
    <w:rsid w:val="001D02DA"/>
    <w:rsid w:val="001D2CD4"/>
    <w:rsid w:val="001D2F54"/>
    <w:rsid w:val="001D37E9"/>
    <w:rsid w:val="001D3BC3"/>
    <w:rsid w:val="001D3DF0"/>
    <w:rsid w:val="001D3EB4"/>
    <w:rsid w:val="001D3EEF"/>
    <w:rsid w:val="001D459D"/>
    <w:rsid w:val="001D4F74"/>
    <w:rsid w:val="001D4FD3"/>
    <w:rsid w:val="001D52B1"/>
    <w:rsid w:val="001D6787"/>
    <w:rsid w:val="001E0D31"/>
    <w:rsid w:val="001E186A"/>
    <w:rsid w:val="001E2667"/>
    <w:rsid w:val="001E3557"/>
    <w:rsid w:val="001E3D21"/>
    <w:rsid w:val="001E3F36"/>
    <w:rsid w:val="001E40CC"/>
    <w:rsid w:val="001E5DDE"/>
    <w:rsid w:val="001E63EF"/>
    <w:rsid w:val="001E676A"/>
    <w:rsid w:val="001E7415"/>
    <w:rsid w:val="001E754E"/>
    <w:rsid w:val="001E77D9"/>
    <w:rsid w:val="001F004F"/>
    <w:rsid w:val="001F08E8"/>
    <w:rsid w:val="001F1854"/>
    <w:rsid w:val="001F2BBC"/>
    <w:rsid w:val="001F624C"/>
    <w:rsid w:val="001F6C9A"/>
    <w:rsid w:val="001F6CEA"/>
    <w:rsid w:val="001F783A"/>
    <w:rsid w:val="00200814"/>
    <w:rsid w:val="00201F1A"/>
    <w:rsid w:val="002024C6"/>
    <w:rsid w:val="00203D01"/>
    <w:rsid w:val="0020433E"/>
    <w:rsid w:val="00205011"/>
    <w:rsid w:val="00206588"/>
    <w:rsid w:val="00206F73"/>
    <w:rsid w:val="002131D5"/>
    <w:rsid w:val="00213DA5"/>
    <w:rsid w:val="00213F28"/>
    <w:rsid w:val="0021795E"/>
    <w:rsid w:val="00217BA7"/>
    <w:rsid w:val="00220154"/>
    <w:rsid w:val="0022091F"/>
    <w:rsid w:val="00221222"/>
    <w:rsid w:val="00221BCE"/>
    <w:rsid w:val="0022213C"/>
    <w:rsid w:val="002223A1"/>
    <w:rsid w:val="0022273E"/>
    <w:rsid w:val="00224912"/>
    <w:rsid w:val="00224ECB"/>
    <w:rsid w:val="002264E3"/>
    <w:rsid w:val="002278C9"/>
    <w:rsid w:val="002303FE"/>
    <w:rsid w:val="0023227F"/>
    <w:rsid w:val="00232A92"/>
    <w:rsid w:val="0023338C"/>
    <w:rsid w:val="002337D0"/>
    <w:rsid w:val="00233932"/>
    <w:rsid w:val="002342C1"/>
    <w:rsid w:val="002343A3"/>
    <w:rsid w:val="00234B36"/>
    <w:rsid w:val="00235202"/>
    <w:rsid w:val="00235E14"/>
    <w:rsid w:val="00235E6F"/>
    <w:rsid w:val="00243B7E"/>
    <w:rsid w:val="00243C72"/>
    <w:rsid w:val="0024469A"/>
    <w:rsid w:val="00245D35"/>
    <w:rsid w:val="0025084D"/>
    <w:rsid w:val="00251B5C"/>
    <w:rsid w:val="00253610"/>
    <w:rsid w:val="0025374A"/>
    <w:rsid w:val="00253B82"/>
    <w:rsid w:val="00253D78"/>
    <w:rsid w:val="00254077"/>
    <w:rsid w:val="00255266"/>
    <w:rsid w:val="002573C0"/>
    <w:rsid w:val="00257B18"/>
    <w:rsid w:val="00257C07"/>
    <w:rsid w:val="002609FC"/>
    <w:rsid w:val="00261F30"/>
    <w:rsid w:val="00264185"/>
    <w:rsid w:val="002647F1"/>
    <w:rsid w:val="00265C85"/>
    <w:rsid w:val="002721F7"/>
    <w:rsid w:val="002727D9"/>
    <w:rsid w:val="002728E5"/>
    <w:rsid w:val="00273B02"/>
    <w:rsid w:val="00274BA0"/>
    <w:rsid w:val="00276284"/>
    <w:rsid w:val="002764DF"/>
    <w:rsid w:val="00280DB7"/>
    <w:rsid w:val="00281F72"/>
    <w:rsid w:val="00282594"/>
    <w:rsid w:val="002834AA"/>
    <w:rsid w:val="002838B2"/>
    <w:rsid w:val="00283A0D"/>
    <w:rsid w:val="00283D34"/>
    <w:rsid w:val="00283F6A"/>
    <w:rsid w:val="002843A4"/>
    <w:rsid w:val="00284714"/>
    <w:rsid w:val="00286CF8"/>
    <w:rsid w:val="00286EE7"/>
    <w:rsid w:val="00287009"/>
    <w:rsid w:val="002874CE"/>
    <w:rsid w:val="0028781E"/>
    <w:rsid w:val="002900D4"/>
    <w:rsid w:val="00290542"/>
    <w:rsid w:val="002917F3"/>
    <w:rsid w:val="00296026"/>
    <w:rsid w:val="002968C5"/>
    <w:rsid w:val="002969A9"/>
    <w:rsid w:val="002A1CE5"/>
    <w:rsid w:val="002A4703"/>
    <w:rsid w:val="002A50CC"/>
    <w:rsid w:val="002A6664"/>
    <w:rsid w:val="002A681D"/>
    <w:rsid w:val="002B01EE"/>
    <w:rsid w:val="002B138A"/>
    <w:rsid w:val="002B38D3"/>
    <w:rsid w:val="002B4525"/>
    <w:rsid w:val="002B55DE"/>
    <w:rsid w:val="002B7ADC"/>
    <w:rsid w:val="002C04E1"/>
    <w:rsid w:val="002C3435"/>
    <w:rsid w:val="002C664D"/>
    <w:rsid w:val="002D0075"/>
    <w:rsid w:val="002D0888"/>
    <w:rsid w:val="002D1694"/>
    <w:rsid w:val="002D199D"/>
    <w:rsid w:val="002D1E32"/>
    <w:rsid w:val="002D3E5E"/>
    <w:rsid w:val="002D3EEF"/>
    <w:rsid w:val="002D4C99"/>
    <w:rsid w:val="002D64DD"/>
    <w:rsid w:val="002D7F69"/>
    <w:rsid w:val="002DE6A3"/>
    <w:rsid w:val="002E3094"/>
    <w:rsid w:val="002E319F"/>
    <w:rsid w:val="002E4964"/>
    <w:rsid w:val="002E5D48"/>
    <w:rsid w:val="002E7374"/>
    <w:rsid w:val="002F1E0E"/>
    <w:rsid w:val="002F2187"/>
    <w:rsid w:val="002F362D"/>
    <w:rsid w:val="002F5C06"/>
    <w:rsid w:val="002F66BB"/>
    <w:rsid w:val="002F6CA1"/>
    <w:rsid w:val="002F72B2"/>
    <w:rsid w:val="002F793B"/>
    <w:rsid w:val="002F79FE"/>
    <w:rsid w:val="002F7F3E"/>
    <w:rsid w:val="003003EC"/>
    <w:rsid w:val="0030081F"/>
    <w:rsid w:val="00300B06"/>
    <w:rsid w:val="00306CC5"/>
    <w:rsid w:val="00307201"/>
    <w:rsid w:val="00307463"/>
    <w:rsid w:val="00311F85"/>
    <w:rsid w:val="00312971"/>
    <w:rsid w:val="00313307"/>
    <w:rsid w:val="0031392A"/>
    <w:rsid w:val="00314F83"/>
    <w:rsid w:val="00316E32"/>
    <w:rsid w:val="003176C2"/>
    <w:rsid w:val="003247BB"/>
    <w:rsid w:val="00324BAE"/>
    <w:rsid w:val="00324FDF"/>
    <w:rsid w:val="00325E1F"/>
    <w:rsid w:val="00327314"/>
    <w:rsid w:val="00330FAF"/>
    <w:rsid w:val="00331EAA"/>
    <w:rsid w:val="00331F31"/>
    <w:rsid w:val="0033206F"/>
    <w:rsid w:val="0033238D"/>
    <w:rsid w:val="00332628"/>
    <w:rsid w:val="0033284B"/>
    <w:rsid w:val="00333AD5"/>
    <w:rsid w:val="00337143"/>
    <w:rsid w:val="00340AEF"/>
    <w:rsid w:val="003422A8"/>
    <w:rsid w:val="00343BC4"/>
    <w:rsid w:val="003445CD"/>
    <w:rsid w:val="00345793"/>
    <w:rsid w:val="00345D02"/>
    <w:rsid w:val="00346192"/>
    <w:rsid w:val="00346E17"/>
    <w:rsid w:val="0034773D"/>
    <w:rsid w:val="00347BCA"/>
    <w:rsid w:val="00347BCB"/>
    <w:rsid w:val="003512CB"/>
    <w:rsid w:val="0035130C"/>
    <w:rsid w:val="0035297E"/>
    <w:rsid w:val="00352B29"/>
    <w:rsid w:val="00353A7F"/>
    <w:rsid w:val="00353CCB"/>
    <w:rsid w:val="00355AB2"/>
    <w:rsid w:val="00356682"/>
    <w:rsid w:val="0035761C"/>
    <w:rsid w:val="00361005"/>
    <w:rsid w:val="003613A9"/>
    <w:rsid w:val="00361410"/>
    <w:rsid w:val="00362623"/>
    <w:rsid w:val="0036282F"/>
    <w:rsid w:val="003653D4"/>
    <w:rsid w:val="00366636"/>
    <w:rsid w:val="00366700"/>
    <w:rsid w:val="003674C1"/>
    <w:rsid w:val="00370843"/>
    <w:rsid w:val="00371120"/>
    <w:rsid w:val="003748D7"/>
    <w:rsid w:val="0037510E"/>
    <w:rsid w:val="0037511D"/>
    <w:rsid w:val="003753F7"/>
    <w:rsid w:val="003770B0"/>
    <w:rsid w:val="003776B9"/>
    <w:rsid w:val="00385CD1"/>
    <w:rsid w:val="0038628C"/>
    <w:rsid w:val="0039032C"/>
    <w:rsid w:val="00391CF9"/>
    <w:rsid w:val="0039465E"/>
    <w:rsid w:val="00395C4A"/>
    <w:rsid w:val="003971B5"/>
    <w:rsid w:val="00397610"/>
    <w:rsid w:val="003A15A5"/>
    <w:rsid w:val="003A1D34"/>
    <w:rsid w:val="003A3B4D"/>
    <w:rsid w:val="003A412C"/>
    <w:rsid w:val="003A439B"/>
    <w:rsid w:val="003A4923"/>
    <w:rsid w:val="003A6298"/>
    <w:rsid w:val="003A7439"/>
    <w:rsid w:val="003B03A3"/>
    <w:rsid w:val="003B09DA"/>
    <w:rsid w:val="003B2C57"/>
    <w:rsid w:val="003B2F0F"/>
    <w:rsid w:val="003B3D63"/>
    <w:rsid w:val="003B5FDF"/>
    <w:rsid w:val="003B6B6B"/>
    <w:rsid w:val="003B7552"/>
    <w:rsid w:val="003B7991"/>
    <w:rsid w:val="003C1AC4"/>
    <w:rsid w:val="003C466E"/>
    <w:rsid w:val="003C6994"/>
    <w:rsid w:val="003C76A0"/>
    <w:rsid w:val="003D0BA8"/>
    <w:rsid w:val="003D1E68"/>
    <w:rsid w:val="003D1F57"/>
    <w:rsid w:val="003D6D56"/>
    <w:rsid w:val="003D7BB4"/>
    <w:rsid w:val="003D7EEC"/>
    <w:rsid w:val="003E3020"/>
    <w:rsid w:val="003E3733"/>
    <w:rsid w:val="003E4229"/>
    <w:rsid w:val="003E4F4E"/>
    <w:rsid w:val="003E5A88"/>
    <w:rsid w:val="003E69CB"/>
    <w:rsid w:val="003E6A15"/>
    <w:rsid w:val="003E6C0E"/>
    <w:rsid w:val="003E7A65"/>
    <w:rsid w:val="003F37F1"/>
    <w:rsid w:val="003F625D"/>
    <w:rsid w:val="003F7336"/>
    <w:rsid w:val="003F7512"/>
    <w:rsid w:val="003F7645"/>
    <w:rsid w:val="0040089D"/>
    <w:rsid w:val="00400FD9"/>
    <w:rsid w:val="00402A69"/>
    <w:rsid w:val="00404355"/>
    <w:rsid w:val="00404C29"/>
    <w:rsid w:val="00405827"/>
    <w:rsid w:val="0040715A"/>
    <w:rsid w:val="004103EF"/>
    <w:rsid w:val="00410C63"/>
    <w:rsid w:val="00410DD3"/>
    <w:rsid w:val="0041137D"/>
    <w:rsid w:val="00413A49"/>
    <w:rsid w:val="00413F0E"/>
    <w:rsid w:val="00414FD1"/>
    <w:rsid w:val="004178C2"/>
    <w:rsid w:val="004201DA"/>
    <w:rsid w:val="004209FB"/>
    <w:rsid w:val="0042112B"/>
    <w:rsid w:val="00421265"/>
    <w:rsid w:val="00423942"/>
    <w:rsid w:val="00423A5C"/>
    <w:rsid w:val="00423D92"/>
    <w:rsid w:val="004243FF"/>
    <w:rsid w:val="0042566A"/>
    <w:rsid w:val="004259C4"/>
    <w:rsid w:val="00426A75"/>
    <w:rsid w:val="00427E5F"/>
    <w:rsid w:val="00430CC0"/>
    <w:rsid w:val="00430CFA"/>
    <w:rsid w:val="00430D74"/>
    <w:rsid w:val="00432101"/>
    <w:rsid w:val="00432313"/>
    <w:rsid w:val="004327D0"/>
    <w:rsid w:val="00433730"/>
    <w:rsid w:val="004339D7"/>
    <w:rsid w:val="00436042"/>
    <w:rsid w:val="004361A7"/>
    <w:rsid w:val="0043682C"/>
    <w:rsid w:val="00437C30"/>
    <w:rsid w:val="004409C4"/>
    <w:rsid w:val="00440BB1"/>
    <w:rsid w:val="00440F48"/>
    <w:rsid w:val="00441979"/>
    <w:rsid w:val="00442424"/>
    <w:rsid w:val="00442B95"/>
    <w:rsid w:val="0044556C"/>
    <w:rsid w:val="004468C0"/>
    <w:rsid w:val="0044790A"/>
    <w:rsid w:val="004506DD"/>
    <w:rsid w:val="00450D73"/>
    <w:rsid w:val="004523BD"/>
    <w:rsid w:val="00452D26"/>
    <w:rsid w:val="00453583"/>
    <w:rsid w:val="00453F7D"/>
    <w:rsid w:val="00454687"/>
    <w:rsid w:val="00455FCF"/>
    <w:rsid w:val="00456705"/>
    <w:rsid w:val="004610D6"/>
    <w:rsid w:val="0046111C"/>
    <w:rsid w:val="00461D14"/>
    <w:rsid w:val="004625B1"/>
    <w:rsid w:val="0046360C"/>
    <w:rsid w:val="004645B1"/>
    <w:rsid w:val="0046599A"/>
    <w:rsid w:val="0046668B"/>
    <w:rsid w:val="00467915"/>
    <w:rsid w:val="004709A9"/>
    <w:rsid w:val="00470CC5"/>
    <w:rsid w:val="00472ACB"/>
    <w:rsid w:val="00473109"/>
    <w:rsid w:val="00474ABC"/>
    <w:rsid w:val="00475F0E"/>
    <w:rsid w:val="00476C43"/>
    <w:rsid w:val="00477093"/>
    <w:rsid w:val="00480125"/>
    <w:rsid w:val="00480EE3"/>
    <w:rsid w:val="00481B37"/>
    <w:rsid w:val="00481D1F"/>
    <w:rsid w:val="00482AF6"/>
    <w:rsid w:val="00483599"/>
    <w:rsid w:val="00483C66"/>
    <w:rsid w:val="004846E9"/>
    <w:rsid w:val="004859C7"/>
    <w:rsid w:val="00487F5C"/>
    <w:rsid w:val="0049086F"/>
    <w:rsid w:val="00493C75"/>
    <w:rsid w:val="00493CEE"/>
    <w:rsid w:val="00493D4B"/>
    <w:rsid w:val="00496BD9"/>
    <w:rsid w:val="004971BD"/>
    <w:rsid w:val="004A1017"/>
    <w:rsid w:val="004A1095"/>
    <w:rsid w:val="004A18DA"/>
    <w:rsid w:val="004A1BA4"/>
    <w:rsid w:val="004A2124"/>
    <w:rsid w:val="004A315A"/>
    <w:rsid w:val="004A4EC0"/>
    <w:rsid w:val="004A61CB"/>
    <w:rsid w:val="004A69D6"/>
    <w:rsid w:val="004B11C6"/>
    <w:rsid w:val="004B396D"/>
    <w:rsid w:val="004B3BDB"/>
    <w:rsid w:val="004B56A7"/>
    <w:rsid w:val="004B59B7"/>
    <w:rsid w:val="004B7315"/>
    <w:rsid w:val="004C0A09"/>
    <w:rsid w:val="004C2AAE"/>
    <w:rsid w:val="004C57DF"/>
    <w:rsid w:val="004C7600"/>
    <w:rsid w:val="004C7FBD"/>
    <w:rsid w:val="004D0BD8"/>
    <w:rsid w:val="004D1967"/>
    <w:rsid w:val="004D19B0"/>
    <w:rsid w:val="004D282E"/>
    <w:rsid w:val="004D2A90"/>
    <w:rsid w:val="004D3F91"/>
    <w:rsid w:val="004D58DB"/>
    <w:rsid w:val="004D7FEF"/>
    <w:rsid w:val="004E0BF2"/>
    <w:rsid w:val="004E13BB"/>
    <w:rsid w:val="004E1DB2"/>
    <w:rsid w:val="004E1DC1"/>
    <w:rsid w:val="004E298B"/>
    <w:rsid w:val="004E2D27"/>
    <w:rsid w:val="004E321C"/>
    <w:rsid w:val="004E3C5A"/>
    <w:rsid w:val="004E4987"/>
    <w:rsid w:val="004E59A2"/>
    <w:rsid w:val="004E68A9"/>
    <w:rsid w:val="004E7479"/>
    <w:rsid w:val="004E7A16"/>
    <w:rsid w:val="004E7B70"/>
    <w:rsid w:val="004F00BF"/>
    <w:rsid w:val="004F0511"/>
    <w:rsid w:val="004F1E76"/>
    <w:rsid w:val="004F4F82"/>
    <w:rsid w:val="004F55A4"/>
    <w:rsid w:val="004F64BB"/>
    <w:rsid w:val="004F7743"/>
    <w:rsid w:val="00501224"/>
    <w:rsid w:val="00501F67"/>
    <w:rsid w:val="005031D6"/>
    <w:rsid w:val="00503E5D"/>
    <w:rsid w:val="00505224"/>
    <w:rsid w:val="00505B05"/>
    <w:rsid w:val="0051201D"/>
    <w:rsid w:val="005144E6"/>
    <w:rsid w:val="00514B9A"/>
    <w:rsid w:val="00516387"/>
    <w:rsid w:val="005163E7"/>
    <w:rsid w:val="00517ECD"/>
    <w:rsid w:val="00520245"/>
    <w:rsid w:val="00520C1F"/>
    <w:rsid w:val="00521CCD"/>
    <w:rsid w:val="00521F64"/>
    <w:rsid w:val="00522CFA"/>
    <w:rsid w:val="00525373"/>
    <w:rsid w:val="00525B6F"/>
    <w:rsid w:val="005264F8"/>
    <w:rsid w:val="005311F0"/>
    <w:rsid w:val="00531871"/>
    <w:rsid w:val="00531C48"/>
    <w:rsid w:val="005327C1"/>
    <w:rsid w:val="005369E7"/>
    <w:rsid w:val="00536B38"/>
    <w:rsid w:val="00540AB1"/>
    <w:rsid w:val="00541CB2"/>
    <w:rsid w:val="0055026E"/>
    <w:rsid w:val="00551214"/>
    <w:rsid w:val="005519EE"/>
    <w:rsid w:val="005525DC"/>
    <w:rsid w:val="00554471"/>
    <w:rsid w:val="0055580B"/>
    <w:rsid w:val="00555C71"/>
    <w:rsid w:val="00556E56"/>
    <w:rsid w:val="0056291B"/>
    <w:rsid w:val="00563FCA"/>
    <w:rsid w:val="005648EC"/>
    <w:rsid w:val="00565B69"/>
    <w:rsid w:val="00565CD2"/>
    <w:rsid w:val="00565F0F"/>
    <w:rsid w:val="00566D77"/>
    <w:rsid w:val="00571687"/>
    <w:rsid w:val="00571831"/>
    <w:rsid w:val="00572432"/>
    <w:rsid w:val="005734DD"/>
    <w:rsid w:val="00573595"/>
    <w:rsid w:val="00574933"/>
    <w:rsid w:val="00574F88"/>
    <w:rsid w:val="00577B59"/>
    <w:rsid w:val="00580710"/>
    <w:rsid w:val="00581E75"/>
    <w:rsid w:val="00583B47"/>
    <w:rsid w:val="00584830"/>
    <w:rsid w:val="005867D0"/>
    <w:rsid w:val="0058709A"/>
    <w:rsid w:val="00587BC4"/>
    <w:rsid w:val="005928DA"/>
    <w:rsid w:val="00593A71"/>
    <w:rsid w:val="00593B06"/>
    <w:rsid w:val="00594D87"/>
    <w:rsid w:val="00595AD9"/>
    <w:rsid w:val="00597F04"/>
    <w:rsid w:val="005A017F"/>
    <w:rsid w:val="005A0DEF"/>
    <w:rsid w:val="005A15C4"/>
    <w:rsid w:val="005A1F68"/>
    <w:rsid w:val="005A4BC3"/>
    <w:rsid w:val="005A56D2"/>
    <w:rsid w:val="005A635A"/>
    <w:rsid w:val="005A771A"/>
    <w:rsid w:val="005B150C"/>
    <w:rsid w:val="005B1777"/>
    <w:rsid w:val="005B2A90"/>
    <w:rsid w:val="005B2C7E"/>
    <w:rsid w:val="005B38CD"/>
    <w:rsid w:val="005B39CF"/>
    <w:rsid w:val="005B44EB"/>
    <w:rsid w:val="005B4B38"/>
    <w:rsid w:val="005B526A"/>
    <w:rsid w:val="005B5BD9"/>
    <w:rsid w:val="005B6D4A"/>
    <w:rsid w:val="005B7EDE"/>
    <w:rsid w:val="005C22BC"/>
    <w:rsid w:val="005C24B4"/>
    <w:rsid w:val="005C29B5"/>
    <w:rsid w:val="005C4009"/>
    <w:rsid w:val="005C41EE"/>
    <w:rsid w:val="005C423A"/>
    <w:rsid w:val="005C43F1"/>
    <w:rsid w:val="005C55FE"/>
    <w:rsid w:val="005C7310"/>
    <w:rsid w:val="005C760A"/>
    <w:rsid w:val="005D1375"/>
    <w:rsid w:val="005D27AE"/>
    <w:rsid w:val="005D28D8"/>
    <w:rsid w:val="005D36D8"/>
    <w:rsid w:val="005D36FD"/>
    <w:rsid w:val="005D42C4"/>
    <w:rsid w:val="005D4D0F"/>
    <w:rsid w:val="005D58C3"/>
    <w:rsid w:val="005D5D2C"/>
    <w:rsid w:val="005D655F"/>
    <w:rsid w:val="005D6DA7"/>
    <w:rsid w:val="005E344C"/>
    <w:rsid w:val="005E3E52"/>
    <w:rsid w:val="005E44CF"/>
    <w:rsid w:val="005E5DA6"/>
    <w:rsid w:val="005E62E5"/>
    <w:rsid w:val="005E66C7"/>
    <w:rsid w:val="005E77A0"/>
    <w:rsid w:val="005E780E"/>
    <w:rsid w:val="005F1963"/>
    <w:rsid w:val="005F1B28"/>
    <w:rsid w:val="005F1EE4"/>
    <w:rsid w:val="00600AD4"/>
    <w:rsid w:val="00602D6A"/>
    <w:rsid w:val="006040CC"/>
    <w:rsid w:val="0060576B"/>
    <w:rsid w:val="00606A6F"/>
    <w:rsid w:val="00606E29"/>
    <w:rsid w:val="00610A0C"/>
    <w:rsid w:val="00610B06"/>
    <w:rsid w:val="006132A9"/>
    <w:rsid w:val="00613322"/>
    <w:rsid w:val="00615D57"/>
    <w:rsid w:val="0061621C"/>
    <w:rsid w:val="006165C3"/>
    <w:rsid w:val="00617D85"/>
    <w:rsid w:val="0062217B"/>
    <w:rsid w:val="00622A1D"/>
    <w:rsid w:val="00624171"/>
    <w:rsid w:val="00625A74"/>
    <w:rsid w:val="00625DED"/>
    <w:rsid w:val="00635441"/>
    <w:rsid w:val="00635848"/>
    <w:rsid w:val="00637192"/>
    <w:rsid w:val="006417DC"/>
    <w:rsid w:val="00641CC0"/>
    <w:rsid w:val="00642683"/>
    <w:rsid w:val="00642ABA"/>
    <w:rsid w:val="006448AF"/>
    <w:rsid w:val="006449EC"/>
    <w:rsid w:val="00644A08"/>
    <w:rsid w:val="0064597F"/>
    <w:rsid w:val="00646061"/>
    <w:rsid w:val="00646C11"/>
    <w:rsid w:val="00647300"/>
    <w:rsid w:val="00653D51"/>
    <w:rsid w:val="006545AD"/>
    <w:rsid w:val="0065622F"/>
    <w:rsid w:val="0066180E"/>
    <w:rsid w:val="00663319"/>
    <w:rsid w:val="00663326"/>
    <w:rsid w:val="006639EB"/>
    <w:rsid w:val="006664DC"/>
    <w:rsid w:val="006676D6"/>
    <w:rsid w:val="006717D3"/>
    <w:rsid w:val="00672207"/>
    <w:rsid w:val="0067223A"/>
    <w:rsid w:val="00673C0A"/>
    <w:rsid w:val="00673C56"/>
    <w:rsid w:val="00673C5E"/>
    <w:rsid w:val="00674760"/>
    <w:rsid w:val="006747D2"/>
    <w:rsid w:val="00676379"/>
    <w:rsid w:val="00676990"/>
    <w:rsid w:val="00677487"/>
    <w:rsid w:val="00680D95"/>
    <w:rsid w:val="00680EE7"/>
    <w:rsid w:val="006816BD"/>
    <w:rsid w:val="0068246C"/>
    <w:rsid w:val="00682CFD"/>
    <w:rsid w:val="006849A3"/>
    <w:rsid w:val="00685A44"/>
    <w:rsid w:val="00685ED4"/>
    <w:rsid w:val="00686701"/>
    <w:rsid w:val="00687C2E"/>
    <w:rsid w:val="00690072"/>
    <w:rsid w:val="00690C6B"/>
    <w:rsid w:val="00691C6D"/>
    <w:rsid w:val="00694519"/>
    <w:rsid w:val="00694EDB"/>
    <w:rsid w:val="00695C5A"/>
    <w:rsid w:val="006968D9"/>
    <w:rsid w:val="00697858"/>
    <w:rsid w:val="006A2017"/>
    <w:rsid w:val="006A208C"/>
    <w:rsid w:val="006A3DC8"/>
    <w:rsid w:val="006A4AEA"/>
    <w:rsid w:val="006A57A9"/>
    <w:rsid w:val="006A59DB"/>
    <w:rsid w:val="006A5E17"/>
    <w:rsid w:val="006B0436"/>
    <w:rsid w:val="006B0D0D"/>
    <w:rsid w:val="006B2A7F"/>
    <w:rsid w:val="006B35C3"/>
    <w:rsid w:val="006B3710"/>
    <w:rsid w:val="006B3EEF"/>
    <w:rsid w:val="006B5047"/>
    <w:rsid w:val="006B6512"/>
    <w:rsid w:val="006C118C"/>
    <w:rsid w:val="006C122D"/>
    <w:rsid w:val="006C14E0"/>
    <w:rsid w:val="006C40AF"/>
    <w:rsid w:val="006C4B73"/>
    <w:rsid w:val="006C7BCF"/>
    <w:rsid w:val="006C889A"/>
    <w:rsid w:val="006D146E"/>
    <w:rsid w:val="006D2D48"/>
    <w:rsid w:val="006D3BD9"/>
    <w:rsid w:val="006D60A8"/>
    <w:rsid w:val="006D6A6A"/>
    <w:rsid w:val="006E4710"/>
    <w:rsid w:val="006E5363"/>
    <w:rsid w:val="006E64F1"/>
    <w:rsid w:val="006E6DCE"/>
    <w:rsid w:val="006E7729"/>
    <w:rsid w:val="006F253D"/>
    <w:rsid w:val="006F4ABB"/>
    <w:rsid w:val="006F7006"/>
    <w:rsid w:val="00700D05"/>
    <w:rsid w:val="007028BC"/>
    <w:rsid w:val="00702948"/>
    <w:rsid w:val="007040B5"/>
    <w:rsid w:val="00704610"/>
    <w:rsid w:val="00710211"/>
    <w:rsid w:val="00711214"/>
    <w:rsid w:val="00712519"/>
    <w:rsid w:val="007131F3"/>
    <w:rsid w:val="0071581C"/>
    <w:rsid w:val="00716578"/>
    <w:rsid w:val="0071657C"/>
    <w:rsid w:val="007212B0"/>
    <w:rsid w:val="00721E54"/>
    <w:rsid w:val="007229E4"/>
    <w:rsid w:val="0072321C"/>
    <w:rsid w:val="00724055"/>
    <w:rsid w:val="0072441E"/>
    <w:rsid w:val="007251E3"/>
    <w:rsid w:val="00725540"/>
    <w:rsid w:val="00730938"/>
    <w:rsid w:val="00730AE9"/>
    <w:rsid w:val="007322AB"/>
    <w:rsid w:val="00736A2D"/>
    <w:rsid w:val="0073795F"/>
    <w:rsid w:val="0074018B"/>
    <w:rsid w:val="00741575"/>
    <w:rsid w:val="00742AD4"/>
    <w:rsid w:val="0074399C"/>
    <w:rsid w:val="0074499D"/>
    <w:rsid w:val="00744A8B"/>
    <w:rsid w:val="00745B38"/>
    <w:rsid w:val="00745CB1"/>
    <w:rsid w:val="00746D14"/>
    <w:rsid w:val="00746E83"/>
    <w:rsid w:val="00747B78"/>
    <w:rsid w:val="00753F25"/>
    <w:rsid w:val="00756A82"/>
    <w:rsid w:val="00756AB1"/>
    <w:rsid w:val="00757BD9"/>
    <w:rsid w:val="00760748"/>
    <w:rsid w:val="00761528"/>
    <w:rsid w:val="007619B0"/>
    <w:rsid w:val="007626E4"/>
    <w:rsid w:val="00762A15"/>
    <w:rsid w:val="00764EF2"/>
    <w:rsid w:val="00766615"/>
    <w:rsid w:val="0076C36E"/>
    <w:rsid w:val="0077034F"/>
    <w:rsid w:val="0077088A"/>
    <w:rsid w:val="00771662"/>
    <w:rsid w:val="0077224E"/>
    <w:rsid w:val="007722A6"/>
    <w:rsid w:val="00772E4B"/>
    <w:rsid w:val="00774494"/>
    <w:rsid w:val="007770A8"/>
    <w:rsid w:val="007818B9"/>
    <w:rsid w:val="007833D5"/>
    <w:rsid w:val="00783FD8"/>
    <w:rsid w:val="007850DE"/>
    <w:rsid w:val="00786078"/>
    <w:rsid w:val="00786434"/>
    <w:rsid w:val="00786494"/>
    <w:rsid w:val="007878C8"/>
    <w:rsid w:val="007878EE"/>
    <w:rsid w:val="00792195"/>
    <w:rsid w:val="007926E0"/>
    <w:rsid w:val="00793534"/>
    <w:rsid w:val="0079385D"/>
    <w:rsid w:val="007A047C"/>
    <w:rsid w:val="007A0F30"/>
    <w:rsid w:val="007A265E"/>
    <w:rsid w:val="007A2899"/>
    <w:rsid w:val="007A4490"/>
    <w:rsid w:val="007A5902"/>
    <w:rsid w:val="007A5F3C"/>
    <w:rsid w:val="007A61E7"/>
    <w:rsid w:val="007A697B"/>
    <w:rsid w:val="007B1D99"/>
    <w:rsid w:val="007B217B"/>
    <w:rsid w:val="007B232D"/>
    <w:rsid w:val="007B2E59"/>
    <w:rsid w:val="007C1311"/>
    <w:rsid w:val="007C352E"/>
    <w:rsid w:val="007C4DA1"/>
    <w:rsid w:val="007C5A66"/>
    <w:rsid w:val="007C66FE"/>
    <w:rsid w:val="007D0320"/>
    <w:rsid w:val="007D16BA"/>
    <w:rsid w:val="007D287C"/>
    <w:rsid w:val="007D3182"/>
    <w:rsid w:val="007D4E90"/>
    <w:rsid w:val="007E0F56"/>
    <w:rsid w:val="007E1824"/>
    <w:rsid w:val="007E1CC5"/>
    <w:rsid w:val="007E2049"/>
    <w:rsid w:val="007E30B4"/>
    <w:rsid w:val="007E4FA9"/>
    <w:rsid w:val="007E54BE"/>
    <w:rsid w:val="007F0EDC"/>
    <w:rsid w:val="007F2CA8"/>
    <w:rsid w:val="007F30CC"/>
    <w:rsid w:val="007F3C0F"/>
    <w:rsid w:val="007F5A96"/>
    <w:rsid w:val="0080150A"/>
    <w:rsid w:val="00801A4E"/>
    <w:rsid w:val="008020F1"/>
    <w:rsid w:val="00802A15"/>
    <w:rsid w:val="00804366"/>
    <w:rsid w:val="00804D86"/>
    <w:rsid w:val="00804E43"/>
    <w:rsid w:val="00805BC8"/>
    <w:rsid w:val="00807FA3"/>
    <w:rsid w:val="0081188E"/>
    <w:rsid w:val="00811D69"/>
    <w:rsid w:val="008126A9"/>
    <w:rsid w:val="008139A0"/>
    <w:rsid w:val="00815BF7"/>
    <w:rsid w:val="00815C0C"/>
    <w:rsid w:val="00815F3B"/>
    <w:rsid w:val="00817113"/>
    <w:rsid w:val="00817926"/>
    <w:rsid w:val="00820039"/>
    <w:rsid w:val="00820F48"/>
    <w:rsid w:val="008229F3"/>
    <w:rsid w:val="008241DC"/>
    <w:rsid w:val="0082443C"/>
    <w:rsid w:val="00824A96"/>
    <w:rsid w:val="00825788"/>
    <w:rsid w:val="00825C91"/>
    <w:rsid w:val="00826E57"/>
    <w:rsid w:val="008272D2"/>
    <w:rsid w:val="0082740D"/>
    <w:rsid w:val="00830675"/>
    <w:rsid w:val="00831F18"/>
    <w:rsid w:val="00832CAA"/>
    <w:rsid w:val="0083506C"/>
    <w:rsid w:val="00837D28"/>
    <w:rsid w:val="00840169"/>
    <w:rsid w:val="00841F24"/>
    <w:rsid w:val="008439E0"/>
    <w:rsid w:val="00845F92"/>
    <w:rsid w:val="00846464"/>
    <w:rsid w:val="008464D8"/>
    <w:rsid w:val="008464F4"/>
    <w:rsid w:val="00851893"/>
    <w:rsid w:val="00852765"/>
    <w:rsid w:val="00853B1A"/>
    <w:rsid w:val="00853CB4"/>
    <w:rsid w:val="00853DDD"/>
    <w:rsid w:val="00854990"/>
    <w:rsid w:val="008569E6"/>
    <w:rsid w:val="00857576"/>
    <w:rsid w:val="0086015E"/>
    <w:rsid w:val="00860665"/>
    <w:rsid w:val="008635E0"/>
    <w:rsid w:val="0086395B"/>
    <w:rsid w:val="00864335"/>
    <w:rsid w:val="008650B3"/>
    <w:rsid w:val="00866E0A"/>
    <w:rsid w:val="008673A8"/>
    <w:rsid w:val="00870B3C"/>
    <w:rsid w:val="00871117"/>
    <w:rsid w:val="0087166C"/>
    <w:rsid w:val="00871BB0"/>
    <w:rsid w:val="00872CFC"/>
    <w:rsid w:val="00872CFD"/>
    <w:rsid w:val="00873017"/>
    <w:rsid w:val="00875D7A"/>
    <w:rsid w:val="00880FED"/>
    <w:rsid w:val="00883261"/>
    <w:rsid w:val="00884E4A"/>
    <w:rsid w:val="00885CF4"/>
    <w:rsid w:val="00887CBD"/>
    <w:rsid w:val="0088C914"/>
    <w:rsid w:val="00891909"/>
    <w:rsid w:val="00891D41"/>
    <w:rsid w:val="00894402"/>
    <w:rsid w:val="008944AB"/>
    <w:rsid w:val="0089519E"/>
    <w:rsid w:val="0089631D"/>
    <w:rsid w:val="0089697A"/>
    <w:rsid w:val="0089706A"/>
    <w:rsid w:val="0089747F"/>
    <w:rsid w:val="008975C7"/>
    <w:rsid w:val="008A3253"/>
    <w:rsid w:val="008A3992"/>
    <w:rsid w:val="008A3B58"/>
    <w:rsid w:val="008A5FE5"/>
    <w:rsid w:val="008A6DE5"/>
    <w:rsid w:val="008A7AE9"/>
    <w:rsid w:val="008B14AC"/>
    <w:rsid w:val="008B2072"/>
    <w:rsid w:val="008B3162"/>
    <w:rsid w:val="008B3915"/>
    <w:rsid w:val="008B4339"/>
    <w:rsid w:val="008B45AE"/>
    <w:rsid w:val="008B59CA"/>
    <w:rsid w:val="008B5AED"/>
    <w:rsid w:val="008B5ED5"/>
    <w:rsid w:val="008B7D84"/>
    <w:rsid w:val="008C0B89"/>
    <w:rsid w:val="008C0EAC"/>
    <w:rsid w:val="008C43E8"/>
    <w:rsid w:val="008C5F47"/>
    <w:rsid w:val="008C64BC"/>
    <w:rsid w:val="008C6A50"/>
    <w:rsid w:val="008C7D8D"/>
    <w:rsid w:val="008C7FEE"/>
    <w:rsid w:val="008D0BF0"/>
    <w:rsid w:val="008D1068"/>
    <w:rsid w:val="008D168D"/>
    <w:rsid w:val="008D40EB"/>
    <w:rsid w:val="008D612C"/>
    <w:rsid w:val="008D6AAD"/>
    <w:rsid w:val="008D6CF9"/>
    <w:rsid w:val="008D7811"/>
    <w:rsid w:val="008E04C8"/>
    <w:rsid w:val="008E3C5E"/>
    <w:rsid w:val="008E441C"/>
    <w:rsid w:val="008E5463"/>
    <w:rsid w:val="008E5E2E"/>
    <w:rsid w:val="008E643F"/>
    <w:rsid w:val="008E7C6A"/>
    <w:rsid w:val="008F0305"/>
    <w:rsid w:val="008F1C6D"/>
    <w:rsid w:val="008F2086"/>
    <w:rsid w:val="008F38FA"/>
    <w:rsid w:val="008F3FDD"/>
    <w:rsid w:val="008F4F93"/>
    <w:rsid w:val="00900BDE"/>
    <w:rsid w:val="00902137"/>
    <w:rsid w:val="00905AA9"/>
    <w:rsid w:val="00906522"/>
    <w:rsid w:val="00911CEA"/>
    <w:rsid w:val="00912E87"/>
    <w:rsid w:val="00913737"/>
    <w:rsid w:val="00913A2D"/>
    <w:rsid w:val="00916EDC"/>
    <w:rsid w:val="009172C2"/>
    <w:rsid w:val="00917432"/>
    <w:rsid w:val="00920DBA"/>
    <w:rsid w:val="00920F29"/>
    <w:rsid w:val="00920F8B"/>
    <w:rsid w:val="009216D7"/>
    <w:rsid w:val="00921FF5"/>
    <w:rsid w:val="00922A17"/>
    <w:rsid w:val="00923B2C"/>
    <w:rsid w:val="00923B55"/>
    <w:rsid w:val="00925CF6"/>
    <w:rsid w:val="009268C3"/>
    <w:rsid w:val="00926AD4"/>
    <w:rsid w:val="00926E9A"/>
    <w:rsid w:val="009279A7"/>
    <w:rsid w:val="0093079A"/>
    <w:rsid w:val="009320D0"/>
    <w:rsid w:val="00932688"/>
    <w:rsid w:val="0093388F"/>
    <w:rsid w:val="00933C4B"/>
    <w:rsid w:val="009347E2"/>
    <w:rsid w:val="009373AB"/>
    <w:rsid w:val="00937A3B"/>
    <w:rsid w:val="00937D8A"/>
    <w:rsid w:val="00940236"/>
    <w:rsid w:val="00941331"/>
    <w:rsid w:val="009413EF"/>
    <w:rsid w:val="00942839"/>
    <w:rsid w:val="00942895"/>
    <w:rsid w:val="00943AE8"/>
    <w:rsid w:val="009452F1"/>
    <w:rsid w:val="009457E4"/>
    <w:rsid w:val="00947879"/>
    <w:rsid w:val="00951574"/>
    <w:rsid w:val="009516A0"/>
    <w:rsid w:val="009521B4"/>
    <w:rsid w:val="00956912"/>
    <w:rsid w:val="009613DD"/>
    <w:rsid w:val="009613E4"/>
    <w:rsid w:val="00961773"/>
    <w:rsid w:val="009638BD"/>
    <w:rsid w:val="009651AE"/>
    <w:rsid w:val="0096578D"/>
    <w:rsid w:val="0096732D"/>
    <w:rsid w:val="009675D1"/>
    <w:rsid w:val="00970222"/>
    <w:rsid w:val="00971296"/>
    <w:rsid w:val="009719F9"/>
    <w:rsid w:val="00972B7A"/>
    <w:rsid w:val="00974F3E"/>
    <w:rsid w:val="00977BFF"/>
    <w:rsid w:val="00982D83"/>
    <w:rsid w:val="009842A5"/>
    <w:rsid w:val="009852F5"/>
    <w:rsid w:val="009854F1"/>
    <w:rsid w:val="009855FE"/>
    <w:rsid w:val="00986686"/>
    <w:rsid w:val="00986DF3"/>
    <w:rsid w:val="0099034C"/>
    <w:rsid w:val="00990BEC"/>
    <w:rsid w:val="00991DFF"/>
    <w:rsid w:val="00991E48"/>
    <w:rsid w:val="009929EB"/>
    <w:rsid w:val="00993153"/>
    <w:rsid w:val="00993617"/>
    <w:rsid w:val="00993A60"/>
    <w:rsid w:val="00994160"/>
    <w:rsid w:val="00994E26"/>
    <w:rsid w:val="0099519E"/>
    <w:rsid w:val="009968A7"/>
    <w:rsid w:val="00996FDB"/>
    <w:rsid w:val="00997BF2"/>
    <w:rsid w:val="009A1F20"/>
    <w:rsid w:val="009A364C"/>
    <w:rsid w:val="009A6395"/>
    <w:rsid w:val="009A68A5"/>
    <w:rsid w:val="009A7A22"/>
    <w:rsid w:val="009A7D5C"/>
    <w:rsid w:val="009A7E36"/>
    <w:rsid w:val="009B20B3"/>
    <w:rsid w:val="009B607F"/>
    <w:rsid w:val="009C4E31"/>
    <w:rsid w:val="009C55E3"/>
    <w:rsid w:val="009C6C2D"/>
    <w:rsid w:val="009C76FE"/>
    <w:rsid w:val="009D186B"/>
    <w:rsid w:val="009D1C69"/>
    <w:rsid w:val="009D244E"/>
    <w:rsid w:val="009D379F"/>
    <w:rsid w:val="009D39FB"/>
    <w:rsid w:val="009D78A9"/>
    <w:rsid w:val="009E1976"/>
    <w:rsid w:val="009E417B"/>
    <w:rsid w:val="009E43B2"/>
    <w:rsid w:val="009E46FF"/>
    <w:rsid w:val="009E7223"/>
    <w:rsid w:val="009F168C"/>
    <w:rsid w:val="009F1DB1"/>
    <w:rsid w:val="009F26CA"/>
    <w:rsid w:val="009F3387"/>
    <w:rsid w:val="009F3449"/>
    <w:rsid w:val="009F54AE"/>
    <w:rsid w:val="009F6F6A"/>
    <w:rsid w:val="00A0003E"/>
    <w:rsid w:val="00A016EB"/>
    <w:rsid w:val="00A01EA1"/>
    <w:rsid w:val="00A01F15"/>
    <w:rsid w:val="00A01F83"/>
    <w:rsid w:val="00A02156"/>
    <w:rsid w:val="00A0501D"/>
    <w:rsid w:val="00A06998"/>
    <w:rsid w:val="00A101B5"/>
    <w:rsid w:val="00A111EE"/>
    <w:rsid w:val="00A12443"/>
    <w:rsid w:val="00A12DB2"/>
    <w:rsid w:val="00A14C23"/>
    <w:rsid w:val="00A14D46"/>
    <w:rsid w:val="00A20666"/>
    <w:rsid w:val="00A21471"/>
    <w:rsid w:val="00A22631"/>
    <w:rsid w:val="00A22746"/>
    <w:rsid w:val="00A22B78"/>
    <w:rsid w:val="00A2443B"/>
    <w:rsid w:val="00A24848"/>
    <w:rsid w:val="00A2583C"/>
    <w:rsid w:val="00A34529"/>
    <w:rsid w:val="00A35BD4"/>
    <w:rsid w:val="00A363D7"/>
    <w:rsid w:val="00A364E2"/>
    <w:rsid w:val="00A36966"/>
    <w:rsid w:val="00A40EDF"/>
    <w:rsid w:val="00A42433"/>
    <w:rsid w:val="00A45823"/>
    <w:rsid w:val="00A506DE"/>
    <w:rsid w:val="00A51743"/>
    <w:rsid w:val="00A51A45"/>
    <w:rsid w:val="00A51FB9"/>
    <w:rsid w:val="00A53523"/>
    <w:rsid w:val="00A5591E"/>
    <w:rsid w:val="00A5660C"/>
    <w:rsid w:val="00A570F9"/>
    <w:rsid w:val="00A57792"/>
    <w:rsid w:val="00A57A97"/>
    <w:rsid w:val="00A628FA"/>
    <w:rsid w:val="00A62EB0"/>
    <w:rsid w:val="00A63A51"/>
    <w:rsid w:val="00A63BC2"/>
    <w:rsid w:val="00A640C8"/>
    <w:rsid w:val="00A641A3"/>
    <w:rsid w:val="00A64F20"/>
    <w:rsid w:val="00A6532B"/>
    <w:rsid w:val="00A66C4D"/>
    <w:rsid w:val="00A67516"/>
    <w:rsid w:val="00A7046B"/>
    <w:rsid w:val="00A720EF"/>
    <w:rsid w:val="00A737C2"/>
    <w:rsid w:val="00A76315"/>
    <w:rsid w:val="00A816B1"/>
    <w:rsid w:val="00A820A2"/>
    <w:rsid w:val="00A82627"/>
    <w:rsid w:val="00A8403D"/>
    <w:rsid w:val="00A85310"/>
    <w:rsid w:val="00A87809"/>
    <w:rsid w:val="00A942E7"/>
    <w:rsid w:val="00A9499C"/>
    <w:rsid w:val="00A97601"/>
    <w:rsid w:val="00AA16B4"/>
    <w:rsid w:val="00AA1937"/>
    <w:rsid w:val="00AA1EFB"/>
    <w:rsid w:val="00AA28FF"/>
    <w:rsid w:val="00AA3AB8"/>
    <w:rsid w:val="00AA4EDA"/>
    <w:rsid w:val="00AA58DA"/>
    <w:rsid w:val="00AA78B9"/>
    <w:rsid w:val="00AA7EA3"/>
    <w:rsid w:val="00AB0A4B"/>
    <w:rsid w:val="00AB0F99"/>
    <w:rsid w:val="00AB0FDA"/>
    <w:rsid w:val="00AB1987"/>
    <w:rsid w:val="00AB4D56"/>
    <w:rsid w:val="00AC044C"/>
    <w:rsid w:val="00AC094B"/>
    <w:rsid w:val="00AC098E"/>
    <w:rsid w:val="00AC0A05"/>
    <w:rsid w:val="00AC1BB6"/>
    <w:rsid w:val="00AC2D4B"/>
    <w:rsid w:val="00AC33E6"/>
    <w:rsid w:val="00AC427F"/>
    <w:rsid w:val="00AC4BCA"/>
    <w:rsid w:val="00AC59FA"/>
    <w:rsid w:val="00AC5D0F"/>
    <w:rsid w:val="00AD03CE"/>
    <w:rsid w:val="00AD32D3"/>
    <w:rsid w:val="00AD4584"/>
    <w:rsid w:val="00AD4D0F"/>
    <w:rsid w:val="00AD5588"/>
    <w:rsid w:val="00AD575C"/>
    <w:rsid w:val="00AD5FF2"/>
    <w:rsid w:val="00AE56F4"/>
    <w:rsid w:val="00AE6AF1"/>
    <w:rsid w:val="00AF3909"/>
    <w:rsid w:val="00AF39CC"/>
    <w:rsid w:val="00AF50F3"/>
    <w:rsid w:val="00AF65C7"/>
    <w:rsid w:val="00AF70CB"/>
    <w:rsid w:val="00AF75DF"/>
    <w:rsid w:val="00AF79FC"/>
    <w:rsid w:val="00B00657"/>
    <w:rsid w:val="00B008F1"/>
    <w:rsid w:val="00B02D3D"/>
    <w:rsid w:val="00B032C0"/>
    <w:rsid w:val="00B057CF"/>
    <w:rsid w:val="00B05B98"/>
    <w:rsid w:val="00B06CE7"/>
    <w:rsid w:val="00B10DF5"/>
    <w:rsid w:val="00B112B8"/>
    <w:rsid w:val="00B12CA2"/>
    <w:rsid w:val="00B1367E"/>
    <w:rsid w:val="00B14055"/>
    <w:rsid w:val="00B142E0"/>
    <w:rsid w:val="00B1503E"/>
    <w:rsid w:val="00B15F93"/>
    <w:rsid w:val="00B2041C"/>
    <w:rsid w:val="00B212DF"/>
    <w:rsid w:val="00B22500"/>
    <w:rsid w:val="00B23F43"/>
    <w:rsid w:val="00B246AE"/>
    <w:rsid w:val="00B24A7E"/>
    <w:rsid w:val="00B25895"/>
    <w:rsid w:val="00B26788"/>
    <w:rsid w:val="00B3056D"/>
    <w:rsid w:val="00B30C27"/>
    <w:rsid w:val="00B30EC5"/>
    <w:rsid w:val="00B32A33"/>
    <w:rsid w:val="00B32AAE"/>
    <w:rsid w:val="00B32B03"/>
    <w:rsid w:val="00B34E3B"/>
    <w:rsid w:val="00B4139F"/>
    <w:rsid w:val="00B4185E"/>
    <w:rsid w:val="00B41C08"/>
    <w:rsid w:val="00B435FF"/>
    <w:rsid w:val="00B461D0"/>
    <w:rsid w:val="00B477A5"/>
    <w:rsid w:val="00B50311"/>
    <w:rsid w:val="00B50445"/>
    <w:rsid w:val="00B50F4A"/>
    <w:rsid w:val="00B52DBB"/>
    <w:rsid w:val="00B52ED3"/>
    <w:rsid w:val="00B53DAA"/>
    <w:rsid w:val="00B544A9"/>
    <w:rsid w:val="00B54664"/>
    <w:rsid w:val="00B54855"/>
    <w:rsid w:val="00B54E87"/>
    <w:rsid w:val="00B54FBC"/>
    <w:rsid w:val="00B566CF"/>
    <w:rsid w:val="00B57D20"/>
    <w:rsid w:val="00B601DB"/>
    <w:rsid w:val="00B61FDC"/>
    <w:rsid w:val="00B62E18"/>
    <w:rsid w:val="00B63175"/>
    <w:rsid w:val="00B63A40"/>
    <w:rsid w:val="00B65135"/>
    <w:rsid w:val="00B65E69"/>
    <w:rsid w:val="00B66886"/>
    <w:rsid w:val="00B70316"/>
    <w:rsid w:val="00B72D48"/>
    <w:rsid w:val="00B7619E"/>
    <w:rsid w:val="00B77992"/>
    <w:rsid w:val="00B802B1"/>
    <w:rsid w:val="00B80745"/>
    <w:rsid w:val="00B813E1"/>
    <w:rsid w:val="00B82B67"/>
    <w:rsid w:val="00B830A2"/>
    <w:rsid w:val="00B831B2"/>
    <w:rsid w:val="00B84234"/>
    <w:rsid w:val="00B84250"/>
    <w:rsid w:val="00B846B9"/>
    <w:rsid w:val="00B9018F"/>
    <w:rsid w:val="00B9069E"/>
    <w:rsid w:val="00B907CC"/>
    <w:rsid w:val="00B913FB"/>
    <w:rsid w:val="00B91913"/>
    <w:rsid w:val="00B925F5"/>
    <w:rsid w:val="00B928B9"/>
    <w:rsid w:val="00B92B83"/>
    <w:rsid w:val="00B9335E"/>
    <w:rsid w:val="00B937CE"/>
    <w:rsid w:val="00B947C6"/>
    <w:rsid w:val="00B94EB0"/>
    <w:rsid w:val="00BA04F1"/>
    <w:rsid w:val="00BA2B91"/>
    <w:rsid w:val="00BA3D3E"/>
    <w:rsid w:val="00BA4188"/>
    <w:rsid w:val="00BB04EC"/>
    <w:rsid w:val="00BB078A"/>
    <w:rsid w:val="00BB0C9A"/>
    <w:rsid w:val="00BB1687"/>
    <w:rsid w:val="00BB3377"/>
    <w:rsid w:val="00BB3B63"/>
    <w:rsid w:val="00BB4916"/>
    <w:rsid w:val="00BB6047"/>
    <w:rsid w:val="00BB7A54"/>
    <w:rsid w:val="00BC302D"/>
    <w:rsid w:val="00BC346E"/>
    <w:rsid w:val="00BC5934"/>
    <w:rsid w:val="00BC754C"/>
    <w:rsid w:val="00BD27A6"/>
    <w:rsid w:val="00BD2DB0"/>
    <w:rsid w:val="00BD2FA9"/>
    <w:rsid w:val="00BD3999"/>
    <w:rsid w:val="00BD43D3"/>
    <w:rsid w:val="00BD4526"/>
    <w:rsid w:val="00BD4673"/>
    <w:rsid w:val="00BD4A6B"/>
    <w:rsid w:val="00BD5A1D"/>
    <w:rsid w:val="00BD7559"/>
    <w:rsid w:val="00BE07CA"/>
    <w:rsid w:val="00BE132E"/>
    <w:rsid w:val="00BE257C"/>
    <w:rsid w:val="00BE4998"/>
    <w:rsid w:val="00BE56F3"/>
    <w:rsid w:val="00BE5832"/>
    <w:rsid w:val="00BE605B"/>
    <w:rsid w:val="00BF0623"/>
    <w:rsid w:val="00BF15E7"/>
    <w:rsid w:val="00BF41BD"/>
    <w:rsid w:val="00C004D9"/>
    <w:rsid w:val="00C00785"/>
    <w:rsid w:val="00C0207D"/>
    <w:rsid w:val="00C020B8"/>
    <w:rsid w:val="00C02558"/>
    <w:rsid w:val="00C02B2C"/>
    <w:rsid w:val="00C04802"/>
    <w:rsid w:val="00C04E86"/>
    <w:rsid w:val="00C057CD"/>
    <w:rsid w:val="00C061F7"/>
    <w:rsid w:val="00C123FB"/>
    <w:rsid w:val="00C129C1"/>
    <w:rsid w:val="00C14A97"/>
    <w:rsid w:val="00C1541B"/>
    <w:rsid w:val="00C159DB"/>
    <w:rsid w:val="00C15E70"/>
    <w:rsid w:val="00C15FA2"/>
    <w:rsid w:val="00C172D4"/>
    <w:rsid w:val="00C179B0"/>
    <w:rsid w:val="00C20810"/>
    <w:rsid w:val="00C236DF"/>
    <w:rsid w:val="00C23CF6"/>
    <w:rsid w:val="00C2493D"/>
    <w:rsid w:val="00C25F5C"/>
    <w:rsid w:val="00C2653F"/>
    <w:rsid w:val="00C26C33"/>
    <w:rsid w:val="00C30390"/>
    <w:rsid w:val="00C3110F"/>
    <w:rsid w:val="00C31586"/>
    <w:rsid w:val="00C3172A"/>
    <w:rsid w:val="00C32489"/>
    <w:rsid w:val="00C34A52"/>
    <w:rsid w:val="00C37B93"/>
    <w:rsid w:val="00C37D53"/>
    <w:rsid w:val="00C415EB"/>
    <w:rsid w:val="00C41A3E"/>
    <w:rsid w:val="00C41FC0"/>
    <w:rsid w:val="00C4387A"/>
    <w:rsid w:val="00C459B6"/>
    <w:rsid w:val="00C45C41"/>
    <w:rsid w:val="00C50557"/>
    <w:rsid w:val="00C5112E"/>
    <w:rsid w:val="00C51308"/>
    <w:rsid w:val="00C514F4"/>
    <w:rsid w:val="00C5362E"/>
    <w:rsid w:val="00C53924"/>
    <w:rsid w:val="00C53F87"/>
    <w:rsid w:val="00C55C78"/>
    <w:rsid w:val="00C63A0A"/>
    <w:rsid w:val="00C656FE"/>
    <w:rsid w:val="00C65C3C"/>
    <w:rsid w:val="00C65F19"/>
    <w:rsid w:val="00C65FF7"/>
    <w:rsid w:val="00C66346"/>
    <w:rsid w:val="00C6648C"/>
    <w:rsid w:val="00C668FD"/>
    <w:rsid w:val="00C66B4A"/>
    <w:rsid w:val="00C70CCE"/>
    <w:rsid w:val="00C70D9D"/>
    <w:rsid w:val="00C72904"/>
    <w:rsid w:val="00C72EB3"/>
    <w:rsid w:val="00C72F26"/>
    <w:rsid w:val="00C7713B"/>
    <w:rsid w:val="00C77879"/>
    <w:rsid w:val="00C77941"/>
    <w:rsid w:val="00C77A3F"/>
    <w:rsid w:val="00C80586"/>
    <w:rsid w:val="00C811E3"/>
    <w:rsid w:val="00C81B16"/>
    <w:rsid w:val="00C81F57"/>
    <w:rsid w:val="00C8215B"/>
    <w:rsid w:val="00C8237A"/>
    <w:rsid w:val="00C82CD5"/>
    <w:rsid w:val="00C82FAB"/>
    <w:rsid w:val="00C8544E"/>
    <w:rsid w:val="00C86163"/>
    <w:rsid w:val="00C92BA5"/>
    <w:rsid w:val="00C93C08"/>
    <w:rsid w:val="00C94AD4"/>
    <w:rsid w:val="00C9651E"/>
    <w:rsid w:val="00C97BB5"/>
    <w:rsid w:val="00C97F0F"/>
    <w:rsid w:val="00CA0AFE"/>
    <w:rsid w:val="00CA1013"/>
    <w:rsid w:val="00CA1F2E"/>
    <w:rsid w:val="00CA2632"/>
    <w:rsid w:val="00CA2961"/>
    <w:rsid w:val="00CA4147"/>
    <w:rsid w:val="00CA5A13"/>
    <w:rsid w:val="00CA5E56"/>
    <w:rsid w:val="00CA729E"/>
    <w:rsid w:val="00CA7FB8"/>
    <w:rsid w:val="00CB0205"/>
    <w:rsid w:val="00CB12BB"/>
    <w:rsid w:val="00CB1307"/>
    <w:rsid w:val="00CB1575"/>
    <w:rsid w:val="00CB1D42"/>
    <w:rsid w:val="00CB2B77"/>
    <w:rsid w:val="00CB458A"/>
    <w:rsid w:val="00CB4B2C"/>
    <w:rsid w:val="00CC0FE4"/>
    <w:rsid w:val="00CC1458"/>
    <w:rsid w:val="00CC21BD"/>
    <w:rsid w:val="00CC2C92"/>
    <w:rsid w:val="00CC3A65"/>
    <w:rsid w:val="00CC3C49"/>
    <w:rsid w:val="00CC4C80"/>
    <w:rsid w:val="00CC7BC5"/>
    <w:rsid w:val="00CD0198"/>
    <w:rsid w:val="00CD04F6"/>
    <w:rsid w:val="00CD08B7"/>
    <w:rsid w:val="00CD3338"/>
    <w:rsid w:val="00CD3AB4"/>
    <w:rsid w:val="00CD3F4B"/>
    <w:rsid w:val="00CD464B"/>
    <w:rsid w:val="00CD4AF8"/>
    <w:rsid w:val="00CD4C7F"/>
    <w:rsid w:val="00CD5904"/>
    <w:rsid w:val="00CD7323"/>
    <w:rsid w:val="00CE04D6"/>
    <w:rsid w:val="00CE1764"/>
    <w:rsid w:val="00CE4295"/>
    <w:rsid w:val="00CE44AF"/>
    <w:rsid w:val="00CE5A2E"/>
    <w:rsid w:val="00CE6343"/>
    <w:rsid w:val="00CE6CB9"/>
    <w:rsid w:val="00CE7703"/>
    <w:rsid w:val="00CF0813"/>
    <w:rsid w:val="00CF1254"/>
    <w:rsid w:val="00CF1657"/>
    <w:rsid w:val="00CF19A6"/>
    <w:rsid w:val="00CF1C34"/>
    <w:rsid w:val="00CF328C"/>
    <w:rsid w:val="00CF437D"/>
    <w:rsid w:val="00CF4766"/>
    <w:rsid w:val="00CF47E0"/>
    <w:rsid w:val="00CF4B95"/>
    <w:rsid w:val="00CF4F42"/>
    <w:rsid w:val="00CF581E"/>
    <w:rsid w:val="00CF5D13"/>
    <w:rsid w:val="00CF658B"/>
    <w:rsid w:val="00CF7B3D"/>
    <w:rsid w:val="00D00DB6"/>
    <w:rsid w:val="00D02C86"/>
    <w:rsid w:val="00D02F4D"/>
    <w:rsid w:val="00D04C9F"/>
    <w:rsid w:val="00D04E30"/>
    <w:rsid w:val="00D056E4"/>
    <w:rsid w:val="00D068CD"/>
    <w:rsid w:val="00D06BC4"/>
    <w:rsid w:val="00D0740E"/>
    <w:rsid w:val="00D08585"/>
    <w:rsid w:val="00D13623"/>
    <w:rsid w:val="00D15233"/>
    <w:rsid w:val="00D15D98"/>
    <w:rsid w:val="00D16328"/>
    <w:rsid w:val="00D170AE"/>
    <w:rsid w:val="00D212A4"/>
    <w:rsid w:val="00D21702"/>
    <w:rsid w:val="00D22587"/>
    <w:rsid w:val="00D23544"/>
    <w:rsid w:val="00D24019"/>
    <w:rsid w:val="00D2599F"/>
    <w:rsid w:val="00D26CEF"/>
    <w:rsid w:val="00D27A69"/>
    <w:rsid w:val="00D300C1"/>
    <w:rsid w:val="00D301B3"/>
    <w:rsid w:val="00D30A75"/>
    <w:rsid w:val="00D30D83"/>
    <w:rsid w:val="00D3172B"/>
    <w:rsid w:val="00D318B4"/>
    <w:rsid w:val="00D3360A"/>
    <w:rsid w:val="00D359F2"/>
    <w:rsid w:val="00D379F0"/>
    <w:rsid w:val="00D40225"/>
    <w:rsid w:val="00D4081A"/>
    <w:rsid w:val="00D40D5B"/>
    <w:rsid w:val="00D40EBC"/>
    <w:rsid w:val="00D426FA"/>
    <w:rsid w:val="00D44704"/>
    <w:rsid w:val="00D451CB"/>
    <w:rsid w:val="00D45886"/>
    <w:rsid w:val="00D45D29"/>
    <w:rsid w:val="00D45E37"/>
    <w:rsid w:val="00D46628"/>
    <w:rsid w:val="00D469F5"/>
    <w:rsid w:val="00D50CFD"/>
    <w:rsid w:val="00D51ECB"/>
    <w:rsid w:val="00D5219F"/>
    <w:rsid w:val="00D54627"/>
    <w:rsid w:val="00D54EEE"/>
    <w:rsid w:val="00D5567C"/>
    <w:rsid w:val="00D55685"/>
    <w:rsid w:val="00D573E6"/>
    <w:rsid w:val="00D5ED21"/>
    <w:rsid w:val="00D6022D"/>
    <w:rsid w:val="00D6045A"/>
    <w:rsid w:val="00D60D25"/>
    <w:rsid w:val="00D61730"/>
    <w:rsid w:val="00D624FE"/>
    <w:rsid w:val="00D6383A"/>
    <w:rsid w:val="00D638DE"/>
    <w:rsid w:val="00D64510"/>
    <w:rsid w:val="00D6471F"/>
    <w:rsid w:val="00D67126"/>
    <w:rsid w:val="00D7075E"/>
    <w:rsid w:val="00D71404"/>
    <w:rsid w:val="00D727ED"/>
    <w:rsid w:val="00D72E6C"/>
    <w:rsid w:val="00D72F22"/>
    <w:rsid w:val="00D764C1"/>
    <w:rsid w:val="00D80C29"/>
    <w:rsid w:val="00D80D23"/>
    <w:rsid w:val="00D827FB"/>
    <w:rsid w:val="00D85BD5"/>
    <w:rsid w:val="00D85C5E"/>
    <w:rsid w:val="00D86038"/>
    <w:rsid w:val="00D86512"/>
    <w:rsid w:val="00D87B92"/>
    <w:rsid w:val="00D91625"/>
    <w:rsid w:val="00D92A55"/>
    <w:rsid w:val="00D92B5B"/>
    <w:rsid w:val="00D939EE"/>
    <w:rsid w:val="00D9551F"/>
    <w:rsid w:val="00D961B3"/>
    <w:rsid w:val="00D9650C"/>
    <w:rsid w:val="00D97ECB"/>
    <w:rsid w:val="00DA18E7"/>
    <w:rsid w:val="00DA2F12"/>
    <w:rsid w:val="00DA44A2"/>
    <w:rsid w:val="00DA49F3"/>
    <w:rsid w:val="00DA62AD"/>
    <w:rsid w:val="00DA69BC"/>
    <w:rsid w:val="00DA74D4"/>
    <w:rsid w:val="00DB0E0F"/>
    <w:rsid w:val="00DB2745"/>
    <w:rsid w:val="00DB2DEF"/>
    <w:rsid w:val="00DB3F37"/>
    <w:rsid w:val="00DB4256"/>
    <w:rsid w:val="00DB45CF"/>
    <w:rsid w:val="00DB532E"/>
    <w:rsid w:val="00DB678D"/>
    <w:rsid w:val="00DB77C7"/>
    <w:rsid w:val="00DC03CC"/>
    <w:rsid w:val="00DC1277"/>
    <w:rsid w:val="00DC30E0"/>
    <w:rsid w:val="00DC394F"/>
    <w:rsid w:val="00DC3F3B"/>
    <w:rsid w:val="00DC3FC1"/>
    <w:rsid w:val="00DC5307"/>
    <w:rsid w:val="00DC5F3E"/>
    <w:rsid w:val="00DC66AE"/>
    <w:rsid w:val="00DC6F5A"/>
    <w:rsid w:val="00DC7089"/>
    <w:rsid w:val="00DD06E8"/>
    <w:rsid w:val="00DD3535"/>
    <w:rsid w:val="00DD3C3F"/>
    <w:rsid w:val="00DD794D"/>
    <w:rsid w:val="00DD7E19"/>
    <w:rsid w:val="00DE03FD"/>
    <w:rsid w:val="00DE09F0"/>
    <w:rsid w:val="00DE0AE8"/>
    <w:rsid w:val="00DE109C"/>
    <w:rsid w:val="00DE17FA"/>
    <w:rsid w:val="00DE24BA"/>
    <w:rsid w:val="00DE2570"/>
    <w:rsid w:val="00DE41D5"/>
    <w:rsid w:val="00DE5132"/>
    <w:rsid w:val="00DE6C46"/>
    <w:rsid w:val="00DF0284"/>
    <w:rsid w:val="00DF0459"/>
    <w:rsid w:val="00DF07A3"/>
    <w:rsid w:val="00DF0FB6"/>
    <w:rsid w:val="00DF2B0F"/>
    <w:rsid w:val="00DF37FC"/>
    <w:rsid w:val="00DF3C46"/>
    <w:rsid w:val="00DF4199"/>
    <w:rsid w:val="00DF4889"/>
    <w:rsid w:val="00DF522E"/>
    <w:rsid w:val="00DF608A"/>
    <w:rsid w:val="00DF755F"/>
    <w:rsid w:val="00E00085"/>
    <w:rsid w:val="00E009C4"/>
    <w:rsid w:val="00E01E9A"/>
    <w:rsid w:val="00E03789"/>
    <w:rsid w:val="00E03B5F"/>
    <w:rsid w:val="00E052C8"/>
    <w:rsid w:val="00E052F6"/>
    <w:rsid w:val="00E059A1"/>
    <w:rsid w:val="00E05C5E"/>
    <w:rsid w:val="00E108F8"/>
    <w:rsid w:val="00E10972"/>
    <w:rsid w:val="00E114C7"/>
    <w:rsid w:val="00E11E3D"/>
    <w:rsid w:val="00E1296D"/>
    <w:rsid w:val="00E139B1"/>
    <w:rsid w:val="00E14002"/>
    <w:rsid w:val="00E14969"/>
    <w:rsid w:val="00E14DAD"/>
    <w:rsid w:val="00E1664A"/>
    <w:rsid w:val="00E210DD"/>
    <w:rsid w:val="00E21753"/>
    <w:rsid w:val="00E23156"/>
    <w:rsid w:val="00E2381F"/>
    <w:rsid w:val="00E23880"/>
    <w:rsid w:val="00E24B4A"/>
    <w:rsid w:val="00E255CB"/>
    <w:rsid w:val="00E25A83"/>
    <w:rsid w:val="00E26174"/>
    <w:rsid w:val="00E27D17"/>
    <w:rsid w:val="00E30DC5"/>
    <w:rsid w:val="00E30EE4"/>
    <w:rsid w:val="00E30F59"/>
    <w:rsid w:val="00E311D8"/>
    <w:rsid w:val="00E32A0B"/>
    <w:rsid w:val="00E32ACF"/>
    <w:rsid w:val="00E339B3"/>
    <w:rsid w:val="00E365B5"/>
    <w:rsid w:val="00E37E26"/>
    <w:rsid w:val="00E41BD7"/>
    <w:rsid w:val="00E450C5"/>
    <w:rsid w:val="00E468E1"/>
    <w:rsid w:val="00E47B0F"/>
    <w:rsid w:val="00E509B0"/>
    <w:rsid w:val="00E51CDC"/>
    <w:rsid w:val="00E5295A"/>
    <w:rsid w:val="00E5465B"/>
    <w:rsid w:val="00E55F51"/>
    <w:rsid w:val="00E57509"/>
    <w:rsid w:val="00E5786E"/>
    <w:rsid w:val="00E60586"/>
    <w:rsid w:val="00E60D8D"/>
    <w:rsid w:val="00E611AD"/>
    <w:rsid w:val="00E62014"/>
    <w:rsid w:val="00E62A19"/>
    <w:rsid w:val="00E63D90"/>
    <w:rsid w:val="00E66EC8"/>
    <w:rsid w:val="00E67EDF"/>
    <w:rsid w:val="00E71BCE"/>
    <w:rsid w:val="00E72F6D"/>
    <w:rsid w:val="00E74D90"/>
    <w:rsid w:val="00E76F86"/>
    <w:rsid w:val="00E77C6C"/>
    <w:rsid w:val="00E80562"/>
    <w:rsid w:val="00E81D6D"/>
    <w:rsid w:val="00E83E79"/>
    <w:rsid w:val="00E84C58"/>
    <w:rsid w:val="00E85E3C"/>
    <w:rsid w:val="00E9153F"/>
    <w:rsid w:val="00E92C32"/>
    <w:rsid w:val="00E94916"/>
    <w:rsid w:val="00E95971"/>
    <w:rsid w:val="00E969E2"/>
    <w:rsid w:val="00E96FB5"/>
    <w:rsid w:val="00EA04A2"/>
    <w:rsid w:val="00EA0556"/>
    <w:rsid w:val="00EA0EB4"/>
    <w:rsid w:val="00EA207B"/>
    <w:rsid w:val="00EA281D"/>
    <w:rsid w:val="00EA531B"/>
    <w:rsid w:val="00EA5FC6"/>
    <w:rsid w:val="00EA747B"/>
    <w:rsid w:val="00EB05DF"/>
    <w:rsid w:val="00EB10D7"/>
    <w:rsid w:val="00EB3C6A"/>
    <w:rsid w:val="00EB5529"/>
    <w:rsid w:val="00EB57CA"/>
    <w:rsid w:val="00EB68F7"/>
    <w:rsid w:val="00EB77A1"/>
    <w:rsid w:val="00EC2981"/>
    <w:rsid w:val="00EC3175"/>
    <w:rsid w:val="00EC3B0E"/>
    <w:rsid w:val="00EC40FF"/>
    <w:rsid w:val="00EC538A"/>
    <w:rsid w:val="00EC5AEE"/>
    <w:rsid w:val="00EC6B5C"/>
    <w:rsid w:val="00EC6FA5"/>
    <w:rsid w:val="00EC73CD"/>
    <w:rsid w:val="00ED31C5"/>
    <w:rsid w:val="00ED43BB"/>
    <w:rsid w:val="00ED52E0"/>
    <w:rsid w:val="00ED735D"/>
    <w:rsid w:val="00EE1127"/>
    <w:rsid w:val="00EE12D0"/>
    <w:rsid w:val="00EE2285"/>
    <w:rsid w:val="00EE31C1"/>
    <w:rsid w:val="00EE5ABB"/>
    <w:rsid w:val="00EE61A7"/>
    <w:rsid w:val="00EE6B58"/>
    <w:rsid w:val="00EE7019"/>
    <w:rsid w:val="00EE7700"/>
    <w:rsid w:val="00EE777A"/>
    <w:rsid w:val="00EF00F2"/>
    <w:rsid w:val="00EF0570"/>
    <w:rsid w:val="00EF5013"/>
    <w:rsid w:val="00EF50A2"/>
    <w:rsid w:val="00EF5DF6"/>
    <w:rsid w:val="00F017FC"/>
    <w:rsid w:val="00F026DD"/>
    <w:rsid w:val="00F03C78"/>
    <w:rsid w:val="00F051A9"/>
    <w:rsid w:val="00F05406"/>
    <w:rsid w:val="00F10072"/>
    <w:rsid w:val="00F138A2"/>
    <w:rsid w:val="00F13C4F"/>
    <w:rsid w:val="00F14C63"/>
    <w:rsid w:val="00F1505E"/>
    <w:rsid w:val="00F15191"/>
    <w:rsid w:val="00F1637D"/>
    <w:rsid w:val="00F17844"/>
    <w:rsid w:val="00F201B5"/>
    <w:rsid w:val="00F210E6"/>
    <w:rsid w:val="00F221F9"/>
    <w:rsid w:val="00F2341A"/>
    <w:rsid w:val="00F234BB"/>
    <w:rsid w:val="00F24196"/>
    <w:rsid w:val="00F25203"/>
    <w:rsid w:val="00F26F5D"/>
    <w:rsid w:val="00F2746A"/>
    <w:rsid w:val="00F2791A"/>
    <w:rsid w:val="00F3118A"/>
    <w:rsid w:val="00F32820"/>
    <w:rsid w:val="00F32ABB"/>
    <w:rsid w:val="00F336DA"/>
    <w:rsid w:val="00F33E75"/>
    <w:rsid w:val="00F34256"/>
    <w:rsid w:val="00F34D6E"/>
    <w:rsid w:val="00F37267"/>
    <w:rsid w:val="00F40BA9"/>
    <w:rsid w:val="00F4112A"/>
    <w:rsid w:val="00F41944"/>
    <w:rsid w:val="00F41F67"/>
    <w:rsid w:val="00F4414C"/>
    <w:rsid w:val="00F4461C"/>
    <w:rsid w:val="00F44B5A"/>
    <w:rsid w:val="00F457BB"/>
    <w:rsid w:val="00F46201"/>
    <w:rsid w:val="00F4673F"/>
    <w:rsid w:val="00F46D5E"/>
    <w:rsid w:val="00F50E7B"/>
    <w:rsid w:val="00F51CFA"/>
    <w:rsid w:val="00F51D60"/>
    <w:rsid w:val="00F51E75"/>
    <w:rsid w:val="00F51EB1"/>
    <w:rsid w:val="00F52448"/>
    <w:rsid w:val="00F52DAA"/>
    <w:rsid w:val="00F54AB4"/>
    <w:rsid w:val="00F62556"/>
    <w:rsid w:val="00F65663"/>
    <w:rsid w:val="00F658E7"/>
    <w:rsid w:val="00F65DE1"/>
    <w:rsid w:val="00F66911"/>
    <w:rsid w:val="00F6773A"/>
    <w:rsid w:val="00F70F51"/>
    <w:rsid w:val="00F71294"/>
    <w:rsid w:val="00F72B87"/>
    <w:rsid w:val="00F72D9B"/>
    <w:rsid w:val="00F72F01"/>
    <w:rsid w:val="00F741B2"/>
    <w:rsid w:val="00F75264"/>
    <w:rsid w:val="00F7719F"/>
    <w:rsid w:val="00F8058A"/>
    <w:rsid w:val="00F8115D"/>
    <w:rsid w:val="00F81744"/>
    <w:rsid w:val="00F82A9A"/>
    <w:rsid w:val="00F844BF"/>
    <w:rsid w:val="00F8697C"/>
    <w:rsid w:val="00F8778D"/>
    <w:rsid w:val="00F90317"/>
    <w:rsid w:val="00F92946"/>
    <w:rsid w:val="00F93190"/>
    <w:rsid w:val="00F93259"/>
    <w:rsid w:val="00F945CA"/>
    <w:rsid w:val="00F945D8"/>
    <w:rsid w:val="00F95242"/>
    <w:rsid w:val="00F95CAE"/>
    <w:rsid w:val="00FA0929"/>
    <w:rsid w:val="00FA1CCA"/>
    <w:rsid w:val="00FA2D4F"/>
    <w:rsid w:val="00FA3E07"/>
    <w:rsid w:val="00FA4479"/>
    <w:rsid w:val="00FA492A"/>
    <w:rsid w:val="00FA4D0F"/>
    <w:rsid w:val="00FA4DED"/>
    <w:rsid w:val="00FA4E16"/>
    <w:rsid w:val="00FA6FFF"/>
    <w:rsid w:val="00FB02AE"/>
    <w:rsid w:val="00FB02EC"/>
    <w:rsid w:val="00FB0FBF"/>
    <w:rsid w:val="00FB1077"/>
    <w:rsid w:val="00FB1DC4"/>
    <w:rsid w:val="00FB227A"/>
    <w:rsid w:val="00FB5905"/>
    <w:rsid w:val="00FC0504"/>
    <w:rsid w:val="00FC0AB0"/>
    <w:rsid w:val="00FC192B"/>
    <w:rsid w:val="00FC1F09"/>
    <w:rsid w:val="00FC21E7"/>
    <w:rsid w:val="00FC6A25"/>
    <w:rsid w:val="00FC719B"/>
    <w:rsid w:val="00FC7659"/>
    <w:rsid w:val="00FD01CE"/>
    <w:rsid w:val="00FD04EF"/>
    <w:rsid w:val="00FD3282"/>
    <w:rsid w:val="00FD404C"/>
    <w:rsid w:val="00FD44DA"/>
    <w:rsid w:val="00FD5144"/>
    <w:rsid w:val="00FD70A3"/>
    <w:rsid w:val="00FD7CC6"/>
    <w:rsid w:val="00FD7DFD"/>
    <w:rsid w:val="00FE14DE"/>
    <w:rsid w:val="00FE28CF"/>
    <w:rsid w:val="00FE2DDE"/>
    <w:rsid w:val="00FE3251"/>
    <w:rsid w:val="00FE3CA0"/>
    <w:rsid w:val="00FE6E45"/>
    <w:rsid w:val="00FEF3BA"/>
    <w:rsid w:val="00FF4238"/>
    <w:rsid w:val="00FF43CA"/>
    <w:rsid w:val="00FF4483"/>
    <w:rsid w:val="00FF5332"/>
    <w:rsid w:val="00FF5B89"/>
    <w:rsid w:val="00FF6E34"/>
    <w:rsid w:val="00FF705B"/>
    <w:rsid w:val="010DD725"/>
    <w:rsid w:val="01315A70"/>
    <w:rsid w:val="01378634"/>
    <w:rsid w:val="0143DBA7"/>
    <w:rsid w:val="014F0C93"/>
    <w:rsid w:val="017DD4A0"/>
    <w:rsid w:val="01916BA7"/>
    <w:rsid w:val="019B4AD9"/>
    <w:rsid w:val="01DF5788"/>
    <w:rsid w:val="01E91C6E"/>
    <w:rsid w:val="020C105A"/>
    <w:rsid w:val="021013B0"/>
    <w:rsid w:val="02356B59"/>
    <w:rsid w:val="0254EF48"/>
    <w:rsid w:val="027877E2"/>
    <w:rsid w:val="02B75B9E"/>
    <w:rsid w:val="02D7F6F6"/>
    <w:rsid w:val="02F64362"/>
    <w:rsid w:val="02FCB39C"/>
    <w:rsid w:val="031F994E"/>
    <w:rsid w:val="0333A827"/>
    <w:rsid w:val="033D0E65"/>
    <w:rsid w:val="0341D075"/>
    <w:rsid w:val="037FFFB6"/>
    <w:rsid w:val="0395C5E8"/>
    <w:rsid w:val="03D90B88"/>
    <w:rsid w:val="03F4716D"/>
    <w:rsid w:val="04137B16"/>
    <w:rsid w:val="041959D7"/>
    <w:rsid w:val="045F8AD1"/>
    <w:rsid w:val="046B5374"/>
    <w:rsid w:val="04912DB9"/>
    <w:rsid w:val="049A19F2"/>
    <w:rsid w:val="04BB948C"/>
    <w:rsid w:val="04C206CB"/>
    <w:rsid w:val="04CD3322"/>
    <w:rsid w:val="04D022B8"/>
    <w:rsid w:val="04D92498"/>
    <w:rsid w:val="051F379D"/>
    <w:rsid w:val="053646CA"/>
    <w:rsid w:val="054B50ED"/>
    <w:rsid w:val="05643586"/>
    <w:rsid w:val="05726D3C"/>
    <w:rsid w:val="05749147"/>
    <w:rsid w:val="059267AB"/>
    <w:rsid w:val="05995E44"/>
    <w:rsid w:val="059CDD23"/>
    <w:rsid w:val="05AD4492"/>
    <w:rsid w:val="05AE6259"/>
    <w:rsid w:val="05B2EA4D"/>
    <w:rsid w:val="05CC2E6B"/>
    <w:rsid w:val="05DCD600"/>
    <w:rsid w:val="0604EB16"/>
    <w:rsid w:val="0625A907"/>
    <w:rsid w:val="06553EBC"/>
    <w:rsid w:val="0661CB2D"/>
    <w:rsid w:val="06693444"/>
    <w:rsid w:val="066D3A44"/>
    <w:rsid w:val="0686DAC3"/>
    <w:rsid w:val="068FC4BF"/>
    <w:rsid w:val="06B655FE"/>
    <w:rsid w:val="06F1CDF1"/>
    <w:rsid w:val="0701D734"/>
    <w:rsid w:val="07023E2A"/>
    <w:rsid w:val="07185A72"/>
    <w:rsid w:val="07203E71"/>
    <w:rsid w:val="07426C1E"/>
    <w:rsid w:val="074ACCD6"/>
    <w:rsid w:val="0783A3CE"/>
    <w:rsid w:val="0787A71C"/>
    <w:rsid w:val="07969800"/>
    <w:rsid w:val="07A523EB"/>
    <w:rsid w:val="07D972D5"/>
    <w:rsid w:val="07DE6227"/>
    <w:rsid w:val="07ECF919"/>
    <w:rsid w:val="07F18023"/>
    <w:rsid w:val="0802BC49"/>
    <w:rsid w:val="0813DAA9"/>
    <w:rsid w:val="0830B4E0"/>
    <w:rsid w:val="0834B88A"/>
    <w:rsid w:val="08472687"/>
    <w:rsid w:val="08798B76"/>
    <w:rsid w:val="08C5D8F9"/>
    <w:rsid w:val="08D47DE5"/>
    <w:rsid w:val="08E59192"/>
    <w:rsid w:val="08F512E3"/>
    <w:rsid w:val="08F781EC"/>
    <w:rsid w:val="090AD94D"/>
    <w:rsid w:val="0913D897"/>
    <w:rsid w:val="091E711C"/>
    <w:rsid w:val="093D3100"/>
    <w:rsid w:val="0947F4EE"/>
    <w:rsid w:val="094EF32D"/>
    <w:rsid w:val="09686915"/>
    <w:rsid w:val="09B9E4FD"/>
    <w:rsid w:val="0A005940"/>
    <w:rsid w:val="0A141734"/>
    <w:rsid w:val="0A29FAAB"/>
    <w:rsid w:val="0A56F82D"/>
    <w:rsid w:val="0A577F13"/>
    <w:rsid w:val="0AA57BB9"/>
    <w:rsid w:val="0AA9B823"/>
    <w:rsid w:val="0ABA4CFD"/>
    <w:rsid w:val="0AC4E5FE"/>
    <w:rsid w:val="0ACEADB5"/>
    <w:rsid w:val="0AE6013D"/>
    <w:rsid w:val="0B367225"/>
    <w:rsid w:val="0B39BAFB"/>
    <w:rsid w:val="0B47ADF7"/>
    <w:rsid w:val="0B58D7A5"/>
    <w:rsid w:val="0B7FA52D"/>
    <w:rsid w:val="0B91C91D"/>
    <w:rsid w:val="0B9A39D0"/>
    <w:rsid w:val="0BD9330D"/>
    <w:rsid w:val="0BE77DFE"/>
    <w:rsid w:val="0BFEBA04"/>
    <w:rsid w:val="0C14BF20"/>
    <w:rsid w:val="0C1B01D3"/>
    <w:rsid w:val="0C5BAD04"/>
    <w:rsid w:val="0C783659"/>
    <w:rsid w:val="0C808B2A"/>
    <w:rsid w:val="0CC40AB3"/>
    <w:rsid w:val="0CCCC32F"/>
    <w:rsid w:val="0CDC14AC"/>
    <w:rsid w:val="0CF231ED"/>
    <w:rsid w:val="0D6876C0"/>
    <w:rsid w:val="0D7E0F95"/>
    <w:rsid w:val="0D93EB9F"/>
    <w:rsid w:val="0DA25E64"/>
    <w:rsid w:val="0DA5FAE4"/>
    <w:rsid w:val="0DBFDE5B"/>
    <w:rsid w:val="0DC66E56"/>
    <w:rsid w:val="0DF69E99"/>
    <w:rsid w:val="0DF99CF4"/>
    <w:rsid w:val="0E0CC2D0"/>
    <w:rsid w:val="0E5DD42F"/>
    <w:rsid w:val="0E633E27"/>
    <w:rsid w:val="0E69C0D8"/>
    <w:rsid w:val="0E6BCC17"/>
    <w:rsid w:val="0E71F335"/>
    <w:rsid w:val="0E9F4F72"/>
    <w:rsid w:val="0EACA25D"/>
    <w:rsid w:val="0EAD485A"/>
    <w:rsid w:val="0EC25378"/>
    <w:rsid w:val="0ED25171"/>
    <w:rsid w:val="0ED70EFD"/>
    <w:rsid w:val="0EF0D0A3"/>
    <w:rsid w:val="0F0EFE13"/>
    <w:rsid w:val="0F3680B5"/>
    <w:rsid w:val="0F5459A9"/>
    <w:rsid w:val="0F780BDE"/>
    <w:rsid w:val="0F78428D"/>
    <w:rsid w:val="0F902D3D"/>
    <w:rsid w:val="0FAB3913"/>
    <w:rsid w:val="0FB1B5B0"/>
    <w:rsid w:val="0FB7EA90"/>
    <w:rsid w:val="0FBCE01C"/>
    <w:rsid w:val="0FBFB12C"/>
    <w:rsid w:val="0FC6FE4B"/>
    <w:rsid w:val="0FD37F58"/>
    <w:rsid w:val="0FECE590"/>
    <w:rsid w:val="102AE707"/>
    <w:rsid w:val="105CD5B0"/>
    <w:rsid w:val="107D9E21"/>
    <w:rsid w:val="10954093"/>
    <w:rsid w:val="10BCA666"/>
    <w:rsid w:val="10C1FD98"/>
    <w:rsid w:val="1110344E"/>
    <w:rsid w:val="1115AF0C"/>
    <w:rsid w:val="112EEC51"/>
    <w:rsid w:val="115EDA91"/>
    <w:rsid w:val="1162D9F9"/>
    <w:rsid w:val="11798FC4"/>
    <w:rsid w:val="117C968F"/>
    <w:rsid w:val="1180B873"/>
    <w:rsid w:val="1196F75F"/>
    <w:rsid w:val="11997FC8"/>
    <w:rsid w:val="119FBF5C"/>
    <w:rsid w:val="11E41ED3"/>
    <w:rsid w:val="11F5C204"/>
    <w:rsid w:val="11FAA651"/>
    <w:rsid w:val="12134B9A"/>
    <w:rsid w:val="12308C7D"/>
    <w:rsid w:val="12399F1C"/>
    <w:rsid w:val="123D7393"/>
    <w:rsid w:val="1259020B"/>
    <w:rsid w:val="126F92BE"/>
    <w:rsid w:val="1281F8E6"/>
    <w:rsid w:val="12A428AF"/>
    <w:rsid w:val="12A4B6B3"/>
    <w:rsid w:val="12B9F842"/>
    <w:rsid w:val="12EFCA0A"/>
    <w:rsid w:val="12F11127"/>
    <w:rsid w:val="1334D222"/>
    <w:rsid w:val="13386E0D"/>
    <w:rsid w:val="13478C83"/>
    <w:rsid w:val="137261DA"/>
    <w:rsid w:val="13795C8A"/>
    <w:rsid w:val="1386BD1E"/>
    <w:rsid w:val="138ADDE9"/>
    <w:rsid w:val="13B67CA1"/>
    <w:rsid w:val="13D34C98"/>
    <w:rsid w:val="13D524DB"/>
    <w:rsid w:val="1403841E"/>
    <w:rsid w:val="142180A6"/>
    <w:rsid w:val="14387CD2"/>
    <w:rsid w:val="1446A37C"/>
    <w:rsid w:val="14649A7F"/>
    <w:rsid w:val="14A08A04"/>
    <w:rsid w:val="14A1A22A"/>
    <w:rsid w:val="14E35D97"/>
    <w:rsid w:val="150790F6"/>
    <w:rsid w:val="153EF8FB"/>
    <w:rsid w:val="154EC874"/>
    <w:rsid w:val="1556970A"/>
    <w:rsid w:val="157F2D31"/>
    <w:rsid w:val="15841E1F"/>
    <w:rsid w:val="15968C82"/>
    <w:rsid w:val="15C940EA"/>
    <w:rsid w:val="15CBF3D7"/>
    <w:rsid w:val="15ED6A67"/>
    <w:rsid w:val="1604C26B"/>
    <w:rsid w:val="16282B3E"/>
    <w:rsid w:val="163C66ED"/>
    <w:rsid w:val="163C8F5E"/>
    <w:rsid w:val="1652DE00"/>
    <w:rsid w:val="16714795"/>
    <w:rsid w:val="16839B77"/>
    <w:rsid w:val="1687713B"/>
    <w:rsid w:val="16A2D683"/>
    <w:rsid w:val="16BAEB28"/>
    <w:rsid w:val="16CE8D44"/>
    <w:rsid w:val="16D02FA9"/>
    <w:rsid w:val="16F03737"/>
    <w:rsid w:val="1721CAAD"/>
    <w:rsid w:val="172F8FC4"/>
    <w:rsid w:val="1749CCF6"/>
    <w:rsid w:val="1760B24F"/>
    <w:rsid w:val="1762B369"/>
    <w:rsid w:val="177F04B0"/>
    <w:rsid w:val="1795B75C"/>
    <w:rsid w:val="17A49453"/>
    <w:rsid w:val="17EFDB5B"/>
    <w:rsid w:val="18065110"/>
    <w:rsid w:val="180B8B20"/>
    <w:rsid w:val="18104387"/>
    <w:rsid w:val="184DA193"/>
    <w:rsid w:val="185AEADF"/>
    <w:rsid w:val="18662A7A"/>
    <w:rsid w:val="187387C7"/>
    <w:rsid w:val="18788C4E"/>
    <w:rsid w:val="188A8E3F"/>
    <w:rsid w:val="18BDDB8B"/>
    <w:rsid w:val="18BF6F22"/>
    <w:rsid w:val="18C03E7B"/>
    <w:rsid w:val="18D90E87"/>
    <w:rsid w:val="18FDA73A"/>
    <w:rsid w:val="191A5E26"/>
    <w:rsid w:val="192F29DD"/>
    <w:rsid w:val="1974941A"/>
    <w:rsid w:val="198210D1"/>
    <w:rsid w:val="19CB0BB2"/>
    <w:rsid w:val="1A0DDA36"/>
    <w:rsid w:val="1A0F06E8"/>
    <w:rsid w:val="1A19EB09"/>
    <w:rsid w:val="1A1C0BB8"/>
    <w:rsid w:val="1A1E5D7F"/>
    <w:rsid w:val="1A2DCEB3"/>
    <w:rsid w:val="1A2E5502"/>
    <w:rsid w:val="1A4F6B6F"/>
    <w:rsid w:val="1A5079EA"/>
    <w:rsid w:val="1A5AAEC3"/>
    <w:rsid w:val="1A663884"/>
    <w:rsid w:val="1A9E503A"/>
    <w:rsid w:val="1AAD7226"/>
    <w:rsid w:val="1AB8AA60"/>
    <w:rsid w:val="1AC8B36E"/>
    <w:rsid w:val="1AE46F19"/>
    <w:rsid w:val="1AE7945D"/>
    <w:rsid w:val="1AEA23B8"/>
    <w:rsid w:val="1AF33263"/>
    <w:rsid w:val="1AFB0DC5"/>
    <w:rsid w:val="1B0CE014"/>
    <w:rsid w:val="1B2D35C4"/>
    <w:rsid w:val="1B4E8F28"/>
    <w:rsid w:val="1B54983B"/>
    <w:rsid w:val="1B5844D3"/>
    <w:rsid w:val="1B6E275A"/>
    <w:rsid w:val="1B8880B7"/>
    <w:rsid w:val="1B8D35C7"/>
    <w:rsid w:val="1B90A013"/>
    <w:rsid w:val="1B9B4E78"/>
    <w:rsid w:val="1BDFFFC7"/>
    <w:rsid w:val="1BE4734C"/>
    <w:rsid w:val="1BE6822A"/>
    <w:rsid w:val="1BFDE41F"/>
    <w:rsid w:val="1C0626C6"/>
    <w:rsid w:val="1C1030AD"/>
    <w:rsid w:val="1C2E825E"/>
    <w:rsid w:val="1C428695"/>
    <w:rsid w:val="1C486715"/>
    <w:rsid w:val="1C762EE0"/>
    <w:rsid w:val="1C9C7810"/>
    <w:rsid w:val="1CBC0BD1"/>
    <w:rsid w:val="1CE1D068"/>
    <w:rsid w:val="1CF8BAC9"/>
    <w:rsid w:val="1D419026"/>
    <w:rsid w:val="1D5B90B5"/>
    <w:rsid w:val="1D6AF096"/>
    <w:rsid w:val="1D6E1540"/>
    <w:rsid w:val="1D7D1077"/>
    <w:rsid w:val="1D9D3DB1"/>
    <w:rsid w:val="1DA22F50"/>
    <w:rsid w:val="1DAA553B"/>
    <w:rsid w:val="1DF2EBE0"/>
    <w:rsid w:val="1E3DDEFC"/>
    <w:rsid w:val="1E71BF8C"/>
    <w:rsid w:val="1E7AAEAF"/>
    <w:rsid w:val="1E7F850B"/>
    <w:rsid w:val="1EAFEF6B"/>
    <w:rsid w:val="1ECC31C6"/>
    <w:rsid w:val="1EDE3AE7"/>
    <w:rsid w:val="1EE7734F"/>
    <w:rsid w:val="1EE7B2D2"/>
    <w:rsid w:val="1EEF0100"/>
    <w:rsid w:val="1F02298E"/>
    <w:rsid w:val="1F24B98D"/>
    <w:rsid w:val="1F340313"/>
    <w:rsid w:val="1F8E3B77"/>
    <w:rsid w:val="1F912905"/>
    <w:rsid w:val="1FE1B2F8"/>
    <w:rsid w:val="1FF9B475"/>
    <w:rsid w:val="202BB5F6"/>
    <w:rsid w:val="2037C024"/>
    <w:rsid w:val="203F1293"/>
    <w:rsid w:val="2040F8F2"/>
    <w:rsid w:val="208E4B11"/>
    <w:rsid w:val="209F0C28"/>
    <w:rsid w:val="20A49F1F"/>
    <w:rsid w:val="20B2B2C8"/>
    <w:rsid w:val="20B51F23"/>
    <w:rsid w:val="20C6F5DF"/>
    <w:rsid w:val="20CBC1FD"/>
    <w:rsid w:val="20D7CC0F"/>
    <w:rsid w:val="20DA9294"/>
    <w:rsid w:val="20E8A0DC"/>
    <w:rsid w:val="20EE1AB1"/>
    <w:rsid w:val="210DF760"/>
    <w:rsid w:val="211EC56A"/>
    <w:rsid w:val="2122ADEC"/>
    <w:rsid w:val="2126A911"/>
    <w:rsid w:val="21286390"/>
    <w:rsid w:val="214502B6"/>
    <w:rsid w:val="2162C765"/>
    <w:rsid w:val="21964119"/>
    <w:rsid w:val="219FD1C9"/>
    <w:rsid w:val="21B725CD"/>
    <w:rsid w:val="21B8F92B"/>
    <w:rsid w:val="21C3A374"/>
    <w:rsid w:val="21CA5E6A"/>
    <w:rsid w:val="21E9E163"/>
    <w:rsid w:val="228069F5"/>
    <w:rsid w:val="22897C27"/>
    <w:rsid w:val="22A3E755"/>
    <w:rsid w:val="22BBCBE6"/>
    <w:rsid w:val="22D829A8"/>
    <w:rsid w:val="22E5B363"/>
    <w:rsid w:val="231F731C"/>
    <w:rsid w:val="234FFD3E"/>
    <w:rsid w:val="2378141B"/>
    <w:rsid w:val="23853CCE"/>
    <w:rsid w:val="23B34C30"/>
    <w:rsid w:val="23B5DEF1"/>
    <w:rsid w:val="23C7EE7D"/>
    <w:rsid w:val="23D70727"/>
    <w:rsid w:val="23F51A91"/>
    <w:rsid w:val="23F7C1D2"/>
    <w:rsid w:val="23FE049B"/>
    <w:rsid w:val="240E283F"/>
    <w:rsid w:val="2416900E"/>
    <w:rsid w:val="241CA6DD"/>
    <w:rsid w:val="245D6979"/>
    <w:rsid w:val="248C15DF"/>
    <w:rsid w:val="2494A5ED"/>
    <w:rsid w:val="24B74869"/>
    <w:rsid w:val="24C3D759"/>
    <w:rsid w:val="24E24CB2"/>
    <w:rsid w:val="24EEC68F"/>
    <w:rsid w:val="2501FCE1"/>
    <w:rsid w:val="2515E059"/>
    <w:rsid w:val="2554F438"/>
    <w:rsid w:val="255684C1"/>
    <w:rsid w:val="256229B7"/>
    <w:rsid w:val="25628E5E"/>
    <w:rsid w:val="2563F01F"/>
    <w:rsid w:val="25905DD3"/>
    <w:rsid w:val="25C76CBA"/>
    <w:rsid w:val="25D3B0A5"/>
    <w:rsid w:val="260C53CC"/>
    <w:rsid w:val="2616FB31"/>
    <w:rsid w:val="261A3238"/>
    <w:rsid w:val="26206892"/>
    <w:rsid w:val="264527A3"/>
    <w:rsid w:val="2658ACE7"/>
    <w:rsid w:val="26813D67"/>
    <w:rsid w:val="268A96F0"/>
    <w:rsid w:val="268F246C"/>
    <w:rsid w:val="26B281FC"/>
    <w:rsid w:val="26BE1B27"/>
    <w:rsid w:val="26BE3F61"/>
    <w:rsid w:val="26BF7895"/>
    <w:rsid w:val="26E31D77"/>
    <w:rsid w:val="26F2DE6B"/>
    <w:rsid w:val="270D33D5"/>
    <w:rsid w:val="27182C0E"/>
    <w:rsid w:val="2739A65A"/>
    <w:rsid w:val="275F606F"/>
    <w:rsid w:val="27648657"/>
    <w:rsid w:val="2779BD3D"/>
    <w:rsid w:val="278DBE4E"/>
    <w:rsid w:val="27A516C3"/>
    <w:rsid w:val="27A85EA5"/>
    <w:rsid w:val="27BEC8F2"/>
    <w:rsid w:val="27C874CE"/>
    <w:rsid w:val="27F545FC"/>
    <w:rsid w:val="28487D75"/>
    <w:rsid w:val="28905ACC"/>
    <w:rsid w:val="28AD76AB"/>
    <w:rsid w:val="28B49105"/>
    <w:rsid w:val="28C14D31"/>
    <w:rsid w:val="28D5F380"/>
    <w:rsid w:val="28DE2D8F"/>
    <w:rsid w:val="28E4D8C8"/>
    <w:rsid w:val="29203DAB"/>
    <w:rsid w:val="292BD7B3"/>
    <w:rsid w:val="2942A89F"/>
    <w:rsid w:val="294D49FB"/>
    <w:rsid w:val="2956CFB9"/>
    <w:rsid w:val="296F63A7"/>
    <w:rsid w:val="29BC54EF"/>
    <w:rsid w:val="29CC5D3D"/>
    <w:rsid w:val="2A77171D"/>
    <w:rsid w:val="2A7CD940"/>
    <w:rsid w:val="2A84B3FB"/>
    <w:rsid w:val="2ABEB576"/>
    <w:rsid w:val="2ADF8A71"/>
    <w:rsid w:val="2AE08690"/>
    <w:rsid w:val="2AF3E0B6"/>
    <w:rsid w:val="2B19875B"/>
    <w:rsid w:val="2B48C129"/>
    <w:rsid w:val="2B5A09F2"/>
    <w:rsid w:val="2B5AD4EE"/>
    <w:rsid w:val="2B7093AC"/>
    <w:rsid w:val="2B816337"/>
    <w:rsid w:val="2B8ECC95"/>
    <w:rsid w:val="2BB4821D"/>
    <w:rsid w:val="2BCBA17D"/>
    <w:rsid w:val="2BFF86E8"/>
    <w:rsid w:val="2C20552A"/>
    <w:rsid w:val="2C3D0EF8"/>
    <w:rsid w:val="2C48D096"/>
    <w:rsid w:val="2C4997F3"/>
    <w:rsid w:val="2C4FBF11"/>
    <w:rsid w:val="2C9F3BA9"/>
    <w:rsid w:val="2CABE524"/>
    <w:rsid w:val="2CB252DE"/>
    <w:rsid w:val="2CB36770"/>
    <w:rsid w:val="2CD7F61F"/>
    <w:rsid w:val="2CF06184"/>
    <w:rsid w:val="2D104F6A"/>
    <w:rsid w:val="2D2D5508"/>
    <w:rsid w:val="2D3E4053"/>
    <w:rsid w:val="2D3F3FC3"/>
    <w:rsid w:val="2D625F5A"/>
    <w:rsid w:val="2DA0310A"/>
    <w:rsid w:val="2E260925"/>
    <w:rsid w:val="2E28E37D"/>
    <w:rsid w:val="2E34704C"/>
    <w:rsid w:val="2E7CC332"/>
    <w:rsid w:val="2E83B1A6"/>
    <w:rsid w:val="2E88882C"/>
    <w:rsid w:val="2EAE9270"/>
    <w:rsid w:val="2ECC5A52"/>
    <w:rsid w:val="2EDE5C4F"/>
    <w:rsid w:val="2EE5675F"/>
    <w:rsid w:val="2EE5DD2F"/>
    <w:rsid w:val="2EEF2B7B"/>
    <w:rsid w:val="2F399405"/>
    <w:rsid w:val="2F50D00B"/>
    <w:rsid w:val="2F50E838"/>
    <w:rsid w:val="2F5921E1"/>
    <w:rsid w:val="2F65AB93"/>
    <w:rsid w:val="2F70FD24"/>
    <w:rsid w:val="2FBED3CA"/>
    <w:rsid w:val="2FC27EAA"/>
    <w:rsid w:val="2FC2AD1B"/>
    <w:rsid w:val="30117164"/>
    <w:rsid w:val="304326A5"/>
    <w:rsid w:val="305BE219"/>
    <w:rsid w:val="30B750BD"/>
    <w:rsid w:val="30DF7CFB"/>
    <w:rsid w:val="30E6E22E"/>
    <w:rsid w:val="30E9AD36"/>
    <w:rsid w:val="30F0069E"/>
    <w:rsid w:val="311ACCDE"/>
    <w:rsid w:val="31299DEE"/>
    <w:rsid w:val="3135D669"/>
    <w:rsid w:val="3144E6FF"/>
    <w:rsid w:val="31505F8C"/>
    <w:rsid w:val="31964171"/>
    <w:rsid w:val="31AC47C0"/>
    <w:rsid w:val="31AFEA36"/>
    <w:rsid w:val="31E0308E"/>
    <w:rsid w:val="31E1A378"/>
    <w:rsid w:val="31ED52F2"/>
    <w:rsid w:val="31F0635F"/>
    <w:rsid w:val="31F49293"/>
    <w:rsid w:val="31FC0845"/>
    <w:rsid w:val="32048180"/>
    <w:rsid w:val="320F7916"/>
    <w:rsid w:val="32477F36"/>
    <w:rsid w:val="327BB0B2"/>
    <w:rsid w:val="32A33D1A"/>
    <w:rsid w:val="32DF80BD"/>
    <w:rsid w:val="32EC01DF"/>
    <w:rsid w:val="337249E3"/>
    <w:rsid w:val="338150CE"/>
    <w:rsid w:val="33BC6457"/>
    <w:rsid w:val="33F9FD57"/>
    <w:rsid w:val="3412DDCA"/>
    <w:rsid w:val="3415ED2F"/>
    <w:rsid w:val="34197669"/>
    <w:rsid w:val="342A3A14"/>
    <w:rsid w:val="3464C1EE"/>
    <w:rsid w:val="3465A0B5"/>
    <w:rsid w:val="348F4533"/>
    <w:rsid w:val="34CADAFC"/>
    <w:rsid w:val="34DF93A2"/>
    <w:rsid w:val="353634DA"/>
    <w:rsid w:val="35618304"/>
    <w:rsid w:val="3565F919"/>
    <w:rsid w:val="35A1B450"/>
    <w:rsid w:val="35CC6212"/>
    <w:rsid w:val="35E16079"/>
    <w:rsid w:val="35E5FB96"/>
    <w:rsid w:val="35EC336F"/>
    <w:rsid w:val="35F0E32E"/>
    <w:rsid w:val="35F8AD4C"/>
    <w:rsid w:val="36294AAF"/>
    <w:rsid w:val="3631D15C"/>
    <w:rsid w:val="365037B4"/>
    <w:rsid w:val="36585710"/>
    <w:rsid w:val="368F7AFA"/>
    <w:rsid w:val="36AC8F9D"/>
    <w:rsid w:val="3707264F"/>
    <w:rsid w:val="373FB1C2"/>
    <w:rsid w:val="3749A47F"/>
    <w:rsid w:val="374E001D"/>
    <w:rsid w:val="37EE0EE3"/>
    <w:rsid w:val="37FED56F"/>
    <w:rsid w:val="381E0AFE"/>
    <w:rsid w:val="381E8D5D"/>
    <w:rsid w:val="383589B0"/>
    <w:rsid w:val="3840FC66"/>
    <w:rsid w:val="384563C1"/>
    <w:rsid w:val="385CAA19"/>
    <w:rsid w:val="38686B3D"/>
    <w:rsid w:val="386B53FA"/>
    <w:rsid w:val="3873CF7D"/>
    <w:rsid w:val="387BB452"/>
    <w:rsid w:val="38910F02"/>
    <w:rsid w:val="3894C10C"/>
    <w:rsid w:val="38A00456"/>
    <w:rsid w:val="38D6C358"/>
    <w:rsid w:val="3918F90F"/>
    <w:rsid w:val="391F84D4"/>
    <w:rsid w:val="391FF83A"/>
    <w:rsid w:val="39499F22"/>
    <w:rsid w:val="394B1872"/>
    <w:rsid w:val="3950E6D1"/>
    <w:rsid w:val="3964F546"/>
    <w:rsid w:val="396CBC11"/>
    <w:rsid w:val="39DE8F90"/>
    <w:rsid w:val="39F18866"/>
    <w:rsid w:val="3A73ADE3"/>
    <w:rsid w:val="3A7AE5E6"/>
    <w:rsid w:val="3A9AEF52"/>
    <w:rsid w:val="3AE5789C"/>
    <w:rsid w:val="3B0C78B8"/>
    <w:rsid w:val="3B0EE566"/>
    <w:rsid w:val="3B13C6E6"/>
    <w:rsid w:val="3B150D0A"/>
    <w:rsid w:val="3B157723"/>
    <w:rsid w:val="3B2383A4"/>
    <w:rsid w:val="3B48386B"/>
    <w:rsid w:val="3B528D6E"/>
    <w:rsid w:val="3B664F77"/>
    <w:rsid w:val="3B6EF8BA"/>
    <w:rsid w:val="3BA1E38B"/>
    <w:rsid w:val="3BAC68F6"/>
    <w:rsid w:val="3BB10885"/>
    <w:rsid w:val="3BC01EF8"/>
    <w:rsid w:val="3BC59DCE"/>
    <w:rsid w:val="3BDA9772"/>
    <w:rsid w:val="3BDAF8DE"/>
    <w:rsid w:val="3BF3177B"/>
    <w:rsid w:val="3BF8FB5E"/>
    <w:rsid w:val="3C290E00"/>
    <w:rsid w:val="3C4CFE5F"/>
    <w:rsid w:val="3C9C769B"/>
    <w:rsid w:val="3CFFC29B"/>
    <w:rsid w:val="3D228BA6"/>
    <w:rsid w:val="3D693806"/>
    <w:rsid w:val="3D729E12"/>
    <w:rsid w:val="3D7E6866"/>
    <w:rsid w:val="3DB0B982"/>
    <w:rsid w:val="3DB89F11"/>
    <w:rsid w:val="3DD0B5BE"/>
    <w:rsid w:val="3DEA5D4A"/>
    <w:rsid w:val="3DF8F840"/>
    <w:rsid w:val="3E1C8FDD"/>
    <w:rsid w:val="3E2B975C"/>
    <w:rsid w:val="3E435F80"/>
    <w:rsid w:val="3E4C5A7E"/>
    <w:rsid w:val="3E51D7F6"/>
    <w:rsid w:val="3E5BEFDF"/>
    <w:rsid w:val="3E616FC1"/>
    <w:rsid w:val="3E72FF0C"/>
    <w:rsid w:val="3E8BB8EB"/>
    <w:rsid w:val="3E8C8B15"/>
    <w:rsid w:val="3EA55601"/>
    <w:rsid w:val="3EB37669"/>
    <w:rsid w:val="3EC62879"/>
    <w:rsid w:val="3EDCD6C5"/>
    <w:rsid w:val="3EDDAE98"/>
    <w:rsid w:val="3EE4F05F"/>
    <w:rsid w:val="3F034F27"/>
    <w:rsid w:val="3F2F6133"/>
    <w:rsid w:val="3F2F7917"/>
    <w:rsid w:val="3F3325DE"/>
    <w:rsid w:val="3F45FFCF"/>
    <w:rsid w:val="3F524BB3"/>
    <w:rsid w:val="3F529B19"/>
    <w:rsid w:val="3F5B0B3B"/>
    <w:rsid w:val="3F6EAF4A"/>
    <w:rsid w:val="3F7E1712"/>
    <w:rsid w:val="3FA20AF4"/>
    <w:rsid w:val="3FA42AB9"/>
    <w:rsid w:val="3FACEBED"/>
    <w:rsid w:val="3FB372A8"/>
    <w:rsid w:val="3FCA2BCC"/>
    <w:rsid w:val="4018532E"/>
    <w:rsid w:val="402BB983"/>
    <w:rsid w:val="4031C46F"/>
    <w:rsid w:val="403231A8"/>
    <w:rsid w:val="4057B017"/>
    <w:rsid w:val="4061AB8B"/>
    <w:rsid w:val="406204C8"/>
    <w:rsid w:val="4063CD17"/>
    <w:rsid w:val="406980BE"/>
    <w:rsid w:val="406DBDA2"/>
    <w:rsid w:val="40D93494"/>
    <w:rsid w:val="40E4CDA0"/>
    <w:rsid w:val="4103C3F4"/>
    <w:rsid w:val="412DE8EF"/>
    <w:rsid w:val="415F3AC3"/>
    <w:rsid w:val="4188B605"/>
    <w:rsid w:val="419EB27C"/>
    <w:rsid w:val="41B7E92E"/>
    <w:rsid w:val="41D41D0C"/>
    <w:rsid w:val="42434782"/>
    <w:rsid w:val="42631CEF"/>
    <w:rsid w:val="4263A879"/>
    <w:rsid w:val="42687B9A"/>
    <w:rsid w:val="429F87DA"/>
    <w:rsid w:val="42C43D06"/>
    <w:rsid w:val="42E8C7AE"/>
    <w:rsid w:val="43019D0D"/>
    <w:rsid w:val="4301AB32"/>
    <w:rsid w:val="4328A26C"/>
    <w:rsid w:val="434D609B"/>
    <w:rsid w:val="43594777"/>
    <w:rsid w:val="43B7E555"/>
    <w:rsid w:val="43C3542A"/>
    <w:rsid w:val="43C3AE66"/>
    <w:rsid w:val="43F56A53"/>
    <w:rsid w:val="44028EA4"/>
    <w:rsid w:val="4413A6C1"/>
    <w:rsid w:val="441DD804"/>
    <w:rsid w:val="442A0B9C"/>
    <w:rsid w:val="443A7621"/>
    <w:rsid w:val="443E239E"/>
    <w:rsid w:val="44601E90"/>
    <w:rsid w:val="4478EB53"/>
    <w:rsid w:val="44B0180F"/>
    <w:rsid w:val="44B25EDF"/>
    <w:rsid w:val="44F09E3C"/>
    <w:rsid w:val="452790B6"/>
    <w:rsid w:val="4528046C"/>
    <w:rsid w:val="4530220F"/>
    <w:rsid w:val="4552C8F7"/>
    <w:rsid w:val="456FE558"/>
    <w:rsid w:val="4574A796"/>
    <w:rsid w:val="4580AC34"/>
    <w:rsid w:val="458F2484"/>
    <w:rsid w:val="45A7423D"/>
    <w:rsid w:val="45C4A704"/>
    <w:rsid w:val="45FD1B40"/>
    <w:rsid w:val="4613D63A"/>
    <w:rsid w:val="462F5782"/>
    <w:rsid w:val="463DC067"/>
    <w:rsid w:val="465594A2"/>
    <w:rsid w:val="46B57DEB"/>
    <w:rsid w:val="46C39E5D"/>
    <w:rsid w:val="46CFD9BF"/>
    <w:rsid w:val="476E3C7C"/>
    <w:rsid w:val="47936398"/>
    <w:rsid w:val="4796D0DF"/>
    <w:rsid w:val="479966A0"/>
    <w:rsid w:val="47A2545F"/>
    <w:rsid w:val="47AAE4DD"/>
    <w:rsid w:val="47AB1347"/>
    <w:rsid w:val="47AEF406"/>
    <w:rsid w:val="47C8FAE6"/>
    <w:rsid w:val="47CFC63A"/>
    <w:rsid w:val="47DC4315"/>
    <w:rsid w:val="47F30D92"/>
    <w:rsid w:val="4804F11E"/>
    <w:rsid w:val="4807ED5B"/>
    <w:rsid w:val="4808A580"/>
    <w:rsid w:val="483E2295"/>
    <w:rsid w:val="48439EDF"/>
    <w:rsid w:val="48515B15"/>
    <w:rsid w:val="4858F7D5"/>
    <w:rsid w:val="4884660C"/>
    <w:rsid w:val="4888F194"/>
    <w:rsid w:val="489A1B42"/>
    <w:rsid w:val="489B3E4B"/>
    <w:rsid w:val="48BE49DC"/>
    <w:rsid w:val="48CB3430"/>
    <w:rsid w:val="4911F0FF"/>
    <w:rsid w:val="4919F186"/>
    <w:rsid w:val="496148F9"/>
    <w:rsid w:val="497CAD54"/>
    <w:rsid w:val="498E583B"/>
    <w:rsid w:val="49903C15"/>
    <w:rsid w:val="49AE0827"/>
    <w:rsid w:val="49E2E4AA"/>
    <w:rsid w:val="49E645A2"/>
    <w:rsid w:val="49ED2B76"/>
    <w:rsid w:val="4A2CBD27"/>
    <w:rsid w:val="4A31E7B3"/>
    <w:rsid w:val="4A432B66"/>
    <w:rsid w:val="4A44B558"/>
    <w:rsid w:val="4A58E2B4"/>
    <w:rsid w:val="4A638AE1"/>
    <w:rsid w:val="4A7638C5"/>
    <w:rsid w:val="4AAAD810"/>
    <w:rsid w:val="4AD10762"/>
    <w:rsid w:val="4AD62C56"/>
    <w:rsid w:val="4ADF158D"/>
    <w:rsid w:val="4AE7A036"/>
    <w:rsid w:val="4AEA2E3F"/>
    <w:rsid w:val="4B0BA02F"/>
    <w:rsid w:val="4B25105E"/>
    <w:rsid w:val="4B279AB4"/>
    <w:rsid w:val="4B2F772C"/>
    <w:rsid w:val="4B4317E1"/>
    <w:rsid w:val="4B60562F"/>
    <w:rsid w:val="4B85B3FC"/>
    <w:rsid w:val="4BA67F17"/>
    <w:rsid w:val="4BE06725"/>
    <w:rsid w:val="4BE6010F"/>
    <w:rsid w:val="4BF7E911"/>
    <w:rsid w:val="4C2461F5"/>
    <w:rsid w:val="4C2EDA26"/>
    <w:rsid w:val="4C2F082B"/>
    <w:rsid w:val="4C389224"/>
    <w:rsid w:val="4C484D45"/>
    <w:rsid w:val="4C5C880C"/>
    <w:rsid w:val="4CA05457"/>
    <w:rsid w:val="4CB1A8D7"/>
    <w:rsid w:val="4CB5403F"/>
    <w:rsid w:val="4CC27F07"/>
    <w:rsid w:val="4CC6723A"/>
    <w:rsid w:val="4CE9D6CE"/>
    <w:rsid w:val="4CFFB480"/>
    <w:rsid w:val="4D16EB60"/>
    <w:rsid w:val="4D2DC075"/>
    <w:rsid w:val="4D3E03B0"/>
    <w:rsid w:val="4D41EA7A"/>
    <w:rsid w:val="4D5418DD"/>
    <w:rsid w:val="4D5EC097"/>
    <w:rsid w:val="4D947923"/>
    <w:rsid w:val="4DA73232"/>
    <w:rsid w:val="4DA8AA41"/>
    <w:rsid w:val="4DAAA7F2"/>
    <w:rsid w:val="4DDE5548"/>
    <w:rsid w:val="4E078FB7"/>
    <w:rsid w:val="4E20CA48"/>
    <w:rsid w:val="4E712CE9"/>
    <w:rsid w:val="4E877B11"/>
    <w:rsid w:val="4E8CAEAB"/>
    <w:rsid w:val="4E964B89"/>
    <w:rsid w:val="4EA13024"/>
    <w:rsid w:val="4EB0AA08"/>
    <w:rsid w:val="4EB8B00E"/>
    <w:rsid w:val="4EC5484D"/>
    <w:rsid w:val="4EC9CCF0"/>
    <w:rsid w:val="4EE2A632"/>
    <w:rsid w:val="4F3946C4"/>
    <w:rsid w:val="4F549ACA"/>
    <w:rsid w:val="4F7279B6"/>
    <w:rsid w:val="4F89247C"/>
    <w:rsid w:val="4F8BDAED"/>
    <w:rsid w:val="4FC36F54"/>
    <w:rsid w:val="4FD6F1F6"/>
    <w:rsid w:val="4FD9E198"/>
    <w:rsid w:val="4FE64FFF"/>
    <w:rsid w:val="501B721A"/>
    <w:rsid w:val="501D0950"/>
    <w:rsid w:val="5030C5BC"/>
    <w:rsid w:val="5036322B"/>
    <w:rsid w:val="503CA785"/>
    <w:rsid w:val="5077EAF5"/>
    <w:rsid w:val="507F6B0F"/>
    <w:rsid w:val="508D01E4"/>
    <w:rsid w:val="5094364A"/>
    <w:rsid w:val="50A4485E"/>
    <w:rsid w:val="50CBB80C"/>
    <w:rsid w:val="510D7FCE"/>
    <w:rsid w:val="512E0D8D"/>
    <w:rsid w:val="513BECBD"/>
    <w:rsid w:val="513FD07C"/>
    <w:rsid w:val="5140F7EC"/>
    <w:rsid w:val="514FAD51"/>
    <w:rsid w:val="51868653"/>
    <w:rsid w:val="51B15DDE"/>
    <w:rsid w:val="51B7F07E"/>
    <w:rsid w:val="51D48CD6"/>
    <w:rsid w:val="5202B76B"/>
    <w:rsid w:val="523AD765"/>
    <w:rsid w:val="52651BA9"/>
    <w:rsid w:val="52935864"/>
    <w:rsid w:val="52BFE04D"/>
    <w:rsid w:val="52C2EBDA"/>
    <w:rsid w:val="530E4EBE"/>
    <w:rsid w:val="531082B5"/>
    <w:rsid w:val="5322E394"/>
    <w:rsid w:val="534A3B5B"/>
    <w:rsid w:val="534EDC1B"/>
    <w:rsid w:val="535B6E8D"/>
    <w:rsid w:val="537E3FA2"/>
    <w:rsid w:val="5387BF2C"/>
    <w:rsid w:val="539F46A8"/>
    <w:rsid w:val="53AE5064"/>
    <w:rsid w:val="53BE5EE4"/>
    <w:rsid w:val="53C5FA90"/>
    <w:rsid w:val="53DD420C"/>
    <w:rsid w:val="53F791B6"/>
    <w:rsid w:val="54005C72"/>
    <w:rsid w:val="5451774E"/>
    <w:rsid w:val="5452DDC6"/>
    <w:rsid w:val="54A26EAE"/>
    <w:rsid w:val="54AFA160"/>
    <w:rsid w:val="54D6DC5A"/>
    <w:rsid w:val="54DA5FE0"/>
    <w:rsid w:val="54FAC75D"/>
    <w:rsid w:val="5511124B"/>
    <w:rsid w:val="55117F32"/>
    <w:rsid w:val="5516FD6D"/>
    <w:rsid w:val="552DE97E"/>
    <w:rsid w:val="553025CA"/>
    <w:rsid w:val="55428A55"/>
    <w:rsid w:val="5547F34B"/>
    <w:rsid w:val="554A2D28"/>
    <w:rsid w:val="555165E3"/>
    <w:rsid w:val="556E0F2F"/>
    <w:rsid w:val="558BA328"/>
    <w:rsid w:val="559C1AB6"/>
    <w:rsid w:val="559F8B08"/>
    <w:rsid w:val="55A61297"/>
    <w:rsid w:val="55CF02E1"/>
    <w:rsid w:val="55DA29A7"/>
    <w:rsid w:val="55F89A7D"/>
    <w:rsid w:val="56012B62"/>
    <w:rsid w:val="5607C850"/>
    <w:rsid w:val="560F7B25"/>
    <w:rsid w:val="561BE65B"/>
    <w:rsid w:val="562749A1"/>
    <w:rsid w:val="565104B5"/>
    <w:rsid w:val="56564E08"/>
    <w:rsid w:val="566D2B86"/>
    <w:rsid w:val="567BC889"/>
    <w:rsid w:val="567CA3CB"/>
    <w:rsid w:val="569976EC"/>
    <w:rsid w:val="56AA388E"/>
    <w:rsid w:val="56AE517B"/>
    <w:rsid w:val="56B489F2"/>
    <w:rsid w:val="56BF7480"/>
    <w:rsid w:val="56D39C04"/>
    <w:rsid w:val="56DE43CF"/>
    <w:rsid w:val="56F2530C"/>
    <w:rsid w:val="571D4F74"/>
    <w:rsid w:val="573B5B69"/>
    <w:rsid w:val="5755FA42"/>
    <w:rsid w:val="5769D723"/>
    <w:rsid w:val="5775ECE4"/>
    <w:rsid w:val="579BCCD3"/>
    <w:rsid w:val="57AC2B82"/>
    <w:rsid w:val="57C53916"/>
    <w:rsid w:val="57E4BB2B"/>
    <w:rsid w:val="584D45A2"/>
    <w:rsid w:val="5898B749"/>
    <w:rsid w:val="589F8FC6"/>
    <w:rsid w:val="58B3990B"/>
    <w:rsid w:val="58D81A09"/>
    <w:rsid w:val="590F5AB4"/>
    <w:rsid w:val="590FF1EF"/>
    <w:rsid w:val="59299CAF"/>
    <w:rsid w:val="5936AA5E"/>
    <w:rsid w:val="594B5ACB"/>
    <w:rsid w:val="5985294F"/>
    <w:rsid w:val="5994C305"/>
    <w:rsid w:val="59DDEE7E"/>
    <w:rsid w:val="59E855C9"/>
    <w:rsid w:val="59F75795"/>
    <w:rsid w:val="59F9818D"/>
    <w:rsid w:val="5A143A4C"/>
    <w:rsid w:val="5A16717A"/>
    <w:rsid w:val="5A217D38"/>
    <w:rsid w:val="5A25F561"/>
    <w:rsid w:val="5A7FAD5B"/>
    <w:rsid w:val="5A9E50B7"/>
    <w:rsid w:val="5AA56712"/>
    <w:rsid w:val="5AA7845F"/>
    <w:rsid w:val="5AF5F81F"/>
    <w:rsid w:val="5B1A6061"/>
    <w:rsid w:val="5B2F72FB"/>
    <w:rsid w:val="5B32EDA7"/>
    <w:rsid w:val="5B565B21"/>
    <w:rsid w:val="5B574461"/>
    <w:rsid w:val="5B64190E"/>
    <w:rsid w:val="5B827D93"/>
    <w:rsid w:val="5BA2EF55"/>
    <w:rsid w:val="5BB54BE5"/>
    <w:rsid w:val="5BBBAC95"/>
    <w:rsid w:val="5BC1C5C2"/>
    <w:rsid w:val="5BC8D548"/>
    <w:rsid w:val="5BDCCC15"/>
    <w:rsid w:val="5BE1C668"/>
    <w:rsid w:val="5C003DE2"/>
    <w:rsid w:val="5C030B01"/>
    <w:rsid w:val="5C04A3E3"/>
    <w:rsid w:val="5C250EEB"/>
    <w:rsid w:val="5C2D46F7"/>
    <w:rsid w:val="5C4A5FD0"/>
    <w:rsid w:val="5C873953"/>
    <w:rsid w:val="5CB0068D"/>
    <w:rsid w:val="5CC434E5"/>
    <w:rsid w:val="5CCD3E52"/>
    <w:rsid w:val="5CEC0D6A"/>
    <w:rsid w:val="5D165F78"/>
    <w:rsid w:val="5D2B2DBC"/>
    <w:rsid w:val="5D4E0289"/>
    <w:rsid w:val="5D6D06A4"/>
    <w:rsid w:val="5DA83D7B"/>
    <w:rsid w:val="5DC8B1EE"/>
    <w:rsid w:val="5DDC705C"/>
    <w:rsid w:val="5DEE6F84"/>
    <w:rsid w:val="5DF59BC4"/>
    <w:rsid w:val="5E1A50F0"/>
    <w:rsid w:val="5E302897"/>
    <w:rsid w:val="5E5254AE"/>
    <w:rsid w:val="5E76B889"/>
    <w:rsid w:val="5E8C89C7"/>
    <w:rsid w:val="5ECEDE70"/>
    <w:rsid w:val="5EF19818"/>
    <w:rsid w:val="5F072CC0"/>
    <w:rsid w:val="5F0EADFF"/>
    <w:rsid w:val="5F100C21"/>
    <w:rsid w:val="5F105EE9"/>
    <w:rsid w:val="5F10D56F"/>
    <w:rsid w:val="5F191EEC"/>
    <w:rsid w:val="5F4A471C"/>
    <w:rsid w:val="5F73942D"/>
    <w:rsid w:val="5F78DD23"/>
    <w:rsid w:val="5F8B6D38"/>
    <w:rsid w:val="5FD0E860"/>
    <w:rsid w:val="5FD4D859"/>
    <w:rsid w:val="5FE80184"/>
    <w:rsid w:val="5FF04082"/>
    <w:rsid w:val="5FFDE301"/>
    <w:rsid w:val="603E376E"/>
    <w:rsid w:val="605B4ECB"/>
    <w:rsid w:val="606A1759"/>
    <w:rsid w:val="609992B2"/>
    <w:rsid w:val="609EA610"/>
    <w:rsid w:val="60A44ABD"/>
    <w:rsid w:val="60A5AFB7"/>
    <w:rsid w:val="60CFF17D"/>
    <w:rsid w:val="60DFCA70"/>
    <w:rsid w:val="60EE581F"/>
    <w:rsid w:val="61000565"/>
    <w:rsid w:val="613ADE3D"/>
    <w:rsid w:val="618DAB7E"/>
    <w:rsid w:val="619E7085"/>
    <w:rsid w:val="61A4854F"/>
    <w:rsid w:val="61C9CFD8"/>
    <w:rsid w:val="61D17AF0"/>
    <w:rsid w:val="61DEA11C"/>
    <w:rsid w:val="61E3906E"/>
    <w:rsid w:val="61F1D3DD"/>
    <w:rsid w:val="62310746"/>
    <w:rsid w:val="6232759B"/>
    <w:rsid w:val="624F9D0D"/>
    <w:rsid w:val="625B2E8A"/>
    <w:rsid w:val="625C4C51"/>
    <w:rsid w:val="62825C0B"/>
    <w:rsid w:val="6288A25A"/>
    <w:rsid w:val="629060BC"/>
    <w:rsid w:val="62C51865"/>
    <w:rsid w:val="62CB7172"/>
    <w:rsid w:val="62CFF429"/>
    <w:rsid w:val="62E21B80"/>
    <w:rsid w:val="62F8C3BA"/>
    <w:rsid w:val="633B2B26"/>
    <w:rsid w:val="63809C3A"/>
    <w:rsid w:val="63AA2AC5"/>
    <w:rsid w:val="63C599CC"/>
    <w:rsid w:val="63D38106"/>
    <w:rsid w:val="63E34F66"/>
    <w:rsid w:val="63EEBD0D"/>
    <w:rsid w:val="63FE9513"/>
    <w:rsid w:val="641F5B5C"/>
    <w:rsid w:val="643CC023"/>
    <w:rsid w:val="6447C014"/>
    <w:rsid w:val="6450716B"/>
    <w:rsid w:val="6461BEF6"/>
    <w:rsid w:val="647D7709"/>
    <w:rsid w:val="647F90C5"/>
    <w:rsid w:val="648076F9"/>
    <w:rsid w:val="64B51A45"/>
    <w:rsid w:val="64FE2663"/>
    <w:rsid w:val="6509FF35"/>
    <w:rsid w:val="6566BCC0"/>
    <w:rsid w:val="65673A22"/>
    <w:rsid w:val="656EC273"/>
    <w:rsid w:val="657FAF68"/>
    <w:rsid w:val="6597B970"/>
    <w:rsid w:val="659F15A8"/>
    <w:rsid w:val="65ABC29C"/>
    <w:rsid w:val="65D5C3DB"/>
    <w:rsid w:val="65FA4BB2"/>
    <w:rsid w:val="660AB125"/>
    <w:rsid w:val="661241A8"/>
    <w:rsid w:val="661E06BC"/>
    <w:rsid w:val="661EF010"/>
    <w:rsid w:val="662BDE53"/>
    <w:rsid w:val="664BF462"/>
    <w:rsid w:val="66508896"/>
    <w:rsid w:val="6660DDC7"/>
    <w:rsid w:val="666C7BF7"/>
    <w:rsid w:val="66AD034F"/>
    <w:rsid w:val="66CA4915"/>
    <w:rsid w:val="67046BB6"/>
    <w:rsid w:val="6746D2AD"/>
    <w:rsid w:val="674A13C6"/>
    <w:rsid w:val="674C20CD"/>
    <w:rsid w:val="674E781B"/>
    <w:rsid w:val="67582939"/>
    <w:rsid w:val="678ABEDB"/>
    <w:rsid w:val="6791D778"/>
    <w:rsid w:val="67A20533"/>
    <w:rsid w:val="67A88F50"/>
    <w:rsid w:val="67C5BB4A"/>
    <w:rsid w:val="67F80BBF"/>
    <w:rsid w:val="6838FA4C"/>
    <w:rsid w:val="684E86BA"/>
    <w:rsid w:val="68532C30"/>
    <w:rsid w:val="6875B61E"/>
    <w:rsid w:val="68BB81EE"/>
    <w:rsid w:val="68C4A00D"/>
    <w:rsid w:val="68C644E1"/>
    <w:rsid w:val="68DE74E5"/>
    <w:rsid w:val="68E5B695"/>
    <w:rsid w:val="68EAD368"/>
    <w:rsid w:val="68F96A04"/>
    <w:rsid w:val="68FC571C"/>
    <w:rsid w:val="6926CFF6"/>
    <w:rsid w:val="6936AA07"/>
    <w:rsid w:val="693EE6AB"/>
    <w:rsid w:val="6978AAD9"/>
    <w:rsid w:val="6991EB16"/>
    <w:rsid w:val="699CC774"/>
    <w:rsid w:val="69A96F69"/>
    <w:rsid w:val="69AE67BE"/>
    <w:rsid w:val="69B613A5"/>
    <w:rsid w:val="69C3D8BC"/>
    <w:rsid w:val="69CF3A02"/>
    <w:rsid w:val="69EC7439"/>
    <w:rsid w:val="69F24949"/>
    <w:rsid w:val="69F7DFD2"/>
    <w:rsid w:val="6A25845E"/>
    <w:rsid w:val="6A2CA8D6"/>
    <w:rsid w:val="6A5ACFF8"/>
    <w:rsid w:val="6A74584E"/>
    <w:rsid w:val="6B01AAC3"/>
    <w:rsid w:val="6B1F0A08"/>
    <w:rsid w:val="6B205E70"/>
    <w:rsid w:val="6B2AF35C"/>
    <w:rsid w:val="6B483960"/>
    <w:rsid w:val="6B5B3252"/>
    <w:rsid w:val="6B93C9DC"/>
    <w:rsid w:val="6BA6C2B2"/>
    <w:rsid w:val="6BE3A663"/>
    <w:rsid w:val="6BF4AA85"/>
    <w:rsid w:val="6C229CE7"/>
    <w:rsid w:val="6C4082FE"/>
    <w:rsid w:val="6C45A54E"/>
    <w:rsid w:val="6C6A22AE"/>
    <w:rsid w:val="6C749EF3"/>
    <w:rsid w:val="6C777373"/>
    <w:rsid w:val="6C8B88C3"/>
    <w:rsid w:val="6C9E0686"/>
    <w:rsid w:val="6CD647F2"/>
    <w:rsid w:val="6CFF8AEC"/>
    <w:rsid w:val="6D1BAA53"/>
    <w:rsid w:val="6D317C66"/>
    <w:rsid w:val="6D3F417D"/>
    <w:rsid w:val="6D7E262A"/>
    <w:rsid w:val="6D9073A7"/>
    <w:rsid w:val="6DBD56F3"/>
    <w:rsid w:val="6DCCDB27"/>
    <w:rsid w:val="6DDD9F97"/>
    <w:rsid w:val="6DEA0863"/>
    <w:rsid w:val="6DF18341"/>
    <w:rsid w:val="6DF53943"/>
    <w:rsid w:val="6E2C78AB"/>
    <w:rsid w:val="6E3AAD59"/>
    <w:rsid w:val="6E5E4DAE"/>
    <w:rsid w:val="6E602BE7"/>
    <w:rsid w:val="6E63B82F"/>
    <w:rsid w:val="6E6AE286"/>
    <w:rsid w:val="6E83A541"/>
    <w:rsid w:val="6E8E2E64"/>
    <w:rsid w:val="6ED8EA6E"/>
    <w:rsid w:val="6F49FF18"/>
    <w:rsid w:val="6F532491"/>
    <w:rsid w:val="6F715E37"/>
    <w:rsid w:val="6F9BE3B5"/>
    <w:rsid w:val="6FCD2913"/>
    <w:rsid w:val="6FDF2865"/>
    <w:rsid w:val="7011CA1E"/>
    <w:rsid w:val="703A1358"/>
    <w:rsid w:val="703BECD5"/>
    <w:rsid w:val="704C9914"/>
    <w:rsid w:val="7061778C"/>
    <w:rsid w:val="70795BE0"/>
    <w:rsid w:val="70BBE3C6"/>
    <w:rsid w:val="70C64E01"/>
    <w:rsid w:val="70F54DE6"/>
    <w:rsid w:val="711D2CE4"/>
    <w:rsid w:val="71309ABE"/>
    <w:rsid w:val="7136DF84"/>
    <w:rsid w:val="714D2DC9"/>
    <w:rsid w:val="714D6AB1"/>
    <w:rsid w:val="714DAE80"/>
    <w:rsid w:val="7151D5F6"/>
    <w:rsid w:val="716585C6"/>
    <w:rsid w:val="717370E2"/>
    <w:rsid w:val="7173F37E"/>
    <w:rsid w:val="718022CA"/>
    <w:rsid w:val="7182B280"/>
    <w:rsid w:val="71A270BF"/>
    <w:rsid w:val="71B476DD"/>
    <w:rsid w:val="71C61C79"/>
    <w:rsid w:val="71C8CF16"/>
    <w:rsid w:val="7211BA20"/>
    <w:rsid w:val="7222280A"/>
    <w:rsid w:val="72352107"/>
    <w:rsid w:val="724B558D"/>
    <w:rsid w:val="724F1896"/>
    <w:rsid w:val="729ECA3E"/>
    <w:rsid w:val="72B66D8F"/>
    <w:rsid w:val="72DAD788"/>
    <w:rsid w:val="72FB2322"/>
    <w:rsid w:val="730DC2C5"/>
    <w:rsid w:val="732725D4"/>
    <w:rsid w:val="733946B5"/>
    <w:rsid w:val="7375B695"/>
    <w:rsid w:val="73786A04"/>
    <w:rsid w:val="73792604"/>
    <w:rsid w:val="737D15B8"/>
    <w:rsid w:val="739C4EFF"/>
    <w:rsid w:val="73CB23D6"/>
    <w:rsid w:val="73CCA7A9"/>
    <w:rsid w:val="73E30C06"/>
    <w:rsid w:val="740AF912"/>
    <w:rsid w:val="74527E4B"/>
    <w:rsid w:val="747DB71A"/>
    <w:rsid w:val="74AE6403"/>
    <w:rsid w:val="74BE7FD9"/>
    <w:rsid w:val="74F64CAB"/>
    <w:rsid w:val="7542C4AA"/>
    <w:rsid w:val="75651456"/>
    <w:rsid w:val="757D6F26"/>
    <w:rsid w:val="758D8D1E"/>
    <w:rsid w:val="758F7B25"/>
    <w:rsid w:val="75AB0827"/>
    <w:rsid w:val="75C74507"/>
    <w:rsid w:val="75F9E6CB"/>
    <w:rsid w:val="76056DA2"/>
    <w:rsid w:val="76141B67"/>
    <w:rsid w:val="761642D7"/>
    <w:rsid w:val="76981BCE"/>
    <w:rsid w:val="769B3196"/>
    <w:rsid w:val="76DBBB63"/>
    <w:rsid w:val="76DBBFAF"/>
    <w:rsid w:val="77239070"/>
    <w:rsid w:val="772392CE"/>
    <w:rsid w:val="774055BC"/>
    <w:rsid w:val="77511A91"/>
    <w:rsid w:val="779B7C3C"/>
    <w:rsid w:val="77C0F97E"/>
    <w:rsid w:val="77C829DC"/>
    <w:rsid w:val="77D634F6"/>
    <w:rsid w:val="77D899D1"/>
    <w:rsid w:val="77E5789E"/>
    <w:rsid w:val="77F7FE65"/>
    <w:rsid w:val="780E9EED"/>
    <w:rsid w:val="78563A6E"/>
    <w:rsid w:val="78756190"/>
    <w:rsid w:val="789A0952"/>
    <w:rsid w:val="78A2D9DA"/>
    <w:rsid w:val="78BBB2AC"/>
    <w:rsid w:val="78CB72A3"/>
    <w:rsid w:val="78CCA4AE"/>
    <w:rsid w:val="78CD1231"/>
    <w:rsid w:val="78FD6FA7"/>
    <w:rsid w:val="78FE31B1"/>
    <w:rsid w:val="79401E82"/>
    <w:rsid w:val="79430555"/>
    <w:rsid w:val="79456335"/>
    <w:rsid w:val="79623CE0"/>
    <w:rsid w:val="79961E72"/>
    <w:rsid w:val="799AE62A"/>
    <w:rsid w:val="79AFBD6F"/>
    <w:rsid w:val="79C13F55"/>
    <w:rsid w:val="79C439BB"/>
    <w:rsid w:val="79D5CC70"/>
    <w:rsid w:val="79EB4594"/>
    <w:rsid w:val="7A121954"/>
    <w:rsid w:val="7A287805"/>
    <w:rsid w:val="7A598204"/>
    <w:rsid w:val="7A62F8DD"/>
    <w:rsid w:val="7AC6BF01"/>
    <w:rsid w:val="7ACD9ED2"/>
    <w:rsid w:val="7ADB23F4"/>
    <w:rsid w:val="7AF7ACAB"/>
    <w:rsid w:val="7B23E9F8"/>
    <w:rsid w:val="7B270362"/>
    <w:rsid w:val="7B317808"/>
    <w:rsid w:val="7B31BC02"/>
    <w:rsid w:val="7B5A08F5"/>
    <w:rsid w:val="7B696896"/>
    <w:rsid w:val="7BDFFFE2"/>
    <w:rsid w:val="7BE5046F"/>
    <w:rsid w:val="7BF1A5CD"/>
    <w:rsid w:val="7BF1E0DC"/>
    <w:rsid w:val="7C00929F"/>
    <w:rsid w:val="7C390588"/>
    <w:rsid w:val="7C416C91"/>
    <w:rsid w:val="7C41F8EE"/>
    <w:rsid w:val="7C56C16C"/>
    <w:rsid w:val="7C62C860"/>
    <w:rsid w:val="7C714A8F"/>
    <w:rsid w:val="7C7FA4B5"/>
    <w:rsid w:val="7C8F9CF0"/>
    <w:rsid w:val="7C952F3A"/>
    <w:rsid w:val="7C974095"/>
    <w:rsid w:val="7CA35420"/>
    <w:rsid w:val="7CA59663"/>
    <w:rsid w:val="7CD05DB8"/>
    <w:rsid w:val="7CDD227A"/>
    <w:rsid w:val="7CFBE3C6"/>
    <w:rsid w:val="7D2F7979"/>
    <w:rsid w:val="7D5FBDE9"/>
    <w:rsid w:val="7D699089"/>
    <w:rsid w:val="7D6E0EDB"/>
    <w:rsid w:val="7D76CF8F"/>
    <w:rsid w:val="7D9E95AE"/>
    <w:rsid w:val="7DA0662E"/>
    <w:rsid w:val="7DA5E3C8"/>
    <w:rsid w:val="7DBE41DC"/>
    <w:rsid w:val="7DCFC7A6"/>
    <w:rsid w:val="7DEC6AAF"/>
    <w:rsid w:val="7E03CF26"/>
    <w:rsid w:val="7E090B31"/>
    <w:rsid w:val="7E0B7E7D"/>
    <w:rsid w:val="7E379C9D"/>
    <w:rsid w:val="7E6AD93D"/>
    <w:rsid w:val="7E8A9354"/>
    <w:rsid w:val="7ED472F4"/>
    <w:rsid w:val="7ED935B3"/>
    <w:rsid w:val="7EDF6075"/>
    <w:rsid w:val="7EE2F150"/>
    <w:rsid w:val="7F0736D7"/>
    <w:rsid w:val="7F2D9B9E"/>
    <w:rsid w:val="7F5DD7DC"/>
    <w:rsid w:val="7F6F8D17"/>
    <w:rsid w:val="7F9220D4"/>
    <w:rsid w:val="7FBAF3DC"/>
    <w:rsid w:val="7FC03636"/>
    <w:rsid w:val="7FC79CB4"/>
    <w:rsid w:val="7FDC7498"/>
    <w:rsid w:val="7FE2F9F6"/>
    <w:rsid w:val="7FF2DD12"/>
    <w:rsid w:val="7FF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15022"/>
  <w15:chartTrackingRefBased/>
  <w15:docId w15:val="{05EDC998-FACF-F249-8550-1AAE9E4E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numId w:val="0"/>
      </w:numPr>
      <w:ind w:left="1440" w:hanging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342C1"/>
    <w:pPr>
      <w:ind w:left="720"/>
      <w:contextualSpacing/>
    </w:pPr>
  </w:style>
  <w:style w:type="table" w:styleId="TableGrid">
    <w:name w:val="Table Grid"/>
    <w:basedOn w:val="TableNormal"/>
    <w:uiPriority w:val="59"/>
    <w:rsid w:val="0020081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5">
    <w:name w:val="Plain Table 5"/>
    <w:basedOn w:val="TableNormal"/>
    <w:uiPriority w:val="45"/>
    <w:rsid w:val="002E5D4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E5D4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2E5D4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E5D4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E5D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E5D4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2E5D4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E5D4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2E5D4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E5D4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E5D48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E5D48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E5D4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2E5D48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E5D4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2E5D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2E5D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">
    <w:name w:val="Grid Table 5 Dark"/>
    <w:basedOn w:val="TableNormal"/>
    <w:uiPriority w:val="50"/>
    <w:rsid w:val="002E5D4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2E5D48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E5D48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4">
    <w:name w:val="List Table 4"/>
    <w:basedOn w:val="TableNormal"/>
    <w:uiPriority w:val="49"/>
    <w:rsid w:val="002E5D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2E5D48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E5D48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E5D48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2E5D48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2E5D48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upedu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7DA19E-344D-ED4D-972A-AC0AC6480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C:\Users\hossai\Desktop\upedu_sad.dot</Template>
  <TotalTime>0</TotalTime>
  <Pages>8</Pages>
  <Words>1158</Words>
  <Characters>6606</Characters>
  <Application>Microsoft Office Word</Application>
  <DocSecurity>0</DocSecurity>
  <Lines>55</Lines>
  <Paragraphs>15</Paragraphs>
  <ScaleCrop>false</ScaleCrop>
  <Company>&lt;Company Name&gt;</Company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hossai</dc:creator>
  <cp:keywords/>
  <dc:description/>
  <cp:lastModifiedBy>Kozlowski, Benjamin</cp:lastModifiedBy>
  <cp:revision>3</cp:revision>
  <cp:lastPrinted>2023-12-01T20:43:00Z</cp:lastPrinted>
  <dcterms:created xsi:type="dcterms:W3CDTF">2023-12-01T20:43:00Z</dcterms:created>
  <dcterms:modified xsi:type="dcterms:W3CDTF">2023-12-01T20:43:00Z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