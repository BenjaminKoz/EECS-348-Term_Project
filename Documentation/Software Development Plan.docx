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0D72" w14:textId="5CC8A043" w:rsidR="00E918C5" w:rsidRPr="00C26778" w:rsidRDefault="008774A7">
      <w:pPr>
        <w:pStyle w:val="Title"/>
        <w:jc w:val="right"/>
      </w:pPr>
      <w:r>
        <w:fldChar w:fldCharType="begin"/>
      </w:r>
      <w:r>
        <w:instrText>SUBJECT  \* MERGEFORMAT</w:instrText>
      </w:r>
      <w:r>
        <w:fldChar w:fldCharType="separate"/>
      </w:r>
      <w:r w:rsidR="00920B6E">
        <w:t>Arithmetic Expression Evaluator in C++</w:t>
      </w:r>
      <w:r>
        <w:fldChar w:fldCharType="end"/>
      </w:r>
    </w:p>
    <w:p w14:paraId="5773C553" w14:textId="302FC6E4" w:rsidR="00E918C5" w:rsidRPr="00C26778" w:rsidRDefault="00000000">
      <w:pPr>
        <w:pStyle w:val="Title"/>
        <w:jc w:val="right"/>
      </w:pPr>
      <w:fldSimple w:instr="TITLE  \* MERGEFORMAT">
        <w:r w:rsidR="00920B6E">
          <w:t>Software Development Plan</w:t>
        </w:r>
      </w:fldSimple>
    </w:p>
    <w:p w14:paraId="0F65E51C" w14:textId="66510AE7" w:rsidR="00E918C5" w:rsidRPr="00C26778" w:rsidRDefault="00E918C5">
      <w:pPr>
        <w:pStyle w:val="Title"/>
        <w:jc w:val="right"/>
        <w:rPr>
          <w:sz w:val="28"/>
        </w:rPr>
      </w:pPr>
      <w:r w:rsidRPr="00C26778">
        <w:rPr>
          <w:sz w:val="28"/>
        </w:rPr>
        <w:t xml:space="preserve">Version </w:t>
      </w:r>
      <w:r w:rsidR="0098263F">
        <w:rPr>
          <w:sz w:val="28"/>
        </w:rPr>
        <w:t>1.</w:t>
      </w:r>
      <w:r w:rsidR="0073597B">
        <w:rPr>
          <w:sz w:val="28"/>
        </w:rPr>
        <w:t>4</w:t>
      </w:r>
    </w:p>
    <w:p w14:paraId="5313227C" w14:textId="77777777" w:rsidR="00E918C5" w:rsidRPr="00C26778" w:rsidRDefault="00E918C5">
      <w:pPr>
        <w:pStyle w:val="Title"/>
        <w:rPr>
          <w:sz w:val="28"/>
        </w:rPr>
      </w:pPr>
    </w:p>
    <w:p w14:paraId="201EDB8C" w14:textId="77777777" w:rsidR="00E918C5" w:rsidRPr="00C26778" w:rsidRDefault="00E918C5"/>
    <w:p w14:paraId="39B492F2" w14:textId="3D47E2C7" w:rsidR="4E8CA02C" w:rsidRDefault="4E8CA02C" w:rsidP="12656144">
      <w:pPr>
        <w:pStyle w:val="BodyText"/>
      </w:pPr>
    </w:p>
    <w:p w14:paraId="700B8285" w14:textId="77777777" w:rsidR="00E918C5" w:rsidRPr="00C26778" w:rsidRDefault="00E918C5">
      <w:pPr>
        <w:pStyle w:val="BodyText"/>
      </w:pPr>
    </w:p>
    <w:p w14:paraId="049B1FE8" w14:textId="77777777" w:rsidR="00E918C5" w:rsidRPr="00C26778" w:rsidRDefault="00E918C5">
      <w:pPr>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E23B6DC"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6EACBB78" w14:textId="77777777">
        <w:tc>
          <w:tcPr>
            <w:tcW w:w="2304" w:type="dxa"/>
          </w:tcPr>
          <w:p w14:paraId="4B2AFCDF" w14:textId="77777777" w:rsidR="00E918C5" w:rsidRPr="00C26778" w:rsidRDefault="00E918C5">
            <w:pPr>
              <w:pStyle w:val="Tabletext"/>
              <w:jc w:val="center"/>
              <w:rPr>
                <w:b/>
              </w:rPr>
            </w:pPr>
            <w:r w:rsidRPr="00C26778">
              <w:rPr>
                <w:b/>
              </w:rPr>
              <w:t>Date</w:t>
            </w:r>
          </w:p>
        </w:tc>
        <w:tc>
          <w:tcPr>
            <w:tcW w:w="1152" w:type="dxa"/>
          </w:tcPr>
          <w:p w14:paraId="4B33E6E1" w14:textId="77777777" w:rsidR="00E918C5" w:rsidRPr="00C26778" w:rsidRDefault="00E918C5">
            <w:pPr>
              <w:pStyle w:val="Tabletext"/>
              <w:jc w:val="center"/>
              <w:rPr>
                <w:b/>
              </w:rPr>
            </w:pPr>
            <w:r w:rsidRPr="00C26778">
              <w:rPr>
                <w:b/>
              </w:rPr>
              <w:t>Version</w:t>
            </w:r>
          </w:p>
        </w:tc>
        <w:tc>
          <w:tcPr>
            <w:tcW w:w="3744" w:type="dxa"/>
          </w:tcPr>
          <w:p w14:paraId="212D26D9" w14:textId="77777777" w:rsidR="00E918C5" w:rsidRPr="00C26778" w:rsidRDefault="00E918C5">
            <w:pPr>
              <w:pStyle w:val="Tabletext"/>
              <w:jc w:val="center"/>
              <w:rPr>
                <w:b/>
              </w:rPr>
            </w:pPr>
            <w:r w:rsidRPr="00C26778">
              <w:rPr>
                <w:b/>
              </w:rPr>
              <w:t>Description</w:t>
            </w:r>
          </w:p>
        </w:tc>
        <w:tc>
          <w:tcPr>
            <w:tcW w:w="2304" w:type="dxa"/>
          </w:tcPr>
          <w:p w14:paraId="5C3815E4" w14:textId="77777777" w:rsidR="00E918C5" w:rsidRPr="00C26778" w:rsidRDefault="00E918C5">
            <w:pPr>
              <w:pStyle w:val="Tabletext"/>
              <w:jc w:val="center"/>
              <w:rPr>
                <w:b/>
              </w:rPr>
            </w:pPr>
            <w:r w:rsidRPr="00C26778">
              <w:rPr>
                <w:b/>
              </w:rPr>
              <w:t>Author</w:t>
            </w:r>
          </w:p>
        </w:tc>
      </w:tr>
      <w:tr w:rsidR="00E918C5" w:rsidRPr="00C26778" w14:paraId="5FE8900D" w14:textId="77777777">
        <w:tc>
          <w:tcPr>
            <w:tcW w:w="2304" w:type="dxa"/>
          </w:tcPr>
          <w:p w14:paraId="73A0DD28" w14:textId="7DB5DAD2" w:rsidR="00E918C5" w:rsidRPr="00C26778" w:rsidRDefault="0036490B">
            <w:pPr>
              <w:pStyle w:val="Tabletext"/>
            </w:pPr>
            <w:r>
              <w:t>09</w:t>
            </w:r>
            <w:r w:rsidR="00E77D71">
              <w:t>/15/2023</w:t>
            </w:r>
          </w:p>
        </w:tc>
        <w:tc>
          <w:tcPr>
            <w:tcW w:w="1152" w:type="dxa"/>
          </w:tcPr>
          <w:p w14:paraId="7D513D64" w14:textId="7685AD31" w:rsidR="00E918C5" w:rsidRPr="00C26778" w:rsidRDefault="003E1DAE">
            <w:pPr>
              <w:pStyle w:val="Tabletext"/>
            </w:pPr>
            <w:r>
              <w:t>1.0</w:t>
            </w:r>
          </w:p>
        </w:tc>
        <w:tc>
          <w:tcPr>
            <w:tcW w:w="3744" w:type="dxa"/>
          </w:tcPr>
          <w:p w14:paraId="30AD1AE4" w14:textId="427CC333" w:rsidR="00E918C5" w:rsidRPr="00C26778" w:rsidRDefault="00E77D71">
            <w:pPr>
              <w:pStyle w:val="Tabletext"/>
            </w:pPr>
            <w:r>
              <w:t>This was the first day we worked on the Software Development Plan, got sections one and two done.</w:t>
            </w:r>
          </w:p>
        </w:tc>
        <w:tc>
          <w:tcPr>
            <w:tcW w:w="2304" w:type="dxa"/>
          </w:tcPr>
          <w:p w14:paraId="7BED7684" w14:textId="5A2D0F7E" w:rsidR="00E918C5" w:rsidRPr="00C26778" w:rsidRDefault="00E77D71">
            <w:pPr>
              <w:pStyle w:val="Tabletext"/>
            </w:pPr>
            <w:r>
              <w:t xml:space="preserve">Benjamin Kozlowski, Steve Gan, Jacob </w:t>
            </w:r>
            <w:proofErr w:type="spellStart"/>
            <w:r>
              <w:t>Leehy</w:t>
            </w:r>
            <w:proofErr w:type="spellEnd"/>
            <w:r>
              <w:t xml:space="preserve">, MJ McGee, Nicholas </w:t>
            </w:r>
            <w:proofErr w:type="spellStart"/>
            <w:r>
              <w:t>Hausler</w:t>
            </w:r>
            <w:proofErr w:type="spellEnd"/>
          </w:p>
        </w:tc>
      </w:tr>
      <w:tr w:rsidR="00E918C5" w:rsidRPr="00C26778" w14:paraId="2B1C0EA3" w14:textId="77777777">
        <w:tc>
          <w:tcPr>
            <w:tcW w:w="2304" w:type="dxa"/>
          </w:tcPr>
          <w:p w14:paraId="77EB245A" w14:textId="7C94B47A" w:rsidR="00E918C5" w:rsidRPr="00C26778" w:rsidRDefault="00E77D71">
            <w:pPr>
              <w:pStyle w:val="Tabletext"/>
            </w:pPr>
            <w:r>
              <w:t>09/1</w:t>
            </w:r>
            <w:r w:rsidR="00A464A2">
              <w:t>9/2023</w:t>
            </w:r>
          </w:p>
        </w:tc>
        <w:tc>
          <w:tcPr>
            <w:tcW w:w="1152" w:type="dxa"/>
          </w:tcPr>
          <w:p w14:paraId="12DE848A" w14:textId="74278F3F" w:rsidR="00E918C5" w:rsidRPr="00C26778" w:rsidRDefault="003E1DAE">
            <w:pPr>
              <w:pStyle w:val="Tabletext"/>
            </w:pPr>
            <w:r>
              <w:t>1.1</w:t>
            </w:r>
          </w:p>
        </w:tc>
        <w:tc>
          <w:tcPr>
            <w:tcW w:w="3744" w:type="dxa"/>
          </w:tcPr>
          <w:p w14:paraId="7D8F4E90" w14:textId="54A810EB" w:rsidR="00E918C5" w:rsidRPr="00C26778" w:rsidRDefault="00A464A2">
            <w:pPr>
              <w:pStyle w:val="Tabletext"/>
            </w:pPr>
            <w:r>
              <w:t>This was our second day of working on it, we finished section three and much of section four.</w:t>
            </w:r>
          </w:p>
        </w:tc>
        <w:tc>
          <w:tcPr>
            <w:tcW w:w="2304" w:type="dxa"/>
          </w:tcPr>
          <w:p w14:paraId="7DC5DF7F" w14:textId="141C0CCF" w:rsidR="00E918C5" w:rsidRPr="00C26778" w:rsidRDefault="00A464A2">
            <w:pPr>
              <w:pStyle w:val="Tabletext"/>
            </w:pPr>
            <w:r>
              <w:t xml:space="preserve">Benjamin Kozlowski, Steve Gan, Jacob </w:t>
            </w:r>
            <w:proofErr w:type="spellStart"/>
            <w:r>
              <w:t>Leehy</w:t>
            </w:r>
            <w:proofErr w:type="spellEnd"/>
            <w:r>
              <w:t xml:space="preserve">, MJ McGee, Nicholas </w:t>
            </w:r>
            <w:proofErr w:type="spellStart"/>
            <w:r>
              <w:t>Hausler</w:t>
            </w:r>
            <w:proofErr w:type="spellEnd"/>
          </w:p>
        </w:tc>
      </w:tr>
      <w:tr w:rsidR="00E918C5" w:rsidRPr="00C26778" w14:paraId="22FCBE2D" w14:textId="77777777">
        <w:tc>
          <w:tcPr>
            <w:tcW w:w="2304" w:type="dxa"/>
          </w:tcPr>
          <w:p w14:paraId="6E6A54A9" w14:textId="2661F385" w:rsidR="00E918C5" w:rsidRPr="00C26778" w:rsidRDefault="00570F8D">
            <w:pPr>
              <w:pStyle w:val="Tabletext"/>
            </w:pPr>
            <w:r>
              <w:t>09/22/2023</w:t>
            </w:r>
          </w:p>
        </w:tc>
        <w:tc>
          <w:tcPr>
            <w:tcW w:w="1152" w:type="dxa"/>
          </w:tcPr>
          <w:p w14:paraId="003EC23F" w14:textId="35D0ED33" w:rsidR="00E918C5" w:rsidRPr="00C26778" w:rsidRDefault="00570F8D">
            <w:pPr>
              <w:pStyle w:val="Tabletext"/>
            </w:pPr>
            <w:r>
              <w:t>1.2</w:t>
            </w:r>
          </w:p>
        </w:tc>
        <w:tc>
          <w:tcPr>
            <w:tcW w:w="3744" w:type="dxa"/>
          </w:tcPr>
          <w:p w14:paraId="02AE9F1E" w14:textId="14CE4C6C" w:rsidR="00E918C5" w:rsidRPr="00C26778" w:rsidRDefault="00570F8D">
            <w:pPr>
              <w:pStyle w:val="Tabletext"/>
            </w:pPr>
            <w:r>
              <w:t xml:space="preserve">This was our third day of working on the project plan, </w:t>
            </w:r>
            <w:r w:rsidR="00FD4792">
              <w:t>which is now finalized. There will be additions in the future</w:t>
            </w:r>
            <w:r w:rsidR="25222321">
              <w:t>,</w:t>
            </w:r>
            <w:r w:rsidR="00FD4792">
              <w:t xml:space="preserve"> but the initial plan is now complete.</w:t>
            </w:r>
          </w:p>
        </w:tc>
        <w:tc>
          <w:tcPr>
            <w:tcW w:w="2304" w:type="dxa"/>
          </w:tcPr>
          <w:p w14:paraId="001AE62B" w14:textId="1B329E37" w:rsidR="00E918C5" w:rsidRPr="00C26778" w:rsidRDefault="00FD4792">
            <w:pPr>
              <w:pStyle w:val="Tabletext"/>
            </w:pPr>
            <w:r>
              <w:t xml:space="preserve">Benjamin Kozlowski, Steve Gan, Jacob </w:t>
            </w:r>
            <w:proofErr w:type="spellStart"/>
            <w:r>
              <w:t>Leehy</w:t>
            </w:r>
            <w:proofErr w:type="spellEnd"/>
            <w:r>
              <w:t xml:space="preserve">, MJ McGee, Nicholas </w:t>
            </w:r>
            <w:proofErr w:type="spellStart"/>
            <w:r>
              <w:t>Hausler</w:t>
            </w:r>
            <w:proofErr w:type="spellEnd"/>
          </w:p>
        </w:tc>
      </w:tr>
      <w:tr w:rsidR="00E918C5" w:rsidRPr="00C26778" w14:paraId="44B10735" w14:textId="77777777">
        <w:tc>
          <w:tcPr>
            <w:tcW w:w="2304" w:type="dxa"/>
          </w:tcPr>
          <w:p w14:paraId="551891A2" w14:textId="486E1457" w:rsidR="00E918C5" w:rsidRPr="00C26778" w:rsidRDefault="003D02EF">
            <w:pPr>
              <w:pStyle w:val="Tabletext"/>
            </w:pPr>
            <w:r>
              <w:t>10/13/2023</w:t>
            </w:r>
          </w:p>
        </w:tc>
        <w:tc>
          <w:tcPr>
            <w:tcW w:w="1152" w:type="dxa"/>
          </w:tcPr>
          <w:p w14:paraId="2A97E628" w14:textId="290A9DE0" w:rsidR="00E918C5" w:rsidRPr="00C26778" w:rsidRDefault="003D02EF">
            <w:pPr>
              <w:pStyle w:val="Tabletext"/>
            </w:pPr>
            <w:r>
              <w:t>1.3</w:t>
            </w:r>
          </w:p>
        </w:tc>
        <w:tc>
          <w:tcPr>
            <w:tcW w:w="3744" w:type="dxa"/>
          </w:tcPr>
          <w:p w14:paraId="206556CA" w14:textId="1127D4F5" w:rsidR="00E918C5" w:rsidRPr="00C26778" w:rsidRDefault="003D02EF">
            <w:pPr>
              <w:pStyle w:val="Tabletext"/>
            </w:pPr>
            <w:r>
              <w:t>Added the SRS to the references.</w:t>
            </w:r>
          </w:p>
        </w:tc>
        <w:tc>
          <w:tcPr>
            <w:tcW w:w="2304" w:type="dxa"/>
          </w:tcPr>
          <w:p w14:paraId="6ABF3715" w14:textId="268EEE27" w:rsidR="00E918C5" w:rsidRPr="00C26778" w:rsidRDefault="003D02EF">
            <w:pPr>
              <w:pStyle w:val="Tabletext"/>
            </w:pPr>
            <w:r>
              <w:t>Benjamin Kozlowski</w:t>
            </w:r>
          </w:p>
        </w:tc>
      </w:tr>
      <w:tr w:rsidR="00763640" w:rsidRPr="00C26778" w14:paraId="6F4D99FB" w14:textId="77777777">
        <w:tc>
          <w:tcPr>
            <w:tcW w:w="2304" w:type="dxa"/>
          </w:tcPr>
          <w:p w14:paraId="37A34FA3" w14:textId="21E3941E" w:rsidR="00763640" w:rsidRDefault="00763640">
            <w:pPr>
              <w:pStyle w:val="Tabletext"/>
            </w:pPr>
            <w:r>
              <w:t>12/</w:t>
            </w:r>
            <w:r w:rsidR="002F5FCD">
              <w:t>0</w:t>
            </w:r>
            <w:r>
              <w:t>1/2023</w:t>
            </w:r>
          </w:p>
        </w:tc>
        <w:tc>
          <w:tcPr>
            <w:tcW w:w="1152" w:type="dxa"/>
          </w:tcPr>
          <w:p w14:paraId="0F32ECCB" w14:textId="349093F3" w:rsidR="00763640" w:rsidRDefault="00763640">
            <w:pPr>
              <w:pStyle w:val="Tabletext"/>
            </w:pPr>
            <w:r>
              <w:t>1.4</w:t>
            </w:r>
          </w:p>
        </w:tc>
        <w:tc>
          <w:tcPr>
            <w:tcW w:w="3744" w:type="dxa"/>
          </w:tcPr>
          <w:p w14:paraId="2FB2F3A6" w14:textId="5C9DDAFA" w:rsidR="00763640" w:rsidRDefault="002F5FCD">
            <w:pPr>
              <w:pStyle w:val="Tabletext"/>
            </w:pPr>
            <w:r>
              <w:t>Added final touches to references.</w:t>
            </w:r>
          </w:p>
        </w:tc>
        <w:tc>
          <w:tcPr>
            <w:tcW w:w="2304" w:type="dxa"/>
          </w:tcPr>
          <w:p w14:paraId="7F3A0137" w14:textId="7B14D899" w:rsidR="00763640" w:rsidRDefault="002F5FCD">
            <w:pPr>
              <w:pStyle w:val="Tabletext"/>
            </w:pPr>
            <w:r>
              <w:t>Benjamin Kozlowski</w:t>
            </w:r>
          </w:p>
        </w:tc>
      </w:tr>
    </w:tbl>
    <w:p w14:paraId="566E4947" w14:textId="77777777" w:rsidR="00E918C5" w:rsidRPr="00C26778" w:rsidRDefault="00E918C5"/>
    <w:p w14:paraId="5FFE1E81" w14:textId="77777777" w:rsidR="00E918C5" w:rsidRPr="00C26778" w:rsidRDefault="00E918C5">
      <w:pPr>
        <w:pStyle w:val="Title"/>
      </w:pPr>
      <w:r w:rsidRPr="00C26778">
        <w:br w:type="page"/>
      </w:r>
    </w:p>
    <w:p w14:paraId="32E5226A" w14:textId="77777777" w:rsidR="00E918C5" w:rsidRPr="00C26778" w:rsidRDefault="00E918C5">
      <w:pPr>
        <w:pStyle w:val="Title"/>
      </w:pPr>
      <w:r w:rsidRPr="00C26778">
        <w:lastRenderedPageBreak/>
        <w:t>Table of Contents</w:t>
      </w:r>
    </w:p>
    <w:p w14:paraId="1B661766" w14:textId="77777777" w:rsidR="00E918C5" w:rsidRPr="00C26778" w:rsidRDefault="00E918C5"/>
    <w:p w14:paraId="369C6432" w14:textId="77777777" w:rsidR="00E918C5" w:rsidRPr="00C26778" w:rsidRDefault="00E918C5"/>
    <w:p w14:paraId="5B670AF1" w14:textId="39452D12" w:rsidR="006036B5" w:rsidRDefault="00E918C5">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288846" w:history="1">
        <w:r w:rsidR="006036B5" w:rsidRPr="00360CA5">
          <w:rPr>
            <w:rStyle w:val="Hyperlink"/>
            <w:noProof/>
          </w:rPr>
          <w:t>1.</w:t>
        </w:r>
        <w:r w:rsidR="006036B5">
          <w:rPr>
            <w:rFonts w:asciiTheme="minorHAnsi" w:eastAsiaTheme="minorEastAsia" w:hAnsiTheme="minorHAnsi" w:cstheme="minorBidi"/>
            <w:b w:val="0"/>
            <w:bCs w:val="0"/>
            <w:noProof/>
            <w:kern w:val="2"/>
            <w:sz w:val="24"/>
            <w14:ligatures w14:val="standardContextual"/>
          </w:rPr>
          <w:tab/>
        </w:r>
        <w:r w:rsidR="006036B5" w:rsidRPr="00360CA5">
          <w:rPr>
            <w:rStyle w:val="Hyperlink"/>
            <w:noProof/>
          </w:rPr>
          <w:t>Introduction</w:t>
        </w:r>
        <w:r w:rsidR="006036B5">
          <w:rPr>
            <w:noProof/>
            <w:webHidden/>
          </w:rPr>
          <w:tab/>
        </w:r>
        <w:r w:rsidR="006036B5">
          <w:rPr>
            <w:noProof/>
            <w:webHidden/>
          </w:rPr>
          <w:fldChar w:fldCharType="begin"/>
        </w:r>
        <w:r w:rsidR="006036B5">
          <w:rPr>
            <w:noProof/>
            <w:webHidden/>
          </w:rPr>
          <w:instrText xml:space="preserve"> PAGEREF _Toc146288846 \h </w:instrText>
        </w:r>
        <w:r w:rsidR="006036B5">
          <w:rPr>
            <w:noProof/>
            <w:webHidden/>
          </w:rPr>
        </w:r>
        <w:r w:rsidR="006036B5">
          <w:rPr>
            <w:noProof/>
            <w:webHidden/>
          </w:rPr>
          <w:fldChar w:fldCharType="separate"/>
        </w:r>
        <w:r w:rsidR="00363C97">
          <w:rPr>
            <w:noProof/>
            <w:webHidden/>
          </w:rPr>
          <w:t>4</w:t>
        </w:r>
        <w:r w:rsidR="006036B5">
          <w:rPr>
            <w:noProof/>
            <w:webHidden/>
          </w:rPr>
          <w:fldChar w:fldCharType="end"/>
        </w:r>
      </w:hyperlink>
    </w:p>
    <w:p w14:paraId="1B1BB3EB" w14:textId="02D01787"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47" w:history="1">
        <w:r w:rsidR="006036B5" w:rsidRPr="00360CA5">
          <w:rPr>
            <w:rStyle w:val="Hyperlink"/>
            <w:noProof/>
          </w:rPr>
          <w:t>1.1</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Purpose</w:t>
        </w:r>
        <w:r w:rsidR="006036B5">
          <w:rPr>
            <w:noProof/>
            <w:webHidden/>
          </w:rPr>
          <w:tab/>
        </w:r>
        <w:r w:rsidR="006036B5">
          <w:rPr>
            <w:noProof/>
            <w:webHidden/>
          </w:rPr>
          <w:fldChar w:fldCharType="begin"/>
        </w:r>
        <w:r w:rsidR="006036B5">
          <w:rPr>
            <w:noProof/>
            <w:webHidden/>
          </w:rPr>
          <w:instrText xml:space="preserve"> PAGEREF _Toc146288847 \h </w:instrText>
        </w:r>
        <w:r w:rsidR="006036B5">
          <w:rPr>
            <w:noProof/>
            <w:webHidden/>
          </w:rPr>
        </w:r>
        <w:r w:rsidR="006036B5">
          <w:rPr>
            <w:noProof/>
            <w:webHidden/>
          </w:rPr>
          <w:fldChar w:fldCharType="separate"/>
        </w:r>
        <w:r w:rsidR="00363C97">
          <w:rPr>
            <w:noProof/>
            <w:webHidden/>
          </w:rPr>
          <w:t>4</w:t>
        </w:r>
        <w:r w:rsidR="006036B5">
          <w:rPr>
            <w:noProof/>
            <w:webHidden/>
          </w:rPr>
          <w:fldChar w:fldCharType="end"/>
        </w:r>
      </w:hyperlink>
    </w:p>
    <w:p w14:paraId="10D1F539" w14:textId="5A777197"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48" w:history="1">
        <w:r w:rsidR="006036B5" w:rsidRPr="00360CA5">
          <w:rPr>
            <w:rStyle w:val="Hyperlink"/>
            <w:noProof/>
          </w:rPr>
          <w:t>1.2</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Scope</w:t>
        </w:r>
        <w:r w:rsidR="006036B5">
          <w:rPr>
            <w:noProof/>
            <w:webHidden/>
          </w:rPr>
          <w:tab/>
        </w:r>
        <w:r w:rsidR="006036B5">
          <w:rPr>
            <w:noProof/>
            <w:webHidden/>
          </w:rPr>
          <w:fldChar w:fldCharType="begin"/>
        </w:r>
        <w:r w:rsidR="006036B5">
          <w:rPr>
            <w:noProof/>
            <w:webHidden/>
          </w:rPr>
          <w:instrText xml:space="preserve"> PAGEREF _Toc146288848 \h </w:instrText>
        </w:r>
        <w:r w:rsidR="006036B5">
          <w:rPr>
            <w:noProof/>
            <w:webHidden/>
          </w:rPr>
        </w:r>
        <w:r w:rsidR="006036B5">
          <w:rPr>
            <w:noProof/>
            <w:webHidden/>
          </w:rPr>
          <w:fldChar w:fldCharType="separate"/>
        </w:r>
        <w:r w:rsidR="00363C97">
          <w:rPr>
            <w:noProof/>
            <w:webHidden/>
          </w:rPr>
          <w:t>4</w:t>
        </w:r>
        <w:r w:rsidR="006036B5">
          <w:rPr>
            <w:noProof/>
            <w:webHidden/>
          </w:rPr>
          <w:fldChar w:fldCharType="end"/>
        </w:r>
      </w:hyperlink>
    </w:p>
    <w:p w14:paraId="61B93DAF" w14:textId="4315DBE7"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49" w:history="1">
        <w:r w:rsidR="006036B5" w:rsidRPr="00360CA5">
          <w:rPr>
            <w:rStyle w:val="Hyperlink"/>
            <w:noProof/>
          </w:rPr>
          <w:t>1.3</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Definitions, Acronyms, and Abbreviations</w:t>
        </w:r>
        <w:r w:rsidR="006036B5">
          <w:rPr>
            <w:noProof/>
            <w:webHidden/>
          </w:rPr>
          <w:tab/>
        </w:r>
        <w:r w:rsidR="006036B5">
          <w:rPr>
            <w:noProof/>
            <w:webHidden/>
          </w:rPr>
          <w:fldChar w:fldCharType="begin"/>
        </w:r>
        <w:r w:rsidR="006036B5">
          <w:rPr>
            <w:noProof/>
            <w:webHidden/>
          </w:rPr>
          <w:instrText xml:space="preserve"> PAGEREF _Toc146288849 \h </w:instrText>
        </w:r>
        <w:r w:rsidR="006036B5">
          <w:rPr>
            <w:noProof/>
            <w:webHidden/>
          </w:rPr>
        </w:r>
        <w:r w:rsidR="006036B5">
          <w:rPr>
            <w:noProof/>
            <w:webHidden/>
          </w:rPr>
          <w:fldChar w:fldCharType="separate"/>
        </w:r>
        <w:r w:rsidR="00363C97">
          <w:rPr>
            <w:noProof/>
            <w:webHidden/>
          </w:rPr>
          <w:t>4</w:t>
        </w:r>
        <w:r w:rsidR="006036B5">
          <w:rPr>
            <w:noProof/>
            <w:webHidden/>
          </w:rPr>
          <w:fldChar w:fldCharType="end"/>
        </w:r>
      </w:hyperlink>
    </w:p>
    <w:p w14:paraId="1A804256" w14:textId="3CF81A7B"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0" w:history="1">
        <w:r w:rsidR="006036B5" w:rsidRPr="00360CA5">
          <w:rPr>
            <w:rStyle w:val="Hyperlink"/>
            <w:noProof/>
          </w:rPr>
          <w:t>1.4</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References</w:t>
        </w:r>
        <w:r w:rsidR="006036B5">
          <w:rPr>
            <w:noProof/>
            <w:webHidden/>
          </w:rPr>
          <w:tab/>
        </w:r>
        <w:r w:rsidR="006036B5">
          <w:rPr>
            <w:noProof/>
            <w:webHidden/>
          </w:rPr>
          <w:fldChar w:fldCharType="begin"/>
        </w:r>
        <w:r w:rsidR="006036B5">
          <w:rPr>
            <w:noProof/>
            <w:webHidden/>
          </w:rPr>
          <w:instrText xml:space="preserve"> PAGEREF _Toc146288850 \h </w:instrText>
        </w:r>
        <w:r w:rsidR="006036B5">
          <w:rPr>
            <w:noProof/>
            <w:webHidden/>
          </w:rPr>
        </w:r>
        <w:r w:rsidR="006036B5">
          <w:rPr>
            <w:noProof/>
            <w:webHidden/>
          </w:rPr>
          <w:fldChar w:fldCharType="separate"/>
        </w:r>
        <w:r w:rsidR="00363C97">
          <w:rPr>
            <w:noProof/>
            <w:webHidden/>
          </w:rPr>
          <w:t>4</w:t>
        </w:r>
        <w:r w:rsidR="006036B5">
          <w:rPr>
            <w:noProof/>
            <w:webHidden/>
          </w:rPr>
          <w:fldChar w:fldCharType="end"/>
        </w:r>
      </w:hyperlink>
    </w:p>
    <w:p w14:paraId="457D95F7" w14:textId="0C124280"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1" w:history="1">
        <w:r w:rsidR="006036B5" w:rsidRPr="00360CA5">
          <w:rPr>
            <w:rStyle w:val="Hyperlink"/>
            <w:noProof/>
          </w:rPr>
          <w:t>1.5</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Overview</w:t>
        </w:r>
        <w:r w:rsidR="006036B5">
          <w:rPr>
            <w:noProof/>
            <w:webHidden/>
          </w:rPr>
          <w:tab/>
        </w:r>
        <w:r w:rsidR="006036B5">
          <w:rPr>
            <w:noProof/>
            <w:webHidden/>
          </w:rPr>
          <w:fldChar w:fldCharType="begin"/>
        </w:r>
        <w:r w:rsidR="006036B5">
          <w:rPr>
            <w:noProof/>
            <w:webHidden/>
          </w:rPr>
          <w:instrText xml:space="preserve"> PAGEREF _Toc146288851 \h </w:instrText>
        </w:r>
        <w:r w:rsidR="006036B5">
          <w:rPr>
            <w:noProof/>
            <w:webHidden/>
          </w:rPr>
        </w:r>
        <w:r w:rsidR="006036B5">
          <w:rPr>
            <w:noProof/>
            <w:webHidden/>
          </w:rPr>
          <w:fldChar w:fldCharType="separate"/>
        </w:r>
        <w:r w:rsidR="00363C97">
          <w:rPr>
            <w:noProof/>
            <w:webHidden/>
          </w:rPr>
          <w:t>5</w:t>
        </w:r>
        <w:r w:rsidR="006036B5">
          <w:rPr>
            <w:noProof/>
            <w:webHidden/>
          </w:rPr>
          <w:fldChar w:fldCharType="end"/>
        </w:r>
      </w:hyperlink>
    </w:p>
    <w:p w14:paraId="7DEEEB76" w14:textId="6348827C" w:rsidR="006036B5" w:rsidRDefault="00000000">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46288852" w:history="1">
        <w:r w:rsidR="006036B5" w:rsidRPr="00360CA5">
          <w:rPr>
            <w:rStyle w:val="Hyperlink"/>
            <w:noProof/>
          </w:rPr>
          <w:t>2.</w:t>
        </w:r>
        <w:r w:rsidR="006036B5">
          <w:rPr>
            <w:rFonts w:asciiTheme="minorHAnsi" w:eastAsiaTheme="minorEastAsia" w:hAnsiTheme="minorHAnsi" w:cstheme="minorBidi"/>
            <w:b w:val="0"/>
            <w:bCs w:val="0"/>
            <w:noProof/>
            <w:kern w:val="2"/>
            <w:sz w:val="24"/>
            <w14:ligatures w14:val="standardContextual"/>
          </w:rPr>
          <w:tab/>
        </w:r>
        <w:r w:rsidR="006036B5" w:rsidRPr="00360CA5">
          <w:rPr>
            <w:rStyle w:val="Hyperlink"/>
            <w:noProof/>
          </w:rPr>
          <w:t>Project Overview</w:t>
        </w:r>
        <w:r w:rsidR="006036B5">
          <w:rPr>
            <w:noProof/>
            <w:webHidden/>
          </w:rPr>
          <w:tab/>
        </w:r>
        <w:r w:rsidR="006036B5">
          <w:rPr>
            <w:noProof/>
            <w:webHidden/>
          </w:rPr>
          <w:fldChar w:fldCharType="begin"/>
        </w:r>
        <w:r w:rsidR="006036B5">
          <w:rPr>
            <w:noProof/>
            <w:webHidden/>
          </w:rPr>
          <w:instrText xml:space="preserve"> PAGEREF _Toc146288852 \h </w:instrText>
        </w:r>
        <w:r w:rsidR="006036B5">
          <w:rPr>
            <w:noProof/>
            <w:webHidden/>
          </w:rPr>
        </w:r>
        <w:r w:rsidR="006036B5">
          <w:rPr>
            <w:noProof/>
            <w:webHidden/>
          </w:rPr>
          <w:fldChar w:fldCharType="separate"/>
        </w:r>
        <w:r w:rsidR="00363C97">
          <w:rPr>
            <w:noProof/>
            <w:webHidden/>
          </w:rPr>
          <w:t>6</w:t>
        </w:r>
        <w:r w:rsidR="006036B5">
          <w:rPr>
            <w:noProof/>
            <w:webHidden/>
          </w:rPr>
          <w:fldChar w:fldCharType="end"/>
        </w:r>
      </w:hyperlink>
    </w:p>
    <w:p w14:paraId="51CBF9B0" w14:textId="1A853640"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3" w:history="1">
        <w:r w:rsidR="006036B5" w:rsidRPr="00360CA5">
          <w:rPr>
            <w:rStyle w:val="Hyperlink"/>
            <w:noProof/>
          </w:rPr>
          <w:t>2.1</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Project Purpose, Scope, and Objectives</w:t>
        </w:r>
        <w:r w:rsidR="006036B5">
          <w:rPr>
            <w:noProof/>
            <w:webHidden/>
          </w:rPr>
          <w:tab/>
        </w:r>
        <w:r w:rsidR="006036B5">
          <w:rPr>
            <w:noProof/>
            <w:webHidden/>
          </w:rPr>
          <w:fldChar w:fldCharType="begin"/>
        </w:r>
        <w:r w:rsidR="006036B5">
          <w:rPr>
            <w:noProof/>
            <w:webHidden/>
          </w:rPr>
          <w:instrText xml:space="preserve"> PAGEREF _Toc146288853 \h </w:instrText>
        </w:r>
        <w:r w:rsidR="006036B5">
          <w:rPr>
            <w:noProof/>
            <w:webHidden/>
          </w:rPr>
        </w:r>
        <w:r w:rsidR="006036B5">
          <w:rPr>
            <w:noProof/>
            <w:webHidden/>
          </w:rPr>
          <w:fldChar w:fldCharType="separate"/>
        </w:r>
        <w:r w:rsidR="00363C97">
          <w:rPr>
            <w:noProof/>
            <w:webHidden/>
          </w:rPr>
          <w:t>6</w:t>
        </w:r>
        <w:r w:rsidR="006036B5">
          <w:rPr>
            <w:noProof/>
            <w:webHidden/>
          </w:rPr>
          <w:fldChar w:fldCharType="end"/>
        </w:r>
      </w:hyperlink>
    </w:p>
    <w:p w14:paraId="1936BD77" w14:textId="3936DC46"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4" w:history="1">
        <w:r w:rsidR="006036B5" w:rsidRPr="00360CA5">
          <w:rPr>
            <w:rStyle w:val="Hyperlink"/>
            <w:noProof/>
          </w:rPr>
          <w:t>2.2</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Assumptions and Constraints</w:t>
        </w:r>
        <w:r w:rsidR="006036B5">
          <w:rPr>
            <w:noProof/>
            <w:webHidden/>
          </w:rPr>
          <w:tab/>
        </w:r>
        <w:r w:rsidR="006036B5">
          <w:rPr>
            <w:noProof/>
            <w:webHidden/>
          </w:rPr>
          <w:fldChar w:fldCharType="begin"/>
        </w:r>
        <w:r w:rsidR="006036B5">
          <w:rPr>
            <w:noProof/>
            <w:webHidden/>
          </w:rPr>
          <w:instrText xml:space="preserve"> PAGEREF _Toc146288854 \h </w:instrText>
        </w:r>
        <w:r w:rsidR="006036B5">
          <w:rPr>
            <w:noProof/>
            <w:webHidden/>
          </w:rPr>
        </w:r>
        <w:r w:rsidR="006036B5">
          <w:rPr>
            <w:noProof/>
            <w:webHidden/>
          </w:rPr>
          <w:fldChar w:fldCharType="separate"/>
        </w:r>
        <w:r w:rsidR="00363C97">
          <w:rPr>
            <w:noProof/>
            <w:webHidden/>
          </w:rPr>
          <w:t>6</w:t>
        </w:r>
        <w:r w:rsidR="006036B5">
          <w:rPr>
            <w:noProof/>
            <w:webHidden/>
          </w:rPr>
          <w:fldChar w:fldCharType="end"/>
        </w:r>
      </w:hyperlink>
    </w:p>
    <w:p w14:paraId="640F409D" w14:textId="798D44A6"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5" w:history="1">
        <w:r w:rsidR="006036B5" w:rsidRPr="00360CA5">
          <w:rPr>
            <w:rStyle w:val="Hyperlink"/>
            <w:noProof/>
          </w:rPr>
          <w:t>2.3</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Project Deliverables</w:t>
        </w:r>
        <w:r w:rsidR="006036B5">
          <w:rPr>
            <w:noProof/>
            <w:webHidden/>
          </w:rPr>
          <w:tab/>
        </w:r>
        <w:r w:rsidR="006036B5">
          <w:rPr>
            <w:noProof/>
            <w:webHidden/>
          </w:rPr>
          <w:fldChar w:fldCharType="begin"/>
        </w:r>
        <w:r w:rsidR="006036B5">
          <w:rPr>
            <w:noProof/>
            <w:webHidden/>
          </w:rPr>
          <w:instrText xml:space="preserve"> PAGEREF _Toc146288855 \h </w:instrText>
        </w:r>
        <w:r w:rsidR="006036B5">
          <w:rPr>
            <w:noProof/>
            <w:webHidden/>
          </w:rPr>
        </w:r>
        <w:r w:rsidR="006036B5">
          <w:rPr>
            <w:noProof/>
            <w:webHidden/>
          </w:rPr>
          <w:fldChar w:fldCharType="separate"/>
        </w:r>
        <w:r w:rsidR="00363C97">
          <w:rPr>
            <w:noProof/>
            <w:webHidden/>
          </w:rPr>
          <w:t>6</w:t>
        </w:r>
        <w:r w:rsidR="006036B5">
          <w:rPr>
            <w:noProof/>
            <w:webHidden/>
          </w:rPr>
          <w:fldChar w:fldCharType="end"/>
        </w:r>
      </w:hyperlink>
    </w:p>
    <w:p w14:paraId="382EC4B1" w14:textId="0EA88C52"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6" w:history="1">
        <w:r w:rsidR="006036B5" w:rsidRPr="00360CA5">
          <w:rPr>
            <w:rStyle w:val="Hyperlink"/>
            <w:noProof/>
          </w:rPr>
          <w:t>2.4</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Evolution of the Software Development Plan</w:t>
        </w:r>
        <w:r w:rsidR="006036B5">
          <w:rPr>
            <w:noProof/>
            <w:webHidden/>
          </w:rPr>
          <w:tab/>
        </w:r>
        <w:r w:rsidR="006036B5">
          <w:rPr>
            <w:noProof/>
            <w:webHidden/>
          </w:rPr>
          <w:fldChar w:fldCharType="begin"/>
        </w:r>
        <w:r w:rsidR="006036B5">
          <w:rPr>
            <w:noProof/>
            <w:webHidden/>
          </w:rPr>
          <w:instrText xml:space="preserve"> PAGEREF _Toc146288856 \h </w:instrText>
        </w:r>
        <w:r w:rsidR="006036B5">
          <w:rPr>
            <w:noProof/>
            <w:webHidden/>
          </w:rPr>
        </w:r>
        <w:r w:rsidR="006036B5">
          <w:rPr>
            <w:noProof/>
            <w:webHidden/>
          </w:rPr>
          <w:fldChar w:fldCharType="separate"/>
        </w:r>
        <w:r w:rsidR="00363C97">
          <w:rPr>
            <w:noProof/>
            <w:webHidden/>
          </w:rPr>
          <w:t>7</w:t>
        </w:r>
        <w:r w:rsidR="006036B5">
          <w:rPr>
            <w:noProof/>
            <w:webHidden/>
          </w:rPr>
          <w:fldChar w:fldCharType="end"/>
        </w:r>
      </w:hyperlink>
    </w:p>
    <w:p w14:paraId="753C853A" w14:textId="10286355" w:rsidR="006036B5" w:rsidRDefault="00000000">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46288857" w:history="1">
        <w:r w:rsidR="006036B5" w:rsidRPr="00360CA5">
          <w:rPr>
            <w:rStyle w:val="Hyperlink"/>
            <w:noProof/>
          </w:rPr>
          <w:t>3.</w:t>
        </w:r>
        <w:r w:rsidR="006036B5">
          <w:rPr>
            <w:rFonts w:asciiTheme="minorHAnsi" w:eastAsiaTheme="minorEastAsia" w:hAnsiTheme="minorHAnsi" w:cstheme="minorBidi"/>
            <w:b w:val="0"/>
            <w:bCs w:val="0"/>
            <w:noProof/>
            <w:kern w:val="2"/>
            <w:sz w:val="24"/>
            <w14:ligatures w14:val="standardContextual"/>
          </w:rPr>
          <w:tab/>
        </w:r>
        <w:r w:rsidR="006036B5" w:rsidRPr="00360CA5">
          <w:rPr>
            <w:rStyle w:val="Hyperlink"/>
            <w:noProof/>
          </w:rPr>
          <w:t>Project Organization</w:t>
        </w:r>
        <w:r w:rsidR="006036B5">
          <w:rPr>
            <w:noProof/>
            <w:webHidden/>
          </w:rPr>
          <w:tab/>
        </w:r>
        <w:r w:rsidR="006036B5">
          <w:rPr>
            <w:noProof/>
            <w:webHidden/>
          </w:rPr>
          <w:fldChar w:fldCharType="begin"/>
        </w:r>
        <w:r w:rsidR="006036B5">
          <w:rPr>
            <w:noProof/>
            <w:webHidden/>
          </w:rPr>
          <w:instrText xml:space="preserve"> PAGEREF _Toc146288857 \h </w:instrText>
        </w:r>
        <w:r w:rsidR="006036B5">
          <w:rPr>
            <w:noProof/>
            <w:webHidden/>
          </w:rPr>
        </w:r>
        <w:r w:rsidR="006036B5">
          <w:rPr>
            <w:noProof/>
            <w:webHidden/>
          </w:rPr>
          <w:fldChar w:fldCharType="separate"/>
        </w:r>
        <w:r w:rsidR="00363C97">
          <w:rPr>
            <w:noProof/>
            <w:webHidden/>
          </w:rPr>
          <w:t>7</w:t>
        </w:r>
        <w:r w:rsidR="006036B5">
          <w:rPr>
            <w:noProof/>
            <w:webHidden/>
          </w:rPr>
          <w:fldChar w:fldCharType="end"/>
        </w:r>
      </w:hyperlink>
    </w:p>
    <w:p w14:paraId="2DCFF47D" w14:textId="19B9093B"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8" w:history="1">
        <w:r w:rsidR="006036B5" w:rsidRPr="00360CA5">
          <w:rPr>
            <w:rStyle w:val="Hyperlink"/>
            <w:noProof/>
          </w:rPr>
          <w:t>3.1</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Organizational Structure</w:t>
        </w:r>
        <w:r w:rsidR="006036B5">
          <w:rPr>
            <w:noProof/>
            <w:webHidden/>
          </w:rPr>
          <w:tab/>
        </w:r>
        <w:r w:rsidR="006036B5">
          <w:rPr>
            <w:noProof/>
            <w:webHidden/>
          </w:rPr>
          <w:fldChar w:fldCharType="begin"/>
        </w:r>
        <w:r w:rsidR="006036B5">
          <w:rPr>
            <w:noProof/>
            <w:webHidden/>
          </w:rPr>
          <w:instrText xml:space="preserve"> PAGEREF _Toc146288858 \h </w:instrText>
        </w:r>
        <w:r w:rsidR="006036B5">
          <w:rPr>
            <w:noProof/>
            <w:webHidden/>
          </w:rPr>
        </w:r>
        <w:r w:rsidR="006036B5">
          <w:rPr>
            <w:noProof/>
            <w:webHidden/>
          </w:rPr>
          <w:fldChar w:fldCharType="separate"/>
        </w:r>
        <w:r w:rsidR="00363C97">
          <w:rPr>
            <w:noProof/>
            <w:webHidden/>
          </w:rPr>
          <w:t>7</w:t>
        </w:r>
        <w:r w:rsidR="006036B5">
          <w:rPr>
            <w:noProof/>
            <w:webHidden/>
          </w:rPr>
          <w:fldChar w:fldCharType="end"/>
        </w:r>
      </w:hyperlink>
    </w:p>
    <w:p w14:paraId="1DE320FA" w14:textId="2B20DBA9"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59" w:history="1">
        <w:r w:rsidR="006036B5" w:rsidRPr="00360CA5">
          <w:rPr>
            <w:rStyle w:val="Hyperlink"/>
            <w:noProof/>
          </w:rPr>
          <w:t>3.2</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External Interfaces</w:t>
        </w:r>
        <w:r w:rsidR="006036B5">
          <w:rPr>
            <w:noProof/>
            <w:webHidden/>
          </w:rPr>
          <w:tab/>
        </w:r>
        <w:r w:rsidR="006036B5">
          <w:rPr>
            <w:noProof/>
            <w:webHidden/>
          </w:rPr>
          <w:fldChar w:fldCharType="begin"/>
        </w:r>
        <w:r w:rsidR="006036B5">
          <w:rPr>
            <w:noProof/>
            <w:webHidden/>
          </w:rPr>
          <w:instrText xml:space="preserve"> PAGEREF _Toc146288859 \h </w:instrText>
        </w:r>
        <w:r w:rsidR="006036B5">
          <w:rPr>
            <w:noProof/>
            <w:webHidden/>
          </w:rPr>
        </w:r>
        <w:r w:rsidR="006036B5">
          <w:rPr>
            <w:noProof/>
            <w:webHidden/>
          </w:rPr>
          <w:fldChar w:fldCharType="separate"/>
        </w:r>
        <w:r w:rsidR="00363C97">
          <w:rPr>
            <w:noProof/>
            <w:webHidden/>
          </w:rPr>
          <w:t>7</w:t>
        </w:r>
        <w:r w:rsidR="006036B5">
          <w:rPr>
            <w:noProof/>
            <w:webHidden/>
          </w:rPr>
          <w:fldChar w:fldCharType="end"/>
        </w:r>
      </w:hyperlink>
    </w:p>
    <w:p w14:paraId="2D74C7D3" w14:textId="2428F1F9"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0" w:history="1">
        <w:r w:rsidR="006036B5" w:rsidRPr="00360CA5">
          <w:rPr>
            <w:rStyle w:val="Hyperlink"/>
            <w:noProof/>
          </w:rPr>
          <w:t>3.3</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Roles and Responsibilities</w:t>
        </w:r>
        <w:r w:rsidR="006036B5">
          <w:rPr>
            <w:noProof/>
            <w:webHidden/>
          </w:rPr>
          <w:tab/>
        </w:r>
        <w:r w:rsidR="006036B5">
          <w:rPr>
            <w:noProof/>
            <w:webHidden/>
          </w:rPr>
          <w:fldChar w:fldCharType="begin"/>
        </w:r>
        <w:r w:rsidR="006036B5">
          <w:rPr>
            <w:noProof/>
            <w:webHidden/>
          </w:rPr>
          <w:instrText xml:space="preserve"> PAGEREF _Toc146288860 \h </w:instrText>
        </w:r>
        <w:r w:rsidR="006036B5">
          <w:rPr>
            <w:noProof/>
            <w:webHidden/>
          </w:rPr>
        </w:r>
        <w:r w:rsidR="006036B5">
          <w:rPr>
            <w:noProof/>
            <w:webHidden/>
          </w:rPr>
          <w:fldChar w:fldCharType="separate"/>
        </w:r>
        <w:r w:rsidR="00363C97">
          <w:rPr>
            <w:noProof/>
            <w:webHidden/>
          </w:rPr>
          <w:t>7</w:t>
        </w:r>
        <w:r w:rsidR="006036B5">
          <w:rPr>
            <w:noProof/>
            <w:webHidden/>
          </w:rPr>
          <w:fldChar w:fldCharType="end"/>
        </w:r>
      </w:hyperlink>
    </w:p>
    <w:p w14:paraId="7422BB8C" w14:textId="59C8457D" w:rsidR="006036B5" w:rsidRDefault="00000000">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46288861" w:history="1">
        <w:r w:rsidR="006036B5" w:rsidRPr="00360CA5">
          <w:rPr>
            <w:rStyle w:val="Hyperlink"/>
            <w:noProof/>
          </w:rPr>
          <w:t>4.</w:t>
        </w:r>
        <w:r w:rsidR="006036B5">
          <w:rPr>
            <w:rFonts w:asciiTheme="minorHAnsi" w:eastAsiaTheme="minorEastAsia" w:hAnsiTheme="minorHAnsi" w:cstheme="minorBidi"/>
            <w:b w:val="0"/>
            <w:bCs w:val="0"/>
            <w:noProof/>
            <w:kern w:val="2"/>
            <w:sz w:val="24"/>
            <w14:ligatures w14:val="standardContextual"/>
          </w:rPr>
          <w:tab/>
        </w:r>
        <w:r w:rsidR="006036B5" w:rsidRPr="00360CA5">
          <w:rPr>
            <w:rStyle w:val="Hyperlink"/>
            <w:noProof/>
          </w:rPr>
          <w:t>Management Process</w:t>
        </w:r>
        <w:r w:rsidR="006036B5">
          <w:rPr>
            <w:noProof/>
            <w:webHidden/>
          </w:rPr>
          <w:tab/>
        </w:r>
        <w:r w:rsidR="006036B5">
          <w:rPr>
            <w:noProof/>
            <w:webHidden/>
          </w:rPr>
          <w:fldChar w:fldCharType="begin"/>
        </w:r>
        <w:r w:rsidR="006036B5">
          <w:rPr>
            <w:noProof/>
            <w:webHidden/>
          </w:rPr>
          <w:instrText xml:space="preserve"> PAGEREF _Toc146288861 \h </w:instrText>
        </w:r>
        <w:r w:rsidR="006036B5">
          <w:rPr>
            <w:noProof/>
            <w:webHidden/>
          </w:rPr>
        </w:r>
        <w:r w:rsidR="006036B5">
          <w:rPr>
            <w:noProof/>
            <w:webHidden/>
          </w:rPr>
          <w:fldChar w:fldCharType="separate"/>
        </w:r>
        <w:r w:rsidR="00363C97">
          <w:rPr>
            <w:noProof/>
            <w:webHidden/>
          </w:rPr>
          <w:t>10</w:t>
        </w:r>
        <w:r w:rsidR="006036B5">
          <w:rPr>
            <w:noProof/>
            <w:webHidden/>
          </w:rPr>
          <w:fldChar w:fldCharType="end"/>
        </w:r>
      </w:hyperlink>
    </w:p>
    <w:p w14:paraId="7381D827" w14:textId="7D57CED4"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2" w:history="1">
        <w:r w:rsidR="006036B5" w:rsidRPr="00360CA5">
          <w:rPr>
            <w:rStyle w:val="Hyperlink"/>
            <w:noProof/>
          </w:rPr>
          <w:t>4.1</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Project Estimates</w:t>
        </w:r>
        <w:r w:rsidR="006036B5">
          <w:rPr>
            <w:noProof/>
            <w:webHidden/>
          </w:rPr>
          <w:tab/>
        </w:r>
        <w:r w:rsidR="006036B5">
          <w:rPr>
            <w:noProof/>
            <w:webHidden/>
          </w:rPr>
          <w:fldChar w:fldCharType="begin"/>
        </w:r>
        <w:r w:rsidR="006036B5">
          <w:rPr>
            <w:noProof/>
            <w:webHidden/>
          </w:rPr>
          <w:instrText xml:space="preserve"> PAGEREF _Toc146288862 \h </w:instrText>
        </w:r>
        <w:r w:rsidR="006036B5">
          <w:rPr>
            <w:noProof/>
            <w:webHidden/>
          </w:rPr>
        </w:r>
        <w:r w:rsidR="006036B5">
          <w:rPr>
            <w:noProof/>
            <w:webHidden/>
          </w:rPr>
          <w:fldChar w:fldCharType="separate"/>
        </w:r>
        <w:r w:rsidR="00363C97">
          <w:rPr>
            <w:noProof/>
            <w:webHidden/>
          </w:rPr>
          <w:t>10</w:t>
        </w:r>
        <w:r w:rsidR="006036B5">
          <w:rPr>
            <w:noProof/>
            <w:webHidden/>
          </w:rPr>
          <w:fldChar w:fldCharType="end"/>
        </w:r>
      </w:hyperlink>
    </w:p>
    <w:p w14:paraId="574E3864" w14:textId="0CD199C9"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3" w:history="1">
        <w:r w:rsidR="006036B5" w:rsidRPr="00360CA5">
          <w:rPr>
            <w:rStyle w:val="Hyperlink"/>
            <w:noProof/>
          </w:rPr>
          <w:t>4.2</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Project Plan</w:t>
        </w:r>
        <w:r w:rsidR="006036B5">
          <w:rPr>
            <w:noProof/>
            <w:webHidden/>
          </w:rPr>
          <w:tab/>
        </w:r>
        <w:r w:rsidR="006036B5">
          <w:rPr>
            <w:noProof/>
            <w:webHidden/>
          </w:rPr>
          <w:fldChar w:fldCharType="begin"/>
        </w:r>
        <w:r w:rsidR="006036B5">
          <w:rPr>
            <w:noProof/>
            <w:webHidden/>
          </w:rPr>
          <w:instrText xml:space="preserve"> PAGEREF _Toc146288863 \h </w:instrText>
        </w:r>
        <w:r w:rsidR="006036B5">
          <w:rPr>
            <w:noProof/>
            <w:webHidden/>
          </w:rPr>
        </w:r>
        <w:r w:rsidR="006036B5">
          <w:rPr>
            <w:noProof/>
            <w:webHidden/>
          </w:rPr>
          <w:fldChar w:fldCharType="separate"/>
        </w:r>
        <w:r w:rsidR="00363C97">
          <w:rPr>
            <w:noProof/>
            <w:webHidden/>
          </w:rPr>
          <w:t>10</w:t>
        </w:r>
        <w:r w:rsidR="006036B5">
          <w:rPr>
            <w:noProof/>
            <w:webHidden/>
          </w:rPr>
          <w:fldChar w:fldCharType="end"/>
        </w:r>
      </w:hyperlink>
    </w:p>
    <w:p w14:paraId="6ED647A4" w14:textId="4C6E4D24"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4" w:history="1">
        <w:r w:rsidR="006036B5" w:rsidRPr="00360CA5">
          <w:rPr>
            <w:rStyle w:val="Hyperlink"/>
            <w:noProof/>
          </w:rPr>
          <w:t>4.3</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noProof/>
          </w:rPr>
          <w:t>Project Monitoring and Control</w:t>
        </w:r>
        <w:r w:rsidR="006036B5">
          <w:rPr>
            <w:noProof/>
            <w:webHidden/>
          </w:rPr>
          <w:tab/>
        </w:r>
        <w:r w:rsidR="006036B5">
          <w:rPr>
            <w:noProof/>
            <w:webHidden/>
          </w:rPr>
          <w:fldChar w:fldCharType="begin"/>
        </w:r>
        <w:r w:rsidR="006036B5">
          <w:rPr>
            <w:noProof/>
            <w:webHidden/>
          </w:rPr>
          <w:instrText xml:space="preserve"> PAGEREF _Toc146288864 \h </w:instrText>
        </w:r>
        <w:r w:rsidR="006036B5">
          <w:rPr>
            <w:noProof/>
            <w:webHidden/>
          </w:rPr>
        </w:r>
        <w:r w:rsidR="006036B5">
          <w:rPr>
            <w:noProof/>
            <w:webHidden/>
          </w:rPr>
          <w:fldChar w:fldCharType="separate"/>
        </w:r>
        <w:r w:rsidR="00363C97">
          <w:rPr>
            <w:noProof/>
            <w:webHidden/>
          </w:rPr>
          <w:t>11</w:t>
        </w:r>
        <w:r w:rsidR="006036B5">
          <w:rPr>
            <w:noProof/>
            <w:webHidden/>
          </w:rPr>
          <w:fldChar w:fldCharType="end"/>
        </w:r>
      </w:hyperlink>
    </w:p>
    <w:p w14:paraId="2D874D53" w14:textId="0C5DCE31"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5" w:history="1">
        <w:r w:rsidR="006036B5" w:rsidRPr="00360CA5">
          <w:rPr>
            <w:rStyle w:val="Hyperlink"/>
            <w:bCs/>
            <w:noProof/>
          </w:rPr>
          <w:t>4.4</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bCs/>
            <w:noProof/>
          </w:rPr>
          <w:t>Requirements Management</w:t>
        </w:r>
        <w:r w:rsidR="006036B5">
          <w:rPr>
            <w:noProof/>
            <w:webHidden/>
          </w:rPr>
          <w:tab/>
        </w:r>
        <w:r w:rsidR="006036B5">
          <w:rPr>
            <w:noProof/>
            <w:webHidden/>
          </w:rPr>
          <w:fldChar w:fldCharType="begin"/>
        </w:r>
        <w:r w:rsidR="006036B5">
          <w:rPr>
            <w:noProof/>
            <w:webHidden/>
          </w:rPr>
          <w:instrText xml:space="preserve"> PAGEREF _Toc146288865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3AAE2E76" w14:textId="12C9DD76"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6" w:history="1">
        <w:r w:rsidR="006036B5" w:rsidRPr="00360CA5">
          <w:rPr>
            <w:rStyle w:val="Hyperlink"/>
            <w:bCs/>
            <w:noProof/>
          </w:rPr>
          <w:t>4.5</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bCs/>
            <w:noProof/>
          </w:rPr>
          <w:t>Quality Control</w:t>
        </w:r>
        <w:r w:rsidR="006036B5">
          <w:rPr>
            <w:noProof/>
            <w:webHidden/>
          </w:rPr>
          <w:tab/>
        </w:r>
        <w:r w:rsidR="006036B5">
          <w:rPr>
            <w:noProof/>
            <w:webHidden/>
          </w:rPr>
          <w:fldChar w:fldCharType="begin"/>
        </w:r>
        <w:r w:rsidR="006036B5">
          <w:rPr>
            <w:noProof/>
            <w:webHidden/>
          </w:rPr>
          <w:instrText xml:space="preserve"> PAGEREF _Toc146288866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47393F61" w14:textId="240678C1"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7" w:history="1">
        <w:r w:rsidR="006036B5" w:rsidRPr="00360CA5">
          <w:rPr>
            <w:rStyle w:val="Hyperlink"/>
            <w:bCs/>
            <w:noProof/>
          </w:rPr>
          <w:t>4.6</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bCs/>
            <w:noProof/>
          </w:rPr>
          <w:t>Reporting and Measurement</w:t>
        </w:r>
        <w:r w:rsidR="006036B5">
          <w:rPr>
            <w:noProof/>
            <w:webHidden/>
          </w:rPr>
          <w:tab/>
        </w:r>
        <w:r w:rsidR="006036B5">
          <w:rPr>
            <w:noProof/>
            <w:webHidden/>
          </w:rPr>
          <w:fldChar w:fldCharType="begin"/>
        </w:r>
        <w:r w:rsidR="006036B5">
          <w:rPr>
            <w:noProof/>
            <w:webHidden/>
          </w:rPr>
          <w:instrText xml:space="preserve"> PAGEREF _Toc146288867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7A415642" w14:textId="410970B0"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8" w:history="1">
        <w:r w:rsidR="006036B5" w:rsidRPr="00360CA5">
          <w:rPr>
            <w:rStyle w:val="Hyperlink"/>
            <w:bCs/>
            <w:noProof/>
          </w:rPr>
          <w:t>4.7</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bCs/>
            <w:noProof/>
          </w:rPr>
          <w:t>Risk Management</w:t>
        </w:r>
        <w:r w:rsidR="006036B5">
          <w:rPr>
            <w:noProof/>
            <w:webHidden/>
          </w:rPr>
          <w:tab/>
        </w:r>
        <w:r w:rsidR="006036B5">
          <w:rPr>
            <w:noProof/>
            <w:webHidden/>
          </w:rPr>
          <w:fldChar w:fldCharType="begin"/>
        </w:r>
        <w:r w:rsidR="006036B5">
          <w:rPr>
            <w:noProof/>
            <w:webHidden/>
          </w:rPr>
          <w:instrText xml:space="preserve"> PAGEREF _Toc146288868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37972301" w14:textId="632A26C4" w:rsidR="006036B5" w:rsidRDefault="00000000">
      <w:pPr>
        <w:pStyle w:val="TOC2"/>
        <w:tabs>
          <w:tab w:val="left" w:pos="800"/>
          <w:tab w:val="right" w:leader="dot" w:pos="9350"/>
        </w:tabs>
        <w:rPr>
          <w:rFonts w:asciiTheme="minorHAnsi" w:eastAsiaTheme="minorEastAsia" w:hAnsiTheme="minorHAnsi" w:cstheme="minorBidi"/>
          <w:i w:val="0"/>
          <w:iCs w:val="0"/>
          <w:noProof/>
          <w:kern w:val="2"/>
          <w:sz w:val="24"/>
          <w14:ligatures w14:val="standardContextual"/>
        </w:rPr>
      </w:pPr>
      <w:hyperlink w:anchor="_Toc146288869" w:history="1">
        <w:r w:rsidR="006036B5" w:rsidRPr="00360CA5">
          <w:rPr>
            <w:rStyle w:val="Hyperlink"/>
            <w:bCs/>
            <w:noProof/>
          </w:rPr>
          <w:t>4.8</w:t>
        </w:r>
        <w:r w:rsidR="006036B5">
          <w:rPr>
            <w:rFonts w:asciiTheme="minorHAnsi" w:eastAsiaTheme="minorEastAsia" w:hAnsiTheme="minorHAnsi" w:cstheme="minorBidi"/>
            <w:i w:val="0"/>
            <w:iCs w:val="0"/>
            <w:noProof/>
            <w:kern w:val="2"/>
            <w:sz w:val="24"/>
            <w14:ligatures w14:val="standardContextual"/>
          </w:rPr>
          <w:tab/>
        </w:r>
        <w:r w:rsidR="006036B5" w:rsidRPr="00360CA5">
          <w:rPr>
            <w:rStyle w:val="Hyperlink"/>
            <w:bCs/>
            <w:noProof/>
          </w:rPr>
          <w:t>Configuration Management</w:t>
        </w:r>
        <w:r w:rsidR="006036B5">
          <w:rPr>
            <w:noProof/>
            <w:webHidden/>
          </w:rPr>
          <w:tab/>
        </w:r>
        <w:r w:rsidR="006036B5">
          <w:rPr>
            <w:noProof/>
            <w:webHidden/>
          </w:rPr>
          <w:fldChar w:fldCharType="begin"/>
        </w:r>
        <w:r w:rsidR="006036B5">
          <w:rPr>
            <w:noProof/>
            <w:webHidden/>
          </w:rPr>
          <w:instrText xml:space="preserve"> PAGEREF _Toc146288869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3C26AEF6" w14:textId="12EF97F0" w:rsidR="006036B5" w:rsidRDefault="00000000">
      <w:pPr>
        <w:pStyle w:val="TOC1"/>
        <w:tabs>
          <w:tab w:val="left" w:pos="400"/>
          <w:tab w:val="right" w:leader="dot" w:pos="9350"/>
        </w:tabs>
        <w:rPr>
          <w:rFonts w:asciiTheme="minorHAnsi" w:eastAsiaTheme="minorEastAsia" w:hAnsiTheme="minorHAnsi" w:cstheme="minorBidi"/>
          <w:b w:val="0"/>
          <w:bCs w:val="0"/>
          <w:noProof/>
          <w:kern w:val="2"/>
          <w:sz w:val="24"/>
          <w14:ligatures w14:val="standardContextual"/>
        </w:rPr>
      </w:pPr>
      <w:hyperlink w:anchor="_Toc146288870" w:history="1">
        <w:r w:rsidR="006036B5" w:rsidRPr="00360CA5">
          <w:rPr>
            <w:rStyle w:val="Hyperlink"/>
            <w:noProof/>
          </w:rPr>
          <w:t>5.</w:t>
        </w:r>
        <w:r w:rsidR="006036B5">
          <w:rPr>
            <w:rFonts w:asciiTheme="minorHAnsi" w:eastAsiaTheme="minorEastAsia" w:hAnsiTheme="minorHAnsi" w:cstheme="minorBidi"/>
            <w:b w:val="0"/>
            <w:bCs w:val="0"/>
            <w:noProof/>
            <w:kern w:val="2"/>
            <w:sz w:val="24"/>
            <w14:ligatures w14:val="standardContextual"/>
          </w:rPr>
          <w:tab/>
        </w:r>
        <w:r w:rsidR="006036B5" w:rsidRPr="00360CA5">
          <w:rPr>
            <w:rStyle w:val="Hyperlink"/>
            <w:noProof/>
          </w:rPr>
          <w:t>Annexes</w:t>
        </w:r>
        <w:r w:rsidR="006036B5">
          <w:rPr>
            <w:noProof/>
            <w:webHidden/>
          </w:rPr>
          <w:tab/>
        </w:r>
        <w:r w:rsidR="006036B5">
          <w:rPr>
            <w:noProof/>
            <w:webHidden/>
          </w:rPr>
          <w:fldChar w:fldCharType="begin"/>
        </w:r>
        <w:r w:rsidR="006036B5">
          <w:rPr>
            <w:noProof/>
            <w:webHidden/>
          </w:rPr>
          <w:instrText xml:space="preserve"> PAGEREF _Toc146288870 \h </w:instrText>
        </w:r>
        <w:r w:rsidR="006036B5">
          <w:rPr>
            <w:noProof/>
            <w:webHidden/>
          </w:rPr>
        </w:r>
        <w:r w:rsidR="006036B5">
          <w:rPr>
            <w:noProof/>
            <w:webHidden/>
          </w:rPr>
          <w:fldChar w:fldCharType="separate"/>
        </w:r>
        <w:r w:rsidR="00363C97">
          <w:rPr>
            <w:noProof/>
            <w:webHidden/>
          </w:rPr>
          <w:t>12</w:t>
        </w:r>
        <w:r w:rsidR="006036B5">
          <w:rPr>
            <w:noProof/>
            <w:webHidden/>
          </w:rPr>
          <w:fldChar w:fldCharType="end"/>
        </w:r>
      </w:hyperlink>
    </w:p>
    <w:p w14:paraId="09D6434F" w14:textId="3312E5CA"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TITLE  \* MERGEFORMAT">
        <w:r w:rsidR="000677D1">
          <w:t>Software Development Plan</w:t>
        </w:r>
      </w:fldSimple>
    </w:p>
    <w:p w14:paraId="7BE0E85D" w14:textId="77777777" w:rsidR="00E918C5" w:rsidRPr="00C26778" w:rsidRDefault="00E918C5">
      <w:pPr>
        <w:pStyle w:val="Heading1"/>
        <w:numPr>
          <w:ilvl w:val="0"/>
          <w:numId w:val="0"/>
        </w:numPr>
      </w:pPr>
      <w:bookmarkStart w:id="0" w:name="_Toc447095880"/>
    </w:p>
    <w:p w14:paraId="5CAB313E" w14:textId="47E502A9" w:rsidR="00E918C5" w:rsidRDefault="00E918C5" w:rsidP="1AA2BF94">
      <w:pPr>
        <w:pStyle w:val="Heading1"/>
      </w:pPr>
      <w:bookmarkStart w:id="1" w:name="_Toc524312826"/>
      <w:bookmarkStart w:id="2" w:name="_Toc1422503369"/>
      <w:bookmarkStart w:id="3" w:name="_Toc146288846"/>
      <w:bookmarkStart w:id="4" w:name="_Toc456598586"/>
      <w:bookmarkStart w:id="5" w:name="_Toc456600917"/>
      <w:r>
        <w:t>Introduction</w:t>
      </w:r>
      <w:bookmarkEnd w:id="1"/>
      <w:bookmarkEnd w:id="2"/>
      <w:bookmarkEnd w:id="3"/>
    </w:p>
    <w:p w14:paraId="6231DD05" w14:textId="4BA7DFFD" w:rsidR="00E918C5" w:rsidRPr="00C26778" w:rsidRDefault="00E918C5">
      <w:pPr>
        <w:pStyle w:val="Heading2"/>
      </w:pPr>
      <w:bookmarkStart w:id="6" w:name="_Toc524312827"/>
      <w:bookmarkStart w:id="7" w:name="_Toc79633971"/>
      <w:bookmarkStart w:id="8" w:name="_Toc146288847"/>
      <w:r w:rsidRPr="00C26778">
        <w:t>Purpose</w:t>
      </w:r>
      <w:bookmarkEnd w:id="6"/>
      <w:bookmarkEnd w:id="7"/>
      <w:bookmarkEnd w:id="8"/>
    </w:p>
    <w:p w14:paraId="29957587" w14:textId="1BDB6BD5" w:rsidR="00517676" w:rsidRDefault="00CE3FD7">
      <w:pPr>
        <w:pStyle w:val="BodyText"/>
      </w:pPr>
      <w:r>
        <w:t xml:space="preserve">The purpose of this </w:t>
      </w:r>
      <w:r w:rsidRPr="00BA6F20">
        <w:rPr>
          <w:i/>
          <w:iCs/>
        </w:rPr>
        <w:t xml:space="preserve">Software Development Plan </w:t>
      </w:r>
      <w:r>
        <w:t xml:space="preserve">is to </w:t>
      </w:r>
      <w:r w:rsidR="00D768F3">
        <w:t>organize and</w:t>
      </w:r>
      <w:r w:rsidR="00AC638C">
        <w:t xml:space="preserve"> structure the </w:t>
      </w:r>
      <w:r w:rsidR="00814D1E">
        <w:t xml:space="preserve">project, so </w:t>
      </w:r>
      <w:r w:rsidR="00800C10">
        <w:t xml:space="preserve">that the development team can have a reliable framework </w:t>
      </w:r>
      <w:r w:rsidR="00661AB8">
        <w:t xml:space="preserve">from </w:t>
      </w:r>
      <w:r w:rsidR="00FB4C71">
        <w:t xml:space="preserve">which </w:t>
      </w:r>
      <w:r w:rsidR="00800C10">
        <w:t xml:space="preserve">to </w:t>
      </w:r>
      <w:r w:rsidR="00E72F20">
        <w:t xml:space="preserve">work </w:t>
      </w:r>
      <w:r w:rsidR="000321C5">
        <w:t>off</w:t>
      </w:r>
      <w:r w:rsidR="00E72F20">
        <w:t xml:space="preserve">. It describes the </w:t>
      </w:r>
      <w:r w:rsidR="00E31231">
        <w:t xml:space="preserve">development approach for the software and has been written by the team, </w:t>
      </w:r>
      <w:r w:rsidR="00602F53">
        <w:t>so that in the future it can be updated and used as a guide by the team members.</w:t>
      </w:r>
    </w:p>
    <w:p w14:paraId="168D0D91" w14:textId="44F43455" w:rsidR="00BA6F20" w:rsidRPr="00BA6F20" w:rsidRDefault="00602F53" w:rsidP="00602F53">
      <w:pPr>
        <w:pStyle w:val="BodyText"/>
        <w:ind w:left="0"/>
        <w:rPr>
          <w:i/>
          <w:iCs/>
        </w:rPr>
      </w:pPr>
      <w:r>
        <w:tab/>
        <w:t xml:space="preserve">The following people will be using the </w:t>
      </w:r>
      <w:r w:rsidR="00BA6F20" w:rsidRPr="00BA6F20">
        <w:rPr>
          <w:i/>
          <w:iCs/>
        </w:rPr>
        <w:t>S</w:t>
      </w:r>
      <w:r w:rsidRPr="00BA6F20">
        <w:rPr>
          <w:i/>
          <w:iCs/>
        </w:rPr>
        <w:t>oftware</w:t>
      </w:r>
      <w:r w:rsidR="00BA6F20" w:rsidRPr="00BA6F20">
        <w:rPr>
          <w:i/>
          <w:iCs/>
        </w:rPr>
        <w:t xml:space="preserve"> Development Plan:</w:t>
      </w:r>
    </w:p>
    <w:p w14:paraId="09D69944" w14:textId="472AAB3C" w:rsidR="00517676" w:rsidRDefault="000D243A" w:rsidP="006C1CAE">
      <w:pPr>
        <w:pStyle w:val="BodyText"/>
        <w:numPr>
          <w:ilvl w:val="0"/>
          <w:numId w:val="5"/>
        </w:numPr>
      </w:pPr>
      <w:r>
        <w:t xml:space="preserve">The </w:t>
      </w:r>
      <w:r w:rsidR="00283740">
        <w:rPr>
          <w:b/>
          <w:bCs/>
        </w:rPr>
        <w:t>Project Manager</w:t>
      </w:r>
      <w:r w:rsidR="00D86759">
        <w:rPr>
          <w:b/>
          <w:bCs/>
        </w:rPr>
        <w:t xml:space="preserve"> </w:t>
      </w:r>
      <w:r w:rsidR="00D86759">
        <w:t xml:space="preserve">will use it to </w:t>
      </w:r>
      <w:r w:rsidR="006601B9">
        <w:t>arrange and schedule the progress the software should be making.</w:t>
      </w:r>
    </w:p>
    <w:p w14:paraId="4B57417A" w14:textId="46C8A668" w:rsidR="00634CA1" w:rsidRDefault="006601B9" w:rsidP="006C1CAE">
      <w:pPr>
        <w:pStyle w:val="BodyText"/>
        <w:numPr>
          <w:ilvl w:val="0"/>
          <w:numId w:val="5"/>
        </w:numPr>
      </w:pPr>
      <w:r>
        <w:t xml:space="preserve">The </w:t>
      </w:r>
      <w:r w:rsidRPr="003F7502">
        <w:rPr>
          <w:b/>
          <w:bCs/>
        </w:rPr>
        <w:t>Project Team Members</w:t>
      </w:r>
      <w:r>
        <w:t xml:space="preserve"> will use it as a framework for their scheduled work on the software</w:t>
      </w:r>
      <w:r w:rsidR="26A9F9C6">
        <w:t xml:space="preserve"> and</w:t>
      </w:r>
      <w:r>
        <w:t xml:space="preserve"> </w:t>
      </w:r>
      <w:r w:rsidR="00634CA1">
        <w:t xml:space="preserve">to know </w:t>
      </w:r>
      <w:r w:rsidR="00803174">
        <w:t>what</w:t>
      </w:r>
      <w:r w:rsidR="00634CA1">
        <w:t xml:space="preserve"> they should be doing.</w:t>
      </w:r>
    </w:p>
    <w:p w14:paraId="31D24D50" w14:textId="77777777" w:rsidR="00E918C5" w:rsidRPr="00C26778" w:rsidRDefault="00E918C5">
      <w:pPr>
        <w:pStyle w:val="Heading2"/>
      </w:pPr>
      <w:bookmarkStart w:id="9" w:name="_Toc524312828"/>
      <w:bookmarkStart w:id="10" w:name="_Toc567612177"/>
      <w:bookmarkStart w:id="11" w:name="_Toc146288848"/>
      <w:r>
        <w:t>Scope</w:t>
      </w:r>
      <w:bookmarkEnd w:id="9"/>
      <w:bookmarkEnd w:id="10"/>
      <w:bookmarkEnd w:id="11"/>
    </w:p>
    <w:p w14:paraId="77A89A4F" w14:textId="56C71B26" w:rsidR="00E918C5" w:rsidRPr="00C26778" w:rsidRDefault="00E918C5">
      <w:pPr>
        <w:pStyle w:val="BodyText"/>
        <w:rPr>
          <w:color w:val="FF0000"/>
        </w:rPr>
      </w:pPr>
      <w:r w:rsidRPr="00C26778">
        <w:t xml:space="preserve">This </w:t>
      </w:r>
      <w:r w:rsidRPr="00C26778">
        <w:rPr>
          <w:i/>
          <w:iCs/>
        </w:rPr>
        <w:t>Software Development Plan</w:t>
      </w:r>
      <w:r w:rsidRPr="00C26778">
        <w:t xml:space="preserve"> describes the plan to be </w:t>
      </w:r>
      <w:r w:rsidR="17401BF7">
        <w:t>implemented</w:t>
      </w:r>
      <w:r w:rsidRPr="00C26778">
        <w:t xml:space="preserve"> by the </w:t>
      </w:r>
      <w:r w:rsidR="2BE4EB96" w:rsidRPr="435CE4E7">
        <w:rPr>
          <w:i/>
        </w:rPr>
        <w:t>Arithmetic Expression Evaluator in C++</w:t>
      </w:r>
      <w:r w:rsidRPr="00C26778">
        <w:t xml:space="preserve"> project, including deployment of the product. The details of the individual iterations will be described in the Iteration Plans.</w:t>
      </w:r>
      <w:r w:rsidR="3A847A1D">
        <w:t xml:space="preserve"> </w:t>
      </w:r>
      <w:r>
        <w:br/>
        <w:t xml:space="preserve">The plans as outlined in this document are based on the product requirements as defined in the </w:t>
      </w:r>
      <w:hyperlink r:id="rId10">
        <w:r w:rsidR="26BB94A8" w:rsidRPr="6D753881">
          <w:rPr>
            <w:rStyle w:val="Hyperlink"/>
          </w:rPr>
          <w:t>EECS 348 Term Project Description file</w:t>
        </w:r>
      </w:hyperlink>
      <w:r w:rsidR="26BB94A8">
        <w:t xml:space="preserve">. </w:t>
      </w:r>
    </w:p>
    <w:p w14:paraId="1A34CD40" w14:textId="77777777" w:rsidR="00E918C5" w:rsidRPr="00C26778" w:rsidRDefault="00E918C5">
      <w:pPr>
        <w:pStyle w:val="Heading2"/>
      </w:pPr>
      <w:bookmarkStart w:id="12" w:name="_Toc524312829"/>
      <w:bookmarkStart w:id="13" w:name="_Toc1766392900"/>
      <w:bookmarkStart w:id="14" w:name="_Toc146288849"/>
      <w:r>
        <w:t>Definitions, Acronyms, and Abbreviations</w:t>
      </w:r>
      <w:bookmarkEnd w:id="12"/>
      <w:bookmarkEnd w:id="13"/>
      <w:bookmarkEnd w:id="14"/>
    </w:p>
    <w:p w14:paraId="44E8B2C6" w14:textId="264C36D9" w:rsidR="00E918C5" w:rsidRPr="00C26778" w:rsidRDefault="00E918C5">
      <w:pPr>
        <w:pStyle w:val="BodyText"/>
      </w:pPr>
      <w:r w:rsidRPr="00C26778">
        <w:t>See the Project Glossary.</w:t>
      </w:r>
    </w:p>
    <w:p w14:paraId="277BB89B" w14:textId="779739C4" w:rsidR="4ED2D511" w:rsidRDefault="4ED2D511" w:rsidP="41C26CCF">
      <w:pPr>
        <w:pStyle w:val="BodyText"/>
      </w:pPr>
      <w:r>
        <w:t>Operators:</w:t>
      </w:r>
    </w:p>
    <w:p w14:paraId="465C4F6C" w14:textId="0F715128" w:rsidR="4ED2D511" w:rsidRDefault="00F75331" w:rsidP="006C1CAE">
      <w:pPr>
        <w:pStyle w:val="BodyText"/>
        <w:numPr>
          <w:ilvl w:val="1"/>
          <w:numId w:val="8"/>
        </w:numPr>
      </w:pPr>
      <w:proofErr w:type="gramStart"/>
      <w:r>
        <w:t>+ :</w:t>
      </w:r>
      <w:proofErr w:type="gramEnd"/>
      <w:r w:rsidR="4ED2D511">
        <w:t xml:space="preserve"> addition</w:t>
      </w:r>
    </w:p>
    <w:p w14:paraId="184A7EF9" w14:textId="3FA46C53" w:rsidR="2029E212" w:rsidRDefault="00F75331" w:rsidP="2029E212">
      <w:pPr>
        <w:pStyle w:val="BodyText"/>
        <w:numPr>
          <w:ilvl w:val="1"/>
          <w:numId w:val="8"/>
        </w:numPr>
      </w:pPr>
      <w:proofErr w:type="gramStart"/>
      <w:r>
        <w:t>- :</w:t>
      </w:r>
      <w:proofErr w:type="gramEnd"/>
      <w:r w:rsidR="4ED2D511">
        <w:t xml:space="preserve"> subtraction</w:t>
      </w:r>
    </w:p>
    <w:p w14:paraId="072BFFDC" w14:textId="0977AB7D" w:rsidR="54F17A53" w:rsidRDefault="00F75331" w:rsidP="54F17A53">
      <w:pPr>
        <w:pStyle w:val="BodyText"/>
        <w:numPr>
          <w:ilvl w:val="1"/>
          <w:numId w:val="8"/>
        </w:numPr>
      </w:pPr>
      <w:proofErr w:type="gramStart"/>
      <w:r>
        <w:t>* :</w:t>
      </w:r>
      <w:proofErr w:type="gramEnd"/>
      <w:r w:rsidR="4ED2D511">
        <w:t xml:space="preserve"> multiplication</w:t>
      </w:r>
    </w:p>
    <w:p w14:paraId="609C5F83" w14:textId="55F165A7" w:rsidR="4ED2D511" w:rsidRDefault="00F75331" w:rsidP="136C0F4B">
      <w:pPr>
        <w:pStyle w:val="BodyText"/>
        <w:numPr>
          <w:ilvl w:val="1"/>
          <w:numId w:val="8"/>
        </w:numPr>
      </w:pPr>
      <w:proofErr w:type="gramStart"/>
      <w:r>
        <w:t>/ :</w:t>
      </w:r>
      <w:proofErr w:type="gramEnd"/>
      <w:r w:rsidR="4ED2D511">
        <w:t xml:space="preserve"> division</w:t>
      </w:r>
    </w:p>
    <w:p w14:paraId="319BD7F4" w14:textId="44C7CAC8" w:rsidR="4ED2D511" w:rsidRDefault="00F75331" w:rsidP="136C0F4B">
      <w:pPr>
        <w:pStyle w:val="BodyText"/>
        <w:numPr>
          <w:ilvl w:val="1"/>
          <w:numId w:val="8"/>
        </w:numPr>
      </w:pPr>
      <w:proofErr w:type="gramStart"/>
      <w:r>
        <w:t>% :</w:t>
      </w:r>
      <w:proofErr w:type="gramEnd"/>
      <w:r w:rsidR="4ED2D511">
        <w:t xml:space="preserve"> modulo</w:t>
      </w:r>
    </w:p>
    <w:p w14:paraId="36D991B2" w14:textId="1E07317D" w:rsidR="4ED2D511" w:rsidRDefault="72222E6F" w:rsidP="136C0F4B">
      <w:pPr>
        <w:pStyle w:val="BodyText"/>
        <w:numPr>
          <w:ilvl w:val="1"/>
          <w:numId w:val="8"/>
        </w:numPr>
      </w:pPr>
      <w:bookmarkStart w:id="15" w:name="_Int_jFexVKdw"/>
      <w:proofErr w:type="gramStart"/>
      <w:r>
        <w:t>^ :</w:t>
      </w:r>
      <w:bookmarkEnd w:id="15"/>
      <w:proofErr w:type="gramEnd"/>
      <w:r w:rsidR="4ED2D511">
        <w:t xml:space="preserve"> exponential</w:t>
      </w:r>
    </w:p>
    <w:p w14:paraId="2A798479" w14:textId="3309BC2D" w:rsidR="1A942335" w:rsidRDefault="00000000" w:rsidP="1666A6A4">
      <w:pPr>
        <w:pStyle w:val="BodyText"/>
      </w:pPr>
      <w:hyperlink w:anchor="Bookmark1">
        <w:r w:rsidR="4BB1B13F" w:rsidRPr="4CFD32EB">
          <w:rPr>
            <w:rStyle w:val="Hyperlink"/>
          </w:rPr>
          <w:t>EECS</w:t>
        </w:r>
      </w:hyperlink>
    </w:p>
    <w:p w14:paraId="64439802" w14:textId="020C3FC1" w:rsidR="0C601AA0" w:rsidRDefault="00000000" w:rsidP="532AD77F">
      <w:pPr>
        <w:pStyle w:val="BodyText"/>
      </w:pPr>
      <w:hyperlink w:anchor="Bookmark2">
        <w:r w:rsidR="6D180381" w:rsidRPr="5A5CECFD">
          <w:rPr>
            <w:rStyle w:val="Hyperlink"/>
          </w:rPr>
          <w:t>KU</w:t>
        </w:r>
      </w:hyperlink>
    </w:p>
    <w:p w14:paraId="2E1F35C4" w14:textId="4B56B378" w:rsidR="00E918C5" w:rsidRPr="00C26778" w:rsidRDefault="00E918C5">
      <w:pPr>
        <w:pStyle w:val="Heading2"/>
      </w:pPr>
      <w:bookmarkStart w:id="16" w:name="_Toc524312830"/>
      <w:bookmarkStart w:id="17" w:name="_Toc1269829527"/>
      <w:bookmarkStart w:id="18" w:name="_Toc146288850"/>
      <w:r w:rsidRPr="00C26778">
        <w:t>References</w:t>
      </w:r>
      <w:bookmarkEnd w:id="16"/>
      <w:bookmarkEnd w:id="17"/>
      <w:bookmarkEnd w:id="18"/>
    </w:p>
    <w:p w14:paraId="282E3EFF" w14:textId="6101E8A7" w:rsidR="63271436" w:rsidRDefault="798B74AB" w:rsidP="63271436">
      <w:pPr>
        <w:pStyle w:val="BodyText"/>
        <w:tabs>
          <w:tab w:val="num" w:pos="1080"/>
        </w:tabs>
      </w:pPr>
      <w:r>
        <w:t xml:space="preserve">Meeting logs: Notes taken by the </w:t>
      </w:r>
      <w:r w:rsidR="09FC84BC">
        <w:t>R</w:t>
      </w:r>
      <w:r>
        <w:t>ecording/</w:t>
      </w:r>
      <w:r w:rsidR="034CAB7D">
        <w:t>S</w:t>
      </w:r>
      <w:r>
        <w:t xml:space="preserve">ecretarial </w:t>
      </w:r>
      <w:r w:rsidR="233582B1">
        <w:t>E</w:t>
      </w:r>
      <w:r>
        <w:t xml:space="preserve">ngineer describing the </w:t>
      </w:r>
      <w:r w:rsidR="32F2B682">
        <w:t>activities</w:t>
      </w:r>
      <w:r>
        <w:t xml:space="preserve"> within ea</w:t>
      </w:r>
      <w:r w:rsidR="12EE27B6">
        <w:t>ch meeting</w:t>
      </w:r>
      <w:r w:rsidR="7474668C">
        <w:t xml:space="preserve"> and other miscellaneous information.</w:t>
      </w:r>
      <w:r w:rsidR="0676BB48">
        <w:t xml:space="preserve"> </w:t>
      </w:r>
    </w:p>
    <w:p w14:paraId="21FE705E" w14:textId="7CBE4E10" w:rsidR="2D298595" w:rsidRDefault="7474668C" w:rsidP="00E82E37">
      <w:pPr>
        <w:pStyle w:val="BodyText"/>
        <w:tabs>
          <w:tab w:val="num" w:pos="1080"/>
        </w:tabs>
      </w:pPr>
      <w:r>
        <w:t>GitHub Repository: The project will be documented through a GitHub repository</w:t>
      </w:r>
      <w:r w:rsidR="646D8B5B">
        <w:t xml:space="preserve"> containing all relevant information regarding the project.</w:t>
      </w:r>
    </w:p>
    <w:p w14:paraId="6113CDCA" w14:textId="44507C42" w:rsidR="008C1A10" w:rsidRDefault="00593F3C" w:rsidP="00E82E37">
      <w:pPr>
        <w:pStyle w:val="BodyText"/>
        <w:tabs>
          <w:tab w:val="num" w:pos="1080"/>
        </w:tabs>
      </w:pPr>
      <w:r>
        <w:t xml:space="preserve">Software </w:t>
      </w:r>
      <w:r w:rsidR="00CE30F8">
        <w:t>Requirements Specifications</w:t>
      </w:r>
      <w:r w:rsidR="00A643A7">
        <w:t xml:space="preserve"> (Document 2)</w:t>
      </w:r>
      <w:r w:rsidR="00CE30F8">
        <w:t xml:space="preserve">: This document </w:t>
      </w:r>
      <w:r w:rsidR="00F4610A">
        <w:t>houses the functional and non-functional requirements for the project. It will be stored in the GitHub repository.</w:t>
      </w:r>
    </w:p>
    <w:p w14:paraId="7A50698E" w14:textId="17EAFD12" w:rsidR="00A61F59" w:rsidRDefault="00A61F59" w:rsidP="00E82E37">
      <w:pPr>
        <w:pStyle w:val="BodyText"/>
        <w:tabs>
          <w:tab w:val="num" w:pos="1080"/>
        </w:tabs>
      </w:pPr>
      <w:r>
        <w:lastRenderedPageBreak/>
        <w:t xml:space="preserve">Software </w:t>
      </w:r>
      <w:r w:rsidR="00430477">
        <w:t>Architecture</w:t>
      </w:r>
      <w:r>
        <w:t xml:space="preserve"> Document (</w:t>
      </w:r>
      <w:r w:rsidR="00430477">
        <w:t>Document 3): This document goes over how the program will be created and organized, and how different parts of it will interact with one another.</w:t>
      </w:r>
    </w:p>
    <w:p w14:paraId="0C9B5925" w14:textId="024E38B1" w:rsidR="00BF7C80" w:rsidRDefault="003A79E4" w:rsidP="00E82E37">
      <w:pPr>
        <w:pStyle w:val="BodyText"/>
        <w:tabs>
          <w:tab w:val="num" w:pos="1080"/>
        </w:tabs>
      </w:pPr>
      <w:r>
        <w:t>User Manual</w:t>
      </w:r>
      <w:r w:rsidR="00BF7C80">
        <w:t xml:space="preserve"> (Document</w:t>
      </w:r>
      <w:r>
        <w:t xml:space="preserve"> 4): This document </w:t>
      </w:r>
      <w:r w:rsidR="00EB0064">
        <w:t>will go over the steps on how to get started with the program, what it can and cannot do, and give examples on how to correctly use the Arithmetic Expression Evaluator in C++.</w:t>
      </w:r>
    </w:p>
    <w:p w14:paraId="74762790" w14:textId="6C93C0BD" w:rsidR="00EB0064" w:rsidRDefault="00EB0064" w:rsidP="00E82E37">
      <w:pPr>
        <w:pStyle w:val="BodyText"/>
        <w:tabs>
          <w:tab w:val="num" w:pos="1080"/>
        </w:tabs>
      </w:pPr>
      <w:r>
        <w:t>Test Cases Document (Document 5): This document houses the multitude of test cases that were created to attempt to find and fix any bugs or problems with the program.</w:t>
      </w:r>
    </w:p>
    <w:p w14:paraId="3E2FFAD1" w14:textId="03A5D324" w:rsidR="05EB8180" w:rsidRDefault="05EB8180" w:rsidP="2831B639">
      <w:pPr>
        <w:pStyle w:val="BodyText"/>
        <w:tabs>
          <w:tab w:val="num" w:pos="1080"/>
        </w:tabs>
      </w:pPr>
      <w:r>
        <w:t xml:space="preserve">Iteration Plans: The plan is to divide the project into two major goals: </w:t>
      </w:r>
      <w:r w:rsidR="454EE929">
        <w:t>parsing</w:t>
      </w:r>
      <w:r>
        <w:t xml:space="preserve"> the </w:t>
      </w:r>
      <w:r w:rsidR="454EE929">
        <w:t>order of</w:t>
      </w:r>
      <w:r>
        <w:t xml:space="preserve"> operations </w:t>
      </w:r>
      <w:r w:rsidR="4697E1C3">
        <w:t xml:space="preserve">and </w:t>
      </w:r>
      <w:r w:rsidR="460DF3E5">
        <w:t xml:space="preserve">parsing the </w:t>
      </w:r>
      <w:r w:rsidR="1B251E4A">
        <w:t>arithmetic</w:t>
      </w:r>
      <w:r>
        <w:t xml:space="preserve"> of the equation.</w:t>
      </w:r>
      <w:r w:rsidR="36AA8C9B">
        <w:t xml:space="preserve"> We will iteratively implement the following operators: +, -, *, /, %, and ^.</w:t>
      </w:r>
    </w:p>
    <w:p w14:paraId="29733F1B" w14:textId="5D157669" w:rsidR="2F5BEF41" w:rsidRDefault="2F5BEF41" w:rsidP="22C55368">
      <w:pPr>
        <w:pStyle w:val="BodyText"/>
        <w:tabs>
          <w:tab w:val="num" w:pos="1080"/>
        </w:tabs>
      </w:pPr>
      <w:r>
        <w:t xml:space="preserve">Vision: </w:t>
      </w:r>
      <w:r w:rsidR="5632AED4">
        <w:t xml:space="preserve">Our vision for this project is to create an Arithmetic Expression Evaluator using C++ to the specifications in this </w:t>
      </w:r>
      <w:hyperlink r:id="rId11">
        <w:r w:rsidR="5632AED4" w:rsidRPr="41DEBC5A">
          <w:rPr>
            <w:rStyle w:val="Hyperlink"/>
          </w:rPr>
          <w:t>document</w:t>
        </w:r>
      </w:hyperlink>
      <w:r w:rsidR="5632AED4">
        <w:t xml:space="preserve">. </w:t>
      </w:r>
    </w:p>
    <w:p w14:paraId="02BF9365" w14:textId="567EB721" w:rsidR="112E6A70" w:rsidRDefault="112E6A70" w:rsidP="7A6F42E6">
      <w:pPr>
        <w:pStyle w:val="BodyText"/>
        <w:tabs>
          <w:tab w:val="num" w:pos="1080"/>
        </w:tabs>
      </w:pPr>
      <w:r>
        <w:t>Glossary:</w:t>
      </w:r>
    </w:p>
    <w:p w14:paraId="00FB0030" w14:textId="40216B9D" w:rsidR="112E6A70" w:rsidRDefault="112E6A70" w:rsidP="006C1CAE">
      <w:pPr>
        <w:pStyle w:val="BodyText"/>
        <w:numPr>
          <w:ilvl w:val="1"/>
          <w:numId w:val="6"/>
        </w:numPr>
        <w:tabs>
          <w:tab w:val="num" w:pos="1080"/>
        </w:tabs>
      </w:pPr>
      <w:bookmarkStart w:id="19" w:name="Bookmark1"/>
      <w:r>
        <w:t>EECS</w:t>
      </w:r>
      <w:bookmarkEnd w:id="19"/>
      <w:r>
        <w:t>: Electrical Engineering and Computer Science</w:t>
      </w:r>
    </w:p>
    <w:p w14:paraId="0E2064F5" w14:textId="5C7BBD01" w:rsidR="50B60AB7" w:rsidRDefault="112E6A70" w:rsidP="006C1CAE">
      <w:pPr>
        <w:pStyle w:val="BodyText"/>
        <w:numPr>
          <w:ilvl w:val="1"/>
          <w:numId w:val="6"/>
        </w:numPr>
        <w:tabs>
          <w:tab w:val="num" w:pos="1080"/>
        </w:tabs>
      </w:pPr>
      <w:bookmarkStart w:id="20" w:name="Bookmark2"/>
      <w:r>
        <w:t>KU</w:t>
      </w:r>
      <w:bookmarkEnd w:id="20"/>
      <w:r>
        <w:t>: The University of Kansas</w:t>
      </w:r>
    </w:p>
    <w:p w14:paraId="5F9EF7EA" w14:textId="55462F69" w:rsidR="014F34BF" w:rsidRDefault="014F34BF" w:rsidP="0D06944F">
      <w:pPr>
        <w:pStyle w:val="BodyText"/>
        <w:numPr>
          <w:ilvl w:val="1"/>
          <w:numId w:val="6"/>
        </w:numPr>
        <w:tabs>
          <w:tab w:val="num" w:pos="1080"/>
        </w:tabs>
      </w:pPr>
      <w:r>
        <w:t>UML: Unified Modeling Language</w:t>
      </w:r>
    </w:p>
    <w:p w14:paraId="6163CAA4" w14:textId="4E6D3403" w:rsidR="003D02EF" w:rsidRDefault="003D02EF" w:rsidP="0D06944F">
      <w:pPr>
        <w:pStyle w:val="BodyText"/>
        <w:numPr>
          <w:ilvl w:val="1"/>
          <w:numId w:val="6"/>
        </w:numPr>
        <w:tabs>
          <w:tab w:val="num" w:pos="1080"/>
        </w:tabs>
      </w:pPr>
      <w:r>
        <w:t>SRS: Software Requirements Specifications</w:t>
      </w:r>
    </w:p>
    <w:p w14:paraId="08637834" w14:textId="1ADA9349" w:rsidR="00763640" w:rsidRDefault="00763640" w:rsidP="0D06944F">
      <w:pPr>
        <w:pStyle w:val="BodyText"/>
        <w:numPr>
          <w:ilvl w:val="1"/>
          <w:numId w:val="6"/>
        </w:numPr>
        <w:tabs>
          <w:tab w:val="num" w:pos="1080"/>
        </w:tabs>
      </w:pPr>
      <w:r>
        <w:t>SAD: Software Architecture Document</w:t>
      </w:r>
    </w:p>
    <w:p w14:paraId="1BE1310F" w14:textId="77777777" w:rsidR="00E918C5" w:rsidRPr="00C26778" w:rsidRDefault="00E918C5">
      <w:pPr>
        <w:pStyle w:val="BodyText"/>
        <w:ind w:left="0"/>
      </w:pPr>
    </w:p>
    <w:p w14:paraId="2923BE5A" w14:textId="77777777" w:rsidR="00E918C5" w:rsidRPr="00C26778" w:rsidRDefault="00E918C5">
      <w:pPr>
        <w:pStyle w:val="Heading2"/>
      </w:pPr>
      <w:bookmarkStart w:id="21" w:name="_Toc524312831"/>
      <w:bookmarkStart w:id="22" w:name="_Toc1690372573"/>
      <w:bookmarkStart w:id="23" w:name="_Toc854649031"/>
      <w:bookmarkStart w:id="24" w:name="_Toc146288851"/>
      <w:r w:rsidRPr="00C26778">
        <w:t>Overview</w:t>
      </w:r>
      <w:bookmarkEnd w:id="21"/>
      <w:bookmarkEnd w:id="22"/>
      <w:bookmarkEnd w:id="23"/>
      <w:bookmarkEnd w:id="24"/>
    </w:p>
    <w:p w14:paraId="4EA48740"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11A54000" w14:textId="03D44D32" w:rsidR="00E918C5" w:rsidRPr="00C26778" w:rsidRDefault="00E918C5" w:rsidP="403FC4CB">
      <w:pPr>
        <w:pStyle w:val="BodyText"/>
        <w:rPr>
          <w:color w:val="002060"/>
        </w:rPr>
      </w:pPr>
      <w:r>
        <w:t xml:space="preserve">Project Overview             —             </w:t>
      </w:r>
      <w:r w:rsidR="6E77CFEE">
        <w:t xml:space="preserve">The purpose of this project is to create a C++ program that can parse </w:t>
      </w:r>
      <w:r>
        <w:tab/>
      </w:r>
      <w:r>
        <w:tab/>
      </w:r>
      <w:r>
        <w:tab/>
      </w:r>
      <w:r>
        <w:tab/>
      </w:r>
      <w:r w:rsidR="00570488">
        <w:t xml:space="preserve"> </w:t>
      </w:r>
      <w:r w:rsidR="6E77CFEE">
        <w:t xml:space="preserve">and evaluate arithmetic expressions containing operators as well as </w:t>
      </w:r>
      <w:r>
        <w:tab/>
      </w:r>
      <w:r>
        <w:tab/>
      </w:r>
      <w:r>
        <w:tab/>
      </w:r>
      <w:r>
        <w:tab/>
      </w:r>
      <w:r w:rsidR="6E77CFEE">
        <w:t>numeric constants. A</w:t>
      </w:r>
      <w:r w:rsidR="5D6F1821">
        <w:t xml:space="preserve"> </w:t>
      </w:r>
      <w:r w:rsidR="6E77CFEE">
        <w:t xml:space="preserve">project plan, requirements document, test cases, </w:t>
      </w:r>
      <w:r>
        <w:tab/>
      </w:r>
      <w:r>
        <w:tab/>
      </w:r>
      <w:r>
        <w:tab/>
      </w:r>
      <w:r>
        <w:tab/>
      </w:r>
      <w:r w:rsidR="6E77CFEE">
        <w:t xml:space="preserve">and design document </w:t>
      </w:r>
      <w:r w:rsidR="5EB5800A">
        <w:t>will be formulated along with the final program</w:t>
      </w:r>
      <w:r w:rsidR="6E77CFEE">
        <w:t>.</w:t>
      </w:r>
    </w:p>
    <w:p w14:paraId="077D7B3C" w14:textId="31A7A699" w:rsidR="00E918C5" w:rsidRPr="00C26778" w:rsidRDefault="00E918C5" w:rsidP="71EBBB63">
      <w:pPr>
        <w:pStyle w:val="BodyText"/>
        <w:ind w:left="3690" w:hanging="2970"/>
        <w:rPr>
          <w:color w:val="002060"/>
        </w:rPr>
      </w:pPr>
      <w:r>
        <w:t xml:space="preserve">Project Organization          —           </w:t>
      </w:r>
      <w:r w:rsidR="2E383C31">
        <w:t xml:space="preserve">The project team is organized into a </w:t>
      </w:r>
      <w:r w:rsidR="56EBA224">
        <w:t>variety</w:t>
      </w:r>
      <w:r w:rsidR="2E383C31">
        <w:t xml:space="preserve"> of roles, </w:t>
      </w:r>
      <w:r w:rsidR="00B47077">
        <w:t>including</w:t>
      </w:r>
      <w:r w:rsidR="2E383C31">
        <w:t xml:space="preserve"> management, quality assurance, s</w:t>
      </w:r>
      <w:r w:rsidR="688B9674">
        <w:t>ecretarial</w:t>
      </w:r>
      <w:r w:rsidR="2E383C31">
        <w:t>/</w:t>
      </w:r>
      <w:r w:rsidR="35769911">
        <w:t>recording</w:t>
      </w:r>
      <w:r w:rsidR="2E383C31">
        <w:t>, configuration</w:t>
      </w:r>
      <w:r w:rsidR="6680304D">
        <w:t xml:space="preserve"> management, and </w:t>
      </w:r>
      <w:r w:rsidR="2664DB99">
        <w:t xml:space="preserve">scheduling. </w:t>
      </w:r>
    </w:p>
    <w:p w14:paraId="4F368289" w14:textId="00E916BE" w:rsidR="00E918C5" w:rsidRPr="00C26778" w:rsidRDefault="00E918C5">
      <w:pPr>
        <w:pStyle w:val="BodyText"/>
        <w:ind w:left="3690" w:hanging="2970"/>
      </w:pPr>
      <w:r w:rsidRPr="00C26778">
        <w:t xml:space="preserve">Management Process          —           </w:t>
      </w:r>
      <w:r w:rsidR="27B3505C">
        <w:t xml:space="preserve">The cost of the project is expected to be zero. This project will be completed over the </w:t>
      </w:r>
      <w:r w:rsidR="514849C7">
        <w:t>course</w:t>
      </w:r>
      <w:r w:rsidR="27B3505C">
        <w:t xml:space="preserve"> of the fall 2023 semester and </w:t>
      </w:r>
      <w:r w:rsidR="5FFC53E5">
        <w:t>will go through the following phases:</w:t>
      </w:r>
    </w:p>
    <w:p w14:paraId="4F81F9B6" w14:textId="00E916BE" w:rsidR="356E988D" w:rsidRDefault="356E988D" w:rsidP="5CC3BC2E">
      <w:pPr>
        <w:pStyle w:val="BodyText"/>
        <w:numPr>
          <w:ilvl w:val="5"/>
          <w:numId w:val="9"/>
        </w:numPr>
      </w:pPr>
      <w:r>
        <w:t>Planning</w:t>
      </w:r>
    </w:p>
    <w:p w14:paraId="437F16E2" w14:textId="00E916BE" w:rsidR="356E988D" w:rsidRDefault="356E988D" w:rsidP="5CC3BC2E">
      <w:pPr>
        <w:pStyle w:val="BodyText"/>
        <w:numPr>
          <w:ilvl w:val="5"/>
          <w:numId w:val="9"/>
        </w:numPr>
      </w:pPr>
      <w:r>
        <w:t>Design</w:t>
      </w:r>
    </w:p>
    <w:p w14:paraId="5E6DB111" w14:textId="00E916BE" w:rsidR="356E988D" w:rsidRDefault="356E988D" w:rsidP="5CC3BC2E">
      <w:pPr>
        <w:pStyle w:val="BodyText"/>
        <w:numPr>
          <w:ilvl w:val="5"/>
          <w:numId w:val="9"/>
        </w:numPr>
      </w:pPr>
      <w:r>
        <w:t>Implementation</w:t>
      </w:r>
    </w:p>
    <w:p w14:paraId="021FEA80" w14:textId="28A7E768" w:rsidR="51AAFB9F" w:rsidRDefault="356E988D" w:rsidP="3E077E04">
      <w:pPr>
        <w:pStyle w:val="BodyText"/>
        <w:numPr>
          <w:ilvl w:val="5"/>
          <w:numId w:val="9"/>
        </w:numPr>
      </w:pPr>
      <w:r>
        <w:t>Testing</w:t>
      </w:r>
    </w:p>
    <w:p w14:paraId="231FD844" w14:textId="54BAB15F" w:rsidR="51AAFB9F" w:rsidRDefault="72DC1925" w:rsidP="3E077E04">
      <w:pPr>
        <w:pStyle w:val="BodyText"/>
        <w:numPr>
          <w:ilvl w:val="5"/>
          <w:numId w:val="9"/>
        </w:numPr>
      </w:pPr>
      <w:r>
        <w:t>Finalization</w:t>
      </w:r>
      <w:r w:rsidR="00773A25">
        <w:tab/>
      </w:r>
      <w:r w:rsidR="00773A25">
        <w:tab/>
      </w:r>
    </w:p>
    <w:p w14:paraId="1025478E" w14:textId="3299F941" w:rsidR="00E918C5" w:rsidRPr="00C26778" w:rsidRDefault="00E918C5">
      <w:pPr>
        <w:pStyle w:val="BodyText"/>
        <w:ind w:left="3690" w:hanging="2970"/>
      </w:pPr>
      <w:r>
        <w:lastRenderedPageBreak/>
        <w:t>Applicable Plans and Guidelines </w:t>
      </w:r>
      <w:r w:rsidR="00C26778">
        <w:t xml:space="preserve">— </w:t>
      </w:r>
      <w:r w:rsidR="72109CB0">
        <w:t>Our</w:t>
      </w:r>
      <w:r w:rsidR="7363952E">
        <w:t xml:space="preserve"> team will utilize various tools</w:t>
      </w:r>
      <w:r w:rsidR="72109CB0">
        <w:t>,</w:t>
      </w:r>
      <w:r w:rsidR="7363952E">
        <w:t xml:space="preserve"> including UML, </w:t>
      </w:r>
      <w:r w:rsidR="0EB64335">
        <w:t>GitHub</w:t>
      </w:r>
      <w:r w:rsidR="7363952E">
        <w:t xml:space="preserve">, and </w:t>
      </w:r>
      <w:r w:rsidR="38780A85">
        <w:t xml:space="preserve">the </w:t>
      </w:r>
      <w:proofErr w:type="spellStart"/>
      <w:r w:rsidR="38780A85">
        <w:t>EDUcation</w:t>
      </w:r>
      <w:proofErr w:type="spellEnd"/>
      <w:r w:rsidR="38780A85">
        <w:t xml:space="preserve"> document template</w:t>
      </w:r>
      <w:r w:rsidR="72109CB0">
        <w:t>, throughout the development process</w:t>
      </w:r>
      <w:r w:rsidR="38780A85">
        <w:t xml:space="preserve">. </w:t>
      </w:r>
      <w:r w:rsidR="588BD891">
        <w:t>We will also take advantage of the resources provided by the KU EECS department</w:t>
      </w:r>
      <w:r w:rsidR="7D2C4622">
        <w:t xml:space="preserve"> and our personal computers. We will follow an iterative design model.</w:t>
      </w:r>
    </w:p>
    <w:p w14:paraId="054FDF77" w14:textId="77777777" w:rsidR="00E918C5" w:rsidRPr="00C26778" w:rsidRDefault="00E918C5">
      <w:pPr>
        <w:pStyle w:val="Heading1"/>
      </w:pPr>
      <w:bookmarkStart w:id="25" w:name="_Toc524312832"/>
      <w:bookmarkStart w:id="26" w:name="_Toc637617951"/>
      <w:bookmarkStart w:id="27" w:name="_Toc146288852"/>
      <w:r w:rsidRPr="00C26778">
        <w:t>Project Overview</w:t>
      </w:r>
      <w:bookmarkEnd w:id="25"/>
      <w:bookmarkEnd w:id="26"/>
      <w:bookmarkEnd w:id="27"/>
      <w:r w:rsidRPr="00C26778">
        <w:t xml:space="preserve"> </w:t>
      </w:r>
    </w:p>
    <w:p w14:paraId="1867E57F" w14:textId="41D3BD30" w:rsidR="0B083CF6" w:rsidRDefault="00E918C5" w:rsidP="615F764F">
      <w:pPr>
        <w:pStyle w:val="Heading2"/>
      </w:pPr>
      <w:bookmarkStart w:id="28" w:name="_Toc524312833"/>
      <w:bookmarkStart w:id="29" w:name="_Toc1369032194"/>
      <w:bookmarkStart w:id="30" w:name="_Toc146288853"/>
      <w:r w:rsidRPr="00C26778">
        <w:t>Project Purpose, Scope, and Objectives</w:t>
      </w:r>
      <w:bookmarkEnd w:id="28"/>
      <w:bookmarkEnd w:id="29"/>
      <w:bookmarkEnd w:id="30"/>
    </w:p>
    <w:p w14:paraId="7B5CD0A7" w14:textId="0D4B57C1" w:rsidR="3367A42F" w:rsidRDefault="126C0820" w:rsidP="3367A42F">
      <w:pPr>
        <w:pStyle w:val="BodyText"/>
      </w:pPr>
      <w:r>
        <w:t xml:space="preserve">The </w:t>
      </w:r>
      <w:r w:rsidR="32CE40E7">
        <w:t>tangible</w:t>
      </w:r>
      <w:r>
        <w:t xml:space="preserve"> purpose of this project is to </w:t>
      </w:r>
      <w:r w:rsidR="6AF8198C">
        <w:t>create a C++ program that can parse and evaluate arithmetic</w:t>
      </w:r>
      <w:r w:rsidR="7DD2ED88">
        <w:t xml:space="preserve"> </w:t>
      </w:r>
      <w:r w:rsidR="6AF8198C">
        <w:t xml:space="preserve">expressions containing operators +, -, *, /, %, and ^ as well as numeric constants. The program will be able to handle </w:t>
      </w:r>
      <w:r w:rsidR="60E76231">
        <w:t>parenthesis and accurately determine the correct precedence of operations</w:t>
      </w:r>
      <w:r w:rsidR="51022D60">
        <w:t xml:space="preserve"> to produce an accurate result</w:t>
      </w:r>
      <w:r w:rsidR="233A647A">
        <w:t xml:space="preserve"> when prompted with user input</w:t>
      </w:r>
      <w:r w:rsidR="6AF8198C">
        <w:t>.</w:t>
      </w:r>
      <w:r w:rsidR="6A6CD33C">
        <w:t xml:space="preserve"> </w:t>
      </w:r>
      <w:r w:rsidR="40465090">
        <w:t xml:space="preserve">The program should also be expected to handle user input errors. </w:t>
      </w:r>
    </w:p>
    <w:p w14:paraId="705F6A25" w14:textId="56E0C26F" w:rsidR="3367A42F" w:rsidRDefault="01C68CF9" w:rsidP="3367A42F">
      <w:pPr>
        <w:pStyle w:val="BodyText"/>
      </w:pPr>
      <w:r>
        <w:t xml:space="preserve">An adjacent </w:t>
      </w:r>
      <w:r w:rsidR="7EDC2034">
        <w:t>objective</w:t>
      </w:r>
      <w:r>
        <w:t xml:space="preserve"> of this project is </w:t>
      </w:r>
      <w:r w:rsidR="6FEB290B">
        <w:t>formulating</w:t>
      </w:r>
      <w:r>
        <w:t xml:space="preserve"> a profession</w:t>
      </w:r>
      <w:r w:rsidR="0E54ACD0">
        <w:t>al development</w:t>
      </w:r>
      <w:r>
        <w:t xml:space="preserve"> </w:t>
      </w:r>
      <w:r w:rsidR="0E54ACD0">
        <w:t xml:space="preserve">process which produces a </w:t>
      </w:r>
      <w:r w:rsidR="24B081FB">
        <w:t xml:space="preserve">finalized </w:t>
      </w:r>
      <w:r w:rsidR="0E54ACD0">
        <w:t xml:space="preserve">project plan, requirements document, </w:t>
      </w:r>
      <w:r w:rsidR="61619F57">
        <w:t xml:space="preserve">thorough </w:t>
      </w:r>
      <w:r w:rsidR="5D4D9F42">
        <w:t xml:space="preserve">test cases, </w:t>
      </w:r>
      <w:r w:rsidR="0E54ACD0">
        <w:t>and design document</w:t>
      </w:r>
      <w:r w:rsidR="4A9C3A28">
        <w:t xml:space="preserve"> in addition to the final program.</w:t>
      </w:r>
    </w:p>
    <w:p w14:paraId="2F5D4E28" w14:textId="7B4B41E8" w:rsidR="7EAA5B9A" w:rsidRDefault="7EAA5B9A" w:rsidP="7EAA5B9A">
      <w:pPr>
        <w:pStyle w:val="BodyText"/>
      </w:pPr>
    </w:p>
    <w:p w14:paraId="53FCACEA" w14:textId="77777777" w:rsidR="00E918C5" w:rsidRPr="00C26778" w:rsidRDefault="00E918C5">
      <w:pPr>
        <w:pStyle w:val="Heading2"/>
      </w:pPr>
      <w:bookmarkStart w:id="31" w:name="_Toc524312834"/>
      <w:bookmarkStart w:id="32" w:name="_Toc1615309761"/>
      <w:bookmarkStart w:id="33" w:name="_Toc146288854"/>
      <w:r w:rsidRPr="00C26778">
        <w:t>Assumptions and Constraints</w:t>
      </w:r>
      <w:bookmarkEnd w:id="31"/>
      <w:bookmarkEnd w:id="32"/>
      <w:bookmarkEnd w:id="33"/>
    </w:p>
    <w:p w14:paraId="15D758CF" w14:textId="6D9F04A2" w:rsidR="1C757F87" w:rsidRDefault="1C757F87" w:rsidP="496AA383">
      <w:pPr>
        <w:pStyle w:val="BodyText"/>
      </w:pPr>
      <w:r>
        <w:t>It is assumed that</w:t>
      </w:r>
      <w:r w:rsidR="19A259FD">
        <w:t xml:space="preserve"> the project team will remain a 5-person project that will be completed i</w:t>
      </w:r>
      <w:r w:rsidR="5AEC5555">
        <w:t>teratively</w:t>
      </w:r>
      <w:r w:rsidR="19A259FD">
        <w:t xml:space="preserve"> and be submitt</w:t>
      </w:r>
      <w:r w:rsidR="1C550B3C">
        <w:t>ed for final review by the end of the fall 2023 semester.</w:t>
      </w:r>
      <w:r w:rsidR="5BB52A39">
        <w:t xml:space="preserve"> Our equipment will be composed of our personal computers </w:t>
      </w:r>
      <w:r w:rsidR="13440364">
        <w:t>and</w:t>
      </w:r>
      <w:r w:rsidR="5BB52A39">
        <w:t xml:space="preserve"> the lab machines available via the KU EECS department.</w:t>
      </w:r>
      <w:r w:rsidR="13440364">
        <w:t xml:space="preserve"> </w:t>
      </w:r>
      <w:r w:rsidR="4EF25C16">
        <w:t xml:space="preserve">Our </w:t>
      </w:r>
      <w:r w:rsidR="1A172171">
        <w:t>personal</w:t>
      </w:r>
      <w:r w:rsidR="4EF25C16">
        <w:t xml:space="preserve"> constraints</w:t>
      </w:r>
      <w:r w:rsidR="13440364">
        <w:t xml:space="preserve"> will be determined by our individual </w:t>
      </w:r>
      <w:r w:rsidR="4EF25C16">
        <w:t>schedules over the next semester.</w:t>
      </w:r>
    </w:p>
    <w:p w14:paraId="7471B245" w14:textId="06A69374" w:rsidR="7EAA5B9A" w:rsidRDefault="7EAA5B9A" w:rsidP="7EAA5B9A">
      <w:pPr>
        <w:pStyle w:val="BodyText"/>
      </w:pPr>
    </w:p>
    <w:p w14:paraId="6973DBB5" w14:textId="3011149C" w:rsidR="00E918C5" w:rsidRPr="00C26778" w:rsidRDefault="00E918C5">
      <w:pPr>
        <w:pStyle w:val="Heading2"/>
      </w:pPr>
      <w:bookmarkStart w:id="34" w:name="_Toc524312835"/>
      <w:bookmarkStart w:id="35" w:name="_Toc998561167"/>
      <w:bookmarkStart w:id="36" w:name="_Toc146288855"/>
      <w:r w:rsidRPr="00C26778">
        <w:t>Project Deliverables</w:t>
      </w:r>
      <w:bookmarkEnd w:id="34"/>
      <w:bookmarkEnd w:id="35"/>
      <w:bookmarkEnd w:id="36"/>
    </w:p>
    <w:p w14:paraId="459FD13E" w14:textId="09DAB554" w:rsidR="3F503935" w:rsidRDefault="649C6062" w:rsidP="3F503935">
      <w:pPr>
        <w:pStyle w:val="BodyText"/>
      </w:pPr>
      <w:r>
        <w:t>The first deliverable is t</w:t>
      </w:r>
      <w:r w:rsidR="778398F6">
        <w:t xml:space="preserve">his </w:t>
      </w:r>
      <w:r w:rsidR="2ECF5037">
        <w:t>complete</w:t>
      </w:r>
      <w:r w:rsidR="778398F6">
        <w:t xml:space="preserve"> </w:t>
      </w:r>
      <w:r w:rsidR="3C39B771">
        <w:t>and thorough</w:t>
      </w:r>
      <w:r w:rsidR="2ECF5037">
        <w:t xml:space="preserve"> </w:t>
      </w:r>
      <w:r w:rsidR="778398F6">
        <w:t>Software Development Plan</w:t>
      </w:r>
      <w:r w:rsidR="110FB96D">
        <w:t>.</w:t>
      </w:r>
      <w:r w:rsidR="5C3FABC1">
        <w:t xml:space="preserve"> T</w:t>
      </w:r>
      <w:r w:rsidR="28714FB5">
        <w:t xml:space="preserve">his </w:t>
      </w:r>
      <w:r w:rsidR="265561E0">
        <w:t xml:space="preserve">Software Development Plan should lay out the team organization, </w:t>
      </w:r>
      <w:r w:rsidR="0D58FD52">
        <w:t xml:space="preserve">the process for completing the software, and </w:t>
      </w:r>
      <w:r w:rsidR="1872B44F">
        <w:t>referencing</w:t>
      </w:r>
      <w:r w:rsidR="0D58FD52">
        <w:t xml:space="preserve"> any external sources that contributed to or were involved in the </w:t>
      </w:r>
      <w:r w:rsidR="0A2846D0">
        <w:t xml:space="preserve">project's </w:t>
      </w:r>
      <w:r w:rsidR="2C80B2E6">
        <w:t>c</w:t>
      </w:r>
      <w:r w:rsidR="3E6945FB">
        <w:t>ompletion</w:t>
      </w:r>
      <w:r w:rsidR="261E81C9">
        <w:t xml:space="preserve">. Target </w:t>
      </w:r>
      <w:r w:rsidR="08457F7F">
        <w:t>D</w:t>
      </w:r>
      <w:r w:rsidR="261E81C9">
        <w:t xml:space="preserve">ate: </w:t>
      </w:r>
      <w:r w:rsidR="6ED86DCF">
        <w:t>09/24/23</w:t>
      </w:r>
    </w:p>
    <w:p w14:paraId="31725668" w14:textId="4213D6C1" w:rsidR="7642EB8F" w:rsidRDefault="6ED86DCF" w:rsidP="7642EB8F">
      <w:pPr>
        <w:pStyle w:val="BodyText"/>
      </w:pPr>
      <w:r>
        <w:t xml:space="preserve">A complete documentation for the Project Requirements. This should establish what the </w:t>
      </w:r>
      <w:r w:rsidR="16740C7E">
        <w:t xml:space="preserve">Expression Evaluator is expected to be capable of, how it should handle exceptions, </w:t>
      </w:r>
      <w:r w:rsidR="58119D08">
        <w:t xml:space="preserve">what use cases are expected and how to process them, and </w:t>
      </w:r>
      <w:r w:rsidR="1CAB21AD">
        <w:t xml:space="preserve">what non-functional requirements need to be met by the finished product. Target Date: </w:t>
      </w:r>
      <w:r w:rsidR="3D30B454">
        <w:t>10/17/23</w:t>
      </w:r>
    </w:p>
    <w:p w14:paraId="33D97311" w14:textId="50F2B0AB" w:rsidR="502D5446" w:rsidRDefault="6E1FD096" w:rsidP="502D5446">
      <w:pPr>
        <w:pStyle w:val="BodyText"/>
        <w:rPr>
          <w:color w:val="FF0000"/>
        </w:rPr>
      </w:pPr>
      <w:r>
        <w:t>Documentation o</w:t>
      </w:r>
      <w:r w:rsidR="3B0C3CEB">
        <w:t>f</w:t>
      </w:r>
      <w:r>
        <w:t xml:space="preserve"> the Project Architecture and Design</w:t>
      </w:r>
      <w:r w:rsidR="2212A880">
        <w:t>. This should define how the</w:t>
      </w:r>
      <w:r>
        <w:t xml:space="preserve"> project </w:t>
      </w:r>
      <w:r w:rsidR="2212A880">
        <w:t>is to be put together</w:t>
      </w:r>
      <w:r w:rsidR="4076C993">
        <w:t xml:space="preserve"> based on</w:t>
      </w:r>
      <w:r w:rsidR="2212A880">
        <w:t xml:space="preserve"> the </w:t>
      </w:r>
      <w:r w:rsidR="4076C993">
        <w:t>established requirements</w:t>
      </w:r>
      <w:r w:rsidR="0DAAB903">
        <w:t xml:space="preserve">. </w:t>
      </w:r>
      <w:r w:rsidR="4F05A6B4">
        <w:t xml:space="preserve">Target Date: </w:t>
      </w:r>
      <w:r w:rsidR="3044DC04">
        <w:t>11/04/23</w:t>
      </w:r>
      <w:r w:rsidR="77404E12">
        <w:t xml:space="preserve"> </w:t>
      </w:r>
    </w:p>
    <w:p w14:paraId="4ADA1D7C" w14:textId="0E43CFD5" w:rsidR="3044DC04" w:rsidRDefault="3044DC04" w:rsidP="7A6F42E6">
      <w:pPr>
        <w:pStyle w:val="BodyText"/>
        <w:rPr>
          <w:color w:val="FF0000"/>
        </w:rPr>
      </w:pPr>
      <w:r>
        <w:t>Documentation on Project Test Cases</w:t>
      </w:r>
      <w:r w:rsidR="27ED864D">
        <w:t>, verifying that the complete software meets all requirements documented in the Projects Requirements document</w:t>
      </w:r>
      <w:r>
        <w:t xml:space="preserve"> Target Date: </w:t>
      </w:r>
      <w:r w:rsidR="4DFF3F23">
        <w:t>12/02/23</w:t>
      </w:r>
      <w:r w:rsidR="039A747D">
        <w:t xml:space="preserve"> </w:t>
      </w:r>
    </w:p>
    <w:p w14:paraId="3C473472" w14:textId="747E6524" w:rsidR="4DFF3F23" w:rsidRDefault="4DFF3F23" w:rsidP="2843D1E9">
      <w:pPr>
        <w:pStyle w:val="BodyText"/>
      </w:pPr>
      <w:r>
        <w:t xml:space="preserve">A complete User Manual that informs any given user how to operate the completed Arithmetic Expression Evaluator. </w:t>
      </w:r>
      <w:r w:rsidR="123C364F">
        <w:t>This should also provide examples of how to use the software. Target Date: 12/0</w:t>
      </w:r>
      <w:r w:rsidR="3D4F1613">
        <w:t>5</w:t>
      </w:r>
      <w:r w:rsidR="123C364F">
        <w:t>/23</w:t>
      </w:r>
    </w:p>
    <w:p w14:paraId="4144629B" w14:textId="5926F788" w:rsidR="61B1E750" w:rsidRDefault="1451AD1C" w:rsidP="3F3274D4">
      <w:pPr>
        <w:pStyle w:val="BodyText"/>
      </w:pPr>
      <w:r>
        <w:t xml:space="preserve">Fully implemented project, including revisions for the project management plan, requirements documents, design documents, test cases, </w:t>
      </w:r>
      <w:r w:rsidR="7D0D6F7E">
        <w:t>C++ source code, and the user manual.</w:t>
      </w:r>
      <w:r w:rsidR="7FCCA60F">
        <w:t xml:space="preserve"> Target Date: 12/07</w:t>
      </w:r>
      <w:r w:rsidR="2FE4A806">
        <w:t>/2</w:t>
      </w:r>
      <w:r w:rsidR="0FD973BD">
        <w:t>3</w:t>
      </w:r>
    </w:p>
    <w:p w14:paraId="10AEEB3D" w14:textId="56300931" w:rsidR="7EAA5B9A" w:rsidRDefault="7EAA5B9A" w:rsidP="7EAA5B9A">
      <w:pPr>
        <w:pStyle w:val="BodyText"/>
      </w:pPr>
    </w:p>
    <w:p w14:paraId="3384C9F3" w14:textId="4B9E12F0" w:rsidR="00E918C5" w:rsidRPr="00C26778" w:rsidRDefault="00E918C5">
      <w:pPr>
        <w:pStyle w:val="Heading2"/>
      </w:pPr>
      <w:bookmarkStart w:id="37" w:name="_Toc524312836"/>
      <w:bookmarkStart w:id="38" w:name="_Toc185738724"/>
      <w:bookmarkStart w:id="39" w:name="_Toc146288856"/>
      <w:r w:rsidRPr="00C26778">
        <w:lastRenderedPageBreak/>
        <w:t>Evolution of the Software Development Plan</w:t>
      </w:r>
      <w:bookmarkEnd w:id="37"/>
      <w:bookmarkEnd w:id="38"/>
      <w:bookmarkEnd w:id="39"/>
    </w:p>
    <w:p w14:paraId="60D5368F" w14:textId="05CD8071" w:rsidR="2843D1E9" w:rsidRDefault="295F948F" w:rsidP="4CFD32EB">
      <w:pPr>
        <w:pStyle w:val="BodyText"/>
        <w:ind w:left="0" w:firstLine="720"/>
      </w:pPr>
      <w:r>
        <w:t xml:space="preserve">The </w:t>
      </w:r>
      <w:r w:rsidR="1B4D3E27" w:rsidRPr="75BABB9C">
        <w:rPr>
          <w:i/>
          <w:iCs/>
        </w:rPr>
        <w:t xml:space="preserve">Software Development Plan </w:t>
      </w:r>
      <w:r w:rsidR="1B4D3E27" w:rsidRPr="1666A6A4">
        <w:t xml:space="preserve">must be </w:t>
      </w:r>
      <w:r w:rsidR="1B4D3E27" w:rsidRPr="6BB05D35">
        <w:t xml:space="preserve">updated and </w:t>
      </w:r>
      <w:r w:rsidR="1B4D3E27" w:rsidRPr="0F935187">
        <w:t xml:space="preserve">revised each session </w:t>
      </w:r>
      <w:r w:rsidR="1B4D3E27" w:rsidRPr="3501A4B0">
        <w:t xml:space="preserve">to </w:t>
      </w:r>
      <w:r w:rsidR="1B4D3E27" w:rsidRPr="2843D1E9">
        <w:t xml:space="preserve">incorporate the goal </w:t>
      </w:r>
      <w:r w:rsidR="6E2953BE">
        <w:t xml:space="preserve">assigned </w:t>
      </w:r>
      <w:r w:rsidR="37C8B2C2">
        <w:tab/>
      </w:r>
      <w:r w:rsidR="6E2953BE">
        <w:t>during</w:t>
      </w:r>
      <w:r w:rsidR="1B4D3E27" w:rsidRPr="2843D1E9">
        <w:t xml:space="preserve"> each </w:t>
      </w:r>
      <w:r w:rsidR="6E2953BE">
        <w:t xml:space="preserve">meeting. </w:t>
      </w:r>
    </w:p>
    <w:p w14:paraId="351E6AE4" w14:textId="620A9F58" w:rsidR="0150EB42" w:rsidRDefault="0150EB42" w:rsidP="0150EB42">
      <w:pPr>
        <w:pStyle w:val="BodyText"/>
      </w:pPr>
    </w:p>
    <w:p w14:paraId="197096AC" w14:textId="03A18666" w:rsidR="0C8AE2CE" w:rsidRDefault="4EC4176B" w:rsidP="0C8AE2CE">
      <w:pPr>
        <w:pStyle w:val="BodyText"/>
      </w:pPr>
      <w:r>
        <w:t>The Software Development Plan will be revised before each iteration phase starts.</w:t>
      </w:r>
    </w:p>
    <w:tbl>
      <w:tblPr>
        <w:tblStyle w:val="TableGrid"/>
        <w:tblW w:w="8640" w:type="dxa"/>
        <w:tblInd w:w="720" w:type="dxa"/>
        <w:tblLayout w:type="fixed"/>
        <w:tblLook w:val="06A0" w:firstRow="1" w:lastRow="0" w:firstColumn="1" w:lastColumn="0" w:noHBand="1" w:noVBand="1"/>
      </w:tblPr>
      <w:tblGrid>
        <w:gridCol w:w="1905"/>
        <w:gridCol w:w="1770"/>
        <w:gridCol w:w="4965"/>
      </w:tblGrid>
      <w:tr w:rsidR="5A5CECFD" w14:paraId="09B5E454" w14:textId="77777777" w:rsidTr="1AA2BF94">
        <w:trPr>
          <w:trHeight w:val="300"/>
        </w:trPr>
        <w:tc>
          <w:tcPr>
            <w:tcW w:w="1905" w:type="dxa"/>
            <w:vAlign w:val="center"/>
          </w:tcPr>
          <w:p w14:paraId="7D0ADBC8" w14:textId="246A0204" w:rsidR="7D2C8618" w:rsidRDefault="7D2C8618" w:rsidP="32086F18">
            <w:pPr>
              <w:pStyle w:val="BodyText"/>
              <w:ind w:left="0"/>
              <w:jc w:val="center"/>
              <w:rPr>
                <w:b/>
                <w:u w:val="single"/>
              </w:rPr>
            </w:pPr>
            <w:r w:rsidRPr="12DFF65E">
              <w:rPr>
                <w:b/>
                <w:u w:val="single"/>
              </w:rPr>
              <w:t>Date</w:t>
            </w:r>
          </w:p>
        </w:tc>
        <w:tc>
          <w:tcPr>
            <w:tcW w:w="1770" w:type="dxa"/>
            <w:vAlign w:val="center"/>
          </w:tcPr>
          <w:p w14:paraId="34076E45" w14:textId="06DF373F" w:rsidR="0022032B" w:rsidRDefault="7D2C8618" w:rsidP="32086F18">
            <w:pPr>
              <w:pStyle w:val="BodyText"/>
              <w:ind w:left="0"/>
              <w:jc w:val="center"/>
              <w:rPr>
                <w:b/>
                <w:u w:val="single"/>
              </w:rPr>
            </w:pPr>
            <w:r w:rsidRPr="12DFF65E">
              <w:rPr>
                <w:b/>
                <w:u w:val="single"/>
              </w:rPr>
              <w:t>Version</w:t>
            </w:r>
          </w:p>
        </w:tc>
        <w:tc>
          <w:tcPr>
            <w:tcW w:w="4965" w:type="dxa"/>
            <w:vAlign w:val="center"/>
          </w:tcPr>
          <w:p w14:paraId="4939DB52" w14:textId="09AB9F65" w:rsidR="5A5CECFD" w:rsidRDefault="7D2C8618" w:rsidP="32086F18">
            <w:pPr>
              <w:pStyle w:val="BodyText"/>
              <w:ind w:left="0"/>
              <w:jc w:val="center"/>
              <w:rPr>
                <w:b/>
                <w:u w:val="single"/>
              </w:rPr>
            </w:pPr>
            <w:r w:rsidRPr="12DFF65E">
              <w:rPr>
                <w:b/>
                <w:u w:val="single"/>
              </w:rPr>
              <w:t>Criteria</w:t>
            </w:r>
          </w:p>
        </w:tc>
      </w:tr>
      <w:tr w:rsidR="5A5CECFD" w14:paraId="17B08551" w14:textId="77777777" w:rsidTr="1AA2BF94">
        <w:trPr>
          <w:trHeight w:val="390"/>
        </w:trPr>
        <w:tc>
          <w:tcPr>
            <w:tcW w:w="1905" w:type="dxa"/>
            <w:vAlign w:val="center"/>
          </w:tcPr>
          <w:p w14:paraId="598C6C07" w14:textId="58782D52" w:rsidR="60F23B97" w:rsidRDefault="7D2C8618" w:rsidP="32086F18">
            <w:pPr>
              <w:pStyle w:val="BodyText"/>
              <w:ind w:left="0"/>
              <w:jc w:val="center"/>
            </w:pPr>
            <w:r>
              <w:t>9/15/2023</w:t>
            </w:r>
          </w:p>
        </w:tc>
        <w:tc>
          <w:tcPr>
            <w:tcW w:w="1770" w:type="dxa"/>
            <w:vAlign w:val="center"/>
          </w:tcPr>
          <w:p w14:paraId="77AC57A5" w14:textId="00D9AF31" w:rsidR="5A5CECFD" w:rsidRDefault="7D2C8618" w:rsidP="32086F18">
            <w:pPr>
              <w:pStyle w:val="BodyText"/>
              <w:ind w:left="0"/>
              <w:jc w:val="center"/>
            </w:pPr>
            <w:r>
              <w:t>1.0</w:t>
            </w:r>
          </w:p>
        </w:tc>
        <w:tc>
          <w:tcPr>
            <w:tcW w:w="4965" w:type="dxa"/>
            <w:vAlign w:val="center"/>
          </w:tcPr>
          <w:p w14:paraId="784B43DD" w14:textId="578A1ED1" w:rsidR="5A5CECFD" w:rsidRDefault="5C24D956" w:rsidP="32086F18">
            <w:pPr>
              <w:pStyle w:val="BodyText"/>
              <w:ind w:left="0"/>
              <w:jc w:val="center"/>
            </w:pPr>
            <w:r>
              <w:t xml:space="preserve">The </w:t>
            </w:r>
            <w:r w:rsidR="4A70CB2F">
              <w:t xml:space="preserve">Software Development Plan </w:t>
            </w:r>
            <w:r w:rsidR="67D9739F">
              <w:t xml:space="preserve">1.0v </w:t>
            </w:r>
            <w:r w:rsidR="7FE44536">
              <w:t>will include the full “Introduction</w:t>
            </w:r>
            <w:r w:rsidR="1F91C145">
              <w:t>,”</w:t>
            </w:r>
            <w:r w:rsidR="7FE44536">
              <w:t xml:space="preserve"> “</w:t>
            </w:r>
            <w:r w:rsidR="7DA4EA90">
              <w:t>Project Overview</w:t>
            </w:r>
            <w:r w:rsidR="7AAB6E15">
              <w:t>,”</w:t>
            </w:r>
            <w:r w:rsidR="7DA4EA90">
              <w:t xml:space="preserve"> and “Project Organization” sections to completion, with each section providing a full description of each statement with references (if required)</w:t>
            </w:r>
          </w:p>
        </w:tc>
      </w:tr>
      <w:tr w:rsidR="1AA2BF94" w14:paraId="150C1A66" w14:textId="77777777" w:rsidTr="1AA2BF94">
        <w:trPr>
          <w:trHeight w:val="300"/>
        </w:trPr>
        <w:tc>
          <w:tcPr>
            <w:tcW w:w="1905" w:type="dxa"/>
            <w:vAlign w:val="center"/>
          </w:tcPr>
          <w:p w14:paraId="3610332F" w14:textId="09F5F88D" w:rsidR="6503EA13" w:rsidRDefault="6503EA13" w:rsidP="1AA2BF94">
            <w:pPr>
              <w:pStyle w:val="BodyText"/>
              <w:ind w:left="0"/>
              <w:jc w:val="center"/>
            </w:pPr>
            <w:r>
              <w:t>9/19/2023</w:t>
            </w:r>
          </w:p>
        </w:tc>
        <w:tc>
          <w:tcPr>
            <w:tcW w:w="1770" w:type="dxa"/>
            <w:vAlign w:val="center"/>
          </w:tcPr>
          <w:p w14:paraId="55E99F0B" w14:textId="4AB80845" w:rsidR="6503EA13" w:rsidRDefault="6503EA13" w:rsidP="1AA2BF94">
            <w:pPr>
              <w:pStyle w:val="BodyText"/>
              <w:ind w:left="0"/>
              <w:jc w:val="center"/>
            </w:pPr>
            <w:r>
              <w:t>1.1</w:t>
            </w:r>
          </w:p>
        </w:tc>
        <w:tc>
          <w:tcPr>
            <w:tcW w:w="4965" w:type="dxa"/>
            <w:vAlign w:val="center"/>
          </w:tcPr>
          <w:p w14:paraId="69317D6C" w14:textId="03B5243C" w:rsidR="6503EA13" w:rsidRDefault="6503EA13" w:rsidP="1AA2BF94">
            <w:pPr>
              <w:pStyle w:val="BodyText"/>
              <w:ind w:left="0"/>
              <w:jc w:val="center"/>
            </w:pPr>
            <w:r>
              <w:t xml:space="preserve">The Software Development Plan 1.1v will include the full revised plan that includes references and project sources </w:t>
            </w:r>
          </w:p>
        </w:tc>
      </w:tr>
      <w:tr w:rsidR="06F6980A" w14:paraId="67CE6CA1" w14:textId="77777777" w:rsidTr="34F1CB9A">
        <w:trPr>
          <w:trHeight w:val="300"/>
        </w:trPr>
        <w:tc>
          <w:tcPr>
            <w:tcW w:w="1905" w:type="dxa"/>
            <w:vAlign w:val="center"/>
          </w:tcPr>
          <w:p w14:paraId="6D457DC1" w14:textId="2C9E3011" w:rsidR="44EFCB44" w:rsidRDefault="44EFCB44" w:rsidP="12553F32">
            <w:pPr>
              <w:pStyle w:val="BodyText"/>
              <w:ind w:left="0"/>
              <w:jc w:val="center"/>
            </w:pPr>
            <w:r>
              <w:t>9/22/2023</w:t>
            </w:r>
          </w:p>
        </w:tc>
        <w:tc>
          <w:tcPr>
            <w:tcW w:w="1770" w:type="dxa"/>
            <w:vAlign w:val="center"/>
          </w:tcPr>
          <w:p w14:paraId="35B8E7AE" w14:textId="18020A27" w:rsidR="06F6980A" w:rsidRDefault="2B471E20" w:rsidP="783EA2C4">
            <w:pPr>
              <w:pStyle w:val="BodyText"/>
              <w:ind w:left="0"/>
              <w:jc w:val="center"/>
            </w:pPr>
            <w:r>
              <w:t>1.2</w:t>
            </w:r>
          </w:p>
        </w:tc>
        <w:tc>
          <w:tcPr>
            <w:tcW w:w="4965" w:type="dxa"/>
            <w:vAlign w:val="center"/>
          </w:tcPr>
          <w:p w14:paraId="21D8DB11" w14:textId="427BF97B" w:rsidR="06F6980A" w:rsidRDefault="2B471E20" w:rsidP="783EA2C4">
            <w:pPr>
              <w:pStyle w:val="BodyText"/>
              <w:ind w:left="0"/>
              <w:jc w:val="center"/>
            </w:pPr>
            <w:r>
              <w:t>Reviewed the Software Development Plan and made some edits to previously completed sections.</w:t>
            </w:r>
          </w:p>
        </w:tc>
      </w:tr>
    </w:tbl>
    <w:p w14:paraId="034B691F" w14:textId="377E768C" w:rsidR="7A6F42E6" w:rsidRDefault="7A6F42E6" w:rsidP="7A6F42E6">
      <w:pPr>
        <w:pStyle w:val="BodyText"/>
      </w:pPr>
    </w:p>
    <w:p w14:paraId="4B0982FA" w14:textId="77777777" w:rsidR="00E918C5" w:rsidRPr="00C26778" w:rsidRDefault="00E918C5">
      <w:pPr>
        <w:pStyle w:val="Heading1"/>
      </w:pPr>
      <w:bookmarkStart w:id="40" w:name="_Toc524312837"/>
      <w:bookmarkStart w:id="41" w:name="_Toc1061922495"/>
      <w:bookmarkStart w:id="42" w:name="_Toc146288857"/>
      <w:r w:rsidRPr="00C26778">
        <w:t>Project Organization</w:t>
      </w:r>
      <w:bookmarkEnd w:id="40"/>
      <w:bookmarkEnd w:id="41"/>
      <w:bookmarkEnd w:id="42"/>
    </w:p>
    <w:p w14:paraId="46F29526" w14:textId="77777777" w:rsidR="00E918C5" w:rsidRPr="00C26778" w:rsidRDefault="00E918C5">
      <w:pPr>
        <w:pStyle w:val="Heading2"/>
      </w:pPr>
      <w:bookmarkStart w:id="43" w:name="_Toc524312838"/>
      <w:bookmarkStart w:id="44" w:name="_Toc718877639"/>
      <w:bookmarkStart w:id="45" w:name="_Toc146288858"/>
      <w:r>
        <w:t>Organizational Structure</w:t>
      </w:r>
      <w:bookmarkEnd w:id="43"/>
      <w:bookmarkEnd w:id="44"/>
      <w:bookmarkEnd w:id="45"/>
    </w:p>
    <w:p w14:paraId="04FF7EA7" w14:textId="25C7D01C" w:rsidR="002F7B9C" w:rsidRDefault="002F7B9C" w:rsidP="002F7B9C">
      <w:pPr>
        <w:pStyle w:val="BodyText"/>
      </w:pPr>
      <w:r>
        <w:t xml:space="preserve">The project team is composed of </w:t>
      </w:r>
      <w:r w:rsidR="006A7BC4">
        <w:t xml:space="preserve">five individuals, </w:t>
      </w:r>
      <w:r w:rsidR="004F2747">
        <w:t xml:space="preserve">each </w:t>
      </w:r>
      <w:r w:rsidR="655CABB2">
        <w:t>with</w:t>
      </w:r>
      <w:r w:rsidR="004F2747">
        <w:t xml:space="preserve"> a role set for them in the </w:t>
      </w:r>
      <w:r w:rsidR="655CABB2">
        <w:t xml:space="preserve">project's </w:t>
      </w:r>
      <w:r w:rsidR="004F2747">
        <w:t>scope</w:t>
      </w:r>
      <w:r w:rsidR="655CABB2">
        <w:t>.</w:t>
      </w:r>
      <w:r w:rsidR="004F2747">
        <w:t xml:space="preserve"> Throughout the project, these roles may change, but at any one point in time, the project will have these roles:</w:t>
      </w:r>
    </w:p>
    <w:p w14:paraId="13435523" w14:textId="77758AA8" w:rsidR="004F2747" w:rsidRDefault="00222369" w:rsidP="006C1CAE">
      <w:pPr>
        <w:pStyle w:val="BodyText"/>
        <w:numPr>
          <w:ilvl w:val="0"/>
          <w:numId w:val="7"/>
        </w:numPr>
      </w:pPr>
      <w:r>
        <w:t>Project Manager</w:t>
      </w:r>
      <w:r w:rsidR="00A75F54">
        <w:t xml:space="preserve">: The </w:t>
      </w:r>
      <w:r w:rsidR="476D93B3">
        <w:t>individual</w:t>
      </w:r>
      <w:r w:rsidR="00A75F54">
        <w:t xml:space="preserve"> in charge of managing the work being done on the software.</w:t>
      </w:r>
    </w:p>
    <w:p w14:paraId="4378418A" w14:textId="520BFC6B" w:rsidR="38586DA4" w:rsidRDefault="001F3C9D" w:rsidP="1AA2BF94">
      <w:pPr>
        <w:pStyle w:val="BodyText"/>
        <w:numPr>
          <w:ilvl w:val="0"/>
          <w:numId w:val="7"/>
        </w:numPr>
      </w:pPr>
      <w:r>
        <w:t xml:space="preserve">Recording/Secretarial Engineer: </w:t>
      </w:r>
      <w:r w:rsidR="0008255F">
        <w:t>The individual who t</w:t>
      </w:r>
      <w:r>
        <w:t xml:space="preserve">akes notes of the meetings </w:t>
      </w:r>
      <w:r w:rsidR="1027FD64">
        <w:t>and alerts</w:t>
      </w:r>
      <w:r>
        <w:t xml:space="preserve"> the team when</w:t>
      </w:r>
      <w:r w:rsidR="00071C71">
        <w:t xml:space="preserve"> new </w:t>
      </w:r>
      <w:r w:rsidR="1027FD64">
        <w:t xml:space="preserve">project </w:t>
      </w:r>
      <w:r w:rsidR="00071C71">
        <w:t>requirements have been given.</w:t>
      </w:r>
    </w:p>
    <w:p w14:paraId="7CECB391" w14:textId="3FC6D9D9" w:rsidR="00A75F54" w:rsidRDefault="00A75F54" w:rsidP="006C1CAE">
      <w:pPr>
        <w:pStyle w:val="BodyText"/>
        <w:numPr>
          <w:ilvl w:val="0"/>
          <w:numId w:val="7"/>
        </w:numPr>
      </w:pPr>
      <w:r>
        <w:t xml:space="preserve">Quality Assurance Engineer: The </w:t>
      </w:r>
      <w:r w:rsidR="0949B25D">
        <w:t>individual</w:t>
      </w:r>
      <w:r>
        <w:t xml:space="preserve"> in charge of assuring that </w:t>
      </w:r>
      <w:r w:rsidR="4E7AD490">
        <w:t>quality</w:t>
      </w:r>
      <w:r>
        <w:t xml:space="preserve"> work is being done</w:t>
      </w:r>
      <w:r w:rsidR="6D49D205">
        <w:t xml:space="preserve"> and all requirements are met.</w:t>
      </w:r>
    </w:p>
    <w:p w14:paraId="4B12FB2A" w14:textId="26D3FB5E" w:rsidR="00A75F54" w:rsidRDefault="00491F1F" w:rsidP="006C1CAE">
      <w:pPr>
        <w:pStyle w:val="BodyText"/>
        <w:numPr>
          <w:ilvl w:val="0"/>
          <w:numId w:val="7"/>
        </w:numPr>
      </w:pPr>
      <w:r>
        <w:t xml:space="preserve">Configuration Management Engineer: The </w:t>
      </w:r>
      <w:r w:rsidR="425A98E5">
        <w:t>individual</w:t>
      </w:r>
      <w:r>
        <w:t xml:space="preserve"> in charge of configuring the software to meet the necessary goals.</w:t>
      </w:r>
    </w:p>
    <w:p w14:paraId="6595BA8A" w14:textId="4B8B0E6C" w:rsidR="00950DA4" w:rsidRPr="002F7B9C" w:rsidRDefault="00444E93" w:rsidP="006C1CAE">
      <w:pPr>
        <w:pStyle w:val="BodyText"/>
        <w:numPr>
          <w:ilvl w:val="0"/>
          <w:numId w:val="7"/>
        </w:numPr>
      </w:pPr>
      <w:r>
        <w:t xml:space="preserve">Scheduling Engineer: The </w:t>
      </w:r>
      <w:r w:rsidR="47C609DC">
        <w:t>individual</w:t>
      </w:r>
      <w:r>
        <w:t xml:space="preserve"> in charge of </w:t>
      </w:r>
      <w:r w:rsidR="00950DA4">
        <w:t xml:space="preserve">scheduling </w:t>
      </w:r>
      <w:r w:rsidR="79462641">
        <w:t>meeting</w:t>
      </w:r>
      <w:r w:rsidR="00950DA4">
        <w:t xml:space="preserve"> times and making sure that each member can attend group meetings.</w:t>
      </w:r>
    </w:p>
    <w:p w14:paraId="2A3B1942" w14:textId="77777777" w:rsidR="00E918C5" w:rsidRDefault="00E918C5">
      <w:pPr>
        <w:pStyle w:val="Heading2"/>
      </w:pPr>
      <w:bookmarkStart w:id="46" w:name="_Toc524312839"/>
      <w:bookmarkStart w:id="47" w:name="_Toc2115710238"/>
      <w:bookmarkStart w:id="48" w:name="_Toc146288859"/>
      <w:r>
        <w:t>External Interfaces</w:t>
      </w:r>
      <w:bookmarkEnd w:id="46"/>
      <w:bookmarkEnd w:id="47"/>
      <w:bookmarkEnd w:id="48"/>
    </w:p>
    <w:p w14:paraId="656996CA" w14:textId="64EB20B2" w:rsidR="00517676" w:rsidRPr="00517676" w:rsidRDefault="00517676" w:rsidP="00517676">
      <w:pPr>
        <w:ind w:left="720"/>
      </w:pPr>
      <w:r>
        <w:t>N/A</w:t>
      </w:r>
    </w:p>
    <w:p w14:paraId="18819FFA" w14:textId="299BF0B3" w:rsidR="3C9563F2" w:rsidRDefault="3C9563F2" w:rsidP="00517676">
      <w:pPr>
        <w:pStyle w:val="InfoBlue"/>
      </w:pPr>
    </w:p>
    <w:p w14:paraId="43B74954" w14:textId="77777777" w:rsidR="00E918C5" w:rsidRPr="00C26778" w:rsidRDefault="00E918C5">
      <w:pPr>
        <w:pStyle w:val="Heading2"/>
      </w:pPr>
      <w:bookmarkStart w:id="49" w:name="_Toc524312840"/>
      <w:bookmarkStart w:id="50" w:name="_Toc495892537"/>
      <w:bookmarkStart w:id="51" w:name="_Toc146288860"/>
      <w:r w:rsidRPr="00C26778">
        <w:t>Roles and Responsibilities</w:t>
      </w:r>
      <w:bookmarkEnd w:id="49"/>
      <w:bookmarkEnd w:id="50"/>
      <w:bookmarkEnd w:id="51"/>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0213C68" w14:textId="77777777" w:rsidTr="44F80801">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F51F860" w14:textId="77777777" w:rsidR="00E918C5" w:rsidRPr="00C26778" w:rsidRDefault="00E918C5">
            <w:pPr>
              <w:rPr>
                <w:sz w:val="24"/>
                <w:szCs w:val="24"/>
                <w:u w:val="single"/>
              </w:rPr>
            </w:pPr>
            <w:r w:rsidRPr="12DFF65E">
              <w:rPr>
                <w:b/>
                <w:u w:val="single"/>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76B24580" w14:textId="77777777" w:rsidR="00E918C5" w:rsidRPr="00C26778" w:rsidRDefault="00E918C5">
            <w:pPr>
              <w:rPr>
                <w:sz w:val="24"/>
                <w:szCs w:val="24"/>
                <w:u w:val="single"/>
              </w:rPr>
            </w:pPr>
            <w:r w:rsidRPr="12DFF65E">
              <w:rPr>
                <w:b/>
                <w:u w:val="single"/>
              </w:rPr>
              <w:t xml:space="preserve">Unified Process for </w:t>
            </w:r>
            <w:proofErr w:type="spellStart"/>
            <w:r w:rsidRPr="12DFF65E">
              <w:rPr>
                <w:b/>
                <w:u w:val="single"/>
              </w:rPr>
              <w:t>EDUcation</w:t>
            </w:r>
            <w:proofErr w:type="spellEnd"/>
            <w:r w:rsidRPr="12DFF65E">
              <w:rPr>
                <w:b/>
                <w:u w:val="single"/>
              </w:rPr>
              <w:t xml:space="preserve"> Role</w:t>
            </w:r>
          </w:p>
        </w:tc>
      </w:tr>
      <w:tr w:rsidR="00E918C5" w:rsidRPr="00C26778" w14:paraId="0F1CBB17" w14:textId="77777777" w:rsidTr="44F80801">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61733D5" w14:textId="5C28183F" w:rsidR="00E918C5" w:rsidRPr="00C26778" w:rsidRDefault="00040CC2">
            <w:pPr>
              <w:rPr>
                <w:szCs w:val="24"/>
              </w:rPr>
            </w:pPr>
            <w:r>
              <w:rPr>
                <w:szCs w:val="24"/>
              </w:rPr>
              <w:t>Benjamin Kozlowski</w:t>
            </w:r>
          </w:p>
        </w:tc>
        <w:tc>
          <w:tcPr>
            <w:tcW w:w="2988" w:type="pct"/>
            <w:tcBorders>
              <w:top w:val="outset" w:sz="6" w:space="0" w:color="auto"/>
              <w:left w:val="outset" w:sz="6" w:space="0" w:color="auto"/>
              <w:bottom w:val="outset" w:sz="6" w:space="0" w:color="auto"/>
              <w:right w:val="outset" w:sz="6" w:space="0" w:color="auto"/>
            </w:tcBorders>
            <w:vAlign w:val="center"/>
          </w:tcPr>
          <w:p w14:paraId="432C21E2" w14:textId="06F2E6DA" w:rsidR="00E918C5" w:rsidRPr="00C26778" w:rsidRDefault="6EA8EA4D" w:rsidP="1AA2BF94">
            <w:r>
              <w:t xml:space="preserve">Project </w:t>
            </w:r>
            <w:r w:rsidR="58535A25">
              <w:t>Manage</w:t>
            </w:r>
            <w:r w:rsidR="00D841A9">
              <w:t>r</w:t>
            </w:r>
          </w:p>
        </w:tc>
      </w:tr>
      <w:tr w:rsidR="00E918C5" w:rsidRPr="00C26778" w14:paraId="0C2DBCF0" w14:textId="77777777" w:rsidTr="44F80801">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C42089E" w14:textId="4DEE49CF" w:rsidR="00E918C5" w:rsidRPr="00C26778" w:rsidRDefault="7E8F81F5">
            <w:r>
              <w:t xml:space="preserve">Jacob </w:t>
            </w:r>
            <w:proofErr w:type="spellStart"/>
            <w:r>
              <w:t>Leehy</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6C517621" w14:textId="2F8FC4DC" w:rsidR="00E918C5" w:rsidRPr="00C26778" w:rsidRDefault="7E8F81F5">
            <w:r>
              <w:t>Quality Assurance</w:t>
            </w:r>
            <w:r w:rsidR="00ED2C95">
              <w:t xml:space="preserve"> Engineer</w:t>
            </w:r>
          </w:p>
        </w:tc>
      </w:tr>
      <w:tr w:rsidR="33019858" w14:paraId="7305C8A5" w14:textId="77777777" w:rsidTr="44F80801">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41AEE800" w14:textId="068D4436" w:rsidR="33019858" w:rsidRDefault="00D1524B" w:rsidP="33019858">
            <w:r>
              <w:t>Nicholas</w:t>
            </w:r>
            <w:r w:rsidR="009136E7">
              <w:t xml:space="preserve"> </w:t>
            </w:r>
            <w:proofErr w:type="spellStart"/>
            <w:r w:rsidR="009136E7">
              <w:t>Hausler</w:t>
            </w:r>
            <w:proofErr w:type="spellEnd"/>
          </w:p>
        </w:tc>
        <w:tc>
          <w:tcPr>
            <w:tcW w:w="4868" w:type="dxa"/>
            <w:tcBorders>
              <w:top w:val="outset" w:sz="6" w:space="0" w:color="auto"/>
              <w:left w:val="outset" w:sz="6" w:space="0" w:color="auto"/>
              <w:bottom w:val="outset" w:sz="6" w:space="0" w:color="auto"/>
              <w:right w:val="outset" w:sz="6" w:space="0" w:color="auto"/>
            </w:tcBorders>
            <w:vAlign w:val="center"/>
          </w:tcPr>
          <w:p w14:paraId="4B205A6E" w14:textId="33A3F4D0" w:rsidR="33019858" w:rsidRDefault="6FDF52A4" w:rsidP="33019858">
            <w:r>
              <w:t>Scheduling Engineer</w:t>
            </w:r>
          </w:p>
        </w:tc>
      </w:tr>
      <w:tr w:rsidR="33019858" w14:paraId="2ECD5243" w14:textId="77777777" w:rsidTr="44F80801">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6B38942A" w14:textId="62EFB8F1" w:rsidR="33019858" w:rsidRDefault="009136E7" w:rsidP="33019858">
            <w:r>
              <w:lastRenderedPageBreak/>
              <w:t>Steve Gan</w:t>
            </w:r>
          </w:p>
        </w:tc>
        <w:tc>
          <w:tcPr>
            <w:tcW w:w="4868" w:type="dxa"/>
            <w:tcBorders>
              <w:top w:val="outset" w:sz="6" w:space="0" w:color="auto"/>
              <w:left w:val="outset" w:sz="6" w:space="0" w:color="auto"/>
              <w:bottom w:val="outset" w:sz="6" w:space="0" w:color="auto"/>
              <w:right w:val="outset" w:sz="6" w:space="0" w:color="auto"/>
            </w:tcBorders>
            <w:vAlign w:val="center"/>
          </w:tcPr>
          <w:p w14:paraId="046978DD" w14:textId="0841922D" w:rsidR="33019858" w:rsidRDefault="665B8F86" w:rsidP="33019858">
            <w:r>
              <w:t>Configuration Management Engineer</w:t>
            </w:r>
          </w:p>
        </w:tc>
      </w:tr>
      <w:tr w:rsidR="5511A631" w14:paraId="10F08A4E" w14:textId="77777777" w:rsidTr="44F80801">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43D27C09" w14:textId="5E9A5EB3" w:rsidR="5511A631" w:rsidRDefault="0EC71413" w:rsidP="5511A631">
            <w:r>
              <w:t>MJ McGee</w:t>
            </w:r>
          </w:p>
        </w:tc>
        <w:tc>
          <w:tcPr>
            <w:tcW w:w="4868" w:type="dxa"/>
            <w:tcBorders>
              <w:top w:val="outset" w:sz="6" w:space="0" w:color="auto"/>
              <w:left w:val="outset" w:sz="6" w:space="0" w:color="auto"/>
              <w:bottom w:val="outset" w:sz="6" w:space="0" w:color="auto"/>
              <w:right w:val="outset" w:sz="6" w:space="0" w:color="auto"/>
            </w:tcBorders>
            <w:vAlign w:val="center"/>
          </w:tcPr>
          <w:p w14:paraId="6A30B427" w14:textId="41479C5A" w:rsidR="5511A631" w:rsidRDefault="45F59373" w:rsidP="44F80801">
            <w:r>
              <w:t>Recording/Secretarial Engineer</w:t>
            </w:r>
          </w:p>
        </w:tc>
      </w:tr>
    </w:tbl>
    <w:p w14:paraId="51B5FAB5" w14:textId="77777777" w:rsidR="00E918C5" w:rsidRDefault="00E918C5">
      <w:pPr>
        <w:pStyle w:val="BodyText"/>
      </w:pPr>
    </w:p>
    <w:p w14:paraId="69BFE38D" w14:textId="7574BB47" w:rsidR="70B41EB6" w:rsidRDefault="70B41EB6" w:rsidP="6E7817EF">
      <w:pPr>
        <w:ind w:firstLine="720"/>
      </w:pPr>
      <w:r w:rsidRPr="6E7817EF">
        <w:rPr>
          <w:b/>
          <w:bCs/>
        </w:rPr>
        <w:t xml:space="preserve">Project Manager: </w:t>
      </w:r>
      <w:r>
        <w:t>Benjamin Kozlowski</w:t>
      </w:r>
    </w:p>
    <w:p w14:paraId="6D35F847" w14:textId="60693226" w:rsidR="70B41EB6" w:rsidRDefault="70B41EB6" w:rsidP="75346FBE">
      <w:pPr>
        <w:ind w:left="720" w:firstLine="720"/>
      </w:pPr>
      <w:r>
        <w:t xml:space="preserve">Responsible For: </w:t>
      </w:r>
    </w:p>
    <w:p w14:paraId="72FC5A3B" w14:textId="3971BC54" w:rsidR="00773A25" w:rsidRDefault="00773A25" w:rsidP="75346FBE">
      <w:pPr>
        <w:ind w:left="720" w:firstLine="720"/>
      </w:pPr>
      <w:r>
        <w:tab/>
        <w:t>-</w:t>
      </w:r>
      <w:r w:rsidR="00BD7602">
        <w:t xml:space="preserve"> Overseeing</w:t>
      </w:r>
      <w:r w:rsidR="00D76EF2">
        <w:t>/leading</w:t>
      </w:r>
      <w:r w:rsidR="00BD7602">
        <w:t xml:space="preserve"> team meetings.</w:t>
      </w:r>
    </w:p>
    <w:p w14:paraId="4F834FB6" w14:textId="6FE6CBA5" w:rsidR="00BD7602" w:rsidRDefault="00BD7602" w:rsidP="75346FBE">
      <w:pPr>
        <w:ind w:left="720" w:firstLine="720"/>
      </w:pPr>
      <w:r>
        <w:tab/>
        <w:t xml:space="preserve">- </w:t>
      </w:r>
      <w:r w:rsidR="00D67D39">
        <w:t>Monitoring work done by team members</w:t>
      </w:r>
    </w:p>
    <w:p w14:paraId="44552AC3" w14:textId="36ED80A9" w:rsidR="00D67D39" w:rsidRDefault="00D67D39" w:rsidP="75346FBE">
      <w:pPr>
        <w:ind w:left="720" w:firstLine="720"/>
      </w:pPr>
      <w:r>
        <w:tab/>
        <w:t xml:space="preserve">- Manage potential </w:t>
      </w:r>
      <w:r w:rsidR="00433917">
        <w:t>shortcomings</w:t>
      </w:r>
    </w:p>
    <w:p w14:paraId="44D49FF7" w14:textId="750D66B0" w:rsidR="003F3F36" w:rsidRDefault="003F3F36" w:rsidP="75346FBE">
      <w:pPr>
        <w:ind w:left="720" w:firstLine="720"/>
      </w:pPr>
      <w:r>
        <w:tab/>
        <w:t>- Fill in for team members unable to complete their duties (i.e., sickness, emergency)</w:t>
      </w:r>
    </w:p>
    <w:p w14:paraId="3C4D1B03" w14:textId="0FC11C3B" w:rsidR="7C179781" w:rsidRDefault="003F3F36" w:rsidP="7E43E7F5">
      <w:pPr>
        <w:ind w:left="1440" w:firstLine="720"/>
      </w:pPr>
      <w:r>
        <w:t xml:space="preserve">- </w:t>
      </w:r>
      <w:r w:rsidR="0022087A">
        <w:t xml:space="preserve">Contacting </w:t>
      </w:r>
      <w:r w:rsidR="009A2F71">
        <w:t>professor/TA with any questions</w:t>
      </w:r>
    </w:p>
    <w:p w14:paraId="0BEA4060" w14:textId="2A657B3B" w:rsidR="009A2F71" w:rsidRDefault="7C179781" w:rsidP="45EC6FBE">
      <w:pPr>
        <w:ind w:left="1440" w:firstLine="720"/>
      </w:pPr>
      <w:r>
        <w:t>- Working on project deliverables</w:t>
      </w:r>
    </w:p>
    <w:p w14:paraId="731647BF" w14:textId="735666C9" w:rsidR="00D76EF2" w:rsidRDefault="00D76EF2" w:rsidP="6E7817EF">
      <w:pPr>
        <w:ind w:firstLine="720"/>
        <w:rPr>
          <w:b/>
          <w:bCs/>
        </w:rPr>
      </w:pPr>
    </w:p>
    <w:p w14:paraId="212CB332" w14:textId="37F7BCF2" w:rsidR="70B41EB6" w:rsidRDefault="70B41EB6" w:rsidP="6E7817EF">
      <w:pPr>
        <w:ind w:firstLine="720"/>
      </w:pPr>
      <w:r w:rsidRPr="6E7817EF">
        <w:rPr>
          <w:b/>
          <w:bCs/>
        </w:rPr>
        <w:t xml:space="preserve">Quality Assurance Engineer: </w:t>
      </w:r>
      <w:r>
        <w:t xml:space="preserve">Jacob </w:t>
      </w:r>
      <w:proofErr w:type="spellStart"/>
      <w:r>
        <w:t>Leehy</w:t>
      </w:r>
      <w:proofErr w:type="spellEnd"/>
    </w:p>
    <w:p w14:paraId="48E3BDF7" w14:textId="60693226" w:rsidR="70B41EB6" w:rsidRDefault="70B41EB6" w:rsidP="00071C71">
      <w:pPr>
        <w:ind w:left="720" w:firstLine="720"/>
      </w:pPr>
      <w:r>
        <w:t xml:space="preserve">Responsible For: </w:t>
      </w:r>
    </w:p>
    <w:p w14:paraId="1A1CD6FE" w14:textId="144B4800" w:rsidR="70B41EB6" w:rsidRDefault="70B41EB6" w:rsidP="50B0C312">
      <w:pPr>
        <w:ind w:left="1440" w:firstLine="720"/>
      </w:pPr>
      <w:r>
        <w:t>-</w:t>
      </w:r>
      <w:r w:rsidR="39AC1441">
        <w:t>Validating published material</w:t>
      </w:r>
    </w:p>
    <w:p w14:paraId="0302BBBD" w14:textId="69B09D20" w:rsidR="39AC1441" w:rsidRDefault="39AC1441" w:rsidP="1B89A122">
      <w:pPr>
        <w:ind w:left="1440" w:firstLine="720"/>
      </w:pPr>
      <w:r>
        <w:t>-</w:t>
      </w:r>
      <w:r w:rsidR="00A833D0">
        <w:t xml:space="preserve"> </w:t>
      </w:r>
      <w:r>
        <w:t>Reporting any issues with deliverables</w:t>
      </w:r>
    </w:p>
    <w:p w14:paraId="7EB1E86A" w14:textId="3788B343" w:rsidR="39AC1441" w:rsidRDefault="39AC1441" w:rsidP="1B89A122">
      <w:pPr>
        <w:ind w:left="1440" w:firstLine="720"/>
      </w:pPr>
      <w:r>
        <w:t>-</w:t>
      </w:r>
      <w:r w:rsidR="00A833D0">
        <w:t xml:space="preserve"> </w:t>
      </w:r>
      <w:r>
        <w:t>Review work and test products</w:t>
      </w:r>
    </w:p>
    <w:p w14:paraId="6C9EA15E" w14:textId="4C2D6935" w:rsidR="39AC1441" w:rsidRDefault="39AC1441" w:rsidP="3B8B52B1">
      <w:pPr>
        <w:ind w:left="1440" w:firstLine="720"/>
      </w:pPr>
      <w:r>
        <w:t>-</w:t>
      </w:r>
      <w:r w:rsidR="009E74D9">
        <w:t xml:space="preserve"> </w:t>
      </w:r>
      <w:r w:rsidR="79C418E2">
        <w:t>Organize solutions for discovered issues</w:t>
      </w:r>
    </w:p>
    <w:p w14:paraId="566BD6F1" w14:textId="0C779730" w:rsidR="39AC1441" w:rsidRDefault="39AC1441" w:rsidP="29C4F1E9">
      <w:pPr>
        <w:ind w:left="1440" w:firstLine="720"/>
      </w:pPr>
      <w:r>
        <w:t>-</w:t>
      </w:r>
      <w:r w:rsidR="00A833D0">
        <w:t xml:space="preserve"> </w:t>
      </w:r>
      <w:r>
        <w:t>Working on project deliverables</w:t>
      </w:r>
    </w:p>
    <w:p w14:paraId="2D9FB537" w14:textId="03C411BA" w:rsidR="7836C0D1" w:rsidRDefault="7836C0D1" w:rsidP="7836C0D1">
      <w:pPr>
        <w:ind w:left="1440" w:firstLine="720"/>
      </w:pPr>
    </w:p>
    <w:p w14:paraId="6D81CDB2" w14:textId="2DE49ACA" w:rsidR="70B41EB6" w:rsidRDefault="70B41EB6" w:rsidP="6E7817EF">
      <w:pPr>
        <w:ind w:firstLine="720"/>
      </w:pPr>
      <w:r w:rsidRPr="6E7817EF">
        <w:rPr>
          <w:b/>
          <w:bCs/>
        </w:rPr>
        <w:t xml:space="preserve">Scheduling Engineer: </w:t>
      </w:r>
      <w:r>
        <w:t xml:space="preserve">Nicholas </w:t>
      </w:r>
      <w:proofErr w:type="spellStart"/>
      <w:r>
        <w:t>Hausler</w:t>
      </w:r>
      <w:proofErr w:type="spellEnd"/>
    </w:p>
    <w:p w14:paraId="1BE3E68B" w14:textId="223F4C59" w:rsidR="5D5991C4" w:rsidRDefault="70B41EB6" w:rsidP="5D5991C4">
      <w:pPr>
        <w:ind w:left="720" w:firstLine="720"/>
      </w:pPr>
      <w:r>
        <w:t xml:space="preserve">Responsible For: </w:t>
      </w:r>
    </w:p>
    <w:p w14:paraId="7EDA7090" w14:textId="40E387AE" w:rsidR="70B41EB6" w:rsidRDefault="70B41EB6" w:rsidP="50B0C312">
      <w:pPr>
        <w:ind w:left="1440" w:firstLine="720"/>
      </w:pPr>
      <w:r>
        <w:t>-</w:t>
      </w:r>
      <w:r w:rsidR="6BEBC835">
        <w:t xml:space="preserve">Asking for schedules from teammates </w:t>
      </w:r>
    </w:p>
    <w:p w14:paraId="402C8B3C" w14:textId="2DDF3769" w:rsidR="6BEBC835" w:rsidRDefault="6BEBC835" w:rsidP="75E566D1">
      <w:pPr>
        <w:ind w:left="1440" w:firstLine="720"/>
      </w:pPr>
      <w:r>
        <w:t>-Scheduling meetings on possible dates</w:t>
      </w:r>
    </w:p>
    <w:p w14:paraId="39B7D81A" w14:textId="7D55E831" w:rsidR="6BEBC835" w:rsidRDefault="75BEC243" w:rsidP="75E566D1">
      <w:pPr>
        <w:ind w:left="1440" w:firstLine="720"/>
      </w:pPr>
      <w:r>
        <w:t>-</w:t>
      </w:r>
      <w:r w:rsidR="78BD4D2B">
        <w:t>Working around schedules to ensure everyone has a chance</w:t>
      </w:r>
    </w:p>
    <w:p w14:paraId="20CFDD06" w14:textId="5D3BF486" w:rsidR="78BD4D2B" w:rsidRDefault="78BD4D2B" w:rsidP="6E2CF9E2">
      <w:pPr>
        <w:ind w:left="1440" w:firstLine="720"/>
      </w:pPr>
      <w:r>
        <w:t xml:space="preserve">  to attend meetings</w:t>
      </w:r>
    </w:p>
    <w:p w14:paraId="322AE2D8" w14:textId="6F657590" w:rsidR="26EC8E82" w:rsidRDefault="26EC8E82" w:rsidP="61491A05">
      <w:pPr>
        <w:ind w:left="1440" w:firstLine="720"/>
      </w:pPr>
      <w:r>
        <w:t>- Working on project deliverables</w:t>
      </w:r>
    </w:p>
    <w:p w14:paraId="4B50F443" w14:textId="706B4584" w:rsidR="61491A05" w:rsidRDefault="61491A05" w:rsidP="61491A05">
      <w:pPr>
        <w:ind w:left="1440" w:firstLine="720"/>
      </w:pPr>
    </w:p>
    <w:p w14:paraId="2B885E4E" w14:textId="1E6AF4E4" w:rsidR="70B41EB6" w:rsidRDefault="70B41EB6" w:rsidP="6E7817EF">
      <w:pPr>
        <w:ind w:firstLine="720"/>
      </w:pPr>
      <w:r w:rsidRPr="6E7817EF">
        <w:rPr>
          <w:b/>
          <w:bCs/>
        </w:rPr>
        <w:t xml:space="preserve">Configuration Management Engineer: </w:t>
      </w:r>
      <w:r>
        <w:t>Steve Gan</w:t>
      </w:r>
    </w:p>
    <w:p w14:paraId="258F3F98" w14:textId="05839C8A" w:rsidR="70B41EB6" w:rsidRDefault="70B41EB6" w:rsidP="50B0C312">
      <w:pPr>
        <w:ind w:left="720" w:firstLine="720"/>
      </w:pPr>
      <w:r>
        <w:t xml:space="preserve">Responsible For: </w:t>
      </w:r>
    </w:p>
    <w:p w14:paraId="6B6C9E7C" w14:textId="1DEE4139" w:rsidR="39F06D3A" w:rsidRDefault="39F06D3A" w:rsidP="156F6274">
      <w:pPr>
        <w:ind w:left="1440" w:firstLine="720"/>
      </w:pPr>
      <w:r>
        <w:t xml:space="preserve">- Configuring the </w:t>
      </w:r>
      <w:r w:rsidR="526CA2F7">
        <w:t>software</w:t>
      </w:r>
      <w:r>
        <w:t xml:space="preserve"> to meet the necessary goals</w:t>
      </w:r>
    </w:p>
    <w:p w14:paraId="59CA9146" w14:textId="2C17826F" w:rsidR="39F06D3A" w:rsidRDefault="39F06D3A" w:rsidP="156F6274">
      <w:pPr>
        <w:ind w:left="1440" w:firstLine="720"/>
      </w:pPr>
      <w:r>
        <w:t>- Approving/Denying change requests to deal with bugs</w:t>
      </w:r>
    </w:p>
    <w:p w14:paraId="00021FF7" w14:textId="3B5FCBB0" w:rsidR="722C8F05" w:rsidRDefault="39F06D3A" w:rsidP="156F6274">
      <w:pPr>
        <w:ind w:left="1440" w:firstLine="720"/>
      </w:pPr>
      <w:r>
        <w:t xml:space="preserve">- </w:t>
      </w:r>
      <w:r w:rsidR="0150FD29">
        <w:t>Managing the GitHub repository</w:t>
      </w:r>
    </w:p>
    <w:p w14:paraId="36D9D3A9" w14:textId="69E22718" w:rsidR="0150FD29" w:rsidRDefault="0150FD29" w:rsidP="61491A05">
      <w:pPr>
        <w:ind w:left="1440" w:firstLine="720"/>
      </w:pPr>
      <w:r>
        <w:t xml:space="preserve">- Working on </w:t>
      </w:r>
      <w:r w:rsidR="0071D109">
        <w:t>p</w:t>
      </w:r>
      <w:r>
        <w:t xml:space="preserve">roject </w:t>
      </w:r>
      <w:r w:rsidR="383E28E5">
        <w:t>d</w:t>
      </w:r>
      <w:r>
        <w:t>eliverables</w:t>
      </w:r>
    </w:p>
    <w:p w14:paraId="5FD9FB02" w14:textId="4FDA662F" w:rsidR="71E8C706" w:rsidRDefault="71E8C706" w:rsidP="71E8C706">
      <w:pPr>
        <w:ind w:left="1440" w:firstLine="720"/>
      </w:pPr>
    </w:p>
    <w:p w14:paraId="3BFD5B5D" w14:textId="495E49A3" w:rsidR="70B41EB6" w:rsidRDefault="70B41EB6" w:rsidP="6E7817EF">
      <w:pPr>
        <w:ind w:firstLine="720"/>
      </w:pPr>
      <w:r w:rsidRPr="6E7817EF">
        <w:rPr>
          <w:b/>
          <w:bCs/>
        </w:rPr>
        <w:t xml:space="preserve">Recoding/Secretarial Engineer: </w:t>
      </w:r>
      <w:r>
        <w:t>MJ McGee</w:t>
      </w:r>
    </w:p>
    <w:p w14:paraId="2C51EAF8" w14:textId="599A2E33" w:rsidR="70B41EB6" w:rsidRDefault="70B41EB6" w:rsidP="50B0C312">
      <w:pPr>
        <w:ind w:left="720" w:firstLine="720"/>
      </w:pPr>
      <w:r>
        <w:t xml:space="preserve">Responsible For: </w:t>
      </w:r>
    </w:p>
    <w:p w14:paraId="6F4A2EA3" w14:textId="0B0AE481" w:rsidR="2510F78F" w:rsidRDefault="2510F78F" w:rsidP="4EA91AC6">
      <w:pPr>
        <w:ind w:left="1440" w:firstLine="720"/>
      </w:pPr>
      <w:r>
        <w:t>- Tak</w:t>
      </w:r>
      <w:r w:rsidR="3C9B1378">
        <w:t>ing</w:t>
      </w:r>
      <w:r>
        <w:t xml:space="preserve"> notes during </w:t>
      </w:r>
      <w:r w:rsidR="57652D30">
        <w:t>team meetings</w:t>
      </w:r>
    </w:p>
    <w:p w14:paraId="1A23937B" w14:textId="4CA6F4F4" w:rsidR="57652D30" w:rsidRDefault="57652D30" w:rsidP="4EA91AC6">
      <w:pPr>
        <w:ind w:left="1440" w:firstLine="720"/>
      </w:pPr>
      <w:r>
        <w:t>- Keeping track of meeting attendance</w:t>
      </w:r>
    </w:p>
    <w:p w14:paraId="0CE45CA7" w14:textId="4C6C4F89" w:rsidR="57652D30" w:rsidRDefault="57652D30" w:rsidP="63FB55D8">
      <w:pPr>
        <w:ind w:left="1440" w:firstLine="720"/>
      </w:pPr>
      <w:r>
        <w:t xml:space="preserve">- </w:t>
      </w:r>
      <w:r w:rsidR="31BEE048">
        <w:t>Alerts the team of new project requirements</w:t>
      </w:r>
    </w:p>
    <w:p w14:paraId="1B3B6387" w14:textId="193F0C36" w:rsidR="5F287C2D" w:rsidRDefault="57652D30" w:rsidP="5F287C2D">
      <w:pPr>
        <w:ind w:left="1440" w:firstLine="720"/>
      </w:pPr>
      <w:r>
        <w:t>- Working on project deliverables</w:t>
      </w:r>
    </w:p>
    <w:p w14:paraId="26A8CF37" w14:textId="694891BF" w:rsidR="13B9597B" w:rsidRDefault="13B9597B" w:rsidP="2F6843F8"/>
    <w:p w14:paraId="170F7CE0" w14:textId="57B5A947" w:rsidR="6E7817EF" w:rsidRDefault="6E7817EF" w:rsidP="6E7817EF">
      <w:pPr>
        <w:ind w:firstLine="720"/>
      </w:pPr>
    </w:p>
    <w:p w14:paraId="07CBC666" w14:textId="69904ADD" w:rsidR="6E7817EF" w:rsidRDefault="6E7817EF" w:rsidP="6E7817EF">
      <w:pPr>
        <w:ind w:firstLine="720"/>
      </w:pPr>
    </w:p>
    <w:p w14:paraId="0D36C250" w14:textId="77777777" w:rsidR="00A02D5D" w:rsidRDefault="00A02D5D" w:rsidP="00A02D5D">
      <w:pPr>
        <w:ind w:firstLine="720"/>
        <w:rPr>
          <w:b/>
          <w:bCs/>
        </w:rPr>
      </w:pPr>
      <w:r>
        <w:rPr>
          <w:b/>
          <w:bCs/>
        </w:rPr>
        <w:t>Benjamin Kozlowski</w:t>
      </w:r>
    </w:p>
    <w:p w14:paraId="08C92EBD" w14:textId="7B1774E9" w:rsidR="00A02D5D" w:rsidRDefault="00A02D5D" w:rsidP="00A02D5D">
      <w:pPr>
        <w:ind w:firstLine="720"/>
      </w:pPr>
      <w:r w:rsidRPr="278049D1">
        <w:rPr>
          <w:b/>
          <w:bCs/>
        </w:rPr>
        <w:t>Contact Info:</w:t>
      </w:r>
      <w:r>
        <w:t xml:space="preserve"> </w:t>
      </w:r>
      <w:hyperlink r:id="rId12">
        <w:r w:rsidRPr="278049D1">
          <w:rPr>
            <w:rStyle w:val="Hyperlink"/>
          </w:rPr>
          <w:t>bkozlowski@ku.edu</w:t>
        </w:r>
      </w:hyperlink>
      <w:r w:rsidR="00D147B0">
        <w:t xml:space="preserve"> </w:t>
      </w:r>
      <w:r w:rsidR="00901A14">
        <w:t>(559-590-1500)</w:t>
      </w:r>
    </w:p>
    <w:p w14:paraId="2912BA90" w14:textId="77777777" w:rsidR="00A02D5D" w:rsidRDefault="00A02D5D" w:rsidP="00A02D5D">
      <w:pPr>
        <w:ind w:firstLine="720"/>
      </w:pPr>
      <w:r w:rsidRPr="278049D1">
        <w:rPr>
          <w:b/>
        </w:rPr>
        <w:t>Major:</w:t>
      </w:r>
      <w:r>
        <w:t xml:space="preserve"> Computer Science</w:t>
      </w:r>
    </w:p>
    <w:p w14:paraId="4E8BFF1A" w14:textId="77777777" w:rsidR="00A02D5D" w:rsidRDefault="00A02D5D" w:rsidP="00A02D5D">
      <w:pPr>
        <w:ind w:firstLine="720"/>
      </w:pPr>
      <w:r w:rsidRPr="278049D1">
        <w:rPr>
          <w:b/>
        </w:rPr>
        <w:t>Relevant Completed Courses:</w:t>
      </w:r>
      <w:r>
        <w:t xml:space="preserve"> EECS 168, 268, 140</w:t>
      </w:r>
    </w:p>
    <w:p w14:paraId="6BC66BA6" w14:textId="77777777" w:rsidR="00A02D5D" w:rsidRDefault="00A02D5D" w:rsidP="00A02D5D">
      <w:pPr>
        <w:ind w:firstLine="720"/>
      </w:pPr>
      <w:r w:rsidRPr="278049D1">
        <w:rPr>
          <w:b/>
        </w:rPr>
        <w:t>Relevant Currently Enrolled Courses:</w:t>
      </w:r>
      <w:r>
        <w:t xml:space="preserve"> EECS 348, 210</w:t>
      </w:r>
    </w:p>
    <w:p w14:paraId="361CAC07" w14:textId="77777777" w:rsidR="00A02D5D" w:rsidRDefault="00A02D5D" w:rsidP="00A02D5D">
      <w:pPr>
        <w:ind w:firstLine="720"/>
      </w:pPr>
      <w:r w:rsidRPr="278049D1">
        <w:rPr>
          <w:b/>
        </w:rPr>
        <w:lastRenderedPageBreak/>
        <w:t>Programming Knowledge:</w:t>
      </w:r>
      <w:r>
        <w:t xml:space="preserve"> Python, JavaScript</w:t>
      </w:r>
    </w:p>
    <w:p w14:paraId="0500519A" w14:textId="77777777" w:rsidR="00A02D5D" w:rsidRDefault="00A02D5D" w:rsidP="00A02D5D">
      <w:pPr>
        <w:ind w:firstLine="720"/>
      </w:pPr>
      <w:r w:rsidRPr="278049D1">
        <w:rPr>
          <w:b/>
        </w:rPr>
        <w:t xml:space="preserve">Basic Knowledge: </w:t>
      </w:r>
      <w:r>
        <w:t>C, C++</w:t>
      </w:r>
    </w:p>
    <w:p w14:paraId="7847383D" w14:textId="77777777" w:rsidR="00A02D5D" w:rsidRDefault="00A02D5D" w:rsidP="00A02D5D">
      <w:pPr>
        <w:ind w:firstLine="720"/>
        <w:rPr>
          <w:b/>
        </w:rPr>
      </w:pPr>
      <w:r w:rsidRPr="278049D1">
        <w:rPr>
          <w:b/>
        </w:rPr>
        <w:t>Availability:</w:t>
      </w:r>
    </w:p>
    <w:p w14:paraId="5F457E4F" w14:textId="70E5F60B" w:rsidR="00A02D5D" w:rsidRDefault="00A02D5D" w:rsidP="00A02D5D">
      <w:r>
        <w:tab/>
      </w:r>
      <w:r>
        <w:tab/>
        <w:t>Monday: 2:00 pm -8:00 pm</w:t>
      </w:r>
    </w:p>
    <w:p w14:paraId="080B8A2C" w14:textId="411D0253" w:rsidR="00A02D5D" w:rsidRDefault="00A02D5D" w:rsidP="00A02D5D">
      <w:r>
        <w:tab/>
      </w:r>
      <w:r>
        <w:tab/>
        <w:t>Tuesday: 6:00 pm - 8:00 pm</w:t>
      </w:r>
    </w:p>
    <w:p w14:paraId="3DC07BEC" w14:textId="10EF0D6F" w:rsidR="00A02D5D" w:rsidRDefault="00A02D5D" w:rsidP="00A02D5D">
      <w:r>
        <w:tab/>
      </w:r>
      <w:r>
        <w:tab/>
        <w:t>Wednesday: 4:00 pm - 8:00 pm</w:t>
      </w:r>
    </w:p>
    <w:p w14:paraId="1C5EE095" w14:textId="3DE328A7" w:rsidR="00A02D5D" w:rsidRDefault="00A02D5D" w:rsidP="00A02D5D">
      <w:r>
        <w:tab/>
      </w:r>
      <w:r>
        <w:tab/>
        <w:t>Thursday: 6:00 pm - 8:00 pm</w:t>
      </w:r>
    </w:p>
    <w:p w14:paraId="7EDA716B" w14:textId="4E9B5387" w:rsidR="00A02D5D" w:rsidRDefault="00A02D5D" w:rsidP="00A02D5D">
      <w:r>
        <w:tab/>
      </w:r>
      <w:r>
        <w:tab/>
        <w:t>Friday: 2:00 pm - 8:00 pm</w:t>
      </w:r>
    </w:p>
    <w:p w14:paraId="1D3E060B" w14:textId="77777777" w:rsidR="00A02D5D" w:rsidRDefault="00A02D5D" w:rsidP="00A02D5D"/>
    <w:p w14:paraId="6F7A8453" w14:textId="77777777" w:rsidR="00A02D5D" w:rsidRDefault="00A02D5D" w:rsidP="00D10DCA">
      <w:pPr>
        <w:ind w:firstLine="720"/>
        <w:rPr>
          <w:b/>
          <w:bCs/>
        </w:rPr>
      </w:pPr>
      <w:r>
        <w:rPr>
          <w:b/>
          <w:bCs/>
        </w:rPr>
        <w:t xml:space="preserve">Jacob </w:t>
      </w:r>
      <w:proofErr w:type="spellStart"/>
      <w:r>
        <w:rPr>
          <w:b/>
          <w:bCs/>
        </w:rPr>
        <w:t>Leehy</w:t>
      </w:r>
      <w:proofErr w:type="spellEnd"/>
    </w:p>
    <w:p w14:paraId="4A33440F" w14:textId="77777777" w:rsidR="00A02D5D" w:rsidRDefault="00A02D5D" w:rsidP="00D10DCA">
      <w:pPr>
        <w:ind w:firstLine="720"/>
      </w:pPr>
      <w:r w:rsidRPr="278049D1">
        <w:rPr>
          <w:b/>
          <w:bCs/>
        </w:rPr>
        <w:t>Contact Info:</w:t>
      </w:r>
      <w:r>
        <w:t xml:space="preserve"> </w:t>
      </w:r>
      <w:hyperlink r:id="rId13">
        <w:r w:rsidRPr="278049D1">
          <w:rPr>
            <w:rStyle w:val="Hyperlink"/>
          </w:rPr>
          <w:t>jacob.leehy@ku.edu</w:t>
        </w:r>
      </w:hyperlink>
      <w:r>
        <w:t xml:space="preserve"> (816-839-8847)</w:t>
      </w:r>
    </w:p>
    <w:p w14:paraId="2BC6E079" w14:textId="77777777" w:rsidR="00A02D5D" w:rsidRDefault="00A02D5D" w:rsidP="00D10DCA">
      <w:pPr>
        <w:ind w:firstLine="720"/>
      </w:pPr>
      <w:r w:rsidRPr="278049D1">
        <w:rPr>
          <w:b/>
        </w:rPr>
        <w:t>Major:</w:t>
      </w:r>
      <w:r>
        <w:t xml:space="preserve"> Computer Science (Sophomore 2026) </w:t>
      </w:r>
    </w:p>
    <w:p w14:paraId="079E4073" w14:textId="77777777" w:rsidR="00A02D5D" w:rsidRDefault="00A02D5D" w:rsidP="00D10DCA">
      <w:pPr>
        <w:ind w:firstLine="720"/>
      </w:pPr>
      <w:r w:rsidRPr="278049D1">
        <w:rPr>
          <w:b/>
        </w:rPr>
        <w:t>Relevant Completed Courses:</w:t>
      </w:r>
      <w:r>
        <w:t xml:space="preserve"> EECS 168, 268, 140</w:t>
      </w:r>
    </w:p>
    <w:p w14:paraId="5D1B41FC" w14:textId="77777777" w:rsidR="00A02D5D" w:rsidRDefault="00A02D5D" w:rsidP="00D10DCA">
      <w:pPr>
        <w:ind w:firstLine="720"/>
      </w:pPr>
      <w:r w:rsidRPr="278049D1">
        <w:rPr>
          <w:b/>
        </w:rPr>
        <w:t>Relevant Currently Enrolled Courses:</w:t>
      </w:r>
      <w:r>
        <w:t xml:space="preserve"> EECS 348, 210, 388, 468</w:t>
      </w:r>
    </w:p>
    <w:p w14:paraId="79BF41F3" w14:textId="77777777" w:rsidR="00A02D5D" w:rsidRDefault="00A02D5D" w:rsidP="00D10DCA">
      <w:pPr>
        <w:ind w:firstLine="720"/>
      </w:pPr>
      <w:r w:rsidRPr="278049D1">
        <w:rPr>
          <w:b/>
        </w:rPr>
        <w:t>Programming Knowledge:</w:t>
      </w:r>
      <w:r>
        <w:t xml:space="preserve"> Python, JavaScript, HTML, Java</w:t>
      </w:r>
    </w:p>
    <w:p w14:paraId="39520C93" w14:textId="77777777" w:rsidR="00A02D5D" w:rsidRDefault="00A02D5D" w:rsidP="00D10DCA">
      <w:pPr>
        <w:ind w:firstLine="720"/>
      </w:pPr>
      <w:r w:rsidRPr="278049D1">
        <w:rPr>
          <w:b/>
        </w:rPr>
        <w:t>Basic Knowledge:</w:t>
      </w:r>
      <w:r>
        <w:t xml:space="preserve"> C, C++, UML</w:t>
      </w:r>
    </w:p>
    <w:p w14:paraId="1BB942A4" w14:textId="77777777" w:rsidR="00A02D5D" w:rsidRDefault="00A02D5D" w:rsidP="00D10DCA">
      <w:pPr>
        <w:ind w:firstLine="720"/>
        <w:rPr>
          <w:b/>
        </w:rPr>
      </w:pPr>
      <w:r w:rsidRPr="278049D1">
        <w:rPr>
          <w:b/>
        </w:rPr>
        <w:t>Availability:</w:t>
      </w:r>
    </w:p>
    <w:p w14:paraId="2D3E3BE3" w14:textId="3E95AA2E" w:rsidR="00A02D5D" w:rsidRDefault="00A02D5D" w:rsidP="5EFBEDEA">
      <w:pPr>
        <w:ind w:left="720"/>
      </w:pPr>
      <w:r>
        <w:tab/>
      </w:r>
      <w:r w:rsidR="00D10DCA">
        <w:tab/>
      </w:r>
      <w:r>
        <w:t>Monday: 11:00 am - 8:00 pm</w:t>
      </w:r>
    </w:p>
    <w:p w14:paraId="478C30AE" w14:textId="0EAE7670" w:rsidR="00A02D5D" w:rsidRDefault="00A02D5D" w:rsidP="5EFBEDEA">
      <w:pPr>
        <w:ind w:left="720"/>
      </w:pPr>
      <w:r>
        <w:tab/>
      </w:r>
      <w:r w:rsidR="00D10DCA">
        <w:tab/>
      </w:r>
      <w:r>
        <w:t>Tuesday: 5:00 pm - 9:00 pm</w:t>
      </w:r>
    </w:p>
    <w:p w14:paraId="68346C68" w14:textId="46FC9AFB" w:rsidR="00A02D5D" w:rsidRDefault="00A02D5D" w:rsidP="5EFBEDEA">
      <w:pPr>
        <w:ind w:left="720"/>
      </w:pPr>
      <w:r>
        <w:tab/>
      </w:r>
      <w:r w:rsidR="00D10DCA">
        <w:tab/>
      </w:r>
      <w:r>
        <w:t>Wednesday: 11:00 am - 9:00 pm</w:t>
      </w:r>
    </w:p>
    <w:p w14:paraId="3E2FD2E2" w14:textId="63D269FF" w:rsidR="00A02D5D" w:rsidRDefault="00A02D5D" w:rsidP="5EFBEDEA">
      <w:pPr>
        <w:ind w:left="720"/>
      </w:pPr>
      <w:r>
        <w:tab/>
      </w:r>
      <w:r w:rsidR="00D10DCA">
        <w:tab/>
      </w:r>
      <w:r>
        <w:t>Thursday: 7:00 pm - 9:00 pm</w:t>
      </w:r>
    </w:p>
    <w:p w14:paraId="4BBA00AB" w14:textId="1A393B2C" w:rsidR="00A02D5D" w:rsidRDefault="00A02D5D" w:rsidP="5EFBEDEA">
      <w:pPr>
        <w:ind w:left="720"/>
      </w:pPr>
      <w:r>
        <w:tab/>
      </w:r>
      <w:r w:rsidR="00D10DCA">
        <w:tab/>
      </w:r>
      <w:r>
        <w:t>Friday: 11:00 am - 9:00 pm</w:t>
      </w:r>
    </w:p>
    <w:p w14:paraId="39B86E6C" w14:textId="77777777" w:rsidR="00A02D5D" w:rsidRDefault="00A02D5D" w:rsidP="5EFBEDEA">
      <w:pPr>
        <w:ind w:left="720"/>
      </w:pPr>
    </w:p>
    <w:p w14:paraId="7370F7F4" w14:textId="77777777" w:rsidR="00A02D5D" w:rsidRPr="00C67D63" w:rsidRDefault="00A02D5D" w:rsidP="00D10DCA">
      <w:pPr>
        <w:ind w:firstLine="720"/>
      </w:pPr>
      <w:r w:rsidRPr="108DD215">
        <w:rPr>
          <w:b/>
          <w:bCs/>
        </w:rPr>
        <w:t>MJ McGee</w:t>
      </w:r>
    </w:p>
    <w:p w14:paraId="4FE539DC" w14:textId="54000654" w:rsidR="00A02D5D" w:rsidRDefault="00A02D5D" w:rsidP="00D10DCA">
      <w:pPr>
        <w:ind w:firstLine="720"/>
        <w:rPr>
          <w:b/>
          <w:bCs/>
        </w:rPr>
      </w:pPr>
      <w:r w:rsidRPr="278049D1">
        <w:rPr>
          <w:b/>
        </w:rPr>
        <w:t>Contact Info:</w:t>
      </w:r>
      <w:r>
        <w:t xml:space="preserve"> </w:t>
      </w:r>
      <w:hyperlink r:id="rId14">
        <w:r w:rsidRPr="108DD215">
          <w:rPr>
            <w:rStyle w:val="Hyperlink"/>
          </w:rPr>
          <w:t>mj.mcgee@ku.edu</w:t>
        </w:r>
      </w:hyperlink>
      <w:r>
        <w:t xml:space="preserve"> (515</w:t>
      </w:r>
      <w:r w:rsidR="00901A14">
        <w:t>-</w:t>
      </w:r>
      <w:r>
        <w:t>782-5535</w:t>
      </w:r>
      <w:r w:rsidR="00901A14">
        <w:t>)</w:t>
      </w:r>
    </w:p>
    <w:p w14:paraId="27E98E41" w14:textId="77777777" w:rsidR="00A02D5D" w:rsidRDefault="00A02D5D" w:rsidP="00D10DCA">
      <w:pPr>
        <w:ind w:firstLine="720"/>
      </w:pPr>
      <w:r w:rsidRPr="278049D1">
        <w:rPr>
          <w:b/>
        </w:rPr>
        <w:t xml:space="preserve">Major: </w:t>
      </w:r>
      <w:r>
        <w:t>Computer Science</w:t>
      </w:r>
    </w:p>
    <w:p w14:paraId="46032B94" w14:textId="77777777" w:rsidR="00A02D5D" w:rsidRDefault="00A02D5D" w:rsidP="00D10DCA">
      <w:pPr>
        <w:ind w:firstLine="720"/>
      </w:pPr>
      <w:r w:rsidRPr="278049D1">
        <w:rPr>
          <w:b/>
        </w:rPr>
        <w:t>Relevant Completed Courses:</w:t>
      </w:r>
      <w:r>
        <w:t xml:space="preserve"> EECS 168, EECS 268, EECS 140</w:t>
      </w:r>
    </w:p>
    <w:p w14:paraId="02ABB00D" w14:textId="77777777" w:rsidR="00A02D5D" w:rsidRDefault="00A02D5D" w:rsidP="00D10DCA">
      <w:pPr>
        <w:ind w:firstLine="720"/>
      </w:pPr>
      <w:r w:rsidRPr="278049D1">
        <w:rPr>
          <w:b/>
        </w:rPr>
        <w:t>Relevant Currently Enrolled Courses:</w:t>
      </w:r>
      <w:r>
        <w:t xml:space="preserve"> EECS 348, EECS 210</w:t>
      </w:r>
    </w:p>
    <w:p w14:paraId="0F8D89B0" w14:textId="77777777" w:rsidR="00A02D5D" w:rsidRDefault="00A02D5D" w:rsidP="00D10DCA">
      <w:pPr>
        <w:ind w:firstLine="720"/>
      </w:pPr>
      <w:r w:rsidRPr="278049D1">
        <w:rPr>
          <w:b/>
        </w:rPr>
        <w:t>Programming Knowledge:</w:t>
      </w:r>
      <w:r>
        <w:t xml:space="preserve"> Python, C#</w:t>
      </w:r>
    </w:p>
    <w:p w14:paraId="43E7E9CD" w14:textId="77777777" w:rsidR="00A02D5D" w:rsidRDefault="00A02D5D" w:rsidP="00D10DCA">
      <w:pPr>
        <w:ind w:firstLine="720"/>
      </w:pPr>
      <w:r w:rsidRPr="278049D1">
        <w:rPr>
          <w:b/>
        </w:rPr>
        <w:t xml:space="preserve">Basic Knowledge: </w:t>
      </w:r>
      <w:r>
        <w:t>C, C++, Java</w:t>
      </w:r>
    </w:p>
    <w:p w14:paraId="3301252E" w14:textId="77777777" w:rsidR="00A02D5D" w:rsidRDefault="00A02D5D" w:rsidP="00D10DCA">
      <w:pPr>
        <w:ind w:firstLine="720"/>
        <w:rPr>
          <w:b/>
        </w:rPr>
      </w:pPr>
      <w:r w:rsidRPr="278049D1">
        <w:rPr>
          <w:b/>
        </w:rPr>
        <w:t>Availability:</w:t>
      </w:r>
    </w:p>
    <w:p w14:paraId="4DFC2908" w14:textId="77777777" w:rsidR="00A02D5D" w:rsidRDefault="00A02D5D" w:rsidP="00D10DCA">
      <w:pPr>
        <w:ind w:left="720" w:firstLine="720"/>
      </w:pPr>
      <w:r>
        <w:t>Monday: 8:00am – 11:00am</w:t>
      </w:r>
    </w:p>
    <w:p w14:paraId="5DBEF125" w14:textId="77777777" w:rsidR="00A02D5D" w:rsidRDefault="00A02D5D" w:rsidP="00D10DCA">
      <w:pPr>
        <w:ind w:left="720" w:firstLine="720"/>
      </w:pPr>
      <w:r>
        <w:t>Tuesday: 8:00am – 12:00pm</w:t>
      </w:r>
    </w:p>
    <w:p w14:paraId="0135FF19" w14:textId="77777777" w:rsidR="00A02D5D" w:rsidRDefault="00A02D5D" w:rsidP="00D10DCA">
      <w:pPr>
        <w:ind w:left="720" w:firstLine="720"/>
      </w:pPr>
      <w:r>
        <w:t>Wednesday: 6:00pm – 8:00pm</w:t>
      </w:r>
    </w:p>
    <w:p w14:paraId="0F880FB7" w14:textId="77777777" w:rsidR="00A02D5D" w:rsidRDefault="00A02D5D" w:rsidP="00D10DCA">
      <w:pPr>
        <w:ind w:left="720" w:firstLine="720"/>
      </w:pPr>
      <w:r>
        <w:t>Thursday: 8:00am – 12:00pm</w:t>
      </w:r>
    </w:p>
    <w:p w14:paraId="71CFAAB5" w14:textId="77777777" w:rsidR="00A02D5D" w:rsidRDefault="00A02D5D" w:rsidP="00D10DCA">
      <w:pPr>
        <w:ind w:left="720" w:firstLine="720"/>
      </w:pPr>
      <w:r>
        <w:t>Friday: 8:00am – 11:00am</w:t>
      </w:r>
    </w:p>
    <w:p w14:paraId="46D4D52E" w14:textId="77777777" w:rsidR="00A02D5D" w:rsidRDefault="00A02D5D" w:rsidP="5EFBEDEA">
      <w:pPr>
        <w:ind w:left="720" w:firstLine="720"/>
      </w:pPr>
    </w:p>
    <w:p w14:paraId="6E032BB0" w14:textId="77777777" w:rsidR="00A02D5D" w:rsidRDefault="00A02D5D" w:rsidP="00D10DCA">
      <w:pPr>
        <w:ind w:firstLine="720"/>
        <w:rPr>
          <w:b/>
        </w:rPr>
      </w:pPr>
      <w:r>
        <w:rPr>
          <w:b/>
        </w:rPr>
        <w:t>Steve Gan</w:t>
      </w:r>
    </w:p>
    <w:p w14:paraId="0AAFE0F3" w14:textId="572061C3" w:rsidR="00A02D5D" w:rsidRDefault="00A02D5D" w:rsidP="00D10DCA">
      <w:pPr>
        <w:ind w:firstLine="720"/>
      </w:pPr>
      <w:r w:rsidRPr="278049D1">
        <w:rPr>
          <w:b/>
          <w:bCs/>
        </w:rPr>
        <w:t>Contact Info:</w:t>
      </w:r>
      <w:r>
        <w:t xml:space="preserve"> </w:t>
      </w:r>
      <w:hyperlink r:id="rId15">
        <w:r w:rsidRPr="278049D1">
          <w:rPr>
            <w:rStyle w:val="Hyperlink"/>
          </w:rPr>
          <w:t>steve.gan0710@gmail.com</w:t>
        </w:r>
      </w:hyperlink>
      <w:r w:rsidR="1EF37C64">
        <w:t xml:space="preserve"> (913-226-3989)</w:t>
      </w:r>
    </w:p>
    <w:p w14:paraId="18556DDF" w14:textId="77777777" w:rsidR="00A02D5D" w:rsidRDefault="00A02D5D" w:rsidP="00D10DCA">
      <w:pPr>
        <w:ind w:firstLine="720"/>
      </w:pPr>
      <w:r w:rsidRPr="278049D1">
        <w:rPr>
          <w:b/>
        </w:rPr>
        <w:t>Major:</w:t>
      </w:r>
      <w:r>
        <w:t xml:space="preserve"> Computer Science</w:t>
      </w:r>
    </w:p>
    <w:p w14:paraId="2064C234" w14:textId="77777777" w:rsidR="00A02D5D" w:rsidRDefault="00A02D5D" w:rsidP="00D10DCA">
      <w:pPr>
        <w:ind w:firstLine="720"/>
      </w:pPr>
      <w:r w:rsidRPr="278049D1">
        <w:rPr>
          <w:b/>
        </w:rPr>
        <w:t>Relevant Completed Courses:</w:t>
      </w:r>
      <w:r>
        <w:t xml:space="preserve"> EECS 168, 268, 140, 330, 210, MATH 290, 127</w:t>
      </w:r>
    </w:p>
    <w:p w14:paraId="547B1596" w14:textId="77777777" w:rsidR="00A02D5D" w:rsidRDefault="00A02D5D" w:rsidP="00D10DCA">
      <w:pPr>
        <w:ind w:firstLine="720"/>
      </w:pPr>
      <w:r w:rsidRPr="278049D1">
        <w:rPr>
          <w:b/>
        </w:rPr>
        <w:t>Relevant Currently Enrolled Courses:</w:t>
      </w:r>
      <w:r>
        <w:t xml:space="preserve"> EECS 348, 510, 461, 468</w:t>
      </w:r>
    </w:p>
    <w:p w14:paraId="10F80D63" w14:textId="77777777" w:rsidR="00A02D5D" w:rsidRDefault="00A02D5D" w:rsidP="00D10DCA">
      <w:pPr>
        <w:ind w:firstLine="720"/>
      </w:pPr>
      <w:r w:rsidRPr="1F6D7D37">
        <w:rPr>
          <w:b/>
        </w:rPr>
        <w:t>Programming Knowledge:</w:t>
      </w:r>
      <w:r>
        <w:t xml:space="preserve"> Python, JavaScript, Java</w:t>
      </w:r>
    </w:p>
    <w:p w14:paraId="1726460A" w14:textId="77777777" w:rsidR="00A02D5D" w:rsidRDefault="00A02D5D" w:rsidP="00D10DCA">
      <w:pPr>
        <w:ind w:firstLine="720"/>
      </w:pPr>
      <w:r w:rsidRPr="1F6D7D37">
        <w:rPr>
          <w:b/>
        </w:rPr>
        <w:t xml:space="preserve">Basic Knowledge: </w:t>
      </w:r>
      <w:r>
        <w:t>C, C++, React.js</w:t>
      </w:r>
    </w:p>
    <w:p w14:paraId="3259B484" w14:textId="77777777" w:rsidR="00A02D5D" w:rsidRDefault="00A02D5D" w:rsidP="00D10DCA">
      <w:pPr>
        <w:ind w:firstLine="720"/>
        <w:rPr>
          <w:b/>
        </w:rPr>
      </w:pPr>
      <w:r w:rsidRPr="1F6D7D37">
        <w:rPr>
          <w:b/>
        </w:rPr>
        <w:t>Availability:</w:t>
      </w:r>
    </w:p>
    <w:p w14:paraId="366EFF59" w14:textId="7ABA7652" w:rsidR="00A02D5D" w:rsidRDefault="00A02D5D" w:rsidP="5EFBEDEA">
      <w:pPr>
        <w:ind w:left="720"/>
      </w:pPr>
      <w:r>
        <w:tab/>
      </w:r>
      <w:r w:rsidR="00D10DCA">
        <w:tab/>
      </w:r>
      <w:r>
        <w:t>Monday: All Day Online</w:t>
      </w:r>
    </w:p>
    <w:p w14:paraId="5B46D98A" w14:textId="5E5A1CFA" w:rsidR="00A02D5D" w:rsidRDefault="00A02D5D" w:rsidP="5EFBEDEA">
      <w:pPr>
        <w:ind w:left="720"/>
      </w:pPr>
      <w:r>
        <w:tab/>
      </w:r>
      <w:r w:rsidR="00D10DCA">
        <w:tab/>
      </w:r>
      <w:r>
        <w:t>Tuesday: 9:00 am - 12:00 pm, after 4:00 pm</w:t>
      </w:r>
    </w:p>
    <w:p w14:paraId="481465AA" w14:textId="061FF7C8" w:rsidR="00A02D5D" w:rsidRDefault="00A02D5D" w:rsidP="5EFBEDEA">
      <w:pPr>
        <w:ind w:left="720"/>
      </w:pPr>
      <w:r>
        <w:tab/>
      </w:r>
      <w:r w:rsidR="00D10DCA">
        <w:tab/>
      </w:r>
      <w:r>
        <w:t>Wednesday: After 2:30 pm</w:t>
      </w:r>
    </w:p>
    <w:p w14:paraId="518CFF20" w14:textId="16B665C2" w:rsidR="00A02D5D" w:rsidRDefault="00A02D5D" w:rsidP="5EFBEDEA">
      <w:pPr>
        <w:ind w:left="720"/>
      </w:pPr>
      <w:r>
        <w:tab/>
      </w:r>
      <w:r w:rsidR="00D10DCA">
        <w:tab/>
      </w:r>
      <w:r>
        <w:t>Thursday: 9:00 am - 12:00 pm, after 4:00 pm</w:t>
      </w:r>
    </w:p>
    <w:p w14:paraId="29245CB2" w14:textId="6E6A7BE5" w:rsidR="00A02D5D" w:rsidRDefault="00A02D5D" w:rsidP="5EFBEDEA">
      <w:pPr>
        <w:ind w:left="720"/>
      </w:pPr>
      <w:r>
        <w:tab/>
      </w:r>
      <w:r w:rsidR="00D10DCA">
        <w:tab/>
      </w:r>
      <w:r>
        <w:t>Friday: All Day Online</w:t>
      </w:r>
    </w:p>
    <w:p w14:paraId="7304EBFB" w14:textId="77777777" w:rsidR="00A02D5D" w:rsidRDefault="00A02D5D" w:rsidP="00A02D5D"/>
    <w:p w14:paraId="1EDDFBCA" w14:textId="77777777" w:rsidR="00A02D5D" w:rsidRPr="00BD124A" w:rsidRDefault="00A02D5D" w:rsidP="00D10DCA">
      <w:pPr>
        <w:ind w:firstLine="720"/>
        <w:rPr>
          <w:rFonts w:eastAsia="Calibri"/>
          <w:b/>
        </w:rPr>
      </w:pPr>
      <w:r w:rsidRPr="5EFBEDEA">
        <w:rPr>
          <w:rFonts w:eastAsia="Calibri"/>
          <w:b/>
        </w:rPr>
        <w:lastRenderedPageBreak/>
        <w:t xml:space="preserve">Nicholas </w:t>
      </w:r>
      <w:proofErr w:type="spellStart"/>
      <w:r w:rsidRPr="5EFBEDEA">
        <w:rPr>
          <w:rFonts w:eastAsia="Calibri"/>
          <w:b/>
        </w:rPr>
        <w:t>Hausler</w:t>
      </w:r>
      <w:proofErr w:type="spellEnd"/>
    </w:p>
    <w:p w14:paraId="451134BF" w14:textId="77777777" w:rsidR="00A02D5D" w:rsidRDefault="00A02D5D" w:rsidP="00D10DCA">
      <w:pPr>
        <w:ind w:firstLine="720"/>
        <w:rPr>
          <w:rFonts w:eastAsia="Calibri"/>
        </w:rPr>
      </w:pPr>
      <w:r w:rsidRPr="4DA74EC2">
        <w:rPr>
          <w:rFonts w:eastAsia="Calibri"/>
          <w:b/>
        </w:rPr>
        <w:t>Contact Info:</w:t>
      </w:r>
      <w:r w:rsidRPr="5EFBEDEA">
        <w:rPr>
          <w:rFonts w:eastAsia="Calibri"/>
        </w:rPr>
        <w:t xml:space="preserve"> n704h227@ku.edu</w:t>
      </w:r>
    </w:p>
    <w:p w14:paraId="40215E5A" w14:textId="77777777" w:rsidR="00A02D5D" w:rsidRDefault="00A02D5D" w:rsidP="00D10DCA">
      <w:pPr>
        <w:ind w:firstLine="720"/>
        <w:rPr>
          <w:rFonts w:eastAsia="Calibri"/>
        </w:rPr>
      </w:pPr>
      <w:r w:rsidRPr="4DA74EC2">
        <w:rPr>
          <w:rFonts w:eastAsia="Calibri"/>
          <w:b/>
        </w:rPr>
        <w:t>Major:</w:t>
      </w:r>
      <w:r w:rsidRPr="5EFBEDEA">
        <w:rPr>
          <w:rFonts w:eastAsia="Calibri"/>
        </w:rPr>
        <w:t xml:space="preserve"> Computer Science</w:t>
      </w:r>
    </w:p>
    <w:p w14:paraId="5B2D69CD" w14:textId="77777777" w:rsidR="00A02D5D" w:rsidRDefault="00A02D5D" w:rsidP="00D10DCA">
      <w:pPr>
        <w:ind w:firstLine="720"/>
        <w:rPr>
          <w:rFonts w:eastAsia="Calibri"/>
        </w:rPr>
      </w:pPr>
      <w:r w:rsidRPr="4DA74EC2">
        <w:rPr>
          <w:rFonts w:eastAsia="Calibri"/>
          <w:b/>
        </w:rPr>
        <w:t>Relevant Completed Courses:</w:t>
      </w:r>
      <w:r w:rsidRPr="5EFBEDEA">
        <w:rPr>
          <w:rFonts w:eastAsia="Calibri"/>
        </w:rPr>
        <w:t xml:space="preserve"> EECS 168, 268, 140</w:t>
      </w:r>
    </w:p>
    <w:p w14:paraId="7840C5C5" w14:textId="77777777" w:rsidR="00A02D5D" w:rsidRDefault="00A02D5D" w:rsidP="00D10DCA">
      <w:pPr>
        <w:ind w:firstLine="720"/>
        <w:rPr>
          <w:rFonts w:eastAsia="Calibri"/>
        </w:rPr>
      </w:pPr>
      <w:r w:rsidRPr="4DA74EC2">
        <w:rPr>
          <w:rFonts w:eastAsia="Calibri"/>
          <w:b/>
        </w:rPr>
        <w:t>Relevant Currently Enrolled Courses:</w:t>
      </w:r>
      <w:r w:rsidRPr="5EFBEDEA">
        <w:rPr>
          <w:rFonts w:eastAsia="Calibri"/>
        </w:rPr>
        <w:t xml:space="preserve"> EECS 348, 468, 330, 388</w:t>
      </w:r>
    </w:p>
    <w:p w14:paraId="67F010C6" w14:textId="7AC1A9E2" w:rsidR="00A02D5D" w:rsidRDefault="00A02D5D" w:rsidP="00D10DCA">
      <w:pPr>
        <w:ind w:firstLine="720"/>
        <w:rPr>
          <w:rFonts w:eastAsia="Calibri"/>
        </w:rPr>
      </w:pPr>
      <w:r w:rsidRPr="4DA74EC2">
        <w:rPr>
          <w:rFonts w:eastAsia="Calibri"/>
          <w:b/>
        </w:rPr>
        <w:t>Programming Knowledge:</w:t>
      </w:r>
      <w:r w:rsidRPr="5EFBEDEA">
        <w:rPr>
          <w:rFonts w:eastAsia="Calibri"/>
        </w:rPr>
        <w:t xml:space="preserve"> Python, JavaScript, HTML, Git</w:t>
      </w:r>
    </w:p>
    <w:p w14:paraId="7FC05FA8" w14:textId="666D41D7" w:rsidR="00A02D5D" w:rsidRDefault="00A02D5D" w:rsidP="00D10DCA">
      <w:pPr>
        <w:ind w:firstLine="720"/>
        <w:rPr>
          <w:rFonts w:eastAsia="Calibri"/>
        </w:rPr>
      </w:pPr>
      <w:r w:rsidRPr="4DA74EC2">
        <w:rPr>
          <w:rFonts w:eastAsia="Calibri"/>
          <w:b/>
        </w:rPr>
        <w:t>Basic Knowledge:</w:t>
      </w:r>
      <w:r w:rsidRPr="5EFBEDEA">
        <w:rPr>
          <w:rFonts w:eastAsia="Calibri"/>
        </w:rPr>
        <w:t xml:space="preserve"> C</w:t>
      </w:r>
      <w:r w:rsidR="567FB228" w:rsidRPr="2C11EB33">
        <w:rPr>
          <w:rFonts w:eastAsia="Calibri"/>
        </w:rPr>
        <w:t>, C++</w:t>
      </w:r>
    </w:p>
    <w:p w14:paraId="1222A72C" w14:textId="77777777" w:rsidR="00A02D5D" w:rsidRDefault="00A02D5D" w:rsidP="00D10DCA">
      <w:pPr>
        <w:ind w:firstLine="720"/>
        <w:rPr>
          <w:rFonts w:eastAsia="Calibri"/>
          <w:b/>
        </w:rPr>
      </w:pPr>
      <w:r w:rsidRPr="4DA74EC2">
        <w:rPr>
          <w:rFonts w:eastAsia="Calibri"/>
          <w:b/>
        </w:rPr>
        <w:t>Availability:</w:t>
      </w:r>
    </w:p>
    <w:p w14:paraId="5673EF1E" w14:textId="09131E42" w:rsidR="00A02D5D" w:rsidRDefault="00A02D5D" w:rsidP="5EFBEDEA">
      <w:pPr>
        <w:ind w:left="720"/>
        <w:rPr>
          <w:rFonts w:eastAsia="Calibri"/>
        </w:rPr>
      </w:pPr>
      <w:r>
        <w:rPr>
          <w:rFonts w:ascii="Calibri" w:eastAsia="Calibri" w:hAnsi="Calibri" w:cs="Calibri"/>
          <w:sz w:val="24"/>
        </w:rPr>
        <w:tab/>
      </w:r>
      <w:r w:rsidR="00D10DCA">
        <w:rPr>
          <w:rFonts w:ascii="Calibri" w:eastAsia="Calibri" w:hAnsi="Calibri" w:cs="Calibri"/>
          <w:sz w:val="24"/>
        </w:rPr>
        <w:tab/>
      </w:r>
      <w:r w:rsidRPr="5EFBEDEA">
        <w:rPr>
          <w:rFonts w:eastAsia="Calibri"/>
        </w:rPr>
        <w:t>Monday: 12:30 pm - 10:00 pm</w:t>
      </w:r>
    </w:p>
    <w:p w14:paraId="38A92B37" w14:textId="1371633D" w:rsidR="00A02D5D" w:rsidRDefault="00A02D5D" w:rsidP="5EFBEDEA">
      <w:pPr>
        <w:ind w:left="720"/>
        <w:rPr>
          <w:rFonts w:eastAsia="Calibri"/>
        </w:rPr>
      </w:pPr>
      <w:r>
        <w:rPr>
          <w:rFonts w:ascii="Calibri" w:eastAsia="Calibri" w:hAnsi="Calibri" w:cs="Calibri"/>
          <w:sz w:val="24"/>
        </w:rPr>
        <w:tab/>
      </w:r>
      <w:r w:rsidR="00D10DCA">
        <w:rPr>
          <w:rFonts w:ascii="Calibri" w:eastAsia="Calibri" w:hAnsi="Calibri" w:cs="Calibri"/>
          <w:sz w:val="24"/>
        </w:rPr>
        <w:tab/>
      </w:r>
      <w:r w:rsidRPr="5EFBEDEA">
        <w:rPr>
          <w:rFonts w:eastAsia="Calibri"/>
        </w:rPr>
        <w:t>Tuesday: 4:00 pm - 10:00 pm</w:t>
      </w:r>
    </w:p>
    <w:p w14:paraId="4CEBA43D" w14:textId="7FF8DBBF" w:rsidR="00A02D5D" w:rsidRDefault="00A02D5D" w:rsidP="5EFBEDEA">
      <w:pPr>
        <w:ind w:left="720"/>
        <w:rPr>
          <w:rFonts w:eastAsia="Calibri"/>
        </w:rPr>
      </w:pPr>
      <w:r>
        <w:rPr>
          <w:rFonts w:ascii="Calibri" w:eastAsia="Calibri" w:hAnsi="Calibri" w:cs="Calibri"/>
          <w:sz w:val="24"/>
        </w:rPr>
        <w:tab/>
      </w:r>
      <w:r w:rsidR="00D10DCA">
        <w:rPr>
          <w:rFonts w:ascii="Calibri" w:eastAsia="Calibri" w:hAnsi="Calibri" w:cs="Calibri"/>
          <w:sz w:val="24"/>
        </w:rPr>
        <w:tab/>
      </w:r>
      <w:r w:rsidRPr="5EFBEDEA">
        <w:rPr>
          <w:rFonts w:eastAsia="Calibri"/>
        </w:rPr>
        <w:t>Wednesday: 3:00 pm - 10:00 pm</w:t>
      </w:r>
    </w:p>
    <w:p w14:paraId="0708880A" w14:textId="3D7C84CC" w:rsidR="00A02D5D" w:rsidRDefault="00A02D5D" w:rsidP="5EFBEDEA">
      <w:pPr>
        <w:ind w:left="720"/>
        <w:rPr>
          <w:rFonts w:eastAsia="Calibri"/>
        </w:rPr>
      </w:pPr>
      <w:r>
        <w:rPr>
          <w:rFonts w:ascii="Calibri" w:eastAsia="Calibri" w:hAnsi="Calibri" w:cs="Calibri"/>
          <w:sz w:val="24"/>
        </w:rPr>
        <w:tab/>
      </w:r>
      <w:r w:rsidR="00D10DCA">
        <w:rPr>
          <w:rFonts w:ascii="Calibri" w:eastAsia="Calibri" w:hAnsi="Calibri" w:cs="Calibri"/>
          <w:sz w:val="24"/>
        </w:rPr>
        <w:tab/>
      </w:r>
      <w:r w:rsidRPr="5EFBEDEA">
        <w:rPr>
          <w:rFonts w:eastAsia="Calibri"/>
        </w:rPr>
        <w:t>Thursday: 4:00 pm - 10:00 pm</w:t>
      </w:r>
    </w:p>
    <w:p w14:paraId="6D578CDF" w14:textId="6CFF5023" w:rsidR="00A02D5D" w:rsidRDefault="00A02D5D" w:rsidP="5EFBEDEA">
      <w:pPr>
        <w:ind w:left="720"/>
        <w:rPr>
          <w:rFonts w:eastAsia="Calibri"/>
        </w:rPr>
      </w:pPr>
      <w:r>
        <w:rPr>
          <w:rFonts w:ascii="Calibri" w:eastAsia="Calibri" w:hAnsi="Calibri" w:cs="Calibri"/>
          <w:sz w:val="24"/>
        </w:rPr>
        <w:tab/>
      </w:r>
      <w:r w:rsidR="00D10DCA">
        <w:rPr>
          <w:rFonts w:ascii="Calibri" w:eastAsia="Calibri" w:hAnsi="Calibri" w:cs="Calibri"/>
          <w:sz w:val="24"/>
        </w:rPr>
        <w:tab/>
      </w:r>
      <w:r w:rsidRPr="5EFBEDEA">
        <w:rPr>
          <w:rFonts w:eastAsia="Calibri"/>
        </w:rPr>
        <w:t>Friday: 12:30 pm - 10:00 pm</w:t>
      </w:r>
    </w:p>
    <w:p w14:paraId="27E8AA03" w14:textId="551C9F1B" w:rsidR="00A02D5D" w:rsidRDefault="00A02D5D">
      <w:pPr>
        <w:pStyle w:val="BodyText"/>
      </w:pPr>
    </w:p>
    <w:p w14:paraId="5D787A77" w14:textId="78456DDB" w:rsidR="00A02D5D" w:rsidRPr="00C26778" w:rsidRDefault="00A02D5D">
      <w:pPr>
        <w:pStyle w:val="BodyText"/>
      </w:pPr>
    </w:p>
    <w:p w14:paraId="727F1072" w14:textId="77777777" w:rsidR="00E918C5" w:rsidRPr="00C26778" w:rsidRDefault="00E918C5">
      <w:pPr>
        <w:pStyle w:val="Heading1"/>
      </w:pPr>
      <w:bookmarkStart w:id="52" w:name="_Toc524312841"/>
      <w:bookmarkStart w:id="53" w:name="_Toc516131721"/>
      <w:bookmarkStart w:id="54" w:name="_Toc146288861"/>
      <w:r w:rsidRPr="00C26778">
        <w:t>Management Process</w:t>
      </w:r>
      <w:bookmarkEnd w:id="52"/>
      <w:bookmarkEnd w:id="53"/>
      <w:bookmarkEnd w:id="54"/>
    </w:p>
    <w:p w14:paraId="5E118BB6" w14:textId="28C9AA66" w:rsidR="00E918C5" w:rsidRDefault="00E918C5" w:rsidP="26869076">
      <w:pPr>
        <w:pStyle w:val="Heading2"/>
      </w:pPr>
      <w:bookmarkStart w:id="55" w:name="_Toc524312842"/>
      <w:bookmarkStart w:id="56" w:name="_Toc343179439"/>
      <w:bookmarkStart w:id="57" w:name="_Toc146288862"/>
      <w:r>
        <w:t>Project Estimates</w:t>
      </w:r>
      <w:bookmarkEnd w:id="55"/>
      <w:bookmarkEnd w:id="56"/>
      <w:bookmarkEnd w:id="57"/>
    </w:p>
    <w:p w14:paraId="143C3AA2" w14:textId="6AD9AFE2" w:rsidR="39B22211" w:rsidRDefault="39B22211" w:rsidP="44F80801">
      <w:pPr>
        <w:ind w:firstLine="720"/>
      </w:pPr>
      <w:r>
        <w:t>N/A</w:t>
      </w:r>
    </w:p>
    <w:p w14:paraId="387DB545" w14:textId="15DA17AB" w:rsidR="26869076" w:rsidRDefault="26869076" w:rsidP="26869076"/>
    <w:p w14:paraId="3B144556" w14:textId="77777777" w:rsidR="00E918C5" w:rsidRPr="00C26778" w:rsidRDefault="00E918C5">
      <w:pPr>
        <w:pStyle w:val="Heading2"/>
      </w:pPr>
      <w:bookmarkStart w:id="58" w:name="_Toc524312843"/>
      <w:bookmarkStart w:id="59" w:name="_Toc1801306731"/>
      <w:bookmarkStart w:id="60" w:name="_Toc146288863"/>
      <w:r w:rsidRPr="00C26778">
        <w:t>Project Plan</w:t>
      </w:r>
      <w:bookmarkEnd w:id="58"/>
      <w:bookmarkEnd w:id="59"/>
      <w:bookmarkEnd w:id="60"/>
    </w:p>
    <w:p w14:paraId="4293DED5" w14:textId="78C898A8" w:rsidR="32508393" w:rsidRPr="00C93138" w:rsidRDefault="32508393" w:rsidP="1AA2BF94">
      <w:pPr>
        <w:pStyle w:val="infoblue0"/>
        <w:rPr>
          <w:i w:val="0"/>
          <w:iCs w:val="0"/>
          <w:color w:val="000000" w:themeColor="text1"/>
        </w:rPr>
      </w:pPr>
      <w:r w:rsidRPr="00C93138">
        <w:rPr>
          <w:i w:val="0"/>
          <w:iCs w:val="0"/>
          <w:color w:val="000000" w:themeColor="text1"/>
        </w:rPr>
        <w:t xml:space="preserve">Our project resources are composed of the five members of our group and the time we’ll be able to dedicate to the </w:t>
      </w:r>
      <w:r w:rsidR="60A1CB4D" w:rsidRPr="313B677C">
        <w:rPr>
          <w:i w:val="0"/>
          <w:iCs w:val="0"/>
          <w:color w:val="000000" w:themeColor="text1"/>
        </w:rPr>
        <w:t xml:space="preserve">project’s </w:t>
      </w:r>
      <w:r w:rsidRPr="00C93138">
        <w:rPr>
          <w:i w:val="0"/>
          <w:iCs w:val="0"/>
          <w:color w:val="000000" w:themeColor="text1"/>
        </w:rPr>
        <w:t>implementation</w:t>
      </w:r>
      <w:r w:rsidR="60A1CB4D" w:rsidRPr="313B677C">
        <w:rPr>
          <w:i w:val="0"/>
          <w:iCs w:val="0"/>
          <w:color w:val="000000" w:themeColor="text1"/>
        </w:rPr>
        <w:t>.</w:t>
      </w:r>
      <w:r w:rsidR="15555E2F" w:rsidRPr="00C93138">
        <w:rPr>
          <w:i w:val="0"/>
          <w:iCs w:val="0"/>
          <w:color w:val="000000" w:themeColor="text1"/>
        </w:rPr>
        <w:t xml:space="preserve"> </w:t>
      </w:r>
      <w:r w:rsidR="49E3AF74" w:rsidRPr="00C93138">
        <w:rPr>
          <w:i w:val="0"/>
          <w:iCs w:val="0"/>
          <w:color w:val="000000" w:themeColor="text1"/>
        </w:rPr>
        <w:t xml:space="preserve">The rough schedule </w:t>
      </w:r>
      <w:r w:rsidR="3250178C" w:rsidRPr="00C93138">
        <w:rPr>
          <w:i w:val="0"/>
          <w:iCs w:val="0"/>
          <w:color w:val="000000" w:themeColor="text1"/>
        </w:rPr>
        <w:t xml:space="preserve">for </w:t>
      </w:r>
      <w:r w:rsidR="49E3AF74" w:rsidRPr="00C93138">
        <w:rPr>
          <w:i w:val="0"/>
          <w:iCs w:val="0"/>
          <w:color w:val="000000" w:themeColor="text1"/>
        </w:rPr>
        <w:t>our project will be as follows:</w:t>
      </w:r>
    </w:p>
    <w:p w14:paraId="0C7815C1" w14:textId="76607477" w:rsidR="49E3AF74" w:rsidRPr="00C93138" w:rsidRDefault="3D73DA4E" w:rsidP="009056E0">
      <w:pPr>
        <w:pStyle w:val="infoblue0"/>
        <w:numPr>
          <w:ilvl w:val="1"/>
          <w:numId w:val="6"/>
        </w:numPr>
        <w:rPr>
          <w:i w:val="0"/>
          <w:iCs w:val="0"/>
          <w:color w:val="000000" w:themeColor="text1"/>
        </w:rPr>
      </w:pPr>
      <w:r w:rsidRPr="00C93138">
        <w:rPr>
          <w:i w:val="0"/>
          <w:iCs w:val="0"/>
          <w:color w:val="000000" w:themeColor="text1"/>
        </w:rPr>
        <w:t xml:space="preserve">September 5: Project part 1 assigned: Project management </w:t>
      </w:r>
      <w:r w:rsidR="00C93138" w:rsidRPr="00C93138">
        <w:rPr>
          <w:i w:val="0"/>
          <w:iCs w:val="0"/>
          <w:color w:val="000000" w:themeColor="text1"/>
        </w:rPr>
        <w:t>plan.</w:t>
      </w:r>
    </w:p>
    <w:p w14:paraId="31C61605" w14:textId="5D63F02B" w:rsidR="5CA6F371" w:rsidRDefault="5CA6F371" w:rsidP="54B43E19">
      <w:pPr>
        <w:pStyle w:val="infoblue0"/>
        <w:numPr>
          <w:ilvl w:val="2"/>
          <w:numId w:val="6"/>
        </w:numPr>
        <w:rPr>
          <w:i w:val="0"/>
          <w:color w:val="000000" w:themeColor="text1"/>
        </w:rPr>
      </w:pPr>
      <w:r w:rsidRPr="54B43E19">
        <w:rPr>
          <w:i w:val="0"/>
          <w:iCs w:val="0"/>
          <w:color w:val="000000" w:themeColor="text1"/>
        </w:rPr>
        <w:t>Artifacts to be delivered: Project Management Plan</w:t>
      </w:r>
    </w:p>
    <w:p w14:paraId="65F5DFF2" w14:textId="25A39766" w:rsidR="3D73DA4E" w:rsidRDefault="3D73DA4E" w:rsidP="009056E0">
      <w:pPr>
        <w:pStyle w:val="infoblue0"/>
        <w:numPr>
          <w:ilvl w:val="1"/>
          <w:numId w:val="6"/>
        </w:numPr>
        <w:rPr>
          <w:i w:val="0"/>
          <w:iCs w:val="0"/>
          <w:color w:val="000000" w:themeColor="text1"/>
        </w:rPr>
      </w:pPr>
      <w:r w:rsidRPr="00C93138">
        <w:rPr>
          <w:i w:val="0"/>
          <w:iCs w:val="0"/>
          <w:color w:val="000000" w:themeColor="text1"/>
        </w:rPr>
        <w:t xml:space="preserve">September 19: Project part 2 assigned: Project </w:t>
      </w:r>
      <w:r w:rsidR="00C93138" w:rsidRPr="00C93138">
        <w:rPr>
          <w:i w:val="0"/>
          <w:iCs w:val="0"/>
          <w:color w:val="000000" w:themeColor="text1"/>
        </w:rPr>
        <w:t>requirements.</w:t>
      </w:r>
    </w:p>
    <w:p w14:paraId="2FB79C9E" w14:textId="71D55A00" w:rsidR="58A02622" w:rsidRDefault="58A02622" w:rsidP="54B43E19">
      <w:pPr>
        <w:pStyle w:val="infoblue0"/>
        <w:numPr>
          <w:ilvl w:val="2"/>
          <w:numId w:val="6"/>
        </w:numPr>
        <w:rPr>
          <w:i w:val="0"/>
          <w:color w:val="000000" w:themeColor="text1"/>
        </w:rPr>
      </w:pPr>
      <w:r w:rsidRPr="54B43E19">
        <w:rPr>
          <w:i w:val="0"/>
          <w:iCs w:val="0"/>
          <w:color w:val="000000" w:themeColor="text1"/>
        </w:rPr>
        <w:t xml:space="preserve">Artifacts to be delivered: </w:t>
      </w:r>
      <w:r w:rsidR="6266387A" w:rsidRPr="4C353E8A">
        <w:rPr>
          <w:i w:val="0"/>
          <w:iCs w:val="0"/>
          <w:color w:val="000000" w:themeColor="text1"/>
        </w:rPr>
        <w:t xml:space="preserve">Project </w:t>
      </w:r>
      <w:r w:rsidR="6266387A" w:rsidRPr="71C3DD4D">
        <w:rPr>
          <w:i w:val="0"/>
          <w:iCs w:val="0"/>
          <w:color w:val="000000" w:themeColor="text1"/>
        </w:rPr>
        <w:t xml:space="preserve">requirement </w:t>
      </w:r>
      <w:r w:rsidR="6266387A" w:rsidRPr="583E1F2A">
        <w:rPr>
          <w:i w:val="0"/>
          <w:iCs w:val="0"/>
          <w:color w:val="000000" w:themeColor="text1"/>
        </w:rPr>
        <w:t>documentation</w:t>
      </w:r>
    </w:p>
    <w:p w14:paraId="1C32C3F0" w14:textId="0516551E" w:rsidR="3D73DA4E" w:rsidRDefault="3D73DA4E" w:rsidP="009056E0">
      <w:pPr>
        <w:pStyle w:val="infoblue0"/>
        <w:numPr>
          <w:ilvl w:val="1"/>
          <w:numId w:val="6"/>
        </w:numPr>
        <w:rPr>
          <w:i w:val="0"/>
          <w:iCs w:val="0"/>
          <w:color w:val="000000" w:themeColor="text1"/>
        </w:rPr>
      </w:pPr>
      <w:r w:rsidRPr="00C93138">
        <w:rPr>
          <w:i w:val="0"/>
          <w:iCs w:val="0"/>
          <w:color w:val="000000" w:themeColor="text1"/>
        </w:rPr>
        <w:t xml:space="preserve">October 24: Project part 3 assigned: Project architecture and </w:t>
      </w:r>
      <w:r w:rsidR="00C93138" w:rsidRPr="00C93138">
        <w:rPr>
          <w:i w:val="0"/>
          <w:iCs w:val="0"/>
          <w:color w:val="000000" w:themeColor="text1"/>
        </w:rPr>
        <w:t>design.</w:t>
      </w:r>
    </w:p>
    <w:p w14:paraId="48B21A8E" w14:textId="31BCDE17" w:rsidR="00547E84" w:rsidRPr="00C93138" w:rsidRDefault="00547E84" w:rsidP="00547E84">
      <w:pPr>
        <w:pStyle w:val="infoblue0"/>
        <w:numPr>
          <w:ilvl w:val="2"/>
          <w:numId w:val="6"/>
        </w:numPr>
        <w:rPr>
          <w:i w:val="0"/>
          <w:iCs w:val="0"/>
          <w:color w:val="000000" w:themeColor="text1"/>
        </w:rPr>
      </w:pPr>
      <w:r>
        <w:rPr>
          <w:i w:val="0"/>
          <w:iCs w:val="0"/>
          <w:color w:val="000000" w:themeColor="text1"/>
        </w:rPr>
        <w:t>Artifacts to be delivered:</w:t>
      </w:r>
      <w:r w:rsidR="43E68C5D" w:rsidRPr="60684DB9">
        <w:rPr>
          <w:i w:val="0"/>
          <w:iCs w:val="0"/>
          <w:color w:val="000000" w:themeColor="text1"/>
        </w:rPr>
        <w:t xml:space="preserve"> </w:t>
      </w:r>
      <w:r w:rsidR="43E68C5D" w:rsidRPr="72D5BFD0">
        <w:rPr>
          <w:i w:val="0"/>
          <w:iCs w:val="0"/>
          <w:color w:val="000000" w:themeColor="text1"/>
        </w:rPr>
        <w:t xml:space="preserve">Project </w:t>
      </w:r>
      <w:r w:rsidR="43E68C5D" w:rsidRPr="39E61ED4">
        <w:rPr>
          <w:i w:val="0"/>
          <w:iCs w:val="0"/>
          <w:color w:val="000000" w:themeColor="text1"/>
        </w:rPr>
        <w:t xml:space="preserve">architecture and design </w:t>
      </w:r>
      <w:r w:rsidR="43E68C5D" w:rsidRPr="7CE70EA3">
        <w:rPr>
          <w:i w:val="0"/>
          <w:iCs w:val="0"/>
          <w:color w:val="000000" w:themeColor="text1"/>
        </w:rPr>
        <w:t>documentation</w:t>
      </w:r>
    </w:p>
    <w:p w14:paraId="3F6012BF" w14:textId="62CF981D" w:rsidR="3D73DA4E" w:rsidRPr="00C93138" w:rsidRDefault="3D73DA4E" w:rsidP="009056E0">
      <w:pPr>
        <w:pStyle w:val="infoblue0"/>
        <w:numPr>
          <w:ilvl w:val="1"/>
          <w:numId w:val="6"/>
        </w:numPr>
        <w:rPr>
          <w:i w:val="0"/>
          <w:iCs w:val="0"/>
          <w:color w:val="000000" w:themeColor="text1"/>
        </w:rPr>
      </w:pPr>
      <w:r w:rsidRPr="00C93138">
        <w:rPr>
          <w:i w:val="0"/>
          <w:iCs w:val="0"/>
          <w:color w:val="000000" w:themeColor="text1"/>
        </w:rPr>
        <w:t xml:space="preserve">October 31: Project part 4 assigned: Project </w:t>
      </w:r>
      <w:r w:rsidR="00C93138" w:rsidRPr="00C93138">
        <w:rPr>
          <w:i w:val="0"/>
          <w:iCs w:val="0"/>
          <w:color w:val="000000" w:themeColor="text1"/>
        </w:rPr>
        <w:t>implementation.</w:t>
      </w:r>
    </w:p>
    <w:p w14:paraId="5E52BEB5" w14:textId="59B8164C" w:rsidR="54B43E19" w:rsidRDefault="7F548E2D" w:rsidP="54B43E19">
      <w:pPr>
        <w:pStyle w:val="infoblue0"/>
        <w:numPr>
          <w:ilvl w:val="2"/>
          <w:numId w:val="6"/>
        </w:numPr>
        <w:rPr>
          <w:i w:val="0"/>
          <w:color w:val="000000" w:themeColor="text1"/>
        </w:rPr>
      </w:pPr>
      <w:r w:rsidRPr="087EC51C">
        <w:rPr>
          <w:i w:val="0"/>
          <w:iCs w:val="0"/>
          <w:color w:val="000000" w:themeColor="text1"/>
        </w:rPr>
        <w:t xml:space="preserve">Artifacts to be delivered: </w:t>
      </w:r>
      <w:r w:rsidR="0DFE6156" w:rsidRPr="0A2F66C1">
        <w:rPr>
          <w:i w:val="0"/>
          <w:iCs w:val="0"/>
          <w:color w:val="000000" w:themeColor="text1"/>
        </w:rPr>
        <w:t xml:space="preserve">Project </w:t>
      </w:r>
      <w:r w:rsidR="0DFE6156" w:rsidRPr="5B6ECF80">
        <w:rPr>
          <w:i w:val="0"/>
          <w:iCs w:val="0"/>
          <w:color w:val="000000" w:themeColor="text1"/>
        </w:rPr>
        <w:t xml:space="preserve">implementation </w:t>
      </w:r>
      <w:r w:rsidR="0DFE6156" w:rsidRPr="3C757F57">
        <w:rPr>
          <w:i w:val="0"/>
          <w:iCs w:val="0"/>
          <w:color w:val="000000" w:themeColor="text1"/>
        </w:rPr>
        <w:t>documentation</w:t>
      </w:r>
    </w:p>
    <w:p w14:paraId="08EB28BB" w14:textId="7D7E4BCD" w:rsidR="242371E6" w:rsidRPr="00C93138" w:rsidRDefault="3D73DA4E" w:rsidP="009056E0">
      <w:pPr>
        <w:pStyle w:val="infoblue0"/>
        <w:numPr>
          <w:ilvl w:val="1"/>
          <w:numId w:val="6"/>
        </w:numPr>
        <w:rPr>
          <w:i w:val="0"/>
          <w:iCs w:val="0"/>
          <w:color w:val="000000" w:themeColor="text1"/>
        </w:rPr>
      </w:pPr>
      <w:r w:rsidRPr="00C93138">
        <w:rPr>
          <w:i w:val="0"/>
          <w:iCs w:val="0"/>
          <w:color w:val="000000" w:themeColor="text1"/>
        </w:rPr>
        <w:t xml:space="preserve">November 14: Project part 5 assigned: Project test </w:t>
      </w:r>
      <w:r w:rsidR="00C93138" w:rsidRPr="00C93138">
        <w:rPr>
          <w:i w:val="0"/>
          <w:iCs w:val="0"/>
          <w:color w:val="000000" w:themeColor="text1"/>
        </w:rPr>
        <w:t>cases.</w:t>
      </w:r>
    </w:p>
    <w:p w14:paraId="1153F755" w14:textId="7B615F3D" w:rsidR="54B43E19" w:rsidRDefault="2C5F7046" w:rsidP="54B43E19">
      <w:pPr>
        <w:pStyle w:val="infoblue0"/>
        <w:numPr>
          <w:ilvl w:val="2"/>
          <w:numId w:val="6"/>
        </w:numPr>
        <w:rPr>
          <w:i w:val="0"/>
          <w:color w:val="000000" w:themeColor="text1"/>
        </w:rPr>
      </w:pPr>
      <w:r w:rsidRPr="76C44BF2">
        <w:rPr>
          <w:i w:val="0"/>
          <w:iCs w:val="0"/>
          <w:color w:val="000000" w:themeColor="text1"/>
        </w:rPr>
        <w:t xml:space="preserve">Artifacts to be delivered: </w:t>
      </w:r>
      <w:r w:rsidR="04BC0F86" w:rsidRPr="52D4A5B9">
        <w:rPr>
          <w:i w:val="0"/>
          <w:iCs w:val="0"/>
          <w:color w:val="000000" w:themeColor="text1"/>
        </w:rPr>
        <w:t>Project</w:t>
      </w:r>
      <w:r w:rsidR="3DA8AA0F" w:rsidRPr="62FE9EA8">
        <w:rPr>
          <w:i w:val="0"/>
          <w:iCs w:val="0"/>
          <w:color w:val="000000" w:themeColor="text1"/>
        </w:rPr>
        <w:t xml:space="preserve"> test case </w:t>
      </w:r>
      <w:r w:rsidR="3DA8AA0F" w:rsidRPr="26D7F462">
        <w:rPr>
          <w:i w:val="0"/>
          <w:iCs w:val="0"/>
          <w:color w:val="000000" w:themeColor="text1"/>
        </w:rPr>
        <w:t>catalog</w:t>
      </w:r>
    </w:p>
    <w:p w14:paraId="50330ACA" w14:textId="4573AE7D" w:rsidR="3D73DA4E" w:rsidRPr="00C93138" w:rsidRDefault="3D73DA4E" w:rsidP="009056E0">
      <w:pPr>
        <w:pStyle w:val="infoblue0"/>
        <w:numPr>
          <w:ilvl w:val="1"/>
          <w:numId w:val="6"/>
        </w:numPr>
        <w:rPr>
          <w:i w:val="0"/>
          <w:iCs w:val="0"/>
          <w:color w:val="000000" w:themeColor="text1"/>
        </w:rPr>
      </w:pPr>
      <w:r w:rsidRPr="00C93138">
        <w:rPr>
          <w:i w:val="0"/>
          <w:iCs w:val="0"/>
          <w:color w:val="000000" w:themeColor="text1"/>
        </w:rPr>
        <w:t xml:space="preserve">November 28: Project part 6 assigned: Project user </w:t>
      </w:r>
      <w:r w:rsidR="00C93138" w:rsidRPr="00C93138">
        <w:rPr>
          <w:i w:val="0"/>
          <w:iCs w:val="0"/>
          <w:color w:val="000000" w:themeColor="text1"/>
        </w:rPr>
        <w:t>manual.</w:t>
      </w:r>
    </w:p>
    <w:p w14:paraId="3063B007" w14:textId="76DF28A2" w:rsidR="54B43E19" w:rsidRDefault="44EF46B8" w:rsidP="54B43E19">
      <w:pPr>
        <w:pStyle w:val="infoblue0"/>
        <w:numPr>
          <w:ilvl w:val="2"/>
          <w:numId w:val="6"/>
        </w:numPr>
        <w:rPr>
          <w:i w:val="0"/>
          <w:color w:val="000000" w:themeColor="text1"/>
        </w:rPr>
      </w:pPr>
      <w:r w:rsidRPr="76C44BF2">
        <w:rPr>
          <w:i w:val="0"/>
          <w:iCs w:val="0"/>
          <w:color w:val="000000" w:themeColor="text1"/>
        </w:rPr>
        <w:t>Artifacts to be delivered:</w:t>
      </w:r>
      <w:r w:rsidR="6AAD2F99" w:rsidRPr="026B1233">
        <w:rPr>
          <w:i w:val="0"/>
          <w:iCs w:val="0"/>
          <w:color w:val="000000" w:themeColor="text1"/>
        </w:rPr>
        <w:t xml:space="preserve"> Project user </w:t>
      </w:r>
      <w:r w:rsidR="40470143" w:rsidRPr="375755C9">
        <w:rPr>
          <w:i w:val="0"/>
          <w:iCs w:val="0"/>
          <w:color w:val="000000" w:themeColor="text1"/>
        </w:rPr>
        <w:t>manual</w:t>
      </w:r>
    </w:p>
    <w:p w14:paraId="5228703D" w14:textId="4257D9F5" w:rsidR="2B0E28F8" w:rsidRPr="00C93138" w:rsidRDefault="3D73DA4E" w:rsidP="009056E0">
      <w:pPr>
        <w:pStyle w:val="infoblue0"/>
        <w:numPr>
          <w:ilvl w:val="1"/>
          <w:numId w:val="6"/>
        </w:numPr>
        <w:rPr>
          <w:i w:val="0"/>
          <w:iCs w:val="0"/>
          <w:color w:val="000000" w:themeColor="text1"/>
        </w:rPr>
      </w:pPr>
      <w:r w:rsidRPr="00C93138">
        <w:rPr>
          <w:i w:val="0"/>
          <w:iCs w:val="0"/>
          <w:color w:val="000000" w:themeColor="text1"/>
        </w:rPr>
        <w:t xml:space="preserve">December 5: Final submission </w:t>
      </w:r>
      <w:r w:rsidR="00C93138" w:rsidRPr="00C93138">
        <w:rPr>
          <w:i w:val="0"/>
          <w:iCs w:val="0"/>
          <w:color w:val="000000" w:themeColor="text1"/>
        </w:rPr>
        <w:t>made.</w:t>
      </w:r>
    </w:p>
    <w:p w14:paraId="27F912F2" w14:textId="41E606CE" w:rsidR="375755C9" w:rsidRDefault="616E0C10" w:rsidP="3D593568">
      <w:pPr>
        <w:pStyle w:val="infoblue0"/>
        <w:numPr>
          <w:ilvl w:val="2"/>
          <w:numId w:val="6"/>
        </w:numPr>
        <w:rPr>
          <w:color w:val="000000" w:themeColor="text1"/>
        </w:rPr>
      </w:pPr>
      <w:r w:rsidRPr="6D6555F3">
        <w:rPr>
          <w:i w:val="0"/>
          <w:iCs w:val="0"/>
          <w:color w:val="000000" w:themeColor="text1"/>
        </w:rPr>
        <w:t xml:space="preserve">Artifacts to be delivered: </w:t>
      </w:r>
      <w:r w:rsidRPr="447F624C">
        <w:rPr>
          <w:i w:val="0"/>
          <w:iCs w:val="0"/>
          <w:color w:val="000000" w:themeColor="text1"/>
        </w:rPr>
        <w:t>Final GitHub</w:t>
      </w:r>
      <w:r w:rsidRPr="2C147051">
        <w:rPr>
          <w:i w:val="0"/>
          <w:iCs w:val="0"/>
          <w:color w:val="000000" w:themeColor="text1"/>
        </w:rPr>
        <w:t xml:space="preserve"> repository</w:t>
      </w:r>
    </w:p>
    <w:p w14:paraId="65F59FD7" w14:textId="12652A2B" w:rsidR="74804A19" w:rsidRDefault="74804A19" w:rsidP="74804A19">
      <w:pPr>
        <w:pStyle w:val="infoblue0"/>
        <w:rPr>
          <w:color w:val="000000" w:themeColor="text1"/>
        </w:rPr>
      </w:pPr>
    </w:p>
    <w:p w14:paraId="194A5934" w14:textId="6F4C9812" w:rsidR="00E918C5" w:rsidRPr="00C26778" w:rsidRDefault="00E918C5">
      <w:pPr>
        <w:pStyle w:val="Heading3"/>
      </w:pPr>
      <w:bookmarkStart w:id="61" w:name="_Toc524312844"/>
      <w:r w:rsidRPr="00C26778">
        <w:t>Phase Plan</w:t>
      </w:r>
      <w:bookmarkEnd w:id="61"/>
    </w:p>
    <w:p w14:paraId="1F67A251" w14:textId="4C730160" w:rsidR="2CA6672A" w:rsidRDefault="402F0077" w:rsidP="44F80801">
      <w:pPr>
        <w:ind w:firstLine="720"/>
      </w:pPr>
      <w:r>
        <w:t>N/A</w:t>
      </w:r>
    </w:p>
    <w:p w14:paraId="1D9CA668" w14:textId="11223AB8" w:rsidR="736D3357" w:rsidRDefault="736D3357" w:rsidP="736D3357"/>
    <w:p w14:paraId="313B6B34" w14:textId="77777777" w:rsidR="00E918C5" w:rsidRPr="00C26778" w:rsidRDefault="00E918C5">
      <w:pPr>
        <w:pStyle w:val="Heading3"/>
      </w:pPr>
      <w:bookmarkStart w:id="62" w:name="_Toc524312845"/>
      <w:r w:rsidRPr="00C26778">
        <w:t>Iteration Objectives</w:t>
      </w:r>
      <w:bookmarkEnd w:id="62"/>
    </w:p>
    <w:p w14:paraId="018461C1" w14:textId="3FBB4AB4" w:rsidR="52EDE687" w:rsidRDefault="52EDE687" w:rsidP="0B083CF6">
      <w:pPr>
        <w:pStyle w:val="infoblue0"/>
        <w:rPr>
          <w:i w:val="0"/>
          <w:iCs w:val="0"/>
          <w:color w:val="auto"/>
        </w:rPr>
      </w:pPr>
      <w:r w:rsidRPr="0B083CF6">
        <w:rPr>
          <w:i w:val="0"/>
          <w:iCs w:val="0"/>
          <w:color w:val="auto"/>
        </w:rPr>
        <w:t>Iteration 1:</w:t>
      </w:r>
      <w:r w:rsidR="44153FBE" w:rsidRPr="0B083CF6">
        <w:rPr>
          <w:i w:val="0"/>
          <w:iCs w:val="0"/>
          <w:color w:val="auto"/>
        </w:rPr>
        <w:t xml:space="preserve"> Implement a stack to be used in parsing operations.</w:t>
      </w:r>
      <w:r w:rsidRPr="0B083CF6">
        <w:rPr>
          <w:i w:val="0"/>
          <w:iCs w:val="0"/>
          <w:color w:val="auto"/>
        </w:rPr>
        <w:t xml:space="preserve"> </w:t>
      </w:r>
      <w:r>
        <w:tab/>
      </w:r>
      <w:r>
        <w:tab/>
      </w:r>
      <w:r>
        <w:tab/>
      </w:r>
      <w:r w:rsidR="3E94F046" w:rsidRPr="6D4CD2CD">
        <w:rPr>
          <w:i w:val="0"/>
          <w:iCs w:val="0"/>
          <w:color w:val="auto"/>
        </w:rPr>
        <w:t>October 3</w:t>
      </w:r>
      <w:r w:rsidR="536D4C77" w:rsidRPr="6D4CD2CD">
        <w:rPr>
          <w:i w:val="0"/>
          <w:iCs w:val="0"/>
          <w:color w:val="auto"/>
        </w:rPr>
        <w:t>1</w:t>
      </w:r>
      <w:r w:rsidR="465A1138" w:rsidRPr="6D4CD2CD">
        <w:rPr>
          <w:i w:val="0"/>
          <w:iCs w:val="0"/>
          <w:color w:val="auto"/>
          <w:vertAlign w:val="superscript"/>
        </w:rPr>
        <w:t>st</w:t>
      </w:r>
      <w:r w:rsidR="3E94F046" w:rsidRPr="6D4CD2CD">
        <w:rPr>
          <w:i w:val="0"/>
          <w:iCs w:val="0"/>
          <w:color w:val="auto"/>
        </w:rPr>
        <w:t xml:space="preserve"> </w:t>
      </w:r>
    </w:p>
    <w:p w14:paraId="1DC51518" w14:textId="2F7D2E60" w:rsidR="125F8B06" w:rsidRDefault="125F8B06" w:rsidP="0B083CF6">
      <w:pPr>
        <w:pStyle w:val="infoblue0"/>
        <w:rPr>
          <w:i w:val="0"/>
          <w:iCs w:val="0"/>
          <w:color w:val="auto"/>
          <w:vertAlign w:val="superscript"/>
        </w:rPr>
      </w:pPr>
      <w:r w:rsidRPr="0B083CF6">
        <w:rPr>
          <w:i w:val="0"/>
          <w:iCs w:val="0"/>
          <w:color w:val="auto"/>
        </w:rPr>
        <w:t xml:space="preserve">Iteration </w:t>
      </w:r>
      <w:r w:rsidR="5F567EF7" w:rsidRPr="0B083CF6">
        <w:rPr>
          <w:i w:val="0"/>
          <w:iCs w:val="0"/>
          <w:color w:val="auto"/>
        </w:rPr>
        <w:t>2</w:t>
      </w:r>
      <w:r w:rsidRPr="0B083CF6">
        <w:rPr>
          <w:i w:val="0"/>
          <w:iCs w:val="0"/>
          <w:color w:val="auto"/>
        </w:rPr>
        <w:t xml:space="preserve">: </w:t>
      </w:r>
      <w:r w:rsidR="76354BD0" w:rsidRPr="0B083CF6">
        <w:rPr>
          <w:i w:val="0"/>
          <w:iCs w:val="0"/>
          <w:color w:val="auto"/>
        </w:rPr>
        <w:t xml:space="preserve">Addition operator and integer math. </w:t>
      </w:r>
      <w:r>
        <w:tab/>
      </w:r>
      <w:r>
        <w:tab/>
      </w:r>
      <w:r>
        <w:tab/>
      </w:r>
      <w:r>
        <w:tab/>
      </w:r>
      <w:r>
        <w:tab/>
      </w:r>
      <w:r w:rsidR="43EECF50" w:rsidRPr="0B083CF6">
        <w:rPr>
          <w:i w:val="0"/>
          <w:iCs w:val="0"/>
          <w:color w:val="auto"/>
        </w:rPr>
        <w:t xml:space="preserve">November </w:t>
      </w:r>
      <w:r w:rsidR="2EC666F6" w:rsidRPr="56B9BE7D">
        <w:rPr>
          <w:i w:val="0"/>
          <w:iCs w:val="0"/>
          <w:color w:val="auto"/>
        </w:rPr>
        <w:t>2</w:t>
      </w:r>
      <w:r w:rsidR="2EC666F6" w:rsidRPr="56B9BE7D">
        <w:rPr>
          <w:i w:val="0"/>
          <w:iCs w:val="0"/>
          <w:color w:val="auto"/>
          <w:vertAlign w:val="superscript"/>
        </w:rPr>
        <w:t>nd</w:t>
      </w:r>
      <w:r w:rsidR="43EECF50" w:rsidRPr="0B083CF6">
        <w:rPr>
          <w:i w:val="0"/>
          <w:iCs w:val="0"/>
          <w:color w:val="auto"/>
        </w:rPr>
        <w:t xml:space="preserve"> </w:t>
      </w:r>
    </w:p>
    <w:p w14:paraId="0069DB12" w14:textId="4A117F4E" w:rsidR="43EECF50" w:rsidRDefault="43EECF50" w:rsidP="0B083CF6">
      <w:pPr>
        <w:pStyle w:val="infoblue0"/>
        <w:rPr>
          <w:i w:val="0"/>
          <w:iCs w:val="0"/>
          <w:color w:val="auto"/>
        </w:rPr>
      </w:pPr>
      <w:r w:rsidRPr="0B083CF6">
        <w:rPr>
          <w:i w:val="0"/>
          <w:iCs w:val="0"/>
          <w:color w:val="auto"/>
        </w:rPr>
        <w:t xml:space="preserve">Iteration 3: Subtraction and </w:t>
      </w:r>
      <w:r w:rsidR="0BB4698E" w:rsidRPr="615F764F">
        <w:rPr>
          <w:i w:val="0"/>
          <w:iCs w:val="0"/>
          <w:color w:val="auto"/>
        </w:rPr>
        <w:t xml:space="preserve">multiplication </w:t>
      </w:r>
      <w:r w:rsidR="0BB4698E" w:rsidRPr="5DC8EF0E">
        <w:rPr>
          <w:i w:val="0"/>
          <w:iCs w:val="0"/>
          <w:color w:val="auto"/>
        </w:rPr>
        <w:t>operands.</w:t>
      </w:r>
      <w:r w:rsidR="0BB4698E" w:rsidRPr="615F764F">
        <w:rPr>
          <w:i w:val="0"/>
          <w:iCs w:val="0"/>
          <w:color w:val="auto"/>
        </w:rPr>
        <w:t xml:space="preserve"> </w:t>
      </w:r>
      <w:r>
        <w:tab/>
      </w:r>
      <w:r>
        <w:tab/>
      </w:r>
      <w:r>
        <w:tab/>
      </w:r>
      <w:r>
        <w:tab/>
      </w:r>
      <w:r>
        <w:tab/>
      </w:r>
      <w:r w:rsidR="0BB4698E" w:rsidRPr="615F764F">
        <w:rPr>
          <w:i w:val="0"/>
          <w:iCs w:val="0"/>
          <w:color w:val="auto"/>
        </w:rPr>
        <w:t xml:space="preserve">November </w:t>
      </w:r>
      <w:r w:rsidR="3D6475F5" w:rsidRPr="4A4E2C05">
        <w:rPr>
          <w:i w:val="0"/>
          <w:iCs w:val="0"/>
          <w:color w:val="auto"/>
        </w:rPr>
        <w:t>4</w:t>
      </w:r>
      <w:r w:rsidR="0BB4698E" w:rsidRPr="4A4E2C05">
        <w:rPr>
          <w:i w:val="0"/>
          <w:iCs w:val="0"/>
          <w:color w:val="auto"/>
          <w:vertAlign w:val="superscript"/>
        </w:rPr>
        <w:t>th</w:t>
      </w:r>
      <w:r w:rsidR="0BB4698E" w:rsidRPr="325A8B50">
        <w:rPr>
          <w:i w:val="0"/>
          <w:iCs w:val="0"/>
          <w:color w:val="auto"/>
        </w:rPr>
        <w:t xml:space="preserve"> </w:t>
      </w:r>
    </w:p>
    <w:p w14:paraId="0B6A60BE" w14:textId="628F6FC6" w:rsidR="0BB4698E" w:rsidRDefault="0BB4698E" w:rsidP="5DC8EF0E">
      <w:pPr>
        <w:pStyle w:val="infoblue0"/>
        <w:rPr>
          <w:i w:val="0"/>
          <w:iCs w:val="0"/>
          <w:color w:val="auto"/>
        </w:rPr>
      </w:pPr>
      <w:r w:rsidRPr="02F24B49">
        <w:rPr>
          <w:i w:val="0"/>
          <w:iCs w:val="0"/>
          <w:color w:val="auto"/>
        </w:rPr>
        <w:t xml:space="preserve">Iteration 4: Division and modulo operands. </w:t>
      </w:r>
      <w:r>
        <w:tab/>
      </w:r>
      <w:r>
        <w:tab/>
      </w:r>
      <w:r>
        <w:tab/>
      </w:r>
      <w:r>
        <w:tab/>
      </w:r>
      <w:r>
        <w:tab/>
      </w:r>
      <w:r>
        <w:tab/>
      </w:r>
      <w:r w:rsidRPr="54565F5D">
        <w:rPr>
          <w:i w:val="0"/>
          <w:iCs w:val="0"/>
          <w:color w:val="auto"/>
        </w:rPr>
        <w:t xml:space="preserve">November </w:t>
      </w:r>
      <w:r w:rsidRPr="2D00864E">
        <w:rPr>
          <w:i w:val="0"/>
          <w:iCs w:val="0"/>
          <w:color w:val="auto"/>
        </w:rPr>
        <w:t>6</w:t>
      </w:r>
      <w:r w:rsidRPr="2D00864E">
        <w:rPr>
          <w:i w:val="0"/>
          <w:iCs w:val="0"/>
          <w:color w:val="auto"/>
          <w:vertAlign w:val="superscript"/>
        </w:rPr>
        <w:t>th</w:t>
      </w:r>
      <w:r w:rsidRPr="69DFB086">
        <w:rPr>
          <w:i w:val="0"/>
          <w:iCs w:val="0"/>
          <w:color w:val="auto"/>
        </w:rPr>
        <w:t xml:space="preserve"> </w:t>
      </w:r>
    </w:p>
    <w:p w14:paraId="4EFE6D0C" w14:textId="0C7C7F84" w:rsidR="0BB4698E" w:rsidRDefault="0BB4698E" w:rsidP="74817801">
      <w:pPr>
        <w:pStyle w:val="infoblue0"/>
        <w:rPr>
          <w:i w:val="0"/>
          <w:iCs w:val="0"/>
          <w:color w:val="auto"/>
        </w:rPr>
      </w:pPr>
      <w:r w:rsidRPr="69DFB086">
        <w:rPr>
          <w:i w:val="0"/>
          <w:iCs w:val="0"/>
          <w:color w:val="auto"/>
        </w:rPr>
        <w:t xml:space="preserve">Iteration 5: Exponentiation operator and float math. </w:t>
      </w:r>
      <w:r>
        <w:tab/>
      </w:r>
      <w:r>
        <w:tab/>
      </w:r>
      <w:r>
        <w:tab/>
      </w:r>
      <w:r>
        <w:tab/>
      </w:r>
      <w:r>
        <w:tab/>
      </w:r>
      <w:r w:rsidR="1FA0A177" w:rsidRPr="16218AA3">
        <w:rPr>
          <w:i w:val="0"/>
          <w:iCs w:val="0"/>
          <w:color w:val="auto"/>
        </w:rPr>
        <w:t>November</w:t>
      </w:r>
      <w:r w:rsidR="60F91FB2" w:rsidRPr="16218AA3">
        <w:rPr>
          <w:i w:val="0"/>
          <w:iCs w:val="0"/>
          <w:color w:val="auto"/>
        </w:rPr>
        <w:t xml:space="preserve"> </w:t>
      </w:r>
      <w:r w:rsidR="7419068C" w:rsidRPr="16218AA3">
        <w:rPr>
          <w:i w:val="0"/>
          <w:iCs w:val="0"/>
          <w:color w:val="auto"/>
        </w:rPr>
        <w:t>8</w:t>
      </w:r>
      <w:r w:rsidR="18FA6D87" w:rsidRPr="16218AA3">
        <w:rPr>
          <w:i w:val="0"/>
          <w:iCs w:val="0"/>
          <w:color w:val="auto"/>
          <w:vertAlign w:val="superscript"/>
        </w:rPr>
        <w:t>th</w:t>
      </w:r>
      <w:r w:rsidR="43556968" w:rsidRPr="16218AA3">
        <w:rPr>
          <w:i w:val="0"/>
          <w:iCs w:val="0"/>
          <w:color w:val="auto"/>
        </w:rPr>
        <w:t xml:space="preserve"> </w:t>
      </w:r>
    </w:p>
    <w:p w14:paraId="5A0E55C1" w14:textId="5D30DA22" w:rsidR="001F3560" w:rsidRDefault="001F3560" w:rsidP="16218AA3">
      <w:pPr>
        <w:pStyle w:val="infoblue0"/>
        <w:rPr>
          <w:i w:val="0"/>
          <w:iCs w:val="0"/>
          <w:color w:val="auto"/>
        </w:rPr>
      </w:pPr>
      <w:r w:rsidRPr="16218AA3">
        <w:rPr>
          <w:i w:val="0"/>
          <w:iCs w:val="0"/>
          <w:color w:val="auto"/>
        </w:rPr>
        <w:t xml:space="preserve">Iteration 6: Parenthesis handling and numeric constants. </w:t>
      </w:r>
      <w:r>
        <w:tab/>
      </w:r>
      <w:r>
        <w:tab/>
      </w:r>
      <w:r>
        <w:tab/>
      </w:r>
      <w:r>
        <w:tab/>
      </w:r>
      <w:r w:rsidRPr="16218AA3">
        <w:rPr>
          <w:i w:val="0"/>
          <w:iCs w:val="0"/>
          <w:color w:val="auto"/>
        </w:rPr>
        <w:t>November 10</w:t>
      </w:r>
      <w:r w:rsidRPr="16218AA3">
        <w:rPr>
          <w:i w:val="0"/>
          <w:iCs w:val="0"/>
          <w:color w:val="auto"/>
          <w:vertAlign w:val="superscript"/>
        </w:rPr>
        <w:t>th</w:t>
      </w:r>
    </w:p>
    <w:p w14:paraId="4AC0B002" w14:textId="4624A746" w:rsidR="001F3560" w:rsidRDefault="001F3560" w:rsidP="16218AA3">
      <w:pPr>
        <w:pStyle w:val="infoblue0"/>
        <w:rPr>
          <w:i w:val="0"/>
          <w:iCs w:val="0"/>
          <w:color w:val="auto"/>
        </w:rPr>
      </w:pPr>
      <w:r w:rsidRPr="16218AA3">
        <w:rPr>
          <w:i w:val="0"/>
          <w:iCs w:val="0"/>
          <w:color w:val="auto"/>
        </w:rPr>
        <w:t xml:space="preserve">Iteration 7: </w:t>
      </w:r>
      <w:r w:rsidRPr="660AB168">
        <w:rPr>
          <w:i w:val="0"/>
          <w:iCs w:val="0"/>
          <w:color w:val="auto"/>
        </w:rPr>
        <w:t>Final team verification of software.</w:t>
      </w:r>
      <w:r w:rsidRPr="16218AA3">
        <w:rPr>
          <w:i w:val="0"/>
          <w:iCs w:val="0"/>
          <w:color w:val="auto"/>
        </w:rPr>
        <w:t xml:space="preserve"> </w:t>
      </w:r>
      <w:r>
        <w:tab/>
      </w:r>
      <w:r>
        <w:tab/>
      </w:r>
      <w:r>
        <w:tab/>
      </w:r>
      <w:r>
        <w:tab/>
      </w:r>
      <w:r>
        <w:tab/>
      </w:r>
      <w:r w:rsidRPr="16218AA3">
        <w:rPr>
          <w:i w:val="0"/>
          <w:iCs w:val="0"/>
          <w:color w:val="auto"/>
        </w:rPr>
        <w:t>November 12</w:t>
      </w:r>
      <w:r w:rsidRPr="16218AA3">
        <w:rPr>
          <w:i w:val="0"/>
          <w:iCs w:val="0"/>
          <w:color w:val="auto"/>
          <w:vertAlign w:val="superscript"/>
        </w:rPr>
        <w:t>th</w:t>
      </w:r>
    </w:p>
    <w:p w14:paraId="6030CAA8" w14:textId="7D3C7BD7" w:rsidR="660AB168" w:rsidRDefault="001F3560" w:rsidP="660AB168">
      <w:pPr>
        <w:pStyle w:val="infoblue0"/>
        <w:rPr>
          <w:i w:val="0"/>
          <w:color w:val="auto"/>
        </w:rPr>
      </w:pPr>
      <w:r w:rsidRPr="54E11689">
        <w:rPr>
          <w:i w:val="0"/>
          <w:iCs w:val="0"/>
          <w:color w:val="auto"/>
        </w:rPr>
        <w:t xml:space="preserve">Iteration 8: </w:t>
      </w:r>
      <w:r w:rsidRPr="0150EB42">
        <w:rPr>
          <w:i w:val="0"/>
          <w:iCs w:val="0"/>
          <w:color w:val="auto"/>
        </w:rPr>
        <w:t>Testing begins.</w:t>
      </w:r>
      <w:r w:rsidRPr="54E11689">
        <w:rPr>
          <w:i w:val="0"/>
          <w:iCs w:val="0"/>
          <w:color w:val="auto"/>
        </w:rPr>
        <w:t xml:space="preserve"> </w:t>
      </w:r>
      <w:r w:rsidRPr="05BA22A9">
        <w:rPr>
          <w:i w:val="0"/>
          <w:iCs w:val="0"/>
          <w:color w:val="auto"/>
        </w:rPr>
        <w:t xml:space="preserve">Any corrections will be made after this date. </w:t>
      </w:r>
      <w:r>
        <w:tab/>
      </w:r>
      <w:r>
        <w:tab/>
      </w:r>
      <w:r w:rsidRPr="54E11689">
        <w:rPr>
          <w:i w:val="0"/>
          <w:iCs w:val="0"/>
          <w:color w:val="auto"/>
        </w:rPr>
        <w:t xml:space="preserve">November </w:t>
      </w:r>
      <w:r w:rsidRPr="0150EB42">
        <w:rPr>
          <w:i w:val="0"/>
          <w:iCs w:val="0"/>
          <w:color w:val="auto"/>
        </w:rPr>
        <w:t>14</w:t>
      </w:r>
      <w:r w:rsidRPr="0150EB42">
        <w:rPr>
          <w:i w:val="0"/>
          <w:iCs w:val="0"/>
          <w:color w:val="auto"/>
          <w:vertAlign w:val="superscript"/>
        </w:rPr>
        <w:t>th</w:t>
      </w:r>
    </w:p>
    <w:p w14:paraId="6D69DD72" w14:textId="311A2F4C" w:rsidR="3E0871A6" w:rsidRDefault="3E0871A6" w:rsidP="3E0871A6">
      <w:pPr>
        <w:pStyle w:val="infoblue0"/>
        <w:rPr>
          <w:i w:val="0"/>
          <w:iCs w:val="0"/>
          <w:color w:val="auto"/>
          <w:vertAlign w:val="superscript"/>
        </w:rPr>
      </w:pPr>
    </w:p>
    <w:p w14:paraId="5C6CF131" w14:textId="2DE77558" w:rsidR="00E918C5" w:rsidRPr="00C26778" w:rsidRDefault="00E918C5">
      <w:pPr>
        <w:pStyle w:val="Heading3"/>
      </w:pPr>
      <w:bookmarkStart w:id="63" w:name="_Toc524312846"/>
      <w:r w:rsidRPr="00C26778">
        <w:t>Releases</w:t>
      </w:r>
      <w:bookmarkEnd w:id="63"/>
      <w:r w:rsidR="000677D1">
        <w:t xml:space="preserve"> </w:t>
      </w:r>
    </w:p>
    <w:tbl>
      <w:tblPr>
        <w:tblStyle w:val="TableGrid"/>
        <w:tblW w:w="0" w:type="auto"/>
        <w:tblInd w:w="720" w:type="dxa"/>
        <w:tblLayout w:type="fixed"/>
        <w:tblLook w:val="06A0" w:firstRow="1" w:lastRow="0" w:firstColumn="1" w:lastColumn="0" w:noHBand="1" w:noVBand="1"/>
      </w:tblPr>
      <w:tblGrid>
        <w:gridCol w:w="1950"/>
        <w:gridCol w:w="1935"/>
        <w:gridCol w:w="4755"/>
      </w:tblGrid>
      <w:tr w:rsidR="1C4C9F81" w14:paraId="513B782D" w14:textId="77777777" w:rsidTr="16218AA3">
        <w:trPr>
          <w:trHeight w:val="300"/>
        </w:trPr>
        <w:tc>
          <w:tcPr>
            <w:tcW w:w="1950" w:type="dxa"/>
          </w:tcPr>
          <w:p w14:paraId="6662DF39" w14:textId="7888FF7C" w:rsidR="60086B62" w:rsidRDefault="18F95E1A" w:rsidP="1C4C9F81">
            <w:pPr>
              <w:pStyle w:val="infoblue0"/>
              <w:rPr>
                <w:b/>
                <w:i w:val="0"/>
                <w:color w:val="auto"/>
                <w:u w:val="single"/>
              </w:rPr>
            </w:pPr>
            <w:r w:rsidRPr="66815D77">
              <w:rPr>
                <w:b/>
                <w:i w:val="0"/>
                <w:color w:val="auto"/>
                <w:u w:val="single"/>
              </w:rPr>
              <w:t>Version</w:t>
            </w:r>
          </w:p>
        </w:tc>
        <w:tc>
          <w:tcPr>
            <w:tcW w:w="1935" w:type="dxa"/>
          </w:tcPr>
          <w:p w14:paraId="09766B36" w14:textId="0AE002F1" w:rsidR="1C4C9F81" w:rsidRDefault="18F95E1A" w:rsidP="1C4C9F81">
            <w:pPr>
              <w:pStyle w:val="infoblue0"/>
              <w:rPr>
                <w:b/>
                <w:i w:val="0"/>
                <w:color w:val="auto"/>
                <w:u w:val="single"/>
              </w:rPr>
            </w:pPr>
            <w:r w:rsidRPr="66815D77">
              <w:rPr>
                <w:b/>
                <w:i w:val="0"/>
                <w:color w:val="auto"/>
                <w:u w:val="single"/>
              </w:rPr>
              <w:t>Date</w:t>
            </w:r>
          </w:p>
        </w:tc>
        <w:tc>
          <w:tcPr>
            <w:tcW w:w="4755" w:type="dxa"/>
          </w:tcPr>
          <w:p w14:paraId="1D99E6AB" w14:textId="3C9D8E44" w:rsidR="1C4C9F81" w:rsidRDefault="18F95E1A" w:rsidP="1C4C9F81">
            <w:pPr>
              <w:pStyle w:val="infoblue0"/>
              <w:rPr>
                <w:b/>
                <w:i w:val="0"/>
                <w:u w:val="single"/>
              </w:rPr>
            </w:pPr>
            <w:r w:rsidRPr="66815D77">
              <w:rPr>
                <w:b/>
                <w:i w:val="0"/>
                <w:color w:val="auto"/>
                <w:u w:val="single"/>
              </w:rPr>
              <w:t>Description</w:t>
            </w:r>
          </w:p>
        </w:tc>
      </w:tr>
      <w:tr w:rsidR="1C4C9F81" w14:paraId="40FB615E" w14:textId="77777777" w:rsidTr="16218AA3">
        <w:trPr>
          <w:trHeight w:val="300"/>
        </w:trPr>
        <w:tc>
          <w:tcPr>
            <w:tcW w:w="1950" w:type="dxa"/>
          </w:tcPr>
          <w:p w14:paraId="6731FF0D" w14:textId="7C9B287A" w:rsidR="1C4C9F81" w:rsidRDefault="0EF8019F" w:rsidP="1C4C9F81">
            <w:pPr>
              <w:pStyle w:val="infoblue0"/>
              <w:rPr>
                <w:i w:val="0"/>
                <w:color w:val="000000" w:themeColor="text1"/>
              </w:rPr>
            </w:pPr>
            <w:r w:rsidRPr="49BD0E26">
              <w:rPr>
                <w:i w:val="0"/>
                <w:color w:val="000000" w:themeColor="text1"/>
              </w:rPr>
              <w:t>0.0</w:t>
            </w:r>
          </w:p>
        </w:tc>
        <w:tc>
          <w:tcPr>
            <w:tcW w:w="1935" w:type="dxa"/>
          </w:tcPr>
          <w:p w14:paraId="6E7AA629" w14:textId="09E67295" w:rsidR="1C4C9F81" w:rsidRDefault="0EF8019F" w:rsidP="1C4C9F81">
            <w:pPr>
              <w:pStyle w:val="infoblue0"/>
            </w:pPr>
            <w:r w:rsidRPr="1C42DECF">
              <w:rPr>
                <w:i w:val="0"/>
                <w:iCs w:val="0"/>
                <w:color w:val="000000" w:themeColor="text1"/>
              </w:rPr>
              <w:t>9</w:t>
            </w:r>
            <w:r w:rsidRPr="3573CBF2">
              <w:rPr>
                <w:i w:val="0"/>
                <w:iCs w:val="0"/>
                <w:color w:val="000000" w:themeColor="text1"/>
              </w:rPr>
              <w:t>/15/</w:t>
            </w:r>
            <w:r w:rsidRPr="572A1198">
              <w:rPr>
                <w:i w:val="0"/>
                <w:iCs w:val="0"/>
                <w:color w:val="000000" w:themeColor="text1"/>
              </w:rPr>
              <w:t>2023</w:t>
            </w:r>
          </w:p>
        </w:tc>
        <w:tc>
          <w:tcPr>
            <w:tcW w:w="4755" w:type="dxa"/>
          </w:tcPr>
          <w:p w14:paraId="684286C2" w14:textId="430DBFC6" w:rsidR="1C4C9F81" w:rsidRDefault="0EF8019F" w:rsidP="1C4C9F81">
            <w:pPr>
              <w:pStyle w:val="infoblue0"/>
              <w:rPr>
                <w:i w:val="0"/>
                <w:color w:val="000000" w:themeColor="text1"/>
              </w:rPr>
            </w:pPr>
            <w:r w:rsidRPr="1221B5EB">
              <w:rPr>
                <w:i w:val="0"/>
                <w:color w:val="000000" w:themeColor="text1"/>
              </w:rPr>
              <w:t>Project Creation</w:t>
            </w:r>
          </w:p>
        </w:tc>
      </w:tr>
      <w:tr w:rsidR="1C4C9F81" w14:paraId="3A029358" w14:textId="77777777" w:rsidTr="16218AA3">
        <w:trPr>
          <w:trHeight w:val="300"/>
        </w:trPr>
        <w:tc>
          <w:tcPr>
            <w:tcW w:w="1950" w:type="dxa"/>
          </w:tcPr>
          <w:p w14:paraId="6747B1C3" w14:textId="34DA2C15" w:rsidR="1C4C9F81" w:rsidRDefault="1C4C9F81" w:rsidP="1C4C9F81">
            <w:pPr>
              <w:pStyle w:val="infoblue0"/>
            </w:pPr>
          </w:p>
        </w:tc>
        <w:tc>
          <w:tcPr>
            <w:tcW w:w="1935" w:type="dxa"/>
          </w:tcPr>
          <w:p w14:paraId="1155C93D" w14:textId="34DA2C15" w:rsidR="1C4C9F81" w:rsidRDefault="1C4C9F81" w:rsidP="1C4C9F81">
            <w:pPr>
              <w:pStyle w:val="infoblue0"/>
            </w:pPr>
          </w:p>
        </w:tc>
        <w:tc>
          <w:tcPr>
            <w:tcW w:w="4755" w:type="dxa"/>
          </w:tcPr>
          <w:p w14:paraId="3D20ED96" w14:textId="34DA2C15" w:rsidR="1C4C9F81" w:rsidRDefault="1C4C9F81" w:rsidP="1C4C9F81">
            <w:pPr>
              <w:pStyle w:val="infoblue0"/>
            </w:pPr>
          </w:p>
        </w:tc>
      </w:tr>
    </w:tbl>
    <w:p w14:paraId="6E24F7E5" w14:textId="090B9453" w:rsidR="44F80801" w:rsidRDefault="44F80801" w:rsidP="44F80801">
      <w:pPr>
        <w:pStyle w:val="infoblue0"/>
        <w:rPr>
          <w:color w:val="auto"/>
        </w:rPr>
      </w:pPr>
    </w:p>
    <w:p w14:paraId="4000A233" w14:textId="5D7B9833" w:rsidR="00E918C5" w:rsidRPr="00C26778" w:rsidRDefault="00E918C5">
      <w:pPr>
        <w:pStyle w:val="Heading3"/>
      </w:pPr>
      <w:bookmarkStart w:id="64" w:name="_Toc524312847"/>
      <w:r w:rsidRPr="00C26778">
        <w:t>Project Schedule</w:t>
      </w:r>
      <w:bookmarkEnd w:id="64"/>
      <w:r w:rsidR="000677D1">
        <w:t xml:space="preserve"> </w:t>
      </w:r>
    </w:p>
    <w:tbl>
      <w:tblPr>
        <w:tblStyle w:val="TableGrid"/>
        <w:tblW w:w="0" w:type="auto"/>
        <w:tblInd w:w="720" w:type="dxa"/>
        <w:tblLayout w:type="fixed"/>
        <w:tblLook w:val="06A0" w:firstRow="1" w:lastRow="0" w:firstColumn="1" w:lastColumn="0" w:noHBand="1" w:noVBand="1"/>
      </w:tblPr>
      <w:tblGrid>
        <w:gridCol w:w="4320"/>
        <w:gridCol w:w="4320"/>
      </w:tblGrid>
      <w:tr w:rsidR="0B083CF6" w14:paraId="606B3131" w14:textId="77777777" w:rsidTr="0B083CF6">
        <w:trPr>
          <w:trHeight w:val="300"/>
        </w:trPr>
        <w:tc>
          <w:tcPr>
            <w:tcW w:w="4320" w:type="dxa"/>
          </w:tcPr>
          <w:p w14:paraId="5EDA0CB6" w14:textId="1EE2D6A1" w:rsidR="7CC37264" w:rsidRDefault="7CC37264" w:rsidP="0B083CF6">
            <w:pPr>
              <w:pStyle w:val="infoblue0"/>
              <w:rPr>
                <w:b/>
                <w:i w:val="0"/>
                <w:color w:val="auto"/>
                <w:u w:val="single"/>
              </w:rPr>
            </w:pPr>
            <w:r w:rsidRPr="66815D77">
              <w:rPr>
                <w:b/>
                <w:i w:val="0"/>
                <w:color w:val="auto"/>
                <w:u w:val="single"/>
              </w:rPr>
              <w:t>Milestone</w:t>
            </w:r>
          </w:p>
        </w:tc>
        <w:tc>
          <w:tcPr>
            <w:tcW w:w="4320" w:type="dxa"/>
          </w:tcPr>
          <w:p w14:paraId="059CF811" w14:textId="2B321DE7" w:rsidR="7CC37264" w:rsidRDefault="7CC37264" w:rsidP="0B083CF6">
            <w:pPr>
              <w:pStyle w:val="infoblue0"/>
              <w:rPr>
                <w:b/>
                <w:i w:val="0"/>
                <w:color w:val="auto"/>
                <w:u w:val="single"/>
              </w:rPr>
            </w:pPr>
            <w:r w:rsidRPr="66815D77">
              <w:rPr>
                <w:b/>
                <w:i w:val="0"/>
                <w:color w:val="auto"/>
                <w:u w:val="single"/>
              </w:rPr>
              <w:t>Target Date</w:t>
            </w:r>
          </w:p>
        </w:tc>
      </w:tr>
      <w:tr w:rsidR="0B083CF6" w14:paraId="2192B912" w14:textId="77777777" w:rsidTr="0B083CF6">
        <w:trPr>
          <w:trHeight w:val="300"/>
        </w:trPr>
        <w:tc>
          <w:tcPr>
            <w:tcW w:w="4320" w:type="dxa"/>
          </w:tcPr>
          <w:p w14:paraId="088B4974" w14:textId="66E27D91" w:rsidR="0B083CF6" w:rsidRDefault="6535E53E" w:rsidP="0B083CF6">
            <w:pPr>
              <w:pStyle w:val="infoblue0"/>
              <w:rPr>
                <w:i w:val="0"/>
                <w:color w:val="auto"/>
              </w:rPr>
            </w:pPr>
            <w:r w:rsidRPr="5DC8EF0E">
              <w:rPr>
                <w:i w:val="0"/>
                <w:iCs w:val="0"/>
                <w:color w:val="auto"/>
              </w:rPr>
              <w:t>Project Management Plan</w:t>
            </w:r>
          </w:p>
        </w:tc>
        <w:tc>
          <w:tcPr>
            <w:tcW w:w="4320" w:type="dxa"/>
          </w:tcPr>
          <w:p w14:paraId="7F1AB11E" w14:textId="2845CD23" w:rsidR="0B083CF6" w:rsidRDefault="6535E53E" w:rsidP="0B083CF6">
            <w:pPr>
              <w:pStyle w:val="infoblue0"/>
              <w:rPr>
                <w:i w:val="0"/>
                <w:color w:val="auto"/>
              </w:rPr>
            </w:pPr>
            <w:r w:rsidRPr="25683323">
              <w:rPr>
                <w:i w:val="0"/>
                <w:iCs w:val="0"/>
                <w:color w:val="auto"/>
              </w:rPr>
              <w:t xml:space="preserve">Sept. </w:t>
            </w:r>
            <w:r w:rsidRPr="2B4C57D9">
              <w:rPr>
                <w:i w:val="0"/>
                <w:iCs w:val="0"/>
                <w:color w:val="auto"/>
              </w:rPr>
              <w:t>24</w:t>
            </w:r>
          </w:p>
        </w:tc>
      </w:tr>
      <w:tr w:rsidR="0B083CF6" w14:paraId="30BA5DE3" w14:textId="77777777" w:rsidTr="0B083CF6">
        <w:trPr>
          <w:trHeight w:val="300"/>
        </w:trPr>
        <w:tc>
          <w:tcPr>
            <w:tcW w:w="4320" w:type="dxa"/>
          </w:tcPr>
          <w:p w14:paraId="57FBCA41" w14:textId="27F2B332" w:rsidR="0B083CF6" w:rsidRDefault="6535E53E" w:rsidP="0B083CF6">
            <w:pPr>
              <w:pStyle w:val="infoblue0"/>
              <w:rPr>
                <w:i w:val="0"/>
                <w:color w:val="auto"/>
              </w:rPr>
            </w:pPr>
            <w:r w:rsidRPr="5DC8EF0E">
              <w:rPr>
                <w:i w:val="0"/>
                <w:iCs w:val="0"/>
                <w:color w:val="auto"/>
              </w:rPr>
              <w:t>Project Requirements</w:t>
            </w:r>
          </w:p>
        </w:tc>
        <w:tc>
          <w:tcPr>
            <w:tcW w:w="4320" w:type="dxa"/>
          </w:tcPr>
          <w:p w14:paraId="1A2FB366" w14:textId="2BFA8540" w:rsidR="0B083CF6" w:rsidRDefault="6535E53E" w:rsidP="0B083CF6">
            <w:pPr>
              <w:pStyle w:val="infoblue0"/>
              <w:rPr>
                <w:i w:val="0"/>
                <w:color w:val="auto"/>
              </w:rPr>
            </w:pPr>
            <w:r w:rsidRPr="2B4C57D9">
              <w:rPr>
                <w:i w:val="0"/>
                <w:iCs w:val="0"/>
                <w:color w:val="auto"/>
              </w:rPr>
              <w:t>Oct. 24</w:t>
            </w:r>
          </w:p>
        </w:tc>
      </w:tr>
      <w:tr w:rsidR="0B083CF6" w14:paraId="4D4567B9" w14:textId="77777777" w:rsidTr="0B083CF6">
        <w:trPr>
          <w:trHeight w:val="300"/>
        </w:trPr>
        <w:tc>
          <w:tcPr>
            <w:tcW w:w="4320" w:type="dxa"/>
          </w:tcPr>
          <w:p w14:paraId="70CB8E7A" w14:textId="142EDA69" w:rsidR="0B083CF6" w:rsidRDefault="6535E53E" w:rsidP="0B083CF6">
            <w:pPr>
              <w:pStyle w:val="infoblue0"/>
              <w:rPr>
                <w:i w:val="0"/>
                <w:color w:val="auto"/>
              </w:rPr>
            </w:pPr>
            <w:r w:rsidRPr="02F24B49">
              <w:rPr>
                <w:i w:val="0"/>
                <w:iCs w:val="0"/>
                <w:color w:val="auto"/>
              </w:rPr>
              <w:t>Project Architecture and Design</w:t>
            </w:r>
          </w:p>
        </w:tc>
        <w:tc>
          <w:tcPr>
            <w:tcW w:w="4320" w:type="dxa"/>
          </w:tcPr>
          <w:p w14:paraId="71F02836" w14:textId="47C1DCAD" w:rsidR="0B083CF6" w:rsidRDefault="6535E53E" w:rsidP="0B083CF6">
            <w:pPr>
              <w:pStyle w:val="infoblue0"/>
              <w:rPr>
                <w:i w:val="0"/>
                <w:color w:val="auto"/>
              </w:rPr>
            </w:pPr>
            <w:r w:rsidRPr="4E34CB9C">
              <w:rPr>
                <w:i w:val="0"/>
                <w:iCs w:val="0"/>
                <w:color w:val="auto"/>
              </w:rPr>
              <w:t>Oct. 31</w:t>
            </w:r>
          </w:p>
        </w:tc>
      </w:tr>
      <w:tr w:rsidR="0B083CF6" w14:paraId="7EB07B06" w14:textId="77777777" w:rsidTr="0B083CF6">
        <w:trPr>
          <w:trHeight w:val="300"/>
        </w:trPr>
        <w:tc>
          <w:tcPr>
            <w:tcW w:w="4320" w:type="dxa"/>
          </w:tcPr>
          <w:p w14:paraId="29A3C151" w14:textId="3CDD70D6" w:rsidR="0B083CF6" w:rsidRDefault="6535E53E" w:rsidP="0B083CF6">
            <w:pPr>
              <w:pStyle w:val="infoblue0"/>
              <w:rPr>
                <w:i w:val="0"/>
                <w:color w:val="auto"/>
              </w:rPr>
            </w:pPr>
            <w:r w:rsidRPr="02F24B49">
              <w:rPr>
                <w:i w:val="0"/>
                <w:iCs w:val="0"/>
                <w:color w:val="auto"/>
              </w:rPr>
              <w:t xml:space="preserve">Project </w:t>
            </w:r>
            <w:r w:rsidRPr="01B2D3CC">
              <w:rPr>
                <w:i w:val="0"/>
                <w:iCs w:val="0"/>
                <w:color w:val="auto"/>
              </w:rPr>
              <w:t>Implementation</w:t>
            </w:r>
          </w:p>
        </w:tc>
        <w:tc>
          <w:tcPr>
            <w:tcW w:w="4320" w:type="dxa"/>
          </w:tcPr>
          <w:p w14:paraId="10C86B92" w14:textId="2612DC12" w:rsidR="0B083CF6" w:rsidRDefault="6535E53E" w:rsidP="0B083CF6">
            <w:pPr>
              <w:pStyle w:val="infoblue0"/>
              <w:rPr>
                <w:i w:val="0"/>
                <w:color w:val="auto"/>
              </w:rPr>
            </w:pPr>
            <w:r w:rsidRPr="6584F16F">
              <w:rPr>
                <w:i w:val="0"/>
                <w:iCs w:val="0"/>
                <w:color w:val="auto"/>
              </w:rPr>
              <w:t>Nov</w:t>
            </w:r>
            <w:r w:rsidRPr="115CF772">
              <w:rPr>
                <w:i w:val="0"/>
                <w:iCs w:val="0"/>
                <w:color w:val="auto"/>
              </w:rPr>
              <w:t>. 14</w:t>
            </w:r>
          </w:p>
        </w:tc>
      </w:tr>
      <w:tr w:rsidR="0B083CF6" w14:paraId="73518881" w14:textId="77777777" w:rsidTr="0B083CF6">
        <w:trPr>
          <w:trHeight w:val="300"/>
        </w:trPr>
        <w:tc>
          <w:tcPr>
            <w:tcW w:w="4320" w:type="dxa"/>
          </w:tcPr>
          <w:p w14:paraId="21CF6E32" w14:textId="05BACD03" w:rsidR="0B083CF6" w:rsidRDefault="6535E53E" w:rsidP="0B083CF6">
            <w:pPr>
              <w:pStyle w:val="infoblue0"/>
              <w:rPr>
                <w:i w:val="0"/>
                <w:color w:val="auto"/>
              </w:rPr>
            </w:pPr>
            <w:r w:rsidRPr="01B2D3CC">
              <w:rPr>
                <w:i w:val="0"/>
                <w:iCs w:val="0"/>
                <w:color w:val="auto"/>
              </w:rPr>
              <w:t>Project</w:t>
            </w:r>
            <w:r w:rsidRPr="54565F5D">
              <w:rPr>
                <w:i w:val="0"/>
                <w:iCs w:val="0"/>
                <w:color w:val="auto"/>
              </w:rPr>
              <w:t xml:space="preserve"> </w:t>
            </w:r>
            <w:r w:rsidRPr="243F8623">
              <w:rPr>
                <w:i w:val="0"/>
                <w:iCs w:val="0"/>
                <w:color w:val="auto"/>
              </w:rPr>
              <w:t xml:space="preserve">Test </w:t>
            </w:r>
            <w:r w:rsidRPr="25683323">
              <w:rPr>
                <w:i w:val="0"/>
                <w:iCs w:val="0"/>
                <w:color w:val="auto"/>
              </w:rPr>
              <w:t>Cases</w:t>
            </w:r>
          </w:p>
        </w:tc>
        <w:tc>
          <w:tcPr>
            <w:tcW w:w="4320" w:type="dxa"/>
          </w:tcPr>
          <w:p w14:paraId="7D276C98" w14:textId="43152838" w:rsidR="0B083CF6" w:rsidRDefault="6535E53E" w:rsidP="0B083CF6">
            <w:pPr>
              <w:pStyle w:val="infoblue0"/>
              <w:rPr>
                <w:i w:val="0"/>
                <w:color w:val="auto"/>
              </w:rPr>
            </w:pPr>
            <w:r w:rsidRPr="26107362">
              <w:rPr>
                <w:i w:val="0"/>
                <w:iCs w:val="0"/>
                <w:color w:val="auto"/>
              </w:rPr>
              <w:t>Nov. 28</w:t>
            </w:r>
          </w:p>
        </w:tc>
      </w:tr>
      <w:tr w:rsidR="0B083CF6" w14:paraId="7A362CEF" w14:textId="77777777" w:rsidTr="0B083CF6">
        <w:trPr>
          <w:trHeight w:val="300"/>
        </w:trPr>
        <w:tc>
          <w:tcPr>
            <w:tcW w:w="4320" w:type="dxa"/>
          </w:tcPr>
          <w:p w14:paraId="47285837" w14:textId="1BD8973E" w:rsidR="0B083CF6" w:rsidRDefault="6535E53E" w:rsidP="0B083CF6">
            <w:pPr>
              <w:pStyle w:val="infoblue0"/>
              <w:rPr>
                <w:i w:val="0"/>
                <w:color w:val="auto"/>
              </w:rPr>
            </w:pPr>
            <w:r w:rsidRPr="69DFB086">
              <w:rPr>
                <w:i w:val="0"/>
                <w:iCs w:val="0"/>
                <w:color w:val="auto"/>
              </w:rPr>
              <w:t xml:space="preserve">Project </w:t>
            </w:r>
            <w:r w:rsidRPr="25683323">
              <w:rPr>
                <w:i w:val="0"/>
                <w:iCs w:val="0"/>
                <w:color w:val="auto"/>
              </w:rPr>
              <w:t>User Manual</w:t>
            </w:r>
          </w:p>
        </w:tc>
        <w:tc>
          <w:tcPr>
            <w:tcW w:w="4320" w:type="dxa"/>
          </w:tcPr>
          <w:p w14:paraId="756AE99E" w14:textId="525C62F7" w:rsidR="0B083CF6" w:rsidRDefault="6535E53E" w:rsidP="0B083CF6">
            <w:pPr>
              <w:pStyle w:val="infoblue0"/>
              <w:rPr>
                <w:i w:val="0"/>
                <w:color w:val="auto"/>
              </w:rPr>
            </w:pPr>
            <w:r w:rsidRPr="26107362">
              <w:rPr>
                <w:i w:val="0"/>
                <w:iCs w:val="0"/>
                <w:color w:val="auto"/>
              </w:rPr>
              <w:t>Dec</w:t>
            </w:r>
            <w:r w:rsidRPr="47CE40EC">
              <w:rPr>
                <w:i w:val="0"/>
                <w:iCs w:val="0"/>
                <w:color w:val="auto"/>
              </w:rPr>
              <w:t>.</w:t>
            </w:r>
            <w:r w:rsidRPr="26107362">
              <w:rPr>
                <w:i w:val="0"/>
                <w:iCs w:val="0"/>
                <w:color w:val="auto"/>
              </w:rPr>
              <w:t xml:space="preserve"> 5th</w:t>
            </w:r>
          </w:p>
        </w:tc>
      </w:tr>
      <w:tr w:rsidR="0B083CF6" w14:paraId="7E12C1EE" w14:textId="77777777" w:rsidTr="0B083CF6">
        <w:trPr>
          <w:trHeight w:val="300"/>
        </w:trPr>
        <w:tc>
          <w:tcPr>
            <w:tcW w:w="4320" w:type="dxa"/>
          </w:tcPr>
          <w:p w14:paraId="20FE4426" w14:textId="2387906D" w:rsidR="0B083CF6" w:rsidRDefault="6535E53E" w:rsidP="0B083CF6">
            <w:pPr>
              <w:pStyle w:val="infoblue0"/>
              <w:rPr>
                <w:i w:val="0"/>
                <w:color w:val="auto"/>
              </w:rPr>
            </w:pPr>
            <w:r w:rsidRPr="25683323">
              <w:rPr>
                <w:i w:val="0"/>
                <w:iCs w:val="0"/>
                <w:color w:val="auto"/>
              </w:rPr>
              <w:t>Final Submission</w:t>
            </w:r>
          </w:p>
        </w:tc>
        <w:tc>
          <w:tcPr>
            <w:tcW w:w="4320" w:type="dxa"/>
          </w:tcPr>
          <w:p w14:paraId="595E3D19" w14:textId="0CB11CE2" w:rsidR="0B083CF6" w:rsidRDefault="6535E53E" w:rsidP="0B083CF6">
            <w:pPr>
              <w:pStyle w:val="infoblue0"/>
              <w:rPr>
                <w:i w:val="0"/>
                <w:color w:val="auto"/>
              </w:rPr>
            </w:pPr>
            <w:r w:rsidRPr="26107362">
              <w:rPr>
                <w:i w:val="0"/>
                <w:iCs w:val="0"/>
                <w:color w:val="auto"/>
              </w:rPr>
              <w:t>Dec. 5th</w:t>
            </w:r>
          </w:p>
        </w:tc>
      </w:tr>
    </w:tbl>
    <w:p w14:paraId="1BB9D812" w14:textId="5EC5F967" w:rsidR="0B083CF6" w:rsidRDefault="0B083CF6" w:rsidP="0B083CF6">
      <w:pPr>
        <w:pStyle w:val="infoblue0"/>
        <w:rPr>
          <w:i w:val="0"/>
          <w:color w:val="000000" w:themeColor="text1"/>
        </w:rPr>
      </w:pPr>
    </w:p>
    <w:p w14:paraId="0F4C0300" w14:textId="31AC9BE4" w:rsidR="00E918C5" w:rsidRPr="00C26778" w:rsidRDefault="00E918C5">
      <w:pPr>
        <w:pStyle w:val="Heading3"/>
      </w:pPr>
      <w:bookmarkStart w:id="65" w:name="_Toc524312848"/>
      <w:r w:rsidRPr="00C26778">
        <w:t>Project Resourcing</w:t>
      </w:r>
      <w:bookmarkEnd w:id="65"/>
      <w:r w:rsidR="000677D1">
        <w:t xml:space="preserve"> </w:t>
      </w:r>
    </w:p>
    <w:p w14:paraId="0B417D1A" w14:textId="710E7A21" w:rsidR="49A33DB3" w:rsidRDefault="49A33DB3" w:rsidP="44F80801">
      <w:pPr>
        <w:ind w:firstLine="720"/>
      </w:pPr>
      <w:r>
        <w:t>N/A</w:t>
      </w:r>
    </w:p>
    <w:p w14:paraId="189C0CB7" w14:textId="531B6227" w:rsidR="736D3357" w:rsidRDefault="736D3357" w:rsidP="736D3357"/>
    <w:p w14:paraId="0E507114" w14:textId="77777777" w:rsidR="00E918C5" w:rsidRPr="00C26778" w:rsidRDefault="00E918C5">
      <w:pPr>
        <w:pStyle w:val="Heading2"/>
      </w:pPr>
      <w:bookmarkStart w:id="66" w:name="_Toc447095892"/>
      <w:bookmarkStart w:id="67" w:name="_Toc512930361"/>
      <w:bookmarkStart w:id="68" w:name="_Toc447095893"/>
      <w:bookmarkStart w:id="69" w:name="_Toc512930362"/>
      <w:bookmarkStart w:id="70" w:name="_Toc430447687"/>
      <w:bookmarkStart w:id="71" w:name="_Toc447095894"/>
      <w:bookmarkStart w:id="72" w:name="_Toc512930363"/>
      <w:bookmarkStart w:id="73" w:name="_Toc430447688"/>
      <w:bookmarkStart w:id="74" w:name="_Toc430447689"/>
      <w:bookmarkStart w:id="75" w:name="_Toc447095895"/>
      <w:bookmarkStart w:id="76" w:name="_Toc512930364"/>
      <w:bookmarkStart w:id="77" w:name="_Toc430447690"/>
      <w:bookmarkStart w:id="78" w:name="_Toc447095896"/>
      <w:bookmarkStart w:id="79" w:name="_Toc512930365"/>
      <w:bookmarkStart w:id="80" w:name="_Toc447095897"/>
      <w:bookmarkStart w:id="81" w:name="_Toc512930366"/>
      <w:bookmarkStart w:id="82" w:name="_Toc430447691"/>
      <w:bookmarkStart w:id="83" w:name="_Toc447095898"/>
      <w:bookmarkStart w:id="84" w:name="_Toc512930367"/>
      <w:bookmarkStart w:id="85" w:name="_Toc447095908"/>
      <w:bookmarkStart w:id="86" w:name="_Toc512930368"/>
      <w:bookmarkStart w:id="87" w:name="_Toc513004379"/>
      <w:bookmarkStart w:id="88" w:name="_Toc1506551287"/>
      <w:bookmarkStart w:id="89" w:name="_Toc146288864"/>
      <w:bookmarkEnd w:id="0"/>
      <w:bookmarkEnd w:id="4"/>
      <w:bookmarkEnd w:id="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C26778">
        <w:t>Project Monitoring and Control</w:t>
      </w:r>
      <w:bookmarkEnd w:id="87"/>
      <w:bookmarkEnd w:id="88"/>
      <w:bookmarkEnd w:id="89"/>
    </w:p>
    <w:p w14:paraId="4B4BA9D0" w14:textId="006566DF" w:rsidR="3DFE9289" w:rsidRDefault="0753A741" w:rsidP="7B5B888D">
      <w:pPr>
        <w:pStyle w:val="infoblue0"/>
        <w:rPr>
          <w:i w:val="0"/>
          <w:color w:val="000000" w:themeColor="text1"/>
        </w:rPr>
      </w:pPr>
      <w:bookmarkStart w:id="90" w:name="_Toc447095909"/>
      <w:r w:rsidRPr="59595B8C">
        <w:rPr>
          <w:i w:val="0"/>
          <w:color w:val="000000" w:themeColor="text1"/>
        </w:rPr>
        <w:t xml:space="preserve">Project Monitoring and Control will be </w:t>
      </w:r>
      <w:r w:rsidRPr="1CEB29A6">
        <w:rPr>
          <w:i w:val="0"/>
          <w:iCs w:val="0"/>
          <w:color w:val="000000" w:themeColor="text1"/>
        </w:rPr>
        <w:t xml:space="preserve">composed of </w:t>
      </w:r>
      <w:r w:rsidR="4AB10F0D" w:rsidRPr="298BCE64">
        <w:rPr>
          <w:i w:val="0"/>
          <w:iCs w:val="0"/>
          <w:color w:val="000000" w:themeColor="text1"/>
        </w:rPr>
        <w:t>three</w:t>
      </w:r>
      <w:r w:rsidRPr="1CEB29A6">
        <w:rPr>
          <w:i w:val="0"/>
          <w:iCs w:val="0"/>
          <w:color w:val="000000" w:themeColor="text1"/>
        </w:rPr>
        <w:t xml:space="preserve"> parts</w:t>
      </w:r>
      <w:r w:rsidR="4C806AF1" w:rsidRPr="584D9F2C">
        <w:rPr>
          <w:i w:val="0"/>
          <w:iCs w:val="0"/>
          <w:color w:val="000000" w:themeColor="text1"/>
        </w:rPr>
        <w:t>:</w:t>
      </w:r>
      <w:r w:rsidRPr="1CEB29A6">
        <w:rPr>
          <w:i w:val="0"/>
          <w:iCs w:val="0"/>
          <w:color w:val="000000" w:themeColor="text1"/>
        </w:rPr>
        <w:t xml:space="preserve"> </w:t>
      </w:r>
      <w:r w:rsidRPr="2891586E">
        <w:rPr>
          <w:i w:val="0"/>
          <w:iCs w:val="0"/>
          <w:color w:val="000000" w:themeColor="text1"/>
        </w:rPr>
        <w:t xml:space="preserve">Quality Control, </w:t>
      </w:r>
      <w:r w:rsidR="146F7E7F" w:rsidRPr="1F6AB018">
        <w:rPr>
          <w:i w:val="0"/>
          <w:iCs w:val="0"/>
          <w:color w:val="000000" w:themeColor="text1"/>
        </w:rPr>
        <w:t>Risk</w:t>
      </w:r>
      <w:r w:rsidR="146F7E7F" w:rsidRPr="64A828A3">
        <w:rPr>
          <w:i w:val="0"/>
          <w:iCs w:val="0"/>
          <w:color w:val="000000" w:themeColor="text1"/>
        </w:rPr>
        <w:t xml:space="preserve"> Management, </w:t>
      </w:r>
      <w:r w:rsidR="146F7E7F" w:rsidRPr="32D7C41F">
        <w:rPr>
          <w:i w:val="0"/>
          <w:iCs w:val="0"/>
          <w:color w:val="000000" w:themeColor="text1"/>
        </w:rPr>
        <w:t xml:space="preserve">and Configuration </w:t>
      </w:r>
      <w:r w:rsidR="146F7E7F" w:rsidRPr="26D5D3EB">
        <w:rPr>
          <w:i w:val="0"/>
          <w:iCs w:val="0"/>
          <w:color w:val="000000" w:themeColor="text1"/>
        </w:rPr>
        <w:t>Management</w:t>
      </w:r>
      <w:r w:rsidR="146F7E7F" w:rsidRPr="1FDDD379">
        <w:rPr>
          <w:i w:val="0"/>
          <w:iCs w:val="0"/>
          <w:color w:val="000000" w:themeColor="text1"/>
        </w:rPr>
        <w:t>.</w:t>
      </w:r>
      <w:r w:rsidR="146F7E7F" w:rsidRPr="69282A87">
        <w:rPr>
          <w:i w:val="0"/>
          <w:iCs w:val="0"/>
          <w:color w:val="000000" w:themeColor="text1"/>
        </w:rPr>
        <w:t xml:space="preserve"> </w:t>
      </w:r>
      <w:r w:rsidR="146F7E7F" w:rsidRPr="7EA7FA93">
        <w:rPr>
          <w:i w:val="0"/>
          <w:iCs w:val="0"/>
          <w:color w:val="000000" w:themeColor="text1"/>
        </w:rPr>
        <w:t xml:space="preserve">These can be </w:t>
      </w:r>
      <w:r w:rsidR="146F7E7F" w:rsidRPr="79EC82DD">
        <w:rPr>
          <w:i w:val="0"/>
          <w:iCs w:val="0"/>
          <w:color w:val="000000" w:themeColor="text1"/>
        </w:rPr>
        <w:t>s</w:t>
      </w:r>
      <w:r w:rsidR="0E96BF8C" w:rsidRPr="79EC82DD">
        <w:rPr>
          <w:i w:val="0"/>
          <w:iCs w:val="0"/>
          <w:color w:val="000000" w:themeColor="text1"/>
        </w:rPr>
        <w:t xml:space="preserve">ummarized </w:t>
      </w:r>
      <w:r w:rsidR="0E96BF8C" w:rsidRPr="59334E76">
        <w:rPr>
          <w:i w:val="0"/>
          <w:iCs w:val="0"/>
          <w:color w:val="000000" w:themeColor="text1"/>
        </w:rPr>
        <w:t xml:space="preserve">as ensuring </w:t>
      </w:r>
      <w:r w:rsidR="5876F453" w:rsidRPr="298BCE64">
        <w:rPr>
          <w:i w:val="0"/>
          <w:iCs w:val="0"/>
          <w:color w:val="000000" w:themeColor="text1"/>
        </w:rPr>
        <w:t>overall</w:t>
      </w:r>
      <w:r w:rsidR="0E96BF8C" w:rsidRPr="59334E76">
        <w:rPr>
          <w:i w:val="0"/>
          <w:iCs w:val="0"/>
          <w:color w:val="000000" w:themeColor="text1"/>
        </w:rPr>
        <w:t xml:space="preserve"> quality </w:t>
      </w:r>
      <w:r w:rsidR="0E96BF8C" w:rsidRPr="32204147">
        <w:rPr>
          <w:i w:val="0"/>
          <w:iCs w:val="0"/>
          <w:color w:val="000000" w:themeColor="text1"/>
        </w:rPr>
        <w:t xml:space="preserve">and maintaining </w:t>
      </w:r>
      <w:r w:rsidR="0E96BF8C" w:rsidRPr="7E10C355">
        <w:rPr>
          <w:i w:val="0"/>
          <w:iCs w:val="0"/>
          <w:color w:val="000000" w:themeColor="text1"/>
        </w:rPr>
        <w:t xml:space="preserve">processes to </w:t>
      </w:r>
      <w:r w:rsidR="0E96BF8C" w:rsidRPr="16394F13">
        <w:rPr>
          <w:i w:val="0"/>
          <w:iCs w:val="0"/>
          <w:color w:val="000000" w:themeColor="text1"/>
        </w:rPr>
        <w:t xml:space="preserve">address </w:t>
      </w:r>
      <w:r w:rsidR="0E96BF8C" w:rsidRPr="403E6E9D">
        <w:rPr>
          <w:i w:val="0"/>
          <w:iCs w:val="0"/>
          <w:color w:val="000000" w:themeColor="text1"/>
        </w:rPr>
        <w:t xml:space="preserve">issues </w:t>
      </w:r>
      <w:r w:rsidR="3B07AFF3" w:rsidRPr="4EA91AC6">
        <w:rPr>
          <w:i w:val="0"/>
          <w:iCs w:val="0"/>
          <w:color w:val="000000" w:themeColor="text1"/>
        </w:rPr>
        <w:t>that</w:t>
      </w:r>
      <w:r w:rsidR="385D9496" w:rsidRPr="403E6E9D">
        <w:rPr>
          <w:i w:val="0"/>
          <w:iCs w:val="0"/>
          <w:color w:val="000000" w:themeColor="text1"/>
        </w:rPr>
        <w:t xml:space="preserve"> may arise </w:t>
      </w:r>
      <w:r w:rsidR="385D9496" w:rsidRPr="584D9F2C">
        <w:rPr>
          <w:i w:val="0"/>
          <w:iCs w:val="0"/>
          <w:color w:val="000000" w:themeColor="text1"/>
        </w:rPr>
        <w:t>throughout the project.</w:t>
      </w:r>
      <w:r w:rsidR="67B0B771" w:rsidRPr="4EA91AC6">
        <w:rPr>
          <w:i w:val="0"/>
          <w:iCs w:val="0"/>
          <w:color w:val="000000" w:themeColor="text1"/>
        </w:rPr>
        <w:t xml:space="preserve"> </w:t>
      </w:r>
      <w:r w:rsidR="67B0B771" w:rsidRPr="63FB55D8">
        <w:rPr>
          <w:i w:val="0"/>
          <w:iCs w:val="0"/>
          <w:color w:val="000000" w:themeColor="text1"/>
        </w:rPr>
        <w:t xml:space="preserve">We will ensure that </w:t>
      </w:r>
      <w:r w:rsidR="4B8D1A0E" w:rsidRPr="63FB55D8">
        <w:rPr>
          <w:i w:val="0"/>
          <w:iCs w:val="0"/>
          <w:color w:val="000000" w:themeColor="text1"/>
        </w:rPr>
        <w:t xml:space="preserve">these processes, as described below, will be followed to mitigate risk and </w:t>
      </w:r>
      <w:r w:rsidR="7B18BCAD" w:rsidRPr="02C646BF">
        <w:rPr>
          <w:i w:val="0"/>
          <w:iCs w:val="0"/>
          <w:color w:val="000000" w:themeColor="text1"/>
        </w:rPr>
        <w:t xml:space="preserve">manage </w:t>
      </w:r>
      <w:r w:rsidR="7B18BCAD" w:rsidRPr="751B3CC9">
        <w:rPr>
          <w:i w:val="0"/>
          <w:iCs w:val="0"/>
          <w:color w:val="000000" w:themeColor="text1"/>
        </w:rPr>
        <w:t>complexity.</w:t>
      </w:r>
    </w:p>
    <w:p w14:paraId="383A4FBB" w14:textId="3CB1FD1D" w:rsidR="00E918C5" w:rsidRPr="00C26778" w:rsidRDefault="00E918C5" w:rsidP="00443638">
      <w:pPr>
        <w:pStyle w:val="Heading2"/>
        <w:rPr>
          <w:rStyle w:val="Strong"/>
        </w:rPr>
      </w:pPr>
      <w:bookmarkStart w:id="91" w:name="_Toc220515281"/>
      <w:bookmarkStart w:id="92" w:name="_Toc146288865"/>
      <w:r w:rsidRPr="00C26778">
        <w:rPr>
          <w:rStyle w:val="Strong"/>
        </w:rPr>
        <w:lastRenderedPageBreak/>
        <w:t>Requirements Management</w:t>
      </w:r>
      <w:bookmarkEnd w:id="90"/>
      <w:bookmarkEnd w:id="91"/>
      <w:bookmarkEnd w:id="92"/>
    </w:p>
    <w:p w14:paraId="301187FC" w14:textId="5F83DAA2" w:rsidR="00E918C5" w:rsidRPr="00C26778" w:rsidRDefault="033673A8">
      <w:pPr>
        <w:pStyle w:val="BodyText"/>
      </w:pPr>
      <w:bookmarkStart w:id="93" w:name="_Toc447095910"/>
      <w:r>
        <w:t>N/A</w:t>
      </w:r>
      <w:r w:rsidR="00E918C5">
        <w:t xml:space="preserve"> </w:t>
      </w:r>
    </w:p>
    <w:p w14:paraId="2B9A9A3A" w14:textId="77777777" w:rsidR="00E918C5" w:rsidRPr="00C26778" w:rsidRDefault="00E918C5">
      <w:pPr>
        <w:pStyle w:val="BodyText"/>
        <w:rPr>
          <w:rStyle w:val="Strong"/>
        </w:rPr>
      </w:pPr>
      <w:bookmarkStart w:id="94" w:name="_Toc447095912"/>
      <w:bookmarkEnd w:id="93"/>
    </w:p>
    <w:p w14:paraId="651B6814" w14:textId="77777777" w:rsidR="00E918C5" w:rsidRPr="00C26778" w:rsidRDefault="00E918C5" w:rsidP="00443638">
      <w:pPr>
        <w:pStyle w:val="Heading2"/>
        <w:rPr>
          <w:rStyle w:val="Strong"/>
        </w:rPr>
      </w:pPr>
      <w:bookmarkStart w:id="95" w:name="_Toc916978355"/>
      <w:bookmarkStart w:id="96" w:name="_Toc146288866"/>
      <w:r w:rsidRPr="00C26778">
        <w:rPr>
          <w:rStyle w:val="Strong"/>
        </w:rPr>
        <w:t>Quality Control</w:t>
      </w:r>
      <w:bookmarkEnd w:id="94"/>
      <w:bookmarkEnd w:id="95"/>
      <w:bookmarkEnd w:id="96"/>
    </w:p>
    <w:p w14:paraId="66A9C03A" w14:textId="5DAC3207" w:rsidR="7EF1AF6E" w:rsidRDefault="5792A28D" w:rsidP="5E0A036D">
      <w:pPr>
        <w:pStyle w:val="BodyText"/>
        <w:rPr>
          <w:color w:val="000000" w:themeColor="text1"/>
        </w:rPr>
      </w:pPr>
      <w:bookmarkStart w:id="97" w:name="_Toc447095913"/>
      <w:r w:rsidRPr="5E0A036D">
        <w:rPr>
          <w:color w:val="000000" w:themeColor="text1"/>
        </w:rPr>
        <w:t xml:space="preserve">Any defects or bugs will be recorded and tracked </w:t>
      </w:r>
      <w:r w:rsidR="317A72D6" w:rsidRPr="5E0A036D">
        <w:rPr>
          <w:color w:val="000000" w:themeColor="text1"/>
        </w:rPr>
        <w:t>through change requests</w:t>
      </w:r>
      <w:r w:rsidR="65D7EAE4" w:rsidRPr="5E0A036D">
        <w:rPr>
          <w:color w:val="000000" w:themeColor="text1"/>
        </w:rPr>
        <w:t xml:space="preserve"> </w:t>
      </w:r>
      <w:r w:rsidR="75E53DBF" w:rsidRPr="6547E4DF">
        <w:rPr>
          <w:color w:val="000000" w:themeColor="text1"/>
        </w:rPr>
        <w:t xml:space="preserve">and brought up during team </w:t>
      </w:r>
      <w:r w:rsidR="75E53DBF" w:rsidRPr="3D863E7D">
        <w:rPr>
          <w:color w:val="000000" w:themeColor="text1"/>
        </w:rPr>
        <w:t xml:space="preserve">meetings. </w:t>
      </w:r>
    </w:p>
    <w:p w14:paraId="62E6487D" w14:textId="3356C9FC" w:rsidR="0F7BFBB6" w:rsidRDefault="7A8EEB75" w:rsidP="6C5E94E8">
      <w:pPr>
        <w:pStyle w:val="BodyText"/>
        <w:rPr>
          <w:color w:val="000000" w:themeColor="text1"/>
        </w:rPr>
      </w:pPr>
      <w:r w:rsidRPr="5E0A036D">
        <w:rPr>
          <w:color w:val="000000" w:themeColor="text1"/>
        </w:rPr>
        <w:t>Deliverables for each milestone will</w:t>
      </w:r>
      <w:r w:rsidR="05462D51" w:rsidRPr="5E0A036D">
        <w:rPr>
          <w:color w:val="000000" w:themeColor="text1"/>
        </w:rPr>
        <w:t xml:space="preserve"> go through</w:t>
      </w:r>
      <w:r w:rsidR="2008E836" w:rsidRPr="5E0A036D">
        <w:rPr>
          <w:color w:val="000000" w:themeColor="text1"/>
        </w:rPr>
        <w:t xml:space="preserve"> the appropriate review process</w:t>
      </w:r>
      <w:r w:rsidR="649031A9" w:rsidRPr="5E0A036D">
        <w:rPr>
          <w:color w:val="000000" w:themeColor="text1"/>
        </w:rPr>
        <w:t xml:space="preserve"> </w:t>
      </w:r>
      <w:r w:rsidR="2F9D2E6C" w:rsidRPr="594F75C8">
        <w:rPr>
          <w:color w:val="000000" w:themeColor="text1"/>
        </w:rPr>
        <w:t xml:space="preserve">by the </w:t>
      </w:r>
      <w:r w:rsidR="2F9D2E6C" w:rsidRPr="438AAECD">
        <w:rPr>
          <w:color w:val="000000" w:themeColor="text1"/>
        </w:rPr>
        <w:t>quality assurance</w:t>
      </w:r>
      <w:r w:rsidR="2F9D2E6C" w:rsidRPr="0C442792">
        <w:rPr>
          <w:color w:val="000000" w:themeColor="text1"/>
        </w:rPr>
        <w:t xml:space="preserve"> </w:t>
      </w:r>
      <w:r w:rsidR="2F9D2E6C" w:rsidRPr="566453D9">
        <w:rPr>
          <w:color w:val="000000" w:themeColor="text1"/>
        </w:rPr>
        <w:t>engineer</w:t>
      </w:r>
      <w:r w:rsidRPr="566453D9">
        <w:rPr>
          <w:color w:val="000000" w:themeColor="text1"/>
        </w:rPr>
        <w:t>.</w:t>
      </w:r>
      <w:r w:rsidRPr="5E0A036D">
        <w:rPr>
          <w:color w:val="000000" w:themeColor="text1"/>
        </w:rPr>
        <w:t xml:space="preserve"> This process will ensure that each deliverable is consistent with the original </w:t>
      </w:r>
      <w:r w:rsidR="0E3A908D" w:rsidRPr="5E0A036D">
        <w:rPr>
          <w:color w:val="000000" w:themeColor="text1"/>
        </w:rPr>
        <w:t xml:space="preserve">Project Description and is free of any defects. </w:t>
      </w:r>
    </w:p>
    <w:p w14:paraId="0821037B" w14:textId="3C189C17" w:rsidR="0B8CA4BA" w:rsidRDefault="05AE5EA2" w:rsidP="0B8CA4BA">
      <w:pPr>
        <w:pStyle w:val="BodyText"/>
        <w:rPr>
          <w:color w:val="000000" w:themeColor="text1"/>
        </w:rPr>
      </w:pPr>
      <w:r w:rsidRPr="2C11EB33">
        <w:rPr>
          <w:color w:val="000000" w:themeColor="text1"/>
        </w:rPr>
        <w:t>Deliverables will also be assessed by the team as a whole prior to submission to ensure that all required components are present and functional.</w:t>
      </w:r>
    </w:p>
    <w:p w14:paraId="71FD2757" w14:textId="16B6DB4C" w:rsidR="00E918C5" w:rsidRPr="00C26778" w:rsidRDefault="00E918C5">
      <w:pPr>
        <w:pStyle w:val="BodyText"/>
        <w:rPr>
          <w:rStyle w:val="Strong"/>
        </w:rPr>
      </w:pPr>
    </w:p>
    <w:p w14:paraId="17DB23BA" w14:textId="796B4176" w:rsidR="00E918C5" w:rsidRPr="00C26778" w:rsidRDefault="00E918C5" w:rsidP="00443638">
      <w:pPr>
        <w:pStyle w:val="Heading2"/>
        <w:rPr>
          <w:rStyle w:val="Strong"/>
        </w:rPr>
      </w:pPr>
      <w:bookmarkStart w:id="98" w:name="_Toc2025866907"/>
      <w:bookmarkStart w:id="99" w:name="_Toc146288867"/>
      <w:r w:rsidRPr="00C26778">
        <w:rPr>
          <w:rStyle w:val="Strong"/>
        </w:rPr>
        <w:t xml:space="preserve">Reporting </w:t>
      </w:r>
      <w:bookmarkEnd w:id="97"/>
      <w:r w:rsidRPr="00C26778">
        <w:rPr>
          <w:rStyle w:val="Strong"/>
        </w:rPr>
        <w:t>and Measurement</w:t>
      </w:r>
      <w:bookmarkEnd w:id="98"/>
      <w:bookmarkEnd w:id="99"/>
    </w:p>
    <w:p w14:paraId="352C1A34" w14:textId="53523F3F" w:rsidR="3AA8A13B" w:rsidRDefault="3AA8A13B" w:rsidP="00F00675">
      <w:pPr>
        <w:ind w:firstLine="720"/>
      </w:pPr>
      <w:r>
        <w:t>N/A</w:t>
      </w:r>
    </w:p>
    <w:p w14:paraId="23D62113" w14:textId="1B8E1E2D" w:rsidR="00E918C5" w:rsidRPr="00C26778" w:rsidRDefault="00E918C5">
      <w:pPr>
        <w:pStyle w:val="BodyText"/>
        <w:rPr>
          <w:i/>
        </w:rPr>
      </w:pPr>
    </w:p>
    <w:p w14:paraId="68BFA5A0" w14:textId="77777777" w:rsidR="00E918C5" w:rsidRPr="00C26778" w:rsidRDefault="00E918C5">
      <w:pPr>
        <w:pStyle w:val="BodyText"/>
        <w:rPr>
          <w:rStyle w:val="Strong"/>
        </w:rPr>
      </w:pPr>
      <w:bookmarkStart w:id="100" w:name="_Toc447095915"/>
    </w:p>
    <w:p w14:paraId="1B41CF28" w14:textId="20D3E628" w:rsidR="00E918C5" w:rsidRPr="00C26778" w:rsidRDefault="00E918C5" w:rsidP="00443638">
      <w:pPr>
        <w:pStyle w:val="Heading2"/>
        <w:rPr>
          <w:rStyle w:val="Strong"/>
        </w:rPr>
      </w:pPr>
      <w:bookmarkStart w:id="101" w:name="_Toc1861838793"/>
      <w:bookmarkStart w:id="102" w:name="_Toc146288868"/>
      <w:r w:rsidRPr="00C26778">
        <w:rPr>
          <w:rStyle w:val="Strong"/>
        </w:rPr>
        <w:t>Risk Management</w:t>
      </w:r>
      <w:bookmarkEnd w:id="100"/>
      <w:bookmarkEnd w:id="101"/>
      <w:bookmarkEnd w:id="102"/>
    </w:p>
    <w:p w14:paraId="2793CEF0" w14:textId="20E2CF1E" w:rsidR="00E918C5" w:rsidRPr="00C26778" w:rsidRDefault="00BE15DD">
      <w:pPr>
        <w:pStyle w:val="BodyText"/>
      </w:pPr>
      <w:bookmarkStart w:id="103" w:name="_Toc447095916"/>
      <w:r>
        <w:t xml:space="preserve">The main risk involved with this project is </w:t>
      </w:r>
      <w:r w:rsidR="00585A11">
        <w:t xml:space="preserve">the case that a team member either drops the class or </w:t>
      </w:r>
      <w:r w:rsidR="00952B4D">
        <w:t>simply stops working with the team, refusing to communicate</w:t>
      </w:r>
      <w:r w:rsidR="235B2EDC">
        <w:t>,</w:t>
      </w:r>
      <w:r w:rsidR="00952B4D">
        <w:t xml:space="preserve"> </w:t>
      </w:r>
      <w:r w:rsidR="0055510A">
        <w:t>or purposefully sabotaging the team’s work. In this case</w:t>
      </w:r>
      <w:r w:rsidR="61AF58AD">
        <w:t>,</w:t>
      </w:r>
      <w:r w:rsidR="0055510A">
        <w:t xml:space="preserve"> </w:t>
      </w:r>
      <w:r w:rsidR="49B418DB">
        <w:t xml:space="preserve">the issue will be documented, and </w:t>
      </w:r>
      <w:r w:rsidR="0055510A">
        <w:t>steps will be taken with the help of TA’s or the professor to rectify the problem.</w:t>
      </w:r>
    </w:p>
    <w:p w14:paraId="1F17E789" w14:textId="77777777" w:rsidR="00E918C5" w:rsidRPr="00C26778" w:rsidRDefault="00E918C5">
      <w:pPr>
        <w:pStyle w:val="BodyText"/>
        <w:spacing w:after="0"/>
        <w:rPr>
          <w:rStyle w:val="Strong"/>
        </w:rPr>
      </w:pPr>
    </w:p>
    <w:p w14:paraId="731A3D05" w14:textId="4831BF88" w:rsidR="00E918C5" w:rsidRPr="00C26778" w:rsidRDefault="00E918C5" w:rsidP="00443638">
      <w:pPr>
        <w:pStyle w:val="Heading2"/>
        <w:rPr>
          <w:rStyle w:val="Strong"/>
        </w:rPr>
      </w:pPr>
      <w:bookmarkStart w:id="104" w:name="_Toc80715520"/>
      <w:bookmarkStart w:id="105" w:name="_Toc146288869"/>
      <w:r w:rsidRPr="00C26778">
        <w:rPr>
          <w:rStyle w:val="Strong"/>
        </w:rPr>
        <w:t>Configuration Management</w:t>
      </w:r>
      <w:bookmarkEnd w:id="104"/>
      <w:bookmarkEnd w:id="105"/>
      <w:r w:rsidR="000677D1">
        <w:rPr>
          <w:rStyle w:val="Strong"/>
        </w:rPr>
        <w:t xml:space="preserve"> </w:t>
      </w:r>
    </w:p>
    <w:p w14:paraId="4DA46466" w14:textId="57045C20" w:rsidR="00965D6B" w:rsidRDefault="005D0531">
      <w:pPr>
        <w:pStyle w:val="BodyText"/>
      </w:pPr>
      <w:r>
        <w:t>Project documents will be stored in a Gi</w:t>
      </w:r>
      <w:r w:rsidR="000C377D">
        <w:t xml:space="preserve">tHub </w:t>
      </w:r>
      <w:r>
        <w:t xml:space="preserve">repository, </w:t>
      </w:r>
      <w:r w:rsidR="0025658C">
        <w:t>including this planning document, test cases</w:t>
      </w:r>
      <w:r w:rsidR="30140199">
        <w:t>,</w:t>
      </w:r>
      <w:r w:rsidR="0025658C">
        <w:t xml:space="preserve"> and source code</w:t>
      </w:r>
      <w:r w:rsidR="0075722E">
        <w:t xml:space="preserve">. </w:t>
      </w:r>
      <w:r w:rsidR="00DE09CF">
        <w:t xml:space="preserve">Changes made to this document will be uploaded in a </w:t>
      </w:r>
      <w:r w:rsidR="00790923">
        <w:t>.</w:t>
      </w:r>
      <w:r w:rsidR="00DE09CF">
        <w:t xml:space="preserve">pdf format to </w:t>
      </w:r>
      <w:r w:rsidR="00790923">
        <w:t xml:space="preserve">GitHub. </w:t>
      </w:r>
    </w:p>
    <w:p w14:paraId="60061CA2" w14:textId="6499857D" w:rsidR="00790923" w:rsidRDefault="00790923">
      <w:pPr>
        <w:pStyle w:val="BodyText"/>
      </w:pPr>
      <w:r>
        <w:t>Potential changes to source code or any other deliverables will be reviewed by the configuration management engineer</w:t>
      </w:r>
      <w:r w:rsidR="6B79A2CF">
        <w:t xml:space="preserve"> and</w:t>
      </w:r>
      <w:r>
        <w:t xml:space="preserve"> the rest of the team members.</w:t>
      </w:r>
      <w:r w:rsidR="0077295E">
        <w:t xml:space="preserve"> Once cleared, the changes will be uploaded.</w:t>
      </w:r>
    </w:p>
    <w:p w14:paraId="63D3235A" w14:textId="77777777" w:rsidR="00E918C5" w:rsidRPr="00C26778" w:rsidRDefault="00E918C5">
      <w:pPr>
        <w:pStyle w:val="Heading1"/>
        <w:numPr>
          <w:ilvl w:val="0"/>
          <w:numId w:val="0"/>
        </w:numPr>
      </w:pPr>
      <w:bookmarkStart w:id="106" w:name="_Toc447095917"/>
      <w:bookmarkStart w:id="107" w:name="_Toc512930369"/>
      <w:bookmarkStart w:id="108" w:name="_Toc447095932"/>
      <w:bookmarkStart w:id="109" w:name="_Toc512930370"/>
      <w:bookmarkStart w:id="110" w:name="_Toc513004381"/>
      <w:bookmarkEnd w:id="103"/>
      <w:bookmarkEnd w:id="106"/>
      <w:bookmarkEnd w:id="107"/>
      <w:bookmarkEnd w:id="108"/>
      <w:bookmarkEnd w:id="109"/>
    </w:p>
    <w:p w14:paraId="36001A33" w14:textId="77777777" w:rsidR="00E918C5" w:rsidRPr="00C26778" w:rsidRDefault="00E918C5">
      <w:pPr>
        <w:pStyle w:val="Heading1"/>
      </w:pPr>
      <w:bookmarkStart w:id="111" w:name="_Toc1084493998"/>
      <w:bookmarkStart w:id="112" w:name="_Toc146288870"/>
      <w:r w:rsidRPr="00C26778">
        <w:t>Annexes</w:t>
      </w:r>
      <w:bookmarkEnd w:id="110"/>
      <w:bookmarkEnd w:id="111"/>
      <w:bookmarkEnd w:id="112"/>
    </w:p>
    <w:p w14:paraId="589039F6" w14:textId="77777777" w:rsidR="00E918C5" w:rsidRPr="00C26778" w:rsidRDefault="00E918C5">
      <w:pPr>
        <w:pStyle w:val="BodyText"/>
      </w:pPr>
      <w:r w:rsidRPr="00C26778">
        <w:t>The project will follow the UPEDU process.</w:t>
      </w:r>
    </w:p>
    <w:p w14:paraId="306E5B23" w14:textId="2B731AB3" w:rsidR="00E918C5" w:rsidRPr="00C26778" w:rsidRDefault="00E918C5">
      <w:pPr>
        <w:pStyle w:val="BodyText"/>
      </w:pPr>
      <w:r w:rsidRPr="00C26778">
        <w:t>Other applicable process plans are listed in the references section, including Programming Guidelines.</w:t>
      </w:r>
    </w:p>
    <w:sectPr w:rsidR="00E918C5" w:rsidRPr="00C2677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52925" w14:textId="77777777" w:rsidR="001C40AE" w:rsidRDefault="001C40AE">
      <w:pPr>
        <w:spacing w:line="240" w:lineRule="auto"/>
      </w:pPr>
      <w:r>
        <w:separator/>
      </w:r>
    </w:p>
  </w:endnote>
  <w:endnote w:type="continuationSeparator" w:id="0">
    <w:p w14:paraId="47DD46E1" w14:textId="77777777" w:rsidR="001C40AE" w:rsidRDefault="001C40AE">
      <w:pPr>
        <w:spacing w:line="240" w:lineRule="auto"/>
      </w:pPr>
      <w:r>
        <w:continuationSeparator/>
      </w:r>
    </w:p>
  </w:endnote>
  <w:endnote w:type="continuationNotice" w:id="1">
    <w:p w14:paraId="6AE900CF" w14:textId="77777777" w:rsidR="001C40AE" w:rsidRDefault="001C40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C753"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D608A"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46DA8B0" w14:paraId="6E593204" w14:textId="77777777" w:rsidTr="346DA8B0">
      <w:trPr>
        <w:trHeight w:val="300"/>
      </w:trPr>
      <w:tc>
        <w:tcPr>
          <w:tcW w:w="3120" w:type="dxa"/>
        </w:tcPr>
        <w:p w14:paraId="34C49481" w14:textId="627CD571" w:rsidR="346DA8B0" w:rsidRDefault="346DA8B0" w:rsidP="346DA8B0">
          <w:pPr>
            <w:pStyle w:val="Header"/>
            <w:ind w:left="-115"/>
          </w:pPr>
        </w:p>
      </w:tc>
      <w:tc>
        <w:tcPr>
          <w:tcW w:w="3120" w:type="dxa"/>
        </w:tcPr>
        <w:p w14:paraId="1E217122" w14:textId="5DCDEB5E" w:rsidR="346DA8B0" w:rsidRDefault="346DA8B0" w:rsidP="346DA8B0">
          <w:pPr>
            <w:pStyle w:val="Header"/>
            <w:jc w:val="center"/>
          </w:pPr>
        </w:p>
      </w:tc>
      <w:tc>
        <w:tcPr>
          <w:tcW w:w="3120" w:type="dxa"/>
        </w:tcPr>
        <w:p w14:paraId="42BBE0C2" w14:textId="73DCD09E" w:rsidR="346DA8B0" w:rsidRDefault="346DA8B0" w:rsidP="346DA8B0">
          <w:pPr>
            <w:pStyle w:val="Header"/>
            <w:ind w:right="-115"/>
            <w:jc w:val="right"/>
          </w:pPr>
        </w:p>
      </w:tc>
    </w:tr>
  </w:tbl>
  <w:p w14:paraId="2D08DB9C" w14:textId="60C981BD" w:rsidR="00B530F9" w:rsidRDefault="00B53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40C63B1" w14:textId="77777777">
      <w:tc>
        <w:tcPr>
          <w:tcW w:w="3162" w:type="dxa"/>
          <w:tcBorders>
            <w:top w:val="nil"/>
            <w:left w:val="nil"/>
            <w:bottom w:val="nil"/>
            <w:right w:val="nil"/>
          </w:tcBorders>
        </w:tcPr>
        <w:p w14:paraId="5FB8BB81" w14:textId="77777777" w:rsidR="00C251DF" w:rsidRDefault="00C251DF">
          <w:pPr>
            <w:ind w:right="360"/>
          </w:pPr>
          <w:r>
            <w:t>Confidential</w:t>
          </w:r>
        </w:p>
      </w:tc>
      <w:tc>
        <w:tcPr>
          <w:tcW w:w="3162" w:type="dxa"/>
          <w:tcBorders>
            <w:top w:val="nil"/>
            <w:left w:val="nil"/>
            <w:bottom w:val="nil"/>
            <w:right w:val="nil"/>
          </w:tcBorders>
        </w:tcPr>
        <w:p w14:paraId="4CFE3B86" w14:textId="7F0C8D06" w:rsidR="00C251DF" w:rsidRDefault="00C251DF">
          <w:pPr>
            <w:jc w:val="center"/>
          </w:pPr>
          <w:r>
            <w:rPr>
              <w:rFonts w:ascii="Symbol" w:eastAsia="Symbol" w:hAnsi="Symbol" w:cs="Symbol"/>
            </w:rPr>
            <w:t>Ó</w:t>
          </w:r>
          <w:r w:rsidR="00887D3B">
            <w:t>Kansas Instruments™ (Not Really)</w:t>
          </w:r>
          <w:r>
            <w:t xml:space="preserve">, </w:t>
          </w:r>
          <w:r>
            <w:fldChar w:fldCharType="begin"/>
          </w:r>
          <w:r>
            <w:instrText xml:space="preserve"> DATE \@ "yyyy" </w:instrText>
          </w:r>
          <w:r>
            <w:fldChar w:fldCharType="separate"/>
          </w:r>
          <w:r w:rsidR="00363C97">
            <w:rPr>
              <w:noProof/>
            </w:rPr>
            <w:t>2023</w:t>
          </w:r>
          <w:r>
            <w:fldChar w:fldCharType="end"/>
          </w:r>
        </w:p>
      </w:tc>
      <w:tc>
        <w:tcPr>
          <w:tcW w:w="3162" w:type="dxa"/>
          <w:tcBorders>
            <w:top w:val="nil"/>
            <w:left w:val="nil"/>
            <w:bottom w:val="nil"/>
            <w:right w:val="nil"/>
          </w:tcBorders>
        </w:tcPr>
        <w:p w14:paraId="503E6097"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A5920D1"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2009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F1D" w14:textId="77777777" w:rsidR="001C40AE" w:rsidRDefault="001C40AE">
      <w:pPr>
        <w:spacing w:line="240" w:lineRule="auto"/>
      </w:pPr>
      <w:r>
        <w:separator/>
      </w:r>
    </w:p>
  </w:footnote>
  <w:footnote w:type="continuationSeparator" w:id="0">
    <w:p w14:paraId="5E18208E" w14:textId="77777777" w:rsidR="001C40AE" w:rsidRDefault="001C40AE">
      <w:pPr>
        <w:spacing w:line="240" w:lineRule="auto"/>
      </w:pPr>
      <w:r>
        <w:continuationSeparator/>
      </w:r>
    </w:p>
  </w:footnote>
  <w:footnote w:type="continuationNotice" w:id="1">
    <w:p w14:paraId="19A970E0" w14:textId="77777777" w:rsidR="001C40AE" w:rsidRDefault="001C40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956C" w14:textId="77777777" w:rsidR="00C251DF" w:rsidRDefault="00C251DF">
    <w:pPr>
      <w:rPr>
        <w:sz w:val="24"/>
      </w:rPr>
    </w:pPr>
  </w:p>
  <w:p w14:paraId="52D450F6" w14:textId="77777777" w:rsidR="00C251DF" w:rsidRDefault="00C251DF">
    <w:pPr>
      <w:pBdr>
        <w:top w:val="single" w:sz="6" w:space="1" w:color="auto"/>
      </w:pBdr>
      <w:rPr>
        <w:sz w:val="24"/>
      </w:rPr>
    </w:pPr>
  </w:p>
  <w:p w14:paraId="3632E075" w14:textId="16556061" w:rsidR="00C251DF" w:rsidRDefault="00536375">
    <w:pPr>
      <w:pBdr>
        <w:bottom w:val="single" w:sz="6" w:space="1" w:color="auto"/>
      </w:pBdr>
      <w:jc w:val="right"/>
      <w:rPr>
        <w:rFonts w:ascii="Arial" w:hAnsi="Arial"/>
        <w:b/>
        <w:sz w:val="36"/>
        <w:szCs w:val="36"/>
      </w:rPr>
    </w:pPr>
    <w:r w:rsidRPr="32204147">
      <w:rPr>
        <w:rFonts w:ascii="Arial" w:hAnsi="Arial"/>
        <w:b/>
        <w:sz w:val="36"/>
        <w:szCs w:val="36"/>
      </w:rPr>
      <w:t>Kansas Instruments</w:t>
    </w:r>
    <w:r w:rsidR="0078130B">
      <w:rPr>
        <w:rFonts w:ascii="Arial" w:hAnsi="Arial"/>
        <w:b/>
        <w:sz w:val="36"/>
        <w:szCs w:val="36"/>
      </w:rPr>
      <w:t>™</w:t>
    </w:r>
    <w:r w:rsidR="00887D3B">
      <w:rPr>
        <w:rFonts w:ascii="Arial" w:hAnsi="Arial"/>
        <w:b/>
        <w:sz w:val="36"/>
        <w:szCs w:val="36"/>
      </w:rPr>
      <w:t xml:space="preserve"> (Not Really)</w:t>
    </w:r>
    <w:r w:rsidRPr="32204147">
      <w:rPr>
        <w:rFonts w:ascii="Arial" w:hAnsi="Arial"/>
        <w:b/>
        <w:sz w:val="36"/>
        <w:szCs w:val="36"/>
      </w:rPr>
      <w:t xml:space="preserve"> </w:t>
    </w:r>
  </w:p>
  <w:p w14:paraId="567FBC7B" w14:textId="2CE2FB0F" w:rsidR="00536375" w:rsidRDefault="00536375">
    <w:pPr>
      <w:pBdr>
        <w:bottom w:val="single" w:sz="6" w:space="1" w:color="auto"/>
      </w:pBdr>
      <w:jc w:val="right"/>
      <w:rPr>
        <w:rFonts w:ascii="Arial" w:hAnsi="Arial"/>
        <w:b/>
        <w:sz w:val="36"/>
        <w:szCs w:val="36"/>
      </w:rPr>
    </w:pPr>
  </w:p>
  <w:p w14:paraId="58D9C257" w14:textId="77777777" w:rsidR="00C251DF" w:rsidRDefault="00C251DF">
    <w:pPr>
      <w:pBdr>
        <w:bottom w:val="single" w:sz="6" w:space="1" w:color="auto"/>
      </w:pBdr>
      <w:jc w:val="right"/>
      <w:rPr>
        <w:sz w:val="24"/>
      </w:rPr>
    </w:pPr>
  </w:p>
  <w:p w14:paraId="35017BA4"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9EED0CE" w14:textId="77777777">
      <w:tc>
        <w:tcPr>
          <w:tcW w:w="6379" w:type="dxa"/>
        </w:tcPr>
        <w:p w14:paraId="5EB68E60" w14:textId="6AE06085" w:rsidR="00C251DF" w:rsidRDefault="00661AB8">
          <w:r>
            <w:t>Arithmetic Expression Evaluator in C++</w:t>
          </w:r>
          <w:fldSimple w:instr="SUBJECT  \* MERGEFORMAT">
            <w:r w:rsidR="00363C97">
              <w:t>Arithmetic Expression Evaluator in C++</w:t>
            </w:r>
          </w:fldSimple>
        </w:p>
      </w:tc>
      <w:tc>
        <w:tcPr>
          <w:tcW w:w="3179" w:type="dxa"/>
        </w:tcPr>
        <w:p w14:paraId="1C80F2C9" w14:textId="511F439F" w:rsidR="00C251DF" w:rsidRDefault="00C251DF">
          <w:pPr>
            <w:tabs>
              <w:tab w:val="left" w:pos="1135"/>
            </w:tabs>
            <w:spacing w:before="40"/>
            <w:ind w:right="68"/>
          </w:pPr>
          <w:r>
            <w:t xml:space="preserve"> Version:          1.</w:t>
          </w:r>
          <w:r w:rsidR="002F5FCD">
            <w:t>4</w:t>
          </w:r>
        </w:p>
      </w:tc>
    </w:tr>
    <w:tr w:rsidR="00C251DF" w14:paraId="29900908" w14:textId="77777777">
      <w:tc>
        <w:tcPr>
          <w:tcW w:w="6379" w:type="dxa"/>
        </w:tcPr>
        <w:p w14:paraId="79CD22C2" w14:textId="0876ED16" w:rsidR="00C251DF" w:rsidRDefault="00000000">
          <w:fldSimple w:instr="TITLE  \* MERGEFORMAT">
            <w:r w:rsidR="00363C97">
              <w:t>Software Development Plan</w:t>
            </w:r>
          </w:fldSimple>
        </w:p>
      </w:tc>
      <w:tc>
        <w:tcPr>
          <w:tcW w:w="3179" w:type="dxa"/>
        </w:tcPr>
        <w:p w14:paraId="4DBB67F5" w14:textId="49B56DB6" w:rsidR="00C251DF" w:rsidRDefault="00C251DF">
          <w:r>
            <w:t xml:space="preserve">  Date: </w:t>
          </w:r>
          <w:r w:rsidR="002F5FCD">
            <w:t>12/01/2023</w:t>
          </w:r>
        </w:p>
      </w:tc>
    </w:tr>
    <w:tr w:rsidR="00C251DF" w14:paraId="33608E3A" w14:textId="77777777">
      <w:tc>
        <w:tcPr>
          <w:tcW w:w="9558" w:type="dxa"/>
          <w:gridSpan w:val="2"/>
        </w:tcPr>
        <w:p w14:paraId="15B74862" w14:textId="7C64E365" w:rsidR="00C251DF" w:rsidRDefault="00286637">
          <w:r>
            <w:t>Document 1</w:t>
          </w:r>
        </w:p>
      </w:tc>
    </w:tr>
  </w:tbl>
  <w:p w14:paraId="1A3D0A82"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A969" w14:textId="77777777" w:rsidR="00C251DF" w:rsidRDefault="00C251DF">
    <w:pPr>
      <w:pStyle w:val="Header"/>
    </w:pPr>
  </w:p>
</w:hdr>
</file>

<file path=word/intelligence2.xml><?xml version="1.0" encoding="utf-8"?>
<int2:intelligence xmlns:int2="http://schemas.microsoft.com/office/intelligence/2020/intelligence" xmlns:oel="http://schemas.microsoft.com/office/2019/extlst">
  <int2:observations>
    <int2:textHash int2:hashCode="JOdFHfBe1c1M8Q" int2:id="tae0wZ8k">
      <int2:state int2:value="Rejected" int2:type="AugLoop_Text_Critique"/>
    </int2:textHash>
    <int2:bookmark int2:bookmarkName="_Int_jFexVKdw" int2:invalidationBookmarkName="" int2:hashCode="Lk00BfJzAjbt9U" int2:id="SYUlBW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46D36"/>
    <w:multiLevelType w:val="hybridMultilevel"/>
    <w:tmpl w:val="FA3ED3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747F7B"/>
    <w:multiLevelType w:val="hybridMultilevel"/>
    <w:tmpl w:val="E9B6A2D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817D81"/>
    <w:multiLevelType w:val="hybridMultilevel"/>
    <w:tmpl w:val="FFFFFFFF"/>
    <w:lvl w:ilvl="0" w:tplc="C430D71C">
      <w:start w:val="1"/>
      <w:numFmt w:val="bullet"/>
      <w:lvlText w:val=""/>
      <w:lvlJc w:val="left"/>
      <w:pPr>
        <w:ind w:left="720" w:hanging="360"/>
      </w:pPr>
      <w:rPr>
        <w:rFonts w:ascii="Symbol" w:hAnsi="Symbol" w:hint="default"/>
      </w:rPr>
    </w:lvl>
    <w:lvl w:ilvl="1" w:tplc="0CAA19E4">
      <w:start w:val="1"/>
      <w:numFmt w:val="bullet"/>
      <w:lvlText w:val="o"/>
      <w:lvlJc w:val="left"/>
      <w:pPr>
        <w:ind w:left="1440" w:hanging="360"/>
      </w:pPr>
      <w:rPr>
        <w:rFonts w:ascii="Courier New" w:hAnsi="Courier New" w:hint="default"/>
      </w:rPr>
    </w:lvl>
    <w:lvl w:ilvl="2" w:tplc="97FAD182">
      <w:start w:val="1"/>
      <w:numFmt w:val="bullet"/>
      <w:lvlText w:val="-"/>
      <w:lvlJc w:val="left"/>
      <w:pPr>
        <w:ind w:left="2160" w:hanging="360"/>
      </w:pPr>
      <w:rPr>
        <w:rFonts w:ascii="Calibri" w:hAnsi="Calibri" w:hint="default"/>
      </w:rPr>
    </w:lvl>
    <w:lvl w:ilvl="3" w:tplc="205A68E4">
      <w:start w:val="1"/>
      <w:numFmt w:val="bullet"/>
      <w:lvlText w:val=""/>
      <w:lvlJc w:val="left"/>
      <w:pPr>
        <w:ind w:left="2880" w:hanging="360"/>
      </w:pPr>
      <w:rPr>
        <w:rFonts w:ascii="Symbol" w:hAnsi="Symbol" w:hint="default"/>
      </w:rPr>
    </w:lvl>
    <w:lvl w:ilvl="4" w:tplc="62861AAC">
      <w:start w:val="1"/>
      <w:numFmt w:val="bullet"/>
      <w:lvlText w:val="o"/>
      <w:lvlJc w:val="left"/>
      <w:pPr>
        <w:ind w:left="3600" w:hanging="360"/>
      </w:pPr>
      <w:rPr>
        <w:rFonts w:ascii="Courier New" w:hAnsi="Courier New" w:hint="default"/>
      </w:rPr>
    </w:lvl>
    <w:lvl w:ilvl="5" w:tplc="9406350C">
      <w:start w:val="1"/>
      <w:numFmt w:val="bullet"/>
      <w:lvlText w:val=""/>
      <w:lvlJc w:val="left"/>
      <w:pPr>
        <w:ind w:left="4320" w:hanging="360"/>
      </w:pPr>
      <w:rPr>
        <w:rFonts w:ascii="Wingdings" w:hAnsi="Wingdings" w:hint="default"/>
      </w:rPr>
    </w:lvl>
    <w:lvl w:ilvl="6" w:tplc="725EDD40">
      <w:start w:val="1"/>
      <w:numFmt w:val="bullet"/>
      <w:lvlText w:val=""/>
      <w:lvlJc w:val="left"/>
      <w:pPr>
        <w:ind w:left="5040" w:hanging="360"/>
      </w:pPr>
      <w:rPr>
        <w:rFonts w:ascii="Symbol" w:hAnsi="Symbol" w:hint="default"/>
      </w:rPr>
    </w:lvl>
    <w:lvl w:ilvl="7" w:tplc="883E1920">
      <w:start w:val="1"/>
      <w:numFmt w:val="bullet"/>
      <w:lvlText w:val="o"/>
      <w:lvlJc w:val="left"/>
      <w:pPr>
        <w:ind w:left="5760" w:hanging="360"/>
      </w:pPr>
      <w:rPr>
        <w:rFonts w:ascii="Courier New" w:hAnsi="Courier New" w:hint="default"/>
      </w:rPr>
    </w:lvl>
    <w:lvl w:ilvl="8" w:tplc="30964AF4">
      <w:start w:val="1"/>
      <w:numFmt w:val="bullet"/>
      <w:lvlText w:val=""/>
      <w:lvlJc w:val="left"/>
      <w:pPr>
        <w:ind w:left="6480" w:hanging="360"/>
      </w:pPr>
      <w:rPr>
        <w:rFonts w:ascii="Wingdings" w:hAnsi="Wingdings" w:hint="default"/>
      </w:rPr>
    </w:lvl>
  </w:abstractNum>
  <w:abstractNum w:abstractNumId="5" w15:restartNumberingAfterBreak="0">
    <w:nsid w:val="285968B5"/>
    <w:multiLevelType w:val="hybridMultilevel"/>
    <w:tmpl w:val="FFFFFFFF"/>
    <w:lvl w:ilvl="0" w:tplc="B19E6F2A">
      <w:start w:val="1"/>
      <w:numFmt w:val="bullet"/>
      <w:lvlText w:val=""/>
      <w:lvlJc w:val="left"/>
      <w:pPr>
        <w:ind w:left="720" w:hanging="360"/>
      </w:pPr>
      <w:rPr>
        <w:rFonts w:ascii="Symbol" w:hAnsi="Symbol" w:hint="default"/>
      </w:rPr>
    </w:lvl>
    <w:lvl w:ilvl="1" w:tplc="16343C3A">
      <w:start w:val="1"/>
      <w:numFmt w:val="bullet"/>
      <w:lvlText w:val="-"/>
      <w:lvlJc w:val="left"/>
      <w:pPr>
        <w:ind w:left="1440" w:hanging="360"/>
      </w:pPr>
      <w:rPr>
        <w:rFonts w:ascii="Calibri" w:hAnsi="Calibri" w:hint="default"/>
      </w:rPr>
    </w:lvl>
    <w:lvl w:ilvl="2" w:tplc="DD1E4656">
      <w:start w:val="1"/>
      <w:numFmt w:val="bullet"/>
      <w:lvlText w:val=""/>
      <w:lvlJc w:val="left"/>
      <w:pPr>
        <w:ind w:left="2160" w:hanging="360"/>
      </w:pPr>
      <w:rPr>
        <w:rFonts w:ascii="Wingdings" w:hAnsi="Wingdings" w:hint="default"/>
      </w:rPr>
    </w:lvl>
    <w:lvl w:ilvl="3" w:tplc="C9D4734E">
      <w:start w:val="1"/>
      <w:numFmt w:val="bullet"/>
      <w:lvlText w:val=""/>
      <w:lvlJc w:val="left"/>
      <w:pPr>
        <w:ind w:left="2880" w:hanging="360"/>
      </w:pPr>
      <w:rPr>
        <w:rFonts w:ascii="Symbol" w:hAnsi="Symbol" w:hint="default"/>
      </w:rPr>
    </w:lvl>
    <w:lvl w:ilvl="4" w:tplc="11484D3C">
      <w:start w:val="1"/>
      <w:numFmt w:val="bullet"/>
      <w:lvlText w:val="o"/>
      <w:lvlJc w:val="left"/>
      <w:pPr>
        <w:ind w:left="3600" w:hanging="360"/>
      </w:pPr>
      <w:rPr>
        <w:rFonts w:ascii="Courier New" w:hAnsi="Courier New" w:hint="default"/>
      </w:rPr>
    </w:lvl>
    <w:lvl w:ilvl="5" w:tplc="73BA47BE">
      <w:start w:val="1"/>
      <w:numFmt w:val="bullet"/>
      <w:lvlText w:val=""/>
      <w:lvlJc w:val="left"/>
      <w:pPr>
        <w:ind w:left="4320" w:hanging="360"/>
      </w:pPr>
      <w:rPr>
        <w:rFonts w:ascii="Wingdings" w:hAnsi="Wingdings" w:hint="default"/>
      </w:rPr>
    </w:lvl>
    <w:lvl w:ilvl="6" w:tplc="937EC404">
      <w:start w:val="1"/>
      <w:numFmt w:val="bullet"/>
      <w:lvlText w:val=""/>
      <w:lvlJc w:val="left"/>
      <w:pPr>
        <w:ind w:left="5040" w:hanging="360"/>
      </w:pPr>
      <w:rPr>
        <w:rFonts w:ascii="Symbol" w:hAnsi="Symbol" w:hint="default"/>
      </w:rPr>
    </w:lvl>
    <w:lvl w:ilvl="7" w:tplc="76AC415C">
      <w:start w:val="1"/>
      <w:numFmt w:val="bullet"/>
      <w:lvlText w:val="o"/>
      <w:lvlJc w:val="left"/>
      <w:pPr>
        <w:ind w:left="5760" w:hanging="360"/>
      </w:pPr>
      <w:rPr>
        <w:rFonts w:ascii="Courier New" w:hAnsi="Courier New" w:hint="default"/>
      </w:rPr>
    </w:lvl>
    <w:lvl w:ilvl="8" w:tplc="B07613F2">
      <w:start w:val="1"/>
      <w:numFmt w:val="bullet"/>
      <w:lvlText w:val=""/>
      <w:lvlJc w:val="left"/>
      <w:pPr>
        <w:ind w:left="6480" w:hanging="360"/>
      </w:pPr>
      <w:rPr>
        <w:rFonts w:ascii="Wingdings" w:hAnsi="Wingdings" w:hint="default"/>
      </w:rPr>
    </w:lvl>
  </w:abstractNum>
  <w:abstractNum w:abstractNumId="6" w15:restartNumberingAfterBreak="0">
    <w:nsid w:val="312B0086"/>
    <w:multiLevelType w:val="multilevel"/>
    <w:tmpl w:val="6CD488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2C22E58"/>
    <w:multiLevelType w:val="hybridMultilevel"/>
    <w:tmpl w:val="FFFFFFFF"/>
    <w:lvl w:ilvl="0" w:tplc="C6343F9E">
      <w:start w:val="1"/>
      <w:numFmt w:val="bullet"/>
      <w:lvlText w:val=""/>
      <w:lvlJc w:val="left"/>
      <w:pPr>
        <w:ind w:left="720" w:hanging="360"/>
      </w:pPr>
      <w:rPr>
        <w:rFonts w:ascii="Symbol" w:hAnsi="Symbol" w:hint="default"/>
      </w:rPr>
    </w:lvl>
    <w:lvl w:ilvl="1" w:tplc="1F22D274">
      <w:start w:val="1"/>
      <w:numFmt w:val="bullet"/>
      <w:lvlText w:val="-"/>
      <w:lvlJc w:val="left"/>
      <w:pPr>
        <w:ind w:left="1440" w:hanging="360"/>
      </w:pPr>
      <w:rPr>
        <w:rFonts w:ascii="Calibri" w:hAnsi="Calibri" w:hint="default"/>
      </w:rPr>
    </w:lvl>
    <w:lvl w:ilvl="2" w:tplc="241E1D60">
      <w:start w:val="1"/>
      <w:numFmt w:val="bullet"/>
      <w:lvlText w:val=""/>
      <w:lvlJc w:val="left"/>
      <w:pPr>
        <w:ind w:left="2160" w:hanging="360"/>
      </w:pPr>
      <w:rPr>
        <w:rFonts w:ascii="Wingdings" w:hAnsi="Wingdings" w:hint="default"/>
      </w:rPr>
    </w:lvl>
    <w:lvl w:ilvl="3" w:tplc="6E7ACC10">
      <w:start w:val="1"/>
      <w:numFmt w:val="bullet"/>
      <w:lvlText w:val=""/>
      <w:lvlJc w:val="left"/>
      <w:pPr>
        <w:ind w:left="2880" w:hanging="360"/>
      </w:pPr>
      <w:rPr>
        <w:rFonts w:ascii="Symbol" w:hAnsi="Symbol" w:hint="default"/>
      </w:rPr>
    </w:lvl>
    <w:lvl w:ilvl="4" w:tplc="1D303338">
      <w:start w:val="1"/>
      <w:numFmt w:val="bullet"/>
      <w:lvlText w:val="o"/>
      <w:lvlJc w:val="left"/>
      <w:pPr>
        <w:ind w:left="3600" w:hanging="360"/>
      </w:pPr>
      <w:rPr>
        <w:rFonts w:ascii="Courier New" w:hAnsi="Courier New" w:hint="default"/>
      </w:rPr>
    </w:lvl>
    <w:lvl w:ilvl="5" w:tplc="40F0BCA2">
      <w:start w:val="1"/>
      <w:numFmt w:val="bullet"/>
      <w:lvlText w:val=""/>
      <w:lvlJc w:val="left"/>
      <w:pPr>
        <w:ind w:left="4320" w:hanging="360"/>
      </w:pPr>
      <w:rPr>
        <w:rFonts w:ascii="Wingdings" w:hAnsi="Wingdings" w:hint="default"/>
      </w:rPr>
    </w:lvl>
    <w:lvl w:ilvl="6" w:tplc="39668A72">
      <w:start w:val="1"/>
      <w:numFmt w:val="bullet"/>
      <w:lvlText w:val=""/>
      <w:lvlJc w:val="left"/>
      <w:pPr>
        <w:ind w:left="5040" w:hanging="360"/>
      </w:pPr>
      <w:rPr>
        <w:rFonts w:ascii="Symbol" w:hAnsi="Symbol" w:hint="default"/>
      </w:rPr>
    </w:lvl>
    <w:lvl w:ilvl="7" w:tplc="D0F04426">
      <w:start w:val="1"/>
      <w:numFmt w:val="bullet"/>
      <w:lvlText w:val="o"/>
      <w:lvlJc w:val="left"/>
      <w:pPr>
        <w:ind w:left="5760" w:hanging="360"/>
      </w:pPr>
      <w:rPr>
        <w:rFonts w:ascii="Courier New" w:hAnsi="Courier New" w:hint="default"/>
      </w:rPr>
    </w:lvl>
    <w:lvl w:ilvl="8" w:tplc="F704E53C">
      <w:start w:val="1"/>
      <w:numFmt w:val="bullet"/>
      <w:lvlText w:val=""/>
      <w:lvlJc w:val="left"/>
      <w:pPr>
        <w:ind w:left="6480" w:hanging="360"/>
      </w:pPr>
      <w:rPr>
        <w:rFonts w:ascii="Wingdings" w:hAnsi="Wingdings" w:hint="default"/>
      </w:rPr>
    </w:lvl>
  </w:abstractNum>
  <w:abstractNum w:abstractNumId="8" w15:restartNumberingAfterBreak="0">
    <w:nsid w:val="371FF20A"/>
    <w:multiLevelType w:val="hybridMultilevel"/>
    <w:tmpl w:val="FFFFFFFF"/>
    <w:lvl w:ilvl="0" w:tplc="02F84C2C">
      <w:start w:val="1"/>
      <w:numFmt w:val="bullet"/>
      <w:lvlText w:val=""/>
      <w:lvlJc w:val="left"/>
      <w:pPr>
        <w:ind w:left="720" w:hanging="360"/>
      </w:pPr>
      <w:rPr>
        <w:rFonts w:ascii="Symbol" w:hAnsi="Symbol" w:hint="default"/>
      </w:rPr>
    </w:lvl>
    <w:lvl w:ilvl="1" w:tplc="932ECE3E">
      <w:start w:val="1"/>
      <w:numFmt w:val="bullet"/>
      <w:lvlText w:val="-"/>
      <w:lvlJc w:val="left"/>
      <w:pPr>
        <w:ind w:left="1440" w:hanging="360"/>
      </w:pPr>
      <w:rPr>
        <w:rFonts w:ascii="Calibri" w:hAnsi="Calibri" w:hint="default"/>
      </w:rPr>
    </w:lvl>
    <w:lvl w:ilvl="2" w:tplc="BC80217E">
      <w:start w:val="1"/>
      <w:numFmt w:val="bullet"/>
      <w:lvlText w:val=""/>
      <w:lvlJc w:val="left"/>
      <w:pPr>
        <w:ind w:left="2160" w:hanging="360"/>
      </w:pPr>
      <w:rPr>
        <w:rFonts w:ascii="Wingdings" w:hAnsi="Wingdings" w:hint="default"/>
      </w:rPr>
    </w:lvl>
    <w:lvl w:ilvl="3" w:tplc="38E29FA2">
      <w:start w:val="1"/>
      <w:numFmt w:val="bullet"/>
      <w:lvlText w:val=""/>
      <w:lvlJc w:val="left"/>
      <w:pPr>
        <w:ind w:left="2880" w:hanging="360"/>
      </w:pPr>
      <w:rPr>
        <w:rFonts w:ascii="Symbol" w:hAnsi="Symbol" w:hint="default"/>
      </w:rPr>
    </w:lvl>
    <w:lvl w:ilvl="4" w:tplc="B09A8E8C">
      <w:start w:val="1"/>
      <w:numFmt w:val="bullet"/>
      <w:lvlText w:val="o"/>
      <w:lvlJc w:val="left"/>
      <w:pPr>
        <w:ind w:left="3600" w:hanging="360"/>
      </w:pPr>
      <w:rPr>
        <w:rFonts w:ascii="Courier New" w:hAnsi="Courier New" w:hint="default"/>
      </w:rPr>
    </w:lvl>
    <w:lvl w:ilvl="5" w:tplc="370068E2">
      <w:start w:val="1"/>
      <w:numFmt w:val="bullet"/>
      <w:lvlText w:val=""/>
      <w:lvlJc w:val="left"/>
      <w:pPr>
        <w:ind w:left="4320" w:hanging="360"/>
      </w:pPr>
      <w:rPr>
        <w:rFonts w:ascii="Wingdings" w:hAnsi="Wingdings" w:hint="default"/>
      </w:rPr>
    </w:lvl>
    <w:lvl w:ilvl="6" w:tplc="015809B4">
      <w:start w:val="1"/>
      <w:numFmt w:val="bullet"/>
      <w:lvlText w:val=""/>
      <w:lvlJc w:val="left"/>
      <w:pPr>
        <w:ind w:left="5040" w:hanging="360"/>
      </w:pPr>
      <w:rPr>
        <w:rFonts w:ascii="Symbol" w:hAnsi="Symbol" w:hint="default"/>
      </w:rPr>
    </w:lvl>
    <w:lvl w:ilvl="7" w:tplc="C284F566">
      <w:start w:val="1"/>
      <w:numFmt w:val="bullet"/>
      <w:lvlText w:val="o"/>
      <w:lvlJc w:val="left"/>
      <w:pPr>
        <w:ind w:left="5760" w:hanging="360"/>
      </w:pPr>
      <w:rPr>
        <w:rFonts w:ascii="Courier New" w:hAnsi="Courier New" w:hint="default"/>
      </w:rPr>
    </w:lvl>
    <w:lvl w:ilvl="8" w:tplc="EF38EA5E">
      <w:start w:val="1"/>
      <w:numFmt w:val="bullet"/>
      <w:lvlText w:val=""/>
      <w:lvlJc w:val="left"/>
      <w:pPr>
        <w:ind w:left="6480" w:hanging="360"/>
      </w:pPr>
      <w:rPr>
        <w:rFonts w:ascii="Wingdings" w:hAnsi="Wingdings" w:hint="default"/>
      </w:rPr>
    </w:lvl>
  </w:abstractNum>
  <w:abstractNum w:abstractNumId="9" w15:restartNumberingAfterBreak="0">
    <w:nsid w:val="38D1C7C7"/>
    <w:multiLevelType w:val="hybridMultilevel"/>
    <w:tmpl w:val="FFFFFFFF"/>
    <w:lvl w:ilvl="0" w:tplc="1DF6C8AA">
      <w:start w:val="1"/>
      <w:numFmt w:val="bullet"/>
      <w:lvlText w:val=""/>
      <w:lvlJc w:val="left"/>
      <w:pPr>
        <w:ind w:left="720" w:hanging="360"/>
      </w:pPr>
      <w:rPr>
        <w:rFonts w:ascii="Symbol" w:hAnsi="Symbol" w:hint="default"/>
      </w:rPr>
    </w:lvl>
    <w:lvl w:ilvl="1" w:tplc="9DF405DE">
      <w:start w:val="1"/>
      <w:numFmt w:val="bullet"/>
      <w:lvlText w:val="-"/>
      <w:lvlJc w:val="left"/>
      <w:pPr>
        <w:ind w:left="1440" w:hanging="360"/>
      </w:pPr>
      <w:rPr>
        <w:rFonts w:ascii="Calibri" w:hAnsi="Calibri" w:hint="default"/>
      </w:rPr>
    </w:lvl>
    <w:lvl w:ilvl="2" w:tplc="7346E62A">
      <w:start w:val="1"/>
      <w:numFmt w:val="bullet"/>
      <w:lvlText w:val=""/>
      <w:lvlJc w:val="left"/>
      <w:pPr>
        <w:ind w:left="2160" w:hanging="360"/>
      </w:pPr>
      <w:rPr>
        <w:rFonts w:ascii="Wingdings" w:hAnsi="Wingdings" w:hint="default"/>
      </w:rPr>
    </w:lvl>
    <w:lvl w:ilvl="3" w:tplc="9FAC3606">
      <w:start w:val="1"/>
      <w:numFmt w:val="bullet"/>
      <w:lvlText w:val=""/>
      <w:lvlJc w:val="left"/>
      <w:pPr>
        <w:ind w:left="2880" w:hanging="360"/>
      </w:pPr>
      <w:rPr>
        <w:rFonts w:ascii="Symbol" w:hAnsi="Symbol" w:hint="default"/>
      </w:rPr>
    </w:lvl>
    <w:lvl w:ilvl="4" w:tplc="CC8A55A0">
      <w:start w:val="1"/>
      <w:numFmt w:val="bullet"/>
      <w:lvlText w:val="o"/>
      <w:lvlJc w:val="left"/>
      <w:pPr>
        <w:ind w:left="3600" w:hanging="360"/>
      </w:pPr>
      <w:rPr>
        <w:rFonts w:ascii="Courier New" w:hAnsi="Courier New" w:hint="default"/>
      </w:rPr>
    </w:lvl>
    <w:lvl w:ilvl="5" w:tplc="444EEDAA">
      <w:start w:val="1"/>
      <w:numFmt w:val="bullet"/>
      <w:lvlText w:val=""/>
      <w:lvlJc w:val="left"/>
      <w:pPr>
        <w:ind w:left="4320" w:hanging="360"/>
      </w:pPr>
      <w:rPr>
        <w:rFonts w:ascii="Wingdings" w:hAnsi="Wingdings" w:hint="default"/>
      </w:rPr>
    </w:lvl>
    <w:lvl w:ilvl="6" w:tplc="4066DD80">
      <w:start w:val="1"/>
      <w:numFmt w:val="bullet"/>
      <w:lvlText w:val=""/>
      <w:lvlJc w:val="left"/>
      <w:pPr>
        <w:ind w:left="5040" w:hanging="360"/>
      </w:pPr>
      <w:rPr>
        <w:rFonts w:ascii="Symbol" w:hAnsi="Symbol" w:hint="default"/>
      </w:rPr>
    </w:lvl>
    <w:lvl w:ilvl="7" w:tplc="2874735A">
      <w:start w:val="1"/>
      <w:numFmt w:val="bullet"/>
      <w:lvlText w:val="o"/>
      <w:lvlJc w:val="left"/>
      <w:pPr>
        <w:ind w:left="5760" w:hanging="360"/>
      </w:pPr>
      <w:rPr>
        <w:rFonts w:ascii="Courier New" w:hAnsi="Courier New" w:hint="default"/>
      </w:rPr>
    </w:lvl>
    <w:lvl w:ilvl="8" w:tplc="CD9A16A0">
      <w:start w:val="1"/>
      <w:numFmt w:val="bullet"/>
      <w:lvlText w:val=""/>
      <w:lvlJc w:val="left"/>
      <w:pPr>
        <w:ind w:left="6480" w:hanging="360"/>
      </w:pPr>
      <w:rPr>
        <w:rFonts w:ascii="Wingdings" w:hAnsi="Wingdings" w:hint="default"/>
      </w:rPr>
    </w:lvl>
  </w:abstractNum>
  <w:abstractNum w:abstractNumId="10" w15:restartNumberingAfterBreak="0">
    <w:nsid w:val="64F32896"/>
    <w:multiLevelType w:val="hybridMultilevel"/>
    <w:tmpl w:val="FFFFFFFF"/>
    <w:lvl w:ilvl="0" w:tplc="C10096FC">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22708D6E">
      <w:start w:val="1"/>
      <w:numFmt w:val="bullet"/>
      <w:lvlText w:val=""/>
      <w:lvlJc w:val="left"/>
      <w:pPr>
        <w:ind w:left="2160" w:hanging="360"/>
      </w:pPr>
      <w:rPr>
        <w:rFonts w:ascii="Wingdings" w:hAnsi="Wingdings" w:hint="default"/>
      </w:rPr>
    </w:lvl>
    <w:lvl w:ilvl="3" w:tplc="4FB8C620">
      <w:start w:val="1"/>
      <w:numFmt w:val="bullet"/>
      <w:lvlText w:val=""/>
      <w:lvlJc w:val="left"/>
      <w:pPr>
        <w:ind w:left="2880" w:hanging="360"/>
      </w:pPr>
      <w:rPr>
        <w:rFonts w:ascii="Symbol" w:hAnsi="Symbol" w:hint="default"/>
      </w:rPr>
    </w:lvl>
    <w:lvl w:ilvl="4" w:tplc="73B46538">
      <w:start w:val="1"/>
      <w:numFmt w:val="bullet"/>
      <w:lvlText w:val="o"/>
      <w:lvlJc w:val="left"/>
      <w:pPr>
        <w:ind w:left="3600" w:hanging="360"/>
      </w:pPr>
      <w:rPr>
        <w:rFonts w:ascii="Courier New" w:hAnsi="Courier New" w:hint="default"/>
      </w:rPr>
    </w:lvl>
    <w:lvl w:ilvl="5" w:tplc="A25E7308">
      <w:start w:val="1"/>
      <w:numFmt w:val="bullet"/>
      <w:lvlText w:val=""/>
      <w:lvlJc w:val="left"/>
      <w:pPr>
        <w:ind w:left="4320" w:hanging="360"/>
      </w:pPr>
      <w:rPr>
        <w:rFonts w:ascii="Wingdings" w:hAnsi="Wingdings" w:hint="default"/>
      </w:rPr>
    </w:lvl>
    <w:lvl w:ilvl="6" w:tplc="536EF49A">
      <w:start w:val="1"/>
      <w:numFmt w:val="bullet"/>
      <w:lvlText w:val=""/>
      <w:lvlJc w:val="left"/>
      <w:pPr>
        <w:ind w:left="5040" w:hanging="360"/>
      </w:pPr>
      <w:rPr>
        <w:rFonts w:ascii="Symbol" w:hAnsi="Symbol" w:hint="default"/>
      </w:rPr>
    </w:lvl>
    <w:lvl w:ilvl="7" w:tplc="40F0B934">
      <w:start w:val="1"/>
      <w:numFmt w:val="bullet"/>
      <w:lvlText w:val="o"/>
      <w:lvlJc w:val="left"/>
      <w:pPr>
        <w:ind w:left="5760" w:hanging="360"/>
      </w:pPr>
      <w:rPr>
        <w:rFonts w:ascii="Courier New" w:hAnsi="Courier New" w:hint="default"/>
      </w:rPr>
    </w:lvl>
    <w:lvl w:ilvl="8" w:tplc="B05A0B6C">
      <w:start w:val="1"/>
      <w:numFmt w:val="bullet"/>
      <w:lvlText w:val=""/>
      <w:lvlJc w:val="left"/>
      <w:pPr>
        <w:ind w:left="6480" w:hanging="360"/>
      </w:pPr>
      <w:rPr>
        <w:rFonts w:ascii="Wingdings" w:hAnsi="Wingdings" w:hint="default"/>
      </w:rPr>
    </w:lvl>
  </w:abstractNum>
  <w:abstractNum w:abstractNumId="11" w15:restartNumberingAfterBreak="0">
    <w:nsid w:val="7280F115"/>
    <w:multiLevelType w:val="hybridMultilevel"/>
    <w:tmpl w:val="FFFFFFFF"/>
    <w:lvl w:ilvl="0" w:tplc="1A801860">
      <w:start w:val="1"/>
      <w:numFmt w:val="bullet"/>
      <w:lvlText w:val=""/>
      <w:lvlJc w:val="left"/>
      <w:pPr>
        <w:ind w:left="720" w:hanging="360"/>
      </w:pPr>
      <w:rPr>
        <w:rFonts w:ascii="Symbol" w:hAnsi="Symbol" w:hint="default"/>
      </w:rPr>
    </w:lvl>
    <w:lvl w:ilvl="1" w:tplc="9E281526">
      <w:start w:val="1"/>
      <w:numFmt w:val="bullet"/>
      <w:lvlText w:val=""/>
      <w:lvlJc w:val="left"/>
      <w:pPr>
        <w:ind w:left="1440" w:hanging="360"/>
      </w:pPr>
      <w:rPr>
        <w:rFonts w:ascii="Symbol" w:hAnsi="Symbol" w:hint="default"/>
      </w:rPr>
    </w:lvl>
    <w:lvl w:ilvl="2" w:tplc="C25E0A46">
      <w:start w:val="1"/>
      <w:numFmt w:val="bullet"/>
      <w:lvlText w:val=""/>
      <w:lvlJc w:val="left"/>
      <w:pPr>
        <w:ind w:left="2160" w:hanging="360"/>
      </w:pPr>
      <w:rPr>
        <w:rFonts w:ascii="Wingdings" w:hAnsi="Wingdings" w:hint="default"/>
      </w:rPr>
    </w:lvl>
    <w:lvl w:ilvl="3" w:tplc="600C0998">
      <w:start w:val="1"/>
      <w:numFmt w:val="bullet"/>
      <w:lvlText w:val=""/>
      <w:lvlJc w:val="left"/>
      <w:pPr>
        <w:ind w:left="2880" w:hanging="360"/>
      </w:pPr>
      <w:rPr>
        <w:rFonts w:ascii="Symbol" w:hAnsi="Symbol" w:hint="default"/>
      </w:rPr>
    </w:lvl>
    <w:lvl w:ilvl="4" w:tplc="459AB388">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Symbol" w:hAnsi="Symbol" w:hint="default"/>
      </w:rPr>
    </w:lvl>
    <w:lvl w:ilvl="6" w:tplc="2B8E6910">
      <w:start w:val="1"/>
      <w:numFmt w:val="bullet"/>
      <w:lvlText w:val=""/>
      <w:lvlJc w:val="left"/>
      <w:pPr>
        <w:ind w:left="5040" w:hanging="360"/>
      </w:pPr>
      <w:rPr>
        <w:rFonts w:ascii="Symbol" w:hAnsi="Symbol" w:hint="default"/>
      </w:rPr>
    </w:lvl>
    <w:lvl w:ilvl="7" w:tplc="08B20798">
      <w:start w:val="1"/>
      <w:numFmt w:val="bullet"/>
      <w:lvlText w:val="o"/>
      <w:lvlJc w:val="left"/>
      <w:pPr>
        <w:ind w:left="5760" w:hanging="360"/>
      </w:pPr>
      <w:rPr>
        <w:rFonts w:ascii="Courier New" w:hAnsi="Courier New" w:hint="default"/>
      </w:rPr>
    </w:lvl>
    <w:lvl w:ilvl="8" w:tplc="8C1ECE96">
      <w:start w:val="1"/>
      <w:numFmt w:val="bullet"/>
      <w:lvlText w:val=""/>
      <w:lvlJc w:val="left"/>
      <w:pPr>
        <w:ind w:left="6480" w:hanging="360"/>
      </w:pPr>
      <w:rPr>
        <w:rFonts w:ascii="Wingdings" w:hAnsi="Wingdings" w:hint="default"/>
      </w:rPr>
    </w:lvl>
  </w:abstractNum>
  <w:abstractNum w:abstractNumId="12" w15:restartNumberingAfterBreak="0">
    <w:nsid w:val="771DD39F"/>
    <w:multiLevelType w:val="hybridMultilevel"/>
    <w:tmpl w:val="FFFFFFFF"/>
    <w:lvl w:ilvl="0" w:tplc="66CE6B58">
      <w:start w:val="1"/>
      <w:numFmt w:val="bullet"/>
      <w:lvlText w:val=""/>
      <w:lvlJc w:val="left"/>
      <w:pPr>
        <w:ind w:left="720" w:hanging="360"/>
      </w:pPr>
      <w:rPr>
        <w:rFonts w:ascii="Symbol" w:hAnsi="Symbol" w:hint="default"/>
      </w:rPr>
    </w:lvl>
    <w:lvl w:ilvl="1" w:tplc="A1828EE4">
      <w:start w:val="1"/>
      <w:numFmt w:val="bullet"/>
      <w:lvlText w:val="o"/>
      <w:lvlJc w:val="left"/>
      <w:pPr>
        <w:ind w:left="1440" w:hanging="360"/>
      </w:pPr>
      <w:rPr>
        <w:rFonts w:ascii="Courier New" w:hAnsi="Courier New" w:hint="default"/>
      </w:rPr>
    </w:lvl>
    <w:lvl w:ilvl="2" w:tplc="5DA62C1E">
      <w:start w:val="1"/>
      <w:numFmt w:val="bullet"/>
      <w:lvlText w:val=""/>
      <w:lvlJc w:val="left"/>
      <w:pPr>
        <w:ind w:left="2160" w:hanging="360"/>
      </w:pPr>
      <w:rPr>
        <w:rFonts w:ascii="Symbol" w:hAnsi="Symbol" w:hint="default"/>
      </w:rPr>
    </w:lvl>
    <w:lvl w:ilvl="3" w:tplc="075CCD6C">
      <w:start w:val="1"/>
      <w:numFmt w:val="bullet"/>
      <w:lvlText w:val=""/>
      <w:lvlJc w:val="left"/>
      <w:pPr>
        <w:ind w:left="2880" w:hanging="360"/>
      </w:pPr>
      <w:rPr>
        <w:rFonts w:ascii="Symbol" w:hAnsi="Symbol" w:hint="default"/>
      </w:rPr>
    </w:lvl>
    <w:lvl w:ilvl="4" w:tplc="446A226C">
      <w:start w:val="1"/>
      <w:numFmt w:val="bullet"/>
      <w:lvlText w:val="o"/>
      <w:lvlJc w:val="left"/>
      <w:pPr>
        <w:ind w:left="3600" w:hanging="360"/>
      </w:pPr>
      <w:rPr>
        <w:rFonts w:ascii="Courier New" w:hAnsi="Courier New" w:hint="default"/>
      </w:rPr>
    </w:lvl>
    <w:lvl w:ilvl="5" w:tplc="086A449A">
      <w:start w:val="1"/>
      <w:numFmt w:val="bullet"/>
      <w:lvlText w:val=""/>
      <w:lvlJc w:val="left"/>
      <w:pPr>
        <w:ind w:left="4320" w:hanging="360"/>
      </w:pPr>
      <w:rPr>
        <w:rFonts w:ascii="Wingdings" w:hAnsi="Wingdings" w:hint="default"/>
      </w:rPr>
    </w:lvl>
    <w:lvl w:ilvl="6" w:tplc="4A9EEFEC">
      <w:start w:val="1"/>
      <w:numFmt w:val="bullet"/>
      <w:lvlText w:val=""/>
      <w:lvlJc w:val="left"/>
      <w:pPr>
        <w:ind w:left="5040" w:hanging="360"/>
      </w:pPr>
      <w:rPr>
        <w:rFonts w:ascii="Symbol" w:hAnsi="Symbol" w:hint="default"/>
      </w:rPr>
    </w:lvl>
    <w:lvl w:ilvl="7" w:tplc="F12EFBE6">
      <w:start w:val="1"/>
      <w:numFmt w:val="bullet"/>
      <w:lvlText w:val="o"/>
      <w:lvlJc w:val="left"/>
      <w:pPr>
        <w:ind w:left="5760" w:hanging="360"/>
      </w:pPr>
      <w:rPr>
        <w:rFonts w:ascii="Courier New" w:hAnsi="Courier New" w:hint="default"/>
      </w:rPr>
    </w:lvl>
    <w:lvl w:ilvl="8" w:tplc="36805F00">
      <w:start w:val="1"/>
      <w:numFmt w:val="bullet"/>
      <w:lvlText w:val=""/>
      <w:lvlJc w:val="left"/>
      <w:pPr>
        <w:ind w:left="6480" w:hanging="360"/>
      </w:pPr>
      <w:rPr>
        <w:rFonts w:ascii="Wingdings" w:hAnsi="Wingdings" w:hint="default"/>
      </w:rPr>
    </w:lvl>
  </w:abstractNum>
  <w:abstractNum w:abstractNumId="1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403796777">
    <w:abstractNumId w:val="0"/>
  </w:num>
  <w:num w:numId="2" w16cid:durableId="539317076">
    <w:abstractNumId w:val="2"/>
  </w:num>
  <w:num w:numId="3" w16cid:durableId="350885455">
    <w:abstractNumId w:val="13"/>
  </w:num>
  <w:num w:numId="4" w16cid:durableId="883907304">
    <w:abstractNumId w:val="6"/>
  </w:num>
  <w:num w:numId="5" w16cid:durableId="123350675">
    <w:abstractNumId w:val="1"/>
  </w:num>
  <w:num w:numId="6" w16cid:durableId="1144810224">
    <w:abstractNumId w:val="9"/>
  </w:num>
  <w:num w:numId="7" w16cid:durableId="1863395994">
    <w:abstractNumId w:val="3"/>
  </w:num>
  <w:num w:numId="8" w16cid:durableId="759713864">
    <w:abstractNumId w:val="10"/>
  </w:num>
  <w:num w:numId="9" w16cid:durableId="307127451">
    <w:abstractNumId w:val="11"/>
  </w:num>
  <w:num w:numId="10" w16cid:durableId="1999846884">
    <w:abstractNumId w:val="8"/>
  </w:num>
  <w:num w:numId="11" w16cid:durableId="726997302">
    <w:abstractNumId w:val="5"/>
  </w:num>
  <w:num w:numId="12" w16cid:durableId="1903130224">
    <w:abstractNumId w:val="4"/>
  </w:num>
  <w:num w:numId="13" w16cid:durableId="478958313">
    <w:abstractNumId w:val="7"/>
  </w:num>
  <w:num w:numId="14" w16cid:durableId="94858264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D1"/>
    <w:rsid w:val="00003A84"/>
    <w:rsid w:val="000073BA"/>
    <w:rsid w:val="000073F7"/>
    <w:rsid w:val="00007A23"/>
    <w:rsid w:val="00007BC8"/>
    <w:rsid w:val="000125BC"/>
    <w:rsid w:val="00013664"/>
    <w:rsid w:val="00014F14"/>
    <w:rsid w:val="00016EFF"/>
    <w:rsid w:val="00022C42"/>
    <w:rsid w:val="000248AB"/>
    <w:rsid w:val="0002703F"/>
    <w:rsid w:val="000321C5"/>
    <w:rsid w:val="00032883"/>
    <w:rsid w:val="00037683"/>
    <w:rsid w:val="00037808"/>
    <w:rsid w:val="00040CC2"/>
    <w:rsid w:val="00044E5D"/>
    <w:rsid w:val="0004560C"/>
    <w:rsid w:val="00046F18"/>
    <w:rsid w:val="000501D8"/>
    <w:rsid w:val="00054B57"/>
    <w:rsid w:val="0006041B"/>
    <w:rsid w:val="00060818"/>
    <w:rsid w:val="00060BD4"/>
    <w:rsid w:val="00061BAF"/>
    <w:rsid w:val="000625F1"/>
    <w:rsid w:val="00062A86"/>
    <w:rsid w:val="00063641"/>
    <w:rsid w:val="00063865"/>
    <w:rsid w:val="00064515"/>
    <w:rsid w:val="00064813"/>
    <w:rsid w:val="000677D1"/>
    <w:rsid w:val="000700DC"/>
    <w:rsid w:val="00071C71"/>
    <w:rsid w:val="0007782D"/>
    <w:rsid w:val="000820C2"/>
    <w:rsid w:val="00082136"/>
    <w:rsid w:val="0008255F"/>
    <w:rsid w:val="00083DFA"/>
    <w:rsid w:val="00087E21"/>
    <w:rsid w:val="00093BA9"/>
    <w:rsid w:val="00094EAF"/>
    <w:rsid w:val="00096130"/>
    <w:rsid w:val="00097BE9"/>
    <w:rsid w:val="000A067F"/>
    <w:rsid w:val="000A1191"/>
    <w:rsid w:val="000A1746"/>
    <w:rsid w:val="000A30F1"/>
    <w:rsid w:val="000A3A2B"/>
    <w:rsid w:val="000B1092"/>
    <w:rsid w:val="000B2991"/>
    <w:rsid w:val="000B3623"/>
    <w:rsid w:val="000B571B"/>
    <w:rsid w:val="000B587F"/>
    <w:rsid w:val="000B59C6"/>
    <w:rsid w:val="000B6190"/>
    <w:rsid w:val="000B7759"/>
    <w:rsid w:val="000C07D4"/>
    <w:rsid w:val="000C377D"/>
    <w:rsid w:val="000C4A49"/>
    <w:rsid w:val="000C6924"/>
    <w:rsid w:val="000C7885"/>
    <w:rsid w:val="000D13BF"/>
    <w:rsid w:val="000D243A"/>
    <w:rsid w:val="000D62DB"/>
    <w:rsid w:val="000D6BA8"/>
    <w:rsid w:val="000E2BDE"/>
    <w:rsid w:val="000E314E"/>
    <w:rsid w:val="000E44FC"/>
    <w:rsid w:val="000E4C32"/>
    <w:rsid w:val="000E4C3A"/>
    <w:rsid w:val="000F15D6"/>
    <w:rsid w:val="000F1BFE"/>
    <w:rsid w:val="00101C18"/>
    <w:rsid w:val="0010544B"/>
    <w:rsid w:val="00107119"/>
    <w:rsid w:val="001115DA"/>
    <w:rsid w:val="00112939"/>
    <w:rsid w:val="00115756"/>
    <w:rsid w:val="0012551D"/>
    <w:rsid w:val="001255EE"/>
    <w:rsid w:val="0013491F"/>
    <w:rsid w:val="0013580B"/>
    <w:rsid w:val="00135A71"/>
    <w:rsid w:val="0013636D"/>
    <w:rsid w:val="00136C67"/>
    <w:rsid w:val="001402AB"/>
    <w:rsid w:val="00145499"/>
    <w:rsid w:val="00147C98"/>
    <w:rsid w:val="00150D4C"/>
    <w:rsid w:val="00151AB9"/>
    <w:rsid w:val="00155090"/>
    <w:rsid w:val="00157066"/>
    <w:rsid w:val="00161AA3"/>
    <w:rsid w:val="00162B56"/>
    <w:rsid w:val="00164D1E"/>
    <w:rsid w:val="001667C6"/>
    <w:rsid w:val="00166A19"/>
    <w:rsid w:val="00166B0E"/>
    <w:rsid w:val="001704D3"/>
    <w:rsid w:val="00173049"/>
    <w:rsid w:val="001736FE"/>
    <w:rsid w:val="0017549B"/>
    <w:rsid w:val="001755E4"/>
    <w:rsid w:val="0017574E"/>
    <w:rsid w:val="001759E1"/>
    <w:rsid w:val="00177B73"/>
    <w:rsid w:val="00182741"/>
    <w:rsid w:val="00183029"/>
    <w:rsid w:val="001844CF"/>
    <w:rsid w:val="001907FF"/>
    <w:rsid w:val="0019142F"/>
    <w:rsid w:val="0019191E"/>
    <w:rsid w:val="001956E1"/>
    <w:rsid w:val="00197428"/>
    <w:rsid w:val="001A3019"/>
    <w:rsid w:val="001A3F85"/>
    <w:rsid w:val="001A5687"/>
    <w:rsid w:val="001A5850"/>
    <w:rsid w:val="001A799D"/>
    <w:rsid w:val="001A7B50"/>
    <w:rsid w:val="001B013F"/>
    <w:rsid w:val="001B2959"/>
    <w:rsid w:val="001B3A9F"/>
    <w:rsid w:val="001B3B72"/>
    <w:rsid w:val="001B3F2B"/>
    <w:rsid w:val="001B4783"/>
    <w:rsid w:val="001B5F08"/>
    <w:rsid w:val="001B71DA"/>
    <w:rsid w:val="001C1C73"/>
    <w:rsid w:val="001C40AE"/>
    <w:rsid w:val="001C65E5"/>
    <w:rsid w:val="001D1B83"/>
    <w:rsid w:val="001D3B35"/>
    <w:rsid w:val="001D4EBE"/>
    <w:rsid w:val="001D7C28"/>
    <w:rsid w:val="001D7E93"/>
    <w:rsid w:val="001E6DB9"/>
    <w:rsid w:val="001F0177"/>
    <w:rsid w:val="001F060B"/>
    <w:rsid w:val="001F2760"/>
    <w:rsid w:val="001F279D"/>
    <w:rsid w:val="001F3560"/>
    <w:rsid w:val="001F3C9D"/>
    <w:rsid w:val="001F5EE7"/>
    <w:rsid w:val="00203696"/>
    <w:rsid w:val="002065C5"/>
    <w:rsid w:val="00210082"/>
    <w:rsid w:val="00217825"/>
    <w:rsid w:val="0022032B"/>
    <w:rsid w:val="0022087A"/>
    <w:rsid w:val="00221022"/>
    <w:rsid w:val="00222369"/>
    <w:rsid w:val="00224C0D"/>
    <w:rsid w:val="00225265"/>
    <w:rsid w:val="002259F8"/>
    <w:rsid w:val="00231C91"/>
    <w:rsid w:val="0023526F"/>
    <w:rsid w:val="00235365"/>
    <w:rsid w:val="00237320"/>
    <w:rsid w:val="0023792B"/>
    <w:rsid w:val="0024093C"/>
    <w:rsid w:val="00240E04"/>
    <w:rsid w:val="00241C61"/>
    <w:rsid w:val="00241D55"/>
    <w:rsid w:val="00242BFF"/>
    <w:rsid w:val="002448DB"/>
    <w:rsid w:val="00244E51"/>
    <w:rsid w:val="00244E8A"/>
    <w:rsid w:val="00247924"/>
    <w:rsid w:val="00247AC8"/>
    <w:rsid w:val="00250C2A"/>
    <w:rsid w:val="00250FE1"/>
    <w:rsid w:val="00251C4E"/>
    <w:rsid w:val="0025434D"/>
    <w:rsid w:val="00254419"/>
    <w:rsid w:val="00254AC8"/>
    <w:rsid w:val="0025658C"/>
    <w:rsid w:val="0026086E"/>
    <w:rsid w:val="00260F77"/>
    <w:rsid w:val="002620FB"/>
    <w:rsid w:val="0026305F"/>
    <w:rsid w:val="00263F92"/>
    <w:rsid w:val="0026527A"/>
    <w:rsid w:val="00266152"/>
    <w:rsid w:val="00270838"/>
    <w:rsid w:val="002747CF"/>
    <w:rsid w:val="00274E2C"/>
    <w:rsid w:val="00275285"/>
    <w:rsid w:val="00275D7C"/>
    <w:rsid w:val="0027990B"/>
    <w:rsid w:val="0028092B"/>
    <w:rsid w:val="00280F5E"/>
    <w:rsid w:val="00282D2B"/>
    <w:rsid w:val="0028302E"/>
    <w:rsid w:val="002832C9"/>
    <w:rsid w:val="00283740"/>
    <w:rsid w:val="00283CDF"/>
    <w:rsid w:val="00286637"/>
    <w:rsid w:val="00286AC6"/>
    <w:rsid w:val="0028711F"/>
    <w:rsid w:val="00287961"/>
    <w:rsid w:val="00287FB7"/>
    <w:rsid w:val="00290EFA"/>
    <w:rsid w:val="00291E47"/>
    <w:rsid w:val="002926C4"/>
    <w:rsid w:val="00292723"/>
    <w:rsid w:val="00292877"/>
    <w:rsid w:val="002934CF"/>
    <w:rsid w:val="00295523"/>
    <w:rsid w:val="002A075D"/>
    <w:rsid w:val="002A12A4"/>
    <w:rsid w:val="002A190E"/>
    <w:rsid w:val="002A1ADC"/>
    <w:rsid w:val="002A27AA"/>
    <w:rsid w:val="002A288F"/>
    <w:rsid w:val="002A44C5"/>
    <w:rsid w:val="002A4CF3"/>
    <w:rsid w:val="002A67C1"/>
    <w:rsid w:val="002A7D10"/>
    <w:rsid w:val="002B0430"/>
    <w:rsid w:val="002B06CF"/>
    <w:rsid w:val="002B7ECD"/>
    <w:rsid w:val="002B9D97"/>
    <w:rsid w:val="002C1B12"/>
    <w:rsid w:val="002C26AB"/>
    <w:rsid w:val="002C2C87"/>
    <w:rsid w:val="002C3BF4"/>
    <w:rsid w:val="002C5064"/>
    <w:rsid w:val="002C52BF"/>
    <w:rsid w:val="002D005B"/>
    <w:rsid w:val="002D1501"/>
    <w:rsid w:val="002D6114"/>
    <w:rsid w:val="002E0E2A"/>
    <w:rsid w:val="002E1303"/>
    <w:rsid w:val="002E277E"/>
    <w:rsid w:val="002E3DB4"/>
    <w:rsid w:val="002E6086"/>
    <w:rsid w:val="002F037C"/>
    <w:rsid w:val="002F1A10"/>
    <w:rsid w:val="002F1E55"/>
    <w:rsid w:val="002F345F"/>
    <w:rsid w:val="002F48CF"/>
    <w:rsid w:val="002F525F"/>
    <w:rsid w:val="002F54D5"/>
    <w:rsid w:val="002F5AB0"/>
    <w:rsid w:val="002F5FCD"/>
    <w:rsid w:val="002F6701"/>
    <w:rsid w:val="002F6C8F"/>
    <w:rsid w:val="002F7B9C"/>
    <w:rsid w:val="003011FE"/>
    <w:rsid w:val="00302061"/>
    <w:rsid w:val="00302F2A"/>
    <w:rsid w:val="0030628C"/>
    <w:rsid w:val="00312545"/>
    <w:rsid w:val="00315519"/>
    <w:rsid w:val="00315A53"/>
    <w:rsid w:val="00315AFF"/>
    <w:rsid w:val="003173CA"/>
    <w:rsid w:val="00320A1C"/>
    <w:rsid w:val="00321EF7"/>
    <w:rsid w:val="003222C2"/>
    <w:rsid w:val="00322D49"/>
    <w:rsid w:val="003250E1"/>
    <w:rsid w:val="0032D8D8"/>
    <w:rsid w:val="00330469"/>
    <w:rsid w:val="00331618"/>
    <w:rsid w:val="00334617"/>
    <w:rsid w:val="00337A8F"/>
    <w:rsid w:val="00337AE9"/>
    <w:rsid w:val="003407D0"/>
    <w:rsid w:val="003410DC"/>
    <w:rsid w:val="00343168"/>
    <w:rsid w:val="003435FE"/>
    <w:rsid w:val="00346A1F"/>
    <w:rsid w:val="00350D20"/>
    <w:rsid w:val="003535BD"/>
    <w:rsid w:val="003539B2"/>
    <w:rsid w:val="0035485C"/>
    <w:rsid w:val="003560C8"/>
    <w:rsid w:val="003607C0"/>
    <w:rsid w:val="00363C97"/>
    <w:rsid w:val="0036490B"/>
    <w:rsid w:val="00364F2E"/>
    <w:rsid w:val="00366CFD"/>
    <w:rsid w:val="00376364"/>
    <w:rsid w:val="00380F60"/>
    <w:rsid w:val="00382E73"/>
    <w:rsid w:val="00383387"/>
    <w:rsid w:val="00383ABC"/>
    <w:rsid w:val="00383FA6"/>
    <w:rsid w:val="0038626B"/>
    <w:rsid w:val="00387121"/>
    <w:rsid w:val="00390D60"/>
    <w:rsid w:val="00392E64"/>
    <w:rsid w:val="00397518"/>
    <w:rsid w:val="00397DB7"/>
    <w:rsid w:val="00397E54"/>
    <w:rsid w:val="003A39F8"/>
    <w:rsid w:val="003A6134"/>
    <w:rsid w:val="003A767E"/>
    <w:rsid w:val="003A79E4"/>
    <w:rsid w:val="003A7A56"/>
    <w:rsid w:val="003B0BF1"/>
    <w:rsid w:val="003B0CD0"/>
    <w:rsid w:val="003B3EC2"/>
    <w:rsid w:val="003C1BDD"/>
    <w:rsid w:val="003C2953"/>
    <w:rsid w:val="003C4CF0"/>
    <w:rsid w:val="003C4D7B"/>
    <w:rsid w:val="003C71C4"/>
    <w:rsid w:val="003D02EF"/>
    <w:rsid w:val="003D154E"/>
    <w:rsid w:val="003D241A"/>
    <w:rsid w:val="003D3B42"/>
    <w:rsid w:val="003D4EC8"/>
    <w:rsid w:val="003D63ED"/>
    <w:rsid w:val="003D6F9A"/>
    <w:rsid w:val="003E13DE"/>
    <w:rsid w:val="003E16F8"/>
    <w:rsid w:val="003E1DAE"/>
    <w:rsid w:val="003E2342"/>
    <w:rsid w:val="003E3734"/>
    <w:rsid w:val="003E37F7"/>
    <w:rsid w:val="003E6A9B"/>
    <w:rsid w:val="003F2C37"/>
    <w:rsid w:val="003F3F36"/>
    <w:rsid w:val="003F4367"/>
    <w:rsid w:val="003F7502"/>
    <w:rsid w:val="00400769"/>
    <w:rsid w:val="00400A13"/>
    <w:rsid w:val="00400BE4"/>
    <w:rsid w:val="00402A30"/>
    <w:rsid w:val="004051B7"/>
    <w:rsid w:val="00412EBA"/>
    <w:rsid w:val="004131A9"/>
    <w:rsid w:val="00414FE3"/>
    <w:rsid w:val="00415C88"/>
    <w:rsid w:val="00421A74"/>
    <w:rsid w:val="00421EFF"/>
    <w:rsid w:val="0042413E"/>
    <w:rsid w:val="004246EB"/>
    <w:rsid w:val="004253AE"/>
    <w:rsid w:val="00430368"/>
    <w:rsid w:val="00430477"/>
    <w:rsid w:val="0043278D"/>
    <w:rsid w:val="00433917"/>
    <w:rsid w:val="00434128"/>
    <w:rsid w:val="00435CE5"/>
    <w:rsid w:val="00443093"/>
    <w:rsid w:val="00443638"/>
    <w:rsid w:val="00443E0F"/>
    <w:rsid w:val="00444572"/>
    <w:rsid w:val="00444E93"/>
    <w:rsid w:val="0044622C"/>
    <w:rsid w:val="00447020"/>
    <w:rsid w:val="0045365A"/>
    <w:rsid w:val="0045401E"/>
    <w:rsid w:val="0045484B"/>
    <w:rsid w:val="00457AA9"/>
    <w:rsid w:val="00464806"/>
    <w:rsid w:val="00464B61"/>
    <w:rsid w:val="00465CC5"/>
    <w:rsid w:val="004736F4"/>
    <w:rsid w:val="00475D3E"/>
    <w:rsid w:val="00480BEC"/>
    <w:rsid w:val="00482199"/>
    <w:rsid w:val="00482339"/>
    <w:rsid w:val="004835D9"/>
    <w:rsid w:val="00484227"/>
    <w:rsid w:val="00484A36"/>
    <w:rsid w:val="004864AB"/>
    <w:rsid w:val="004876E5"/>
    <w:rsid w:val="00490FAC"/>
    <w:rsid w:val="004911E0"/>
    <w:rsid w:val="00491F1F"/>
    <w:rsid w:val="004952DE"/>
    <w:rsid w:val="004970BB"/>
    <w:rsid w:val="004A016D"/>
    <w:rsid w:val="004A0743"/>
    <w:rsid w:val="004A0FC4"/>
    <w:rsid w:val="004A112F"/>
    <w:rsid w:val="004A11CC"/>
    <w:rsid w:val="004A185C"/>
    <w:rsid w:val="004A36FE"/>
    <w:rsid w:val="004A3850"/>
    <w:rsid w:val="004A426A"/>
    <w:rsid w:val="004A5E02"/>
    <w:rsid w:val="004B0588"/>
    <w:rsid w:val="004B456D"/>
    <w:rsid w:val="004B567B"/>
    <w:rsid w:val="004B67AA"/>
    <w:rsid w:val="004B7528"/>
    <w:rsid w:val="004B782C"/>
    <w:rsid w:val="004C0A4A"/>
    <w:rsid w:val="004C0FCF"/>
    <w:rsid w:val="004C2110"/>
    <w:rsid w:val="004C21E9"/>
    <w:rsid w:val="004C3AF0"/>
    <w:rsid w:val="004D7F26"/>
    <w:rsid w:val="004E11C3"/>
    <w:rsid w:val="004E138D"/>
    <w:rsid w:val="004E1BF3"/>
    <w:rsid w:val="004E1CDE"/>
    <w:rsid w:val="004E4AC5"/>
    <w:rsid w:val="004E4C90"/>
    <w:rsid w:val="004E5813"/>
    <w:rsid w:val="004E6C61"/>
    <w:rsid w:val="004E75F8"/>
    <w:rsid w:val="004E781D"/>
    <w:rsid w:val="004F1798"/>
    <w:rsid w:val="004F2747"/>
    <w:rsid w:val="004F2FC5"/>
    <w:rsid w:val="004F338B"/>
    <w:rsid w:val="004F3626"/>
    <w:rsid w:val="004F3DFA"/>
    <w:rsid w:val="004F4012"/>
    <w:rsid w:val="004F4F45"/>
    <w:rsid w:val="004F5D80"/>
    <w:rsid w:val="004F693F"/>
    <w:rsid w:val="00502197"/>
    <w:rsid w:val="005048FB"/>
    <w:rsid w:val="00504BD9"/>
    <w:rsid w:val="005054B9"/>
    <w:rsid w:val="00505524"/>
    <w:rsid w:val="00505A93"/>
    <w:rsid w:val="00506F01"/>
    <w:rsid w:val="005074C2"/>
    <w:rsid w:val="005108A7"/>
    <w:rsid w:val="005171F5"/>
    <w:rsid w:val="00517676"/>
    <w:rsid w:val="005210D8"/>
    <w:rsid w:val="00525170"/>
    <w:rsid w:val="00525CD5"/>
    <w:rsid w:val="005310F8"/>
    <w:rsid w:val="0053190B"/>
    <w:rsid w:val="00531BD8"/>
    <w:rsid w:val="005326CA"/>
    <w:rsid w:val="00534878"/>
    <w:rsid w:val="00535F7D"/>
    <w:rsid w:val="00536304"/>
    <w:rsid w:val="00536375"/>
    <w:rsid w:val="0054091B"/>
    <w:rsid w:val="005428EA"/>
    <w:rsid w:val="00543CE0"/>
    <w:rsid w:val="00543F4F"/>
    <w:rsid w:val="00544EC2"/>
    <w:rsid w:val="00545129"/>
    <w:rsid w:val="00545FC8"/>
    <w:rsid w:val="005461EE"/>
    <w:rsid w:val="00547E84"/>
    <w:rsid w:val="0055385B"/>
    <w:rsid w:val="0055510A"/>
    <w:rsid w:val="005572D4"/>
    <w:rsid w:val="005575C9"/>
    <w:rsid w:val="00557721"/>
    <w:rsid w:val="0056032D"/>
    <w:rsid w:val="00560D6A"/>
    <w:rsid w:val="0056114F"/>
    <w:rsid w:val="00562300"/>
    <w:rsid w:val="00562FEA"/>
    <w:rsid w:val="005631F3"/>
    <w:rsid w:val="00565034"/>
    <w:rsid w:val="00565FE8"/>
    <w:rsid w:val="00566416"/>
    <w:rsid w:val="00570488"/>
    <w:rsid w:val="00570591"/>
    <w:rsid w:val="00570F8D"/>
    <w:rsid w:val="0057208F"/>
    <w:rsid w:val="00574D93"/>
    <w:rsid w:val="0058066D"/>
    <w:rsid w:val="00580971"/>
    <w:rsid w:val="00585A11"/>
    <w:rsid w:val="00586C42"/>
    <w:rsid w:val="005916AB"/>
    <w:rsid w:val="00593F3C"/>
    <w:rsid w:val="00594260"/>
    <w:rsid w:val="005942FD"/>
    <w:rsid w:val="00597111"/>
    <w:rsid w:val="005A28F1"/>
    <w:rsid w:val="005A44D6"/>
    <w:rsid w:val="005B0E26"/>
    <w:rsid w:val="005B1A56"/>
    <w:rsid w:val="005B4107"/>
    <w:rsid w:val="005B5786"/>
    <w:rsid w:val="005B5793"/>
    <w:rsid w:val="005C1985"/>
    <w:rsid w:val="005C4690"/>
    <w:rsid w:val="005D0531"/>
    <w:rsid w:val="005D1213"/>
    <w:rsid w:val="005D73DC"/>
    <w:rsid w:val="005E2EA7"/>
    <w:rsid w:val="005E331B"/>
    <w:rsid w:val="005E38F7"/>
    <w:rsid w:val="005E5762"/>
    <w:rsid w:val="005E6300"/>
    <w:rsid w:val="005E7248"/>
    <w:rsid w:val="005E7635"/>
    <w:rsid w:val="005F0752"/>
    <w:rsid w:val="005F0FA9"/>
    <w:rsid w:val="005F24A3"/>
    <w:rsid w:val="005F287B"/>
    <w:rsid w:val="005F395E"/>
    <w:rsid w:val="005F4193"/>
    <w:rsid w:val="005F50CD"/>
    <w:rsid w:val="0060023A"/>
    <w:rsid w:val="006023DB"/>
    <w:rsid w:val="00602E15"/>
    <w:rsid w:val="00602F53"/>
    <w:rsid w:val="006036B5"/>
    <w:rsid w:val="00603F0F"/>
    <w:rsid w:val="006057C9"/>
    <w:rsid w:val="00605893"/>
    <w:rsid w:val="00610CC1"/>
    <w:rsid w:val="00611211"/>
    <w:rsid w:val="00614095"/>
    <w:rsid w:val="00616CC8"/>
    <w:rsid w:val="00617F2D"/>
    <w:rsid w:val="00620565"/>
    <w:rsid w:val="006219CF"/>
    <w:rsid w:val="00621DB8"/>
    <w:rsid w:val="00621E9E"/>
    <w:rsid w:val="00623A74"/>
    <w:rsid w:val="00624338"/>
    <w:rsid w:val="00624575"/>
    <w:rsid w:val="00626174"/>
    <w:rsid w:val="0063014D"/>
    <w:rsid w:val="00630428"/>
    <w:rsid w:val="00633996"/>
    <w:rsid w:val="00634CA1"/>
    <w:rsid w:val="006359E1"/>
    <w:rsid w:val="00637D46"/>
    <w:rsid w:val="0064066B"/>
    <w:rsid w:val="00642356"/>
    <w:rsid w:val="006426F6"/>
    <w:rsid w:val="00644214"/>
    <w:rsid w:val="006471EF"/>
    <w:rsid w:val="00652634"/>
    <w:rsid w:val="006558C0"/>
    <w:rsid w:val="006601B9"/>
    <w:rsid w:val="0066044A"/>
    <w:rsid w:val="00661AB8"/>
    <w:rsid w:val="00661CA3"/>
    <w:rsid w:val="006630A5"/>
    <w:rsid w:val="0066796C"/>
    <w:rsid w:val="00670CC3"/>
    <w:rsid w:val="00671206"/>
    <w:rsid w:val="0067129C"/>
    <w:rsid w:val="00671BDD"/>
    <w:rsid w:val="00671E95"/>
    <w:rsid w:val="00673200"/>
    <w:rsid w:val="00675AD6"/>
    <w:rsid w:val="006760B4"/>
    <w:rsid w:val="00677B8D"/>
    <w:rsid w:val="00677FC9"/>
    <w:rsid w:val="00680747"/>
    <w:rsid w:val="00682383"/>
    <w:rsid w:val="00685177"/>
    <w:rsid w:val="006856C8"/>
    <w:rsid w:val="0069018C"/>
    <w:rsid w:val="00694075"/>
    <w:rsid w:val="006948C6"/>
    <w:rsid w:val="006974CB"/>
    <w:rsid w:val="006A1B98"/>
    <w:rsid w:val="006A1CE6"/>
    <w:rsid w:val="006A3A87"/>
    <w:rsid w:val="006A4C37"/>
    <w:rsid w:val="006A6E1E"/>
    <w:rsid w:val="006A7BC4"/>
    <w:rsid w:val="006B0574"/>
    <w:rsid w:val="006B1081"/>
    <w:rsid w:val="006B35DF"/>
    <w:rsid w:val="006B543A"/>
    <w:rsid w:val="006B56D6"/>
    <w:rsid w:val="006B7D36"/>
    <w:rsid w:val="006C05A9"/>
    <w:rsid w:val="006C1CAE"/>
    <w:rsid w:val="006C2921"/>
    <w:rsid w:val="006C514F"/>
    <w:rsid w:val="006C79D0"/>
    <w:rsid w:val="006D1C29"/>
    <w:rsid w:val="006D3DE2"/>
    <w:rsid w:val="006D41EC"/>
    <w:rsid w:val="006D64C4"/>
    <w:rsid w:val="006E0A61"/>
    <w:rsid w:val="006E3D52"/>
    <w:rsid w:val="006E4886"/>
    <w:rsid w:val="006E4FD4"/>
    <w:rsid w:val="006E69A8"/>
    <w:rsid w:val="006E7894"/>
    <w:rsid w:val="006F7ED8"/>
    <w:rsid w:val="0070135C"/>
    <w:rsid w:val="007014B4"/>
    <w:rsid w:val="00702E68"/>
    <w:rsid w:val="00703426"/>
    <w:rsid w:val="00703DC0"/>
    <w:rsid w:val="00704037"/>
    <w:rsid w:val="00705DBB"/>
    <w:rsid w:val="0070680A"/>
    <w:rsid w:val="0071192D"/>
    <w:rsid w:val="00711DC3"/>
    <w:rsid w:val="007135AB"/>
    <w:rsid w:val="00713E43"/>
    <w:rsid w:val="00716531"/>
    <w:rsid w:val="007179FC"/>
    <w:rsid w:val="0071D109"/>
    <w:rsid w:val="007219EC"/>
    <w:rsid w:val="00724977"/>
    <w:rsid w:val="007251EB"/>
    <w:rsid w:val="00725E80"/>
    <w:rsid w:val="007306A8"/>
    <w:rsid w:val="0073107D"/>
    <w:rsid w:val="00731F65"/>
    <w:rsid w:val="00734651"/>
    <w:rsid w:val="00734EDA"/>
    <w:rsid w:val="0073524D"/>
    <w:rsid w:val="0073597B"/>
    <w:rsid w:val="00740D16"/>
    <w:rsid w:val="00743AC9"/>
    <w:rsid w:val="00744CB1"/>
    <w:rsid w:val="00746395"/>
    <w:rsid w:val="00751BE9"/>
    <w:rsid w:val="007525BD"/>
    <w:rsid w:val="00753F70"/>
    <w:rsid w:val="007554AA"/>
    <w:rsid w:val="00755F57"/>
    <w:rsid w:val="00756BB8"/>
    <w:rsid w:val="0075722E"/>
    <w:rsid w:val="007610EC"/>
    <w:rsid w:val="0076303E"/>
    <w:rsid w:val="00763456"/>
    <w:rsid w:val="00763640"/>
    <w:rsid w:val="00764127"/>
    <w:rsid w:val="00767050"/>
    <w:rsid w:val="0077041E"/>
    <w:rsid w:val="00771AD8"/>
    <w:rsid w:val="0077295E"/>
    <w:rsid w:val="00772D8B"/>
    <w:rsid w:val="00773479"/>
    <w:rsid w:val="00773A25"/>
    <w:rsid w:val="0077422B"/>
    <w:rsid w:val="00776905"/>
    <w:rsid w:val="0078130B"/>
    <w:rsid w:val="0078319A"/>
    <w:rsid w:val="00785A5D"/>
    <w:rsid w:val="00785CDC"/>
    <w:rsid w:val="00787723"/>
    <w:rsid w:val="00790923"/>
    <w:rsid w:val="00791191"/>
    <w:rsid w:val="007929E8"/>
    <w:rsid w:val="00797038"/>
    <w:rsid w:val="007A67FD"/>
    <w:rsid w:val="007B332C"/>
    <w:rsid w:val="007B5381"/>
    <w:rsid w:val="007B5507"/>
    <w:rsid w:val="007B599D"/>
    <w:rsid w:val="007B60CD"/>
    <w:rsid w:val="007B6497"/>
    <w:rsid w:val="007B6E70"/>
    <w:rsid w:val="007C10DB"/>
    <w:rsid w:val="007C4743"/>
    <w:rsid w:val="007C5A05"/>
    <w:rsid w:val="007C7C8A"/>
    <w:rsid w:val="007C7E75"/>
    <w:rsid w:val="007D0B67"/>
    <w:rsid w:val="007D19C3"/>
    <w:rsid w:val="007D1D01"/>
    <w:rsid w:val="007D507D"/>
    <w:rsid w:val="007D593D"/>
    <w:rsid w:val="007D5B7B"/>
    <w:rsid w:val="007D5FE8"/>
    <w:rsid w:val="007D63B7"/>
    <w:rsid w:val="007D6463"/>
    <w:rsid w:val="007E385B"/>
    <w:rsid w:val="007E3CEF"/>
    <w:rsid w:val="007E4946"/>
    <w:rsid w:val="007F0DF8"/>
    <w:rsid w:val="007F155C"/>
    <w:rsid w:val="007F32D5"/>
    <w:rsid w:val="007F3752"/>
    <w:rsid w:val="007F6D8D"/>
    <w:rsid w:val="007F70D8"/>
    <w:rsid w:val="007F767A"/>
    <w:rsid w:val="00800C10"/>
    <w:rsid w:val="00803174"/>
    <w:rsid w:val="0080371D"/>
    <w:rsid w:val="00805213"/>
    <w:rsid w:val="00811DE7"/>
    <w:rsid w:val="00812275"/>
    <w:rsid w:val="00814D1E"/>
    <w:rsid w:val="00820424"/>
    <w:rsid w:val="00821795"/>
    <w:rsid w:val="0082348D"/>
    <w:rsid w:val="008245C7"/>
    <w:rsid w:val="00824B51"/>
    <w:rsid w:val="0082743C"/>
    <w:rsid w:val="00831099"/>
    <w:rsid w:val="008316C5"/>
    <w:rsid w:val="00831BD9"/>
    <w:rsid w:val="00832602"/>
    <w:rsid w:val="008331A6"/>
    <w:rsid w:val="0083481E"/>
    <w:rsid w:val="00834FD5"/>
    <w:rsid w:val="00837220"/>
    <w:rsid w:val="00837A00"/>
    <w:rsid w:val="008420B0"/>
    <w:rsid w:val="00843550"/>
    <w:rsid w:val="00843914"/>
    <w:rsid w:val="00845A38"/>
    <w:rsid w:val="00846F0D"/>
    <w:rsid w:val="008507BF"/>
    <w:rsid w:val="00850FBE"/>
    <w:rsid w:val="008515C6"/>
    <w:rsid w:val="00860833"/>
    <w:rsid w:val="00861B70"/>
    <w:rsid w:val="0086251C"/>
    <w:rsid w:val="00863343"/>
    <w:rsid w:val="00863642"/>
    <w:rsid w:val="0086431C"/>
    <w:rsid w:val="00867FB1"/>
    <w:rsid w:val="00870054"/>
    <w:rsid w:val="0087018D"/>
    <w:rsid w:val="00870ECB"/>
    <w:rsid w:val="008734E9"/>
    <w:rsid w:val="008744E6"/>
    <w:rsid w:val="008774A7"/>
    <w:rsid w:val="00877A1A"/>
    <w:rsid w:val="00877F60"/>
    <w:rsid w:val="00882A3B"/>
    <w:rsid w:val="00884D5A"/>
    <w:rsid w:val="00885FE0"/>
    <w:rsid w:val="00886FDC"/>
    <w:rsid w:val="00887298"/>
    <w:rsid w:val="00887D3B"/>
    <w:rsid w:val="008910E0"/>
    <w:rsid w:val="008923F8"/>
    <w:rsid w:val="00893AC9"/>
    <w:rsid w:val="008A6128"/>
    <w:rsid w:val="008A76D3"/>
    <w:rsid w:val="008B07D5"/>
    <w:rsid w:val="008B2A14"/>
    <w:rsid w:val="008B410B"/>
    <w:rsid w:val="008C164C"/>
    <w:rsid w:val="008C1A10"/>
    <w:rsid w:val="008C256E"/>
    <w:rsid w:val="008C6E5F"/>
    <w:rsid w:val="008D2692"/>
    <w:rsid w:val="008D3A34"/>
    <w:rsid w:val="008D74FF"/>
    <w:rsid w:val="008E3FD1"/>
    <w:rsid w:val="008E656B"/>
    <w:rsid w:val="008F08DB"/>
    <w:rsid w:val="008F0A45"/>
    <w:rsid w:val="008F248F"/>
    <w:rsid w:val="008F2F1F"/>
    <w:rsid w:val="008F3D9A"/>
    <w:rsid w:val="008F4701"/>
    <w:rsid w:val="008F5892"/>
    <w:rsid w:val="008F6A7D"/>
    <w:rsid w:val="008F7DC6"/>
    <w:rsid w:val="009004D3"/>
    <w:rsid w:val="009009CE"/>
    <w:rsid w:val="009017A2"/>
    <w:rsid w:val="00901A14"/>
    <w:rsid w:val="009056E0"/>
    <w:rsid w:val="00910C51"/>
    <w:rsid w:val="00911333"/>
    <w:rsid w:val="00911E1B"/>
    <w:rsid w:val="009136E7"/>
    <w:rsid w:val="00913749"/>
    <w:rsid w:val="0091460B"/>
    <w:rsid w:val="00914EC4"/>
    <w:rsid w:val="009152AF"/>
    <w:rsid w:val="00915F60"/>
    <w:rsid w:val="00920B6E"/>
    <w:rsid w:val="00922617"/>
    <w:rsid w:val="00924215"/>
    <w:rsid w:val="0092619B"/>
    <w:rsid w:val="009272E1"/>
    <w:rsid w:val="00927C26"/>
    <w:rsid w:val="00934640"/>
    <w:rsid w:val="0093554C"/>
    <w:rsid w:val="00937ACD"/>
    <w:rsid w:val="00942B93"/>
    <w:rsid w:val="009447E5"/>
    <w:rsid w:val="00945255"/>
    <w:rsid w:val="00950DA4"/>
    <w:rsid w:val="00952B4D"/>
    <w:rsid w:val="0096264E"/>
    <w:rsid w:val="009630D6"/>
    <w:rsid w:val="009641DF"/>
    <w:rsid w:val="0096595A"/>
    <w:rsid w:val="00965A6E"/>
    <w:rsid w:val="00965D6B"/>
    <w:rsid w:val="00970A56"/>
    <w:rsid w:val="00970AA0"/>
    <w:rsid w:val="00975633"/>
    <w:rsid w:val="00975CB8"/>
    <w:rsid w:val="00976397"/>
    <w:rsid w:val="009768FA"/>
    <w:rsid w:val="009801D0"/>
    <w:rsid w:val="0098023A"/>
    <w:rsid w:val="00980376"/>
    <w:rsid w:val="0098263F"/>
    <w:rsid w:val="009835D2"/>
    <w:rsid w:val="009836FC"/>
    <w:rsid w:val="00983AB7"/>
    <w:rsid w:val="00984543"/>
    <w:rsid w:val="0098481D"/>
    <w:rsid w:val="0098734A"/>
    <w:rsid w:val="00991282"/>
    <w:rsid w:val="009916A9"/>
    <w:rsid w:val="00991CAB"/>
    <w:rsid w:val="00992636"/>
    <w:rsid w:val="00993083"/>
    <w:rsid w:val="00993911"/>
    <w:rsid w:val="00994EB6"/>
    <w:rsid w:val="009A0F91"/>
    <w:rsid w:val="009A2F71"/>
    <w:rsid w:val="009B3413"/>
    <w:rsid w:val="009B4492"/>
    <w:rsid w:val="009B4D94"/>
    <w:rsid w:val="009B5234"/>
    <w:rsid w:val="009B579E"/>
    <w:rsid w:val="009B5DF3"/>
    <w:rsid w:val="009B5F3F"/>
    <w:rsid w:val="009B75C1"/>
    <w:rsid w:val="009C4F22"/>
    <w:rsid w:val="009C6039"/>
    <w:rsid w:val="009C7668"/>
    <w:rsid w:val="009D0714"/>
    <w:rsid w:val="009D0803"/>
    <w:rsid w:val="009D19D2"/>
    <w:rsid w:val="009D366D"/>
    <w:rsid w:val="009D49DE"/>
    <w:rsid w:val="009D4E48"/>
    <w:rsid w:val="009D53EA"/>
    <w:rsid w:val="009D6882"/>
    <w:rsid w:val="009D7611"/>
    <w:rsid w:val="009D774A"/>
    <w:rsid w:val="009E07C1"/>
    <w:rsid w:val="009E0AEC"/>
    <w:rsid w:val="009E0B81"/>
    <w:rsid w:val="009E141E"/>
    <w:rsid w:val="009E2615"/>
    <w:rsid w:val="009E4AFD"/>
    <w:rsid w:val="009E74D9"/>
    <w:rsid w:val="009F05CA"/>
    <w:rsid w:val="009F0C5B"/>
    <w:rsid w:val="009F0F44"/>
    <w:rsid w:val="009F1A5E"/>
    <w:rsid w:val="009F2436"/>
    <w:rsid w:val="009F26BD"/>
    <w:rsid w:val="009F4148"/>
    <w:rsid w:val="009F4B4D"/>
    <w:rsid w:val="009F5BB0"/>
    <w:rsid w:val="009F5FAE"/>
    <w:rsid w:val="009F726F"/>
    <w:rsid w:val="00A00090"/>
    <w:rsid w:val="00A00434"/>
    <w:rsid w:val="00A00458"/>
    <w:rsid w:val="00A02D5D"/>
    <w:rsid w:val="00A03A70"/>
    <w:rsid w:val="00A040D6"/>
    <w:rsid w:val="00A06A5F"/>
    <w:rsid w:val="00A07740"/>
    <w:rsid w:val="00A077F1"/>
    <w:rsid w:val="00A1438C"/>
    <w:rsid w:val="00A221EF"/>
    <w:rsid w:val="00A2287E"/>
    <w:rsid w:val="00A24686"/>
    <w:rsid w:val="00A30F57"/>
    <w:rsid w:val="00A3111C"/>
    <w:rsid w:val="00A31BE7"/>
    <w:rsid w:val="00A35EF8"/>
    <w:rsid w:val="00A3654A"/>
    <w:rsid w:val="00A36BC1"/>
    <w:rsid w:val="00A40206"/>
    <w:rsid w:val="00A44388"/>
    <w:rsid w:val="00A448B3"/>
    <w:rsid w:val="00A46160"/>
    <w:rsid w:val="00A464A2"/>
    <w:rsid w:val="00A52093"/>
    <w:rsid w:val="00A5671E"/>
    <w:rsid w:val="00A57367"/>
    <w:rsid w:val="00A60EC7"/>
    <w:rsid w:val="00A613B2"/>
    <w:rsid w:val="00A61F59"/>
    <w:rsid w:val="00A63955"/>
    <w:rsid w:val="00A643A7"/>
    <w:rsid w:val="00A653E8"/>
    <w:rsid w:val="00A6622A"/>
    <w:rsid w:val="00A66881"/>
    <w:rsid w:val="00A71DD8"/>
    <w:rsid w:val="00A7202D"/>
    <w:rsid w:val="00A732C0"/>
    <w:rsid w:val="00A75F54"/>
    <w:rsid w:val="00A76806"/>
    <w:rsid w:val="00A76FFE"/>
    <w:rsid w:val="00A7794D"/>
    <w:rsid w:val="00A8172E"/>
    <w:rsid w:val="00A833D0"/>
    <w:rsid w:val="00A8553C"/>
    <w:rsid w:val="00A86D1A"/>
    <w:rsid w:val="00A93A42"/>
    <w:rsid w:val="00AA1149"/>
    <w:rsid w:val="00AA565C"/>
    <w:rsid w:val="00AA65E6"/>
    <w:rsid w:val="00AA7D94"/>
    <w:rsid w:val="00AB0526"/>
    <w:rsid w:val="00AB0CD6"/>
    <w:rsid w:val="00AB26BC"/>
    <w:rsid w:val="00AB4348"/>
    <w:rsid w:val="00AB5456"/>
    <w:rsid w:val="00AB6B7A"/>
    <w:rsid w:val="00AC1427"/>
    <w:rsid w:val="00AC638C"/>
    <w:rsid w:val="00AC7BA8"/>
    <w:rsid w:val="00AD11F8"/>
    <w:rsid w:val="00AD1209"/>
    <w:rsid w:val="00AD15DF"/>
    <w:rsid w:val="00AD2978"/>
    <w:rsid w:val="00AD2CF9"/>
    <w:rsid w:val="00AD522C"/>
    <w:rsid w:val="00AD5CFD"/>
    <w:rsid w:val="00AD65CE"/>
    <w:rsid w:val="00AE0137"/>
    <w:rsid w:val="00AE0B45"/>
    <w:rsid w:val="00AE4045"/>
    <w:rsid w:val="00AE6728"/>
    <w:rsid w:val="00AE73E0"/>
    <w:rsid w:val="00AF148B"/>
    <w:rsid w:val="00AF26BA"/>
    <w:rsid w:val="00AF6A03"/>
    <w:rsid w:val="00AF6FA6"/>
    <w:rsid w:val="00B00338"/>
    <w:rsid w:val="00B03623"/>
    <w:rsid w:val="00B0635D"/>
    <w:rsid w:val="00B067D9"/>
    <w:rsid w:val="00B1461A"/>
    <w:rsid w:val="00B1621A"/>
    <w:rsid w:val="00B16B66"/>
    <w:rsid w:val="00B1704E"/>
    <w:rsid w:val="00B17DA1"/>
    <w:rsid w:val="00B24466"/>
    <w:rsid w:val="00B2447C"/>
    <w:rsid w:val="00B248A4"/>
    <w:rsid w:val="00B264EF"/>
    <w:rsid w:val="00B30592"/>
    <w:rsid w:val="00B3221C"/>
    <w:rsid w:val="00B35969"/>
    <w:rsid w:val="00B4075E"/>
    <w:rsid w:val="00B425B1"/>
    <w:rsid w:val="00B42D21"/>
    <w:rsid w:val="00B461FE"/>
    <w:rsid w:val="00B47077"/>
    <w:rsid w:val="00B4784B"/>
    <w:rsid w:val="00B502FB"/>
    <w:rsid w:val="00B530F9"/>
    <w:rsid w:val="00B53BF9"/>
    <w:rsid w:val="00B54D67"/>
    <w:rsid w:val="00B55E30"/>
    <w:rsid w:val="00B574AE"/>
    <w:rsid w:val="00B63472"/>
    <w:rsid w:val="00B653F3"/>
    <w:rsid w:val="00B66553"/>
    <w:rsid w:val="00B714C6"/>
    <w:rsid w:val="00B77B7A"/>
    <w:rsid w:val="00B81FED"/>
    <w:rsid w:val="00B82C5D"/>
    <w:rsid w:val="00B85C4E"/>
    <w:rsid w:val="00B85E90"/>
    <w:rsid w:val="00B91CDE"/>
    <w:rsid w:val="00B944C3"/>
    <w:rsid w:val="00B95A9B"/>
    <w:rsid w:val="00B96406"/>
    <w:rsid w:val="00B97259"/>
    <w:rsid w:val="00BA0E47"/>
    <w:rsid w:val="00BA6F20"/>
    <w:rsid w:val="00BB090D"/>
    <w:rsid w:val="00BB1A63"/>
    <w:rsid w:val="00BB1F59"/>
    <w:rsid w:val="00BB6E86"/>
    <w:rsid w:val="00BC50D1"/>
    <w:rsid w:val="00BD3306"/>
    <w:rsid w:val="00BD7602"/>
    <w:rsid w:val="00BE15DD"/>
    <w:rsid w:val="00BE22DE"/>
    <w:rsid w:val="00BE275B"/>
    <w:rsid w:val="00BE3226"/>
    <w:rsid w:val="00BE5770"/>
    <w:rsid w:val="00BE60B4"/>
    <w:rsid w:val="00BE6DB5"/>
    <w:rsid w:val="00BE7634"/>
    <w:rsid w:val="00BF1649"/>
    <w:rsid w:val="00BF3E52"/>
    <w:rsid w:val="00BF4757"/>
    <w:rsid w:val="00BF51F0"/>
    <w:rsid w:val="00BF6FA5"/>
    <w:rsid w:val="00BF7C80"/>
    <w:rsid w:val="00C00322"/>
    <w:rsid w:val="00C035F9"/>
    <w:rsid w:val="00C06004"/>
    <w:rsid w:val="00C100A0"/>
    <w:rsid w:val="00C11A08"/>
    <w:rsid w:val="00C135EB"/>
    <w:rsid w:val="00C1438C"/>
    <w:rsid w:val="00C1FFE9"/>
    <w:rsid w:val="00C20C4C"/>
    <w:rsid w:val="00C2198C"/>
    <w:rsid w:val="00C21FC3"/>
    <w:rsid w:val="00C230BD"/>
    <w:rsid w:val="00C233CB"/>
    <w:rsid w:val="00C251DF"/>
    <w:rsid w:val="00C25286"/>
    <w:rsid w:val="00C25592"/>
    <w:rsid w:val="00C26471"/>
    <w:rsid w:val="00C26778"/>
    <w:rsid w:val="00C2793A"/>
    <w:rsid w:val="00C30299"/>
    <w:rsid w:val="00C35A59"/>
    <w:rsid w:val="00C40416"/>
    <w:rsid w:val="00C436FC"/>
    <w:rsid w:val="00C43E34"/>
    <w:rsid w:val="00C45A8F"/>
    <w:rsid w:val="00C45EEE"/>
    <w:rsid w:val="00C46345"/>
    <w:rsid w:val="00C46CE4"/>
    <w:rsid w:val="00C47516"/>
    <w:rsid w:val="00C50984"/>
    <w:rsid w:val="00C516C7"/>
    <w:rsid w:val="00C53408"/>
    <w:rsid w:val="00C54311"/>
    <w:rsid w:val="00C562C8"/>
    <w:rsid w:val="00C567CA"/>
    <w:rsid w:val="00C571C5"/>
    <w:rsid w:val="00C6438B"/>
    <w:rsid w:val="00C6533D"/>
    <w:rsid w:val="00C668D5"/>
    <w:rsid w:val="00C66B11"/>
    <w:rsid w:val="00C708A6"/>
    <w:rsid w:val="00C72A68"/>
    <w:rsid w:val="00C75D3A"/>
    <w:rsid w:val="00C81740"/>
    <w:rsid w:val="00C81965"/>
    <w:rsid w:val="00C834E7"/>
    <w:rsid w:val="00C848BB"/>
    <w:rsid w:val="00C84E0E"/>
    <w:rsid w:val="00C8718D"/>
    <w:rsid w:val="00C90BF9"/>
    <w:rsid w:val="00C91BE0"/>
    <w:rsid w:val="00C92CDE"/>
    <w:rsid w:val="00C93138"/>
    <w:rsid w:val="00C9345A"/>
    <w:rsid w:val="00C94B98"/>
    <w:rsid w:val="00C94D9E"/>
    <w:rsid w:val="00C94ECD"/>
    <w:rsid w:val="00C96624"/>
    <w:rsid w:val="00CA02E6"/>
    <w:rsid w:val="00CA1F19"/>
    <w:rsid w:val="00CA387B"/>
    <w:rsid w:val="00CA5990"/>
    <w:rsid w:val="00CA5AD9"/>
    <w:rsid w:val="00CA73D4"/>
    <w:rsid w:val="00CB1483"/>
    <w:rsid w:val="00CB2339"/>
    <w:rsid w:val="00CB514A"/>
    <w:rsid w:val="00CB6324"/>
    <w:rsid w:val="00CB644E"/>
    <w:rsid w:val="00CB7561"/>
    <w:rsid w:val="00CB7B32"/>
    <w:rsid w:val="00CC2656"/>
    <w:rsid w:val="00CC3DA5"/>
    <w:rsid w:val="00CC7C3F"/>
    <w:rsid w:val="00CC7CEE"/>
    <w:rsid w:val="00CD0A7A"/>
    <w:rsid w:val="00CD1D3A"/>
    <w:rsid w:val="00CD23B2"/>
    <w:rsid w:val="00CD2D9B"/>
    <w:rsid w:val="00CD3A94"/>
    <w:rsid w:val="00CD54DA"/>
    <w:rsid w:val="00CE2BB7"/>
    <w:rsid w:val="00CE30F8"/>
    <w:rsid w:val="00CE3FD7"/>
    <w:rsid w:val="00CE4787"/>
    <w:rsid w:val="00CE49F1"/>
    <w:rsid w:val="00CE5D13"/>
    <w:rsid w:val="00CF0BE9"/>
    <w:rsid w:val="00CF2FA4"/>
    <w:rsid w:val="00CF4DE4"/>
    <w:rsid w:val="00CF71CF"/>
    <w:rsid w:val="00D014B1"/>
    <w:rsid w:val="00D0167A"/>
    <w:rsid w:val="00D03E9B"/>
    <w:rsid w:val="00D040E3"/>
    <w:rsid w:val="00D05BFC"/>
    <w:rsid w:val="00D07147"/>
    <w:rsid w:val="00D10DCA"/>
    <w:rsid w:val="00D12943"/>
    <w:rsid w:val="00D130F6"/>
    <w:rsid w:val="00D14044"/>
    <w:rsid w:val="00D147B0"/>
    <w:rsid w:val="00D15193"/>
    <w:rsid w:val="00D1524B"/>
    <w:rsid w:val="00D20391"/>
    <w:rsid w:val="00D23346"/>
    <w:rsid w:val="00D24D8A"/>
    <w:rsid w:val="00D30A0A"/>
    <w:rsid w:val="00D32BD5"/>
    <w:rsid w:val="00D33089"/>
    <w:rsid w:val="00D3594E"/>
    <w:rsid w:val="00D37749"/>
    <w:rsid w:val="00D37C52"/>
    <w:rsid w:val="00D412F2"/>
    <w:rsid w:val="00D453B3"/>
    <w:rsid w:val="00D45462"/>
    <w:rsid w:val="00D458A0"/>
    <w:rsid w:val="00D4761C"/>
    <w:rsid w:val="00D47739"/>
    <w:rsid w:val="00D602FF"/>
    <w:rsid w:val="00D60ACA"/>
    <w:rsid w:val="00D612C1"/>
    <w:rsid w:val="00D61BE9"/>
    <w:rsid w:val="00D62C12"/>
    <w:rsid w:val="00D62D73"/>
    <w:rsid w:val="00D63D11"/>
    <w:rsid w:val="00D64F8E"/>
    <w:rsid w:val="00D65AA0"/>
    <w:rsid w:val="00D67D39"/>
    <w:rsid w:val="00D70A74"/>
    <w:rsid w:val="00D74D6C"/>
    <w:rsid w:val="00D768F3"/>
    <w:rsid w:val="00D76BF7"/>
    <w:rsid w:val="00D76EF2"/>
    <w:rsid w:val="00D776C4"/>
    <w:rsid w:val="00D8033E"/>
    <w:rsid w:val="00D8080F"/>
    <w:rsid w:val="00D81206"/>
    <w:rsid w:val="00D8190C"/>
    <w:rsid w:val="00D81EA3"/>
    <w:rsid w:val="00D83325"/>
    <w:rsid w:val="00D841A9"/>
    <w:rsid w:val="00D85785"/>
    <w:rsid w:val="00D859CC"/>
    <w:rsid w:val="00D86759"/>
    <w:rsid w:val="00D86906"/>
    <w:rsid w:val="00D8738E"/>
    <w:rsid w:val="00D90D82"/>
    <w:rsid w:val="00D91354"/>
    <w:rsid w:val="00D9386E"/>
    <w:rsid w:val="00DA0B92"/>
    <w:rsid w:val="00DA1623"/>
    <w:rsid w:val="00DA1B19"/>
    <w:rsid w:val="00DA24EB"/>
    <w:rsid w:val="00DA3C0D"/>
    <w:rsid w:val="00DA4A1A"/>
    <w:rsid w:val="00DA7591"/>
    <w:rsid w:val="00DB327D"/>
    <w:rsid w:val="00DB3934"/>
    <w:rsid w:val="00DB4B06"/>
    <w:rsid w:val="00DB577A"/>
    <w:rsid w:val="00DB6981"/>
    <w:rsid w:val="00DC1033"/>
    <w:rsid w:val="00DC11ED"/>
    <w:rsid w:val="00DC18D9"/>
    <w:rsid w:val="00DC2009"/>
    <w:rsid w:val="00DC22D9"/>
    <w:rsid w:val="00DC3F94"/>
    <w:rsid w:val="00DD107A"/>
    <w:rsid w:val="00DD1244"/>
    <w:rsid w:val="00DD1768"/>
    <w:rsid w:val="00DD17C0"/>
    <w:rsid w:val="00DD3BD6"/>
    <w:rsid w:val="00DD513B"/>
    <w:rsid w:val="00DD60B2"/>
    <w:rsid w:val="00DD6121"/>
    <w:rsid w:val="00DD6E50"/>
    <w:rsid w:val="00DD6E9F"/>
    <w:rsid w:val="00DE097B"/>
    <w:rsid w:val="00DE09CF"/>
    <w:rsid w:val="00DE175A"/>
    <w:rsid w:val="00DE3AF2"/>
    <w:rsid w:val="00DE71A8"/>
    <w:rsid w:val="00DE76C9"/>
    <w:rsid w:val="00DE7FDB"/>
    <w:rsid w:val="00DF3415"/>
    <w:rsid w:val="00DF4EED"/>
    <w:rsid w:val="00DF5573"/>
    <w:rsid w:val="00DF6D8E"/>
    <w:rsid w:val="00DF7440"/>
    <w:rsid w:val="00E02D9C"/>
    <w:rsid w:val="00E03FA2"/>
    <w:rsid w:val="00E04AAD"/>
    <w:rsid w:val="00E05135"/>
    <w:rsid w:val="00E0659E"/>
    <w:rsid w:val="00E06B65"/>
    <w:rsid w:val="00E06ECA"/>
    <w:rsid w:val="00E07E44"/>
    <w:rsid w:val="00E10B88"/>
    <w:rsid w:val="00E13E5E"/>
    <w:rsid w:val="00E1485A"/>
    <w:rsid w:val="00E14E9C"/>
    <w:rsid w:val="00E1650E"/>
    <w:rsid w:val="00E16FD0"/>
    <w:rsid w:val="00E17B9C"/>
    <w:rsid w:val="00E207F6"/>
    <w:rsid w:val="00E20A9E"/>
    <w:rsid w:val="00E22485"/>
    <w:rsid w:val="00E225C1"/>
    <w:rsid w:val="00E22ACD"/>
    <w:rsid w:val="00E2360A"/>
    <w:rsid w:val="00E301B5"/>
    <w:rsid w:val="00E31231"/>
    <w:rsid w:val="00E339AC"/>
    <w:rsid w:val="00E34304"/>
    <w:rsid w:val="00E353F8"/>
    <w:rsid w:val="00E3605C"/>
    <w:rsid w:val="00E43363"/>
    <w:rsid w:val="00E50ED4"/>
    <w:rsid w:val="00E512F5"/>
    <w:rsid w:val="00E51812"/>
    <w:rsid w:val="00E52FB5"/>
    <w:rsid w:val="00E53567"/>
    <w:rsid w:val="00E54738"/>
    <w:rsid w:val="00E60581"/>
    <w:rsid w:val="00E6095C"/>
    <w:rsid w:val="00E653D0"/>
    <w:rsid w:val="00E65F98"/>
    <w:rsid w:val="00E672F1"/>
    <w:rsid w:val="00E711E3"/>
    <w:rsid w:val="00E72F20"/>
    <w:rsid w:val="00E74922"/>
    <w:rsid w:val="00E75C8D"/>
    <w:rsid w:val="00E76125"/>
    <w:rsid w:val="00E76501"/>
    <w:rsid w:val="00E77695"/>
    <w:rsid w:val="00E77D71"/>
    <w:rsid w:val="00E802D3"/>
    <w:rsid w:val="00E81629"/>
    <w:rsid w:val="00E82337"/>
    <w:rsid w:val="00E82E37"/>
    <w:rsid w:val="00E83CF7"/>
    <w:rsid w:val="00E84BE4"/>
    <w:rsid w:val="00E86F69"/>
    <w:rsid w:val="00E90340"/>
    <w:rsid w:val="00E918C5"/>
    <w:rsid w:val="00E9211C"/>
    <w:rsid w:val="00E94604"/>
    <w:rsid w:val="00E94810"/>
    <w:rsid w:val="00E95DF2"/>
    <w:rsid w:val="00E96EE0"/>
    <w:rsid w:val="00EA1DDA"/>
    <w:rsid w:val="00EA29F4"/>
    <w:rsid w:val="00EB0064"/>
    <w:rsid w:val="00EB356E"/>
    <w:rsid w:val="00EB5484"/>
    <w:rsid w:val="00EB6417"/>
    <w:rsid w:val="00EB75D4"/>
    <w:rsid w:val="00EB7DDB"/>
    <w:rsid w:val="00EC21E2"/>
    <w:rsid w:val="00EC379F"/>
    <w:rsid w:val="00EC47E3"/>
    <w:rsid w:val="00EC4D15"/>
    <w:rsid w:val="00EC525D"/>
    <w:rsid w:val="00EC72C9"/>
    <w:rsid w:val="00ED23A9"/>
    <w:rsid w:val="00ED28E3"/>
    <w:rsid w:val="00ED2C95"/>
    <w:rsid w:val="00ED4E7A"/>
    <w:rsid w:val="00ED77F9"/>
    <w:rsid w:val="00EE0741"/>
    <w:rsid w:val="00EE1891"/>
    <w:rsid w:val="00EE29CC"/>
    <w:rsid w:val="00EE52DE"/>
    <w:rsid w:val="00EF13E2"/>
    <w:rsid w:val="00EF224A"/>
    <w:rsid w:val="00EF2AF9"/>
    <w:rsid w:val="00EF35F9"/>
    <w:rsid w:val="00EF4239"/>
    <w:rsid w:val="00EF48F5"/>
    <w:rsid w:val="00EF64BB"/>
    <w:rsid w:val="00F00675"/>
    <w:rsid w:val="00F0278A"/>
    <w:rsid w:val="00F02E43"/>
    <w:rsid w:val="00F07564"/>
    <w:rsid w:val="00F1222C"/>
    <w:rsid w:val="00F1247F"/>
    <w:rsid w:val="00F12BC3"/>
    <w:rsid w:val="00F15579"/>
    <w:rsid w:val="00F161FE"/>
    <w:rsid w:val="00F16A4C"/>
    <w:rsid w:val="00F17F20"/>
    <w:rsid w:val="00F2349A"/>
    <w:rsid w:val="00F245DD"/>
    <w:rsid w:val="00F24DCB"/>
    <w:rsid w:val="00F3027C"/>
    <w:rsid w:val="00F30DA5"/>
    <w:rsid w:val="00F31199"/>
    <w:rsid w:val="00F31EEA"/>
    <w:rsid w:val="00F3379F"/>
    <w:rsid w:val="00F36BF9"/>
    <w:rsid w:val="00F37E76"/>
    <w:rsid w:val="00F41773"/>
    <w:rsid w:val="00F453C7"/>
    <w:rsid w:val="00F4610A"/>
    <w:rsid w:val="00F4775E"/>
    <w:rsid w:val="00F5006B"/>
    <w:rsid w:val="00F51F91"/>
    <w:rsid w:val="00F535A0"/>
    <w:rsid w:val="00F553BC"/>
    <w:rsid w:val="00F55755"/>
    <w:rsid w:val="00F55965"/>
    <w:rsid w:val="00F57D6B"/>
    <w:rsid w:val="00F605E5"/>
    <w:rsid w:val="00F6445B"/>
    <w:rsid w:val="00F64532"/>
    <w:rsid w:val="00F65430"/>
    <w:rsid w:val="00F6553F"/>
    <w:rsid w:val="00F66D02"/>
    <w:rsid w:val="00F67704"/>
    <w:rsid w:val="00F67AA3"/>
    <w:rsid w:val="00F710FE"/>
    <w:rsid w:val="00F71A36"/>
    <w:rsid w:val="00F72D35"/>
    <w:rsid w:val="00F736B1"/>
    <w:rsid w:val="00F7441A"/>
    <w:rsid w:val="00F74E73"/>
    <w:rsid w:val="00F75331"/>
    <w:rsid w:val="00F767BD"/>
    <w:rsid w:val="00F76B0F"/>
    <w:rsid w:val="00F76C5A"/>
    <w:rsid w:val="00F80D0C"/>
    <w:rsid w:val="00F81344"/>
    <w:rsid w:val="00F81FC4"/>
    <w:rsid w:val="00F820C2"/>
    <w:rsid w:val="00F82410"/>
    <w:rsid w:val="00F8387F"/>
    <w:rsid w:val="00F84224"/>
    <w:rsid w:val="00F845C0"/>
    <w:rsid w:val="00F85757"/>
    <w:rsid w:val="00F85AC4"/>
    <w:rsid w:val="00F8655E"/>
    <w:rsid w:val="00F94388"/>
    <w:rsid w:val="00F9567E"/>
    <w:rsid w:val="00FA56B7"/>
    <w:rsid w:val="00FA70DF"/>
    <w:rsid w:val="00FA7D86"/>
    <w:rsid w:val="00FB1294"/>
    <w:rsid w:val="00FB2A41"/>
    <w:rsid w:val="00FB4498"/>
    <w:rsid w:val="00FB4C71"/>
    <w:rsid w:val="00FB74BA"/>
    <w:rsid w:val="00FC0AA3"/>
    <w:rsid w:val="00FC2E44"/>
    <w:rsid w:val="00FC3E2D"/>
    <w:rsid w:val="00FC5BE9"/>
    <w:rsid w:val="00FC731E"/>
    <w:rsid w:val="00FC7A09"/>
    <w:rsid w:val="00FD4792"/>
    <w:rsid w:val="00FD4C92"/>
    <w:rsid w:val="00FD679F"/>
    <w:rsid w:val="00FD6CE2"/>
    <w:rsid w:val="00FE01E0"/>
    <w:rsid w:val="00FE030C"/>
    <w:rsid w:val="00FE29F9"/>
    <w:rsid w:val="00FE31DC"/>
    <w:rsid w:val="00FE338E"/>
    <w:rsid w:val="00FE3C52"/>
    <w:rsid w:val="00FE43BB"/>
    <w:rsid w:val="00FE48D8"/>
    <w:rsid w:val="00FE6048"/>
    <w:rsid w:val="00FE6A54"/>
    <w:rsid w:val="00FE7215"/>
    <w:rsid w:val="00FE72E5"/>
    <w:rsid w:val="00FE7D06"/>
    <w:rsid w:val="00FF0BB6"/>
    <w:rsid w:val="00FF1C5B"/>
    <w:rsid w:val="00FF3774"/>
    <w:rsid w:val="00FF52AE"/>
    <w:rsid w:val="010135A0"/>
    <w:rsid w:val="014F34BF"/>
    <w:rsid w:val="0150EB42"/>
    <w:rsid w:val="0150FD29"/>
    <w:rsid w:val="01B2D3CC"/>
    <w:rsid w:val="01C68CF9"/>
    <w:rsid w:val="02025010"/>
    <w:rsid w:val="025B3822"/>
    <w:rsid w:val="026B1233"/>
    <w:rsid w:val="02B47255"/>
    <w:rsid w:val="02C646BF"/>
    <w:rsid w:val="02D6BB6F"/>
    <w:rsid w:val="02F24B49"/>
    <w:rsid w:val="032023C5"/>
    <w:rsid w:val="03347A6F"/>
    <w:rsid w:val="033673A8"/>
    <w:rsid w:val="033C494D"/>
    <w:rsid w:val="034CAB7D"/>
    <w:rsid w:val="039A747D"/>
    <w:rsid w:val="039E79D8"/>
    <w:rsid w:val="03AA6057"/>
    <w:rsid w:val="03D1C5B6"/>
    <w:rsid w:val="043FFC60"/>
    <w:rsid w:val="04BC0F86"/>
    <w:rsid w:val="04DDF155"/>
    <w:rsid w:val="0536D874"/>
    <w:rsid w:val="05462D51"/>
    <w:rsid w:val="055835D8"/>
    <w:rsid w:val="05AE5EA2"/>
    <w:rsid w:val="05BA22A9"/>
    <w:rsid w:val="05DFC5D6"/>
    <w:rsid w:val="05EB8180"/>
    <w:rsid w:val="062E71D3"/>
    <w:rsid w:val="064BEEAD"/>
    <w:rsid w:val="0668CE4B"/>
    <w:rsid w:val="0676BB48"/>
    <w:rsid w:val="06C1F503"/>
    <w:rsid w:val="06D3ED70"/>
    <w:rsid w:val="06F6980A"/>
    <w:rsid w:val="06F97E50"/>
    <w:rsid w:val="07010788"/>
    <w:rsid w:val="0711F513"/>
    <w:rsid w:val="0739D10E"/>
    <w:rsid w:val="074FBE2D"/>
    <w:rsid w:val="0753A741"/>
    <w:rsid w:val="07646833"/>
    <w:rsid w:val="076C539E"/>
    <w:rsid w:val="07A80183"/>
    <w:rsid w:val="07DF3BB1"/>
    <w:rsid w:val="08457F7F"/>
    <w:rsid w:val="087EC51C"/>
    <w:rsid w:val="08A5CE51"/>
    <w:rsid w:val="08AA2F07"/>
    <w:rsid w:val="09416645"/>
    <w:rsid w:val="0949B25D"/>
    <w:rsid w:val="0989F281"/>
    <w:rsid w:val="09BEE1D0"/>
    <w:rsid w:val="09C14721"/>
    <w:rsid w:val="09C3D4BC"/>
    <w:rsid w:val="09FC84BC"/>
    <w:rsid w:val="09FD1702"/>
    <w:rsid w:val="0A2846D0"/>
    <w:rsid w:val="0A2F66C1"/>
    <w:rsid w:val="0A3FA579"/>
    <w:rsid w:val="0A483836"/>
    <w:rsid w:val="0A627F79"/>
    <w:rsid w:val="0A63BAA3"/>
    <w:rsid w:val="0AFE2235"/>
    <w:rsid w:val="0B0512A1"/>
    <w:rsid w:val="0B083CF6"/>
    <w:rsid w:val="0B430FAC"/>
    <w:rsid w:val="0B6F7F2E"/>
    <w:rsid w:val="0B8CA4BA"/>
    <w:rsid w:val="0BB4698E"/>
    <w:rsid w:val="0BDE75CA"/>
    <w:rsid w:val="0C3079AB"/>
    <w:rsid w:val="0C442792"/>
    <w:rsid w:val="0C457287"/>
    <w:rsid w:val="0C601AA0"/>
    <w:rsid w:val="0C8AE2CE"/>
    <w:rsid w:val="0D06944F"/>
    <w:rsid w:val="0D58FD52"/>
    <w:rsid w:val="0D9533F5"/>
    <w:rsid w:val="0DA3DF16"/>
    <w:rsid w:val="0DAAB903"/>
    <w:rsid w:val="0DB48BED"/>
    <w:rsid w:val="0DE2A266"/>
    <w:rsid w:val="0DFE6156"/>
    <w:rsid w:val="0E3A908D"/>
    <w:rsid w:val="0E446E18"/>
    <w:rsid w:val="0E54ACD0"/>
    <w:rsid w:val="0E96BF8C"/>
    <w:rsid w:val="0EB64335"/>
    <w:rsid w:val="0EC1446C"/>
    <w:rsid w:val="0EC71413"/>
    <w:rsid w:val="0EE5384C"/>
    <w:rsid w:val="0EE85A54"/>
    <w:rsid w:val="0EF5FDC3"/>
    <w:rsid w:val="0EF8019F"/>
    <w:rsid w:val="0F355E6A"/>
    <w:rsid w:val="0F7BFBB6"/>
    <w:rsid w:val="0F7D6555"/>
    <w:rsid w:val="0F83E595"/>
    <w:rsid w:val="0F935187"/>
    <w:rsid w:val="0FC28390"/>
    <w:rsid w:val="0FC98659"/>
    <w:rsid w:val="0FD7EE67"/>
    <w:rsid w:val="0FD973BD"/>
    <w:rsid w:val="100C3FDC"/>
    <w:rsid w:val="10133048"/>
    <w:rsid w:val="1027FD64"/>
    <w:rsid w:val="10531F98"/>
    <w:rsid w:val="107A6B0F"/>
    <w:rsid w:val="108B7FC8"/>
    <w:rsid w:val="10AE262C"/>
    <w:rsid w:val="10AF551C"/>
    <w:rsid w:val="10D00884"/>
    <w:rsid w:val="10FFC686"/>
    <w:rsid w:val="110FB96D"/>
    <w:rsid w:val="112A9A53"/>
    <w:rsid w:val="112E6A70"/>
    <w:rsid w:val="115CF772"/>
    <w:rsid w:val="116FF59E"/>
    <w:rsid w:val="11B7EA4E"/>
    <w:rsid w:val="1221B5EB"/>
    <w:rsid w:val="122670B0"/>
    <w:rsid w:val="123C364F"/>
    <w:rsid w:val="12553F32"/>
    <w:rsid w:val="125F8B06"/>
    <w:rsid w:val="12656144"/>
    <w:rsid w:val="126C0820"/>
    <w:rsid w:val="127B9FEB"/>
    <w:rsid w:val="128735EE"/>
    <w:rsid w:val="128FB7C5"/>
    <w:rsid w:val="1292AE3D"/>
    <w:rsid w:val="12C01BF9"/>
    <w:rsid w:val="12DFF65E"/>
    <w:rsid w:val="12EE27B6"/>
    <w:rsid w:val="1323F12E"/>
    <w:rsid w:val="13440364"/>
    <w:rsid w:val="1344AC07"/>
    <w:rsid w:val="136C0F4B"/>
    <w:rsid w:val="139BD9EC"/>
    <w:rsid w:val="13B9597B"/>
    <w:rsid w:val="13CF2F42"/>
    <w:rsid w:val="13E783DE"/>
    <w:rsid w:val="1440B594"/>
    <w:rsid w:val="1451AD1C"/>
    <w:rsid w:val="146F7E7F"/>
    <w:rsid w:val="147CCE71"/>
    <w:rsid w:val="14E015A6"/>
    <w:rsid w:val="1519B1FB"/>
    <w:rsid w:val="15555E2F"/>
    <w:rsid w:val="1569C836"/>
    <w:rsid w:val="156DC445"/>
    <w:rsid w:val="156F6274"/>
    <w:rsid w:val="1573DFD0"/>
    <w:rsid w:val="15C3CBB7"/>
    <w:rsid w:val="16218AA3"/>
    <w:rsid w:val="16342EAC"/>
    <w:rsid w:val="16394F13"/>
    <w:rsid w:val="16530355"/>
    <w:rsid w:val="1666A6A4"/>
    <w:rsid w:val="166E4744"/>
    <w:rsid w:val="16740C7E"/>
    <w:rsid w:val="16F82E37"/>
    <w:rsid w:val="1708FD2E"/>
    <w:rsid w:val="17401BF7"/>
    <w:rsid w:val="17605CE9"/>
    <w:rsid w:val="177A2756"/>
    <w:rsid w:val="17E52E82"/>
    <w:rsid w:val="182F8246"/>
    <w:rsid w:val="184EFE55"/>
    <w:rsid w:val="1872B44F"/>
    <w:rsid w:val="1883625A"/>
    <w:rsid w:val="18B045EF"/>
    <w:rsid w:val="18F07221"/>
    <w:rsid w:val="18F95E1A"/>
    <w:rsid w:val="18FA6D87"/>
    <w:rsid w:val="1918BA3E"/>
    <w:rsid w:val="19A259FD"/>
    <w:rsid w:val="19F4FFA2"/>
    <w:rsid w:val="1A006A43"/>
    <w:rsid w:val="1A0C85AE"/>
    <w:rsid w:val="1A172171"/>
    <w:rsid w:val="1A72E21C"/>
    <w:rsid w:val="1A76E9BE"/>
    <w:rsid w:val="1A8D17B6"/>
    <w:rsid w:val="1A942335"/>
    <w:rsid w:val="1AA2BF94"/>
    <w:rsid w:val="1AD10C00"/>
    <w:rsid w:val="1AD76E6C"/>
    <w:rsid w:val="1AF03342"/>
    <w:rsid w:val="1B251E4A"/>
    <w:rsid w:val="1B4D3E27"/>
    <w:rsid w:val="1B89A122"/>
    <w:rsid w:val="1BA59599"/>
    <w:rsid w:val="1C17E81C"/>
    <w:rsid w:val="1C42DECF"/>
    <w:rsid w:val="1C4C9F81"/>
    <w:rsid w:val="1C550B3C"/>
    <w:rsid w:val="1C757F87"/>
    <w:rsid w:val="1CAB21AD"/>
    <w:rsid w:val="1CB8CF4F"/>
    <w:rsid w:val="1CE42DA7"/>
    <w:rsid w:val="1CEB29A6"/>
    <w:rsid w:val="1CECEDF3"/>
    <w:rsid w:val="1CF9D2AC"/>
    <w:rsid w:val="1CFFD552"/>
    <w:rsid w:val="1D2D3DD9"/>
    <w:rsid w:val="1DA86DF6"/>
    <w:rsid w:val="1DCF9E6D"/>
    <w:rsid w:val="1DF05946"/>
    <w:rsid w:val="1E35F4CB"/>
    <w:rsid w:val="1E3A709C"/>
    <w:rsid w:val="1E5DBB2B"/>
    <w:rsid w:val="1E789D62"/>
    <w:rsid w:val="1EA541D0"/>
    <w:rsid w:val="1EB874E5"/>
    <w:rsid w:val="1EF37C64"/>
    <w:rsid w:val="1F3FDB8A"/>
    <w:rsid w:val="1F50BC60"/>
    <w:rsid w:val="1F6AB018"/>
    <w:rsid w:val="1F6D7D37"/>
    <w:rsid w:val="1F91C145"/>
    <w:rsid w:val="1FA0A177"/>
    <w:rsid w:val="1FBC4F52"/>
    <w:rsid w:val="1FD89507"/>
    <w:rsid w:val="1FDDD379"/>
    <w:rsid w:val="1FEB4D8F"/>
    <w:rsid w:val="2008E836"/>
    <w:rsid w:val="2014FA38"/>
    <w:rsid w:val="201D6B78"/>
    <w:rsid w:val="2029E212"/>
    <w:rsid w:val="203A2A42"/>
    <w:rsid w:val="203B828B"/>
    <w:rsid w:val="205ECD1A"/>
    <w:rsid w:val="20D29070"/>
    <w:rsid w:val="20DAA74F"/>
    <w:rsid w:val="212F80CC"/>
    <w:rsid w:val="215D15C6"/>
    <w:rsid w:val="21F780E5"/>
    <w:rsid w:val="2212A880"/>
    <w:rsid w:val="2237A6E4"/>
    <w:rsid w:val="2259F554"/>
    <w:rsid w:val="22AE2444"/>
    <w:rsid w:val="22C55368"/>
    <w:rsid w:val="22D92988"/>
    <w:rsid w:val="233582B1"/>
    <w:rsid w:val="233A647A"/>
    <w:rsid w:val="234CECDE"/>
    <w:rsid w:val="235B2EDC"/>
    <w:rsid w:val="23836C9D"/>
    <w:rsid w:val="23A927A9"/>
    <w:rsid w:val="23E163B0"/>
    <w:rsid w:val="242371E6"/>
    <w:rsid w:val="2423CAE9"/>
    <w:rsid w:val="243A6295"/>
    <w:rsid w:val="243F8623"/>
    <w:rsid w:val="24A92325"/>
    <w:rsid w:val="24B081FB"/>
    <w:rsid w:val="24C876E7"/>
    <w:rsid w:val="250BA05A"/>
    <w:rsid w:val="2510F78F"/>
    <w:rsid w:val="2514BEA2"/>
    <w:rsid w:val="25222321"/>
    <w:rsid w:val="25683323"/>
    <w:rsid w:val="25ACB6B1"/>
    <w:rsid w:val="25D80726"/>
    <w:rsid w:val="25F21BBF"/>
    <w:rsid w:val="26007E77"/>
    <w:rsid w:val="26107362"/>
    <w:rsid w:val="261E81C9"/>
    <w:rsid w:val="265561E0"/>
    <w:rsid w:val="2664DB99"/>
    <w:rsid w:val="266AF81F"/>
    <w:rsid w:val="266EC15D"/>
    <w:rsid w:val="26869076"/>
    <w:rsid w:val="26A9F9C6"/>
    <w:rsid w:val="26B7A8C8"/>
    <w:rsid w:val="26BB94A8"/>
    <w:rsid w:val="26CF1435"/>
    <w:rsid w:val="26D5D3EB"/>
    <w:rsid w:val="26D7F462"/>
    <w:rsid w:val="26EC8E82"/>
    <w:rsid w:val="272C9D29"/>
    <w:rsid w:val="274967FE"/>
    <w:rsid w:val="278049D1"/>
    <w:rsid w:val="27B3505C"/>
    <w:rsid w:val="27DA12FF"/>
    <w:rsid w:val="27ED864D"/>
    <w:rsid w:val="2831B639"/>
    <w:rsid w:val="2843D1E9"/>
    <w:rsid w:val="28714FB5"/>
    <w:rsid w:val="2891586E"/>
    <w:rsid w:val="28A2966C"/>
    <w:rsid w:val="28E0E2D5"/>
    <w:rsid w:val="28F362FD"/>
    <w:rsid w:val="29030043"/>
    <w:rsid w:val="2921C67E"/>
    <w:rsid w:val="295F948F"/>
    <w:rsid w:val="2973E91F"/>
    <w:rsid w:val="298BCE64"/>
    <w:rsid w:val="29AB1CE4"/>
    <w:rsid w:val="29C4F1E9"/>
    <w:rsid w:val="29F19711"/>
    <w:rsid w:val="2A1A2790"/>
    <w:rsid w:val="2A44BA7F"/>
    <w:rsid w:val="2A61AE35"/>
    <w:rsid w:val="2A6BA210"/>
    <w:rsid w:val="2AB67E3A"/>
    <w:rsid w:val="2AFD6E62"/>
    <w:rsid w:val="2B0E28F8"/>
    <w:rsid w:val="2B1C8A11"/>
    <w:rsid w:val="2B471E20"/>
    <w:rsid w:val="2B4C57D9"/>
    <w:rsid w:val="2BE4EB96"/>
    <w:rsid w:val="2BE94606"/>
    <w:rsid w:val="2C07FAD7"/>
    <w:rsid w:val="2C11EB33"/>
    <w:rsid w:val="2C147051"/>
    <w:rsid w:val="2C4E9A99"/>
    <w:rsid w:val="2C5F7046"/>
    <w:rsid w:val="2C80B2E6"/>
    <w:rsid w:val="2C9A9F89"/>
    <w:rsid w:val="2CA6672A"/>
    <w:rsid w:val="2CBDEA18"/>
    <w:rsid w:val="2CF65B52"/>
    <w:rsid w:val="2CFC17D9"/>
    <w:rsid w:val="2D00864E"/>
    <w:rsid w:val="2D118190"/>
    <w:rsid w:val="2D298595"/>
    <w:rsid w:val="2D2B7DD3"/>
    <w:rsid w:val="2D435100"/>
    <w:rsid w:val="2D9F0E58"/>
    <w:rsid w:val="2DA32928"/>
    <w:rsid w:val="2E060F16"/>
    <w:rsid w:val="2E383C31"/>
    <w:rsid w:val="2E5FACAB"/>
    <w:rsid w:val="2E815B26"/>
    <w:rsid w:val="2EC666F6"/>
    <w:rsid w:val="2ECF5037"/>
    <w:rsid w:val="2F2121E1"/>
    <w:rsid w:val="2F31AB42"/>
    <w:rsid w:val="2F38E896"/>
    <w:rsid w:val="2F5BEF41"/>
    <w:rsid w:val="2F6843F8"/>
    <w:rsid w:val="2F719149"/>
    <w:rsid w:val="2F93CA89"/>
    <w:rsid w:val="2F9D2E6C"/>
    <w:rsid w:val="2FB686DA"/>
    <w:rsid w:val="2FE4A806"/>
    <w:rsid w:val="30140199"/>
    <w:rsid w:val="3044DC04"/>
    <w:rsid w:val="313B677C"/>
    <w:rsid w:val="315BDCDD"/>
    <w:rsid w:val="317A72D6"/>
    <w:rsid w:val="3186773D"/>
    <w:rsid w:val="31BC87BD"/>
    <w:rsid w:val="31BEB2CC"/>
    <w:rsid w:val="31BEE048"/>
    <w:rsid w:val="31BFE367"/>
    <w:rsid w:val="31E59F5B"/>
    <w:rsid w:val="31F6CF9A"/>
    <w:rsid w:val="32086F18"/>
    <w:rsid w:val="32204147"/>
    <w:rsid w:val="3223C2F0"/>
    <w:rsid w:val="3250178C"/>
    <w:rsid w:val="32508393"/>
    <w:rsid w:val="325A8B50"/>
    <w:rsid w:val="32CBDA8A"/>
    <w:rsid w:val="32CE40E7"/>
    <w:rsid w:val="32D7C41F"/>
    <w:rsid w:val="32F2B682"/>
    <w:rsid w:val="33019858"/>
    <w:rsid w:val="3308E4EE"/>
    <w:rsid w:val="332D85AB"/>
    <w:rsid w:val="333309BE"/>
    <w:rsid w:val="3367A42F"/>
    <w:rsid w:val="344F18E6"/>
    <w:rsid w:val="345B6627"/>
    <w:rsid w:val="346DA8B0"/>
    <w:rsid w:val="3476D512"/>
    <w:rsid w:val="348E59D2"/>
    <w:rsid w:val="34F1CB9A"/>
    <w:rsid w:val="3501A4B0"/>
    <w:rsid w:val="3504B033"/>
    <w:rsid w:val="35476DF1"/>
    <w:rsid w:val="356E988D"/>
    <w:rsid w:val="3573CBF2"/>
    <w:rsid w:val="35769911"/>
    <w:rsid w:val="35841422"/>
    <w:rsid w:val="35B4622B"/>
    <w:rsid w:val="35D595FE"/>
    <w:rsid w:val="35EBAA18"/>
    <w:rsid w:val="361EA55F"/>
    <w:rsid w:val="3632AD55"/>
    <w:rsid w:val="36913374"/>
    <w:rsid w:val="36AA8C9B"/>
    <w:rsid w:val="3733D516"/>
    <w:rsid w:val="374E77B7"/>
    <w:rsid w:val="375755C9"/>
    <w:rsid w:val="3797548A"/>
    <w:rsid w:val="37C8B2C2"/>
    <w:rsid w:val="380BBC0B"/>
    <w:rsid w:val="3822B73E"/>
    <w:rsid w:val="382C048F"/>
    <w:rsid w:val="383E28E5"/>
    <w:rsid w:val="38586DA4"/>
    <w:rsid w:val="385D9496"/>
    <w:rsid w:val="38780A85"/>
    <w:rsid w:val="3920316B"/>
    <w:rsid w:val="39528996"/>
    <w:rsid w:val="395C4322"/>
    <w:rsid w:val="395F30E6"/>
    <w:rsid w:val="39AC1441"/>
    <w:rsid w:val="39B22211"/>
    <w:rsid w:val="39E61ED4"/>
    <w:rsid w:val="39F06D3A"/>
    <w:rsid w:val="3A847A1D"/>
    <w:rsid w:val="3AA8A13B"/>
    <w:rsid w:val="3AB755EE"/>
    <w:rsid w:val="3ABC9729"/>
    <w:rsid w:val="3AC52398"/>
    <w:rsid w:val="3AD9E1C7"/>
    <w:rsid w:val="3AF80157"/>
    <w:rsid w:val="3B00EAFC"/>
    <w:rsid w:val="3B07AFF3"/>
    <w:rsid w:val="3B0C3CEB"/>
    <w:rsid w:val="3B8B52B1"/>
    <w:rsid w:val="3BFCEA68"/>
    <w:rsid w:val="3C39B771"/>
    <w:rsid w:val="3C416930"/>
    <w:rsid w:val="3C4FAD8F"/>
    <w:rsid w:val="3C50ABC9"/>
    <w:rsid w:val="3C75232D"/>
    <w:rsid w:val="3C757F57"/>
    <w:rsid w:val="3C7A13CE"/>
    <w:rsid w:val="3C9563F2"/>
    <w:rsid w:val="3C9B1378"/>
    <w:rsid w:val="3CC10A88"/>
    <w:rsid w:val="3CEA0CF6"/>
    <w:rsid w:val="3D30B454"/>
    <w:rsid w:val="3D38CF35"/>
    <w:rsid w:val="3D4F1613"/>
    <w:rsid w:val="3D593568"/>
    <w:rsid w:val="3D6475F5"/>
    <w:rsid w:val="3D710B36"/>
    <w:rsid w:val="3D73A1E5"/>
    <w:rsid w:val="3D73DA4E"/>
    <w:rsid w:val="3D863E7D"/>
    <w:rsid w:val="3DA8AA0F"/>
    <w:rsid w:val="3DCB6742"/>
    <w:rsid w:val="3DD41BFB"/>
    <w:rsid w:val="3DFE9289"/>
    <w:rsid w:val="3E077E04"/>
    <w:rsid w:val="3E0871A6"/>
    <w:rsid w:val="3E232207"/>
    <w:rsid w:val="3E3FEA49"/>
    <w:rsid w:val="3E6945FB"/>
    <w:rsid w:val="3E8336A5"/>
    <w:rsid w:val="3E8A9A37"/>
    <w:rsid w:val="3E94F046"/>
    <w:rsid w:val="3EE2101D"/>
    <w:rsid w:val="3EE9B4A7"/>
    <w:rsid w:val="3EEBF5E1"/>
    <w:rsid w:val="3EF77383"/>
    <w:rsid w:val="3F3274D4"/>
    <w:rsid w:val="3F503935"/>
    <w:rsid w:val="3F55F234"/>
    <w:rsid w:val="3FEDF2AD"/>
    <w:rsid w:val="402F0077"/>
    <w:rsid w:val="403344B9"/>
    <w:rsid w:val="403E6E9D"/>
    <w:rsid w:val="403FC4CB"/>
    <w:rsid w:val="40465090"/>
    <w:rsid w:val="40470143"/>
    <w:rsid w:val="406B608C"/>
    <w:rsid w:val="4076C993"/>
    <w:rsid w:val="408FDA0B"/>
    <w:rsid w:val="40901774"/>
    <w:rsid w:val="409FF185"/>
    <w:rsid w:val="4108F50F"/>
    <w:rsid w:val="4120F3A3"/>
    <w:rsid w:val="412BD8AD"/>
    <w:rsid w:val="413008AD"/>
    <w:rsid w:val="4136219A"/>
    <w:rsid w:val="4185D08A"/>
    <w:rsid w:val="418C86A3"/>
    <w:rsid w:val="419476F3"/>
    <w:rsid w:val="41AAA633"/>
    <w:rsid w:val="41C26CCF"/>
    <w:rsid w:val="41D417E0"/>
    <w:rsid w:val="41DEBC5A"/>
    <w:rsid w:val="41E6B37D"/>
    <w:rsid w:val="41E94CAB"/>
    <w:rsid w:val="4240AF7C"/>
    <w:rsid w:val="42411423"/>
    <w:rsid w:val="425A98E5"/>
    <w:rsid w:val="42D425F9"/>
    <w:rsid w:val="43556968"/>
    <w:rsid w:val="435CE4E7"/>
    <w:rsid w:val="438AAECD"/>
    <w:rsid w:val="43E68C5D"/>
    <w:rsid w:val="43ECDBC3"/>
    <w:rsid w:val="43EECF50"/>
    <w:rsid w:val="43FA6D97"/>
    <w:rsid w:val="44153FBE"/>
    <w:rsid w:val="44182880"/>
    <w:rsid w:val="446AB4E9"/>
    <w:rsid w:val="447F624C"/>
    <w:rsid w:val="44B41A83"/>
    <w:rsid w:val="44D6CD9A"/>
    <w:rsid w:val="44EF46B8"/>
    <w:rsid w:val="44EFCB44"/>
    <w:rsid w:val="44F49C15"/>
    <w:rsid w:val="44F80801"/>
    <w:rsid w:val="45022CED"/>
    <w:rsid w:val="45183699"/>
    <w:rsid w:val="452E699E"/>
    <w:rsid w:val="45446ACD"/>
    <w:rsid w:val="454EE929"/>
    <w:rsid w:val="458E1E9C"/>
    <w:rsid w:val="45EC6FBE"/>
    <w:rsid w:val="45F59373"/>
    <w:rsid w:val="460010F2"/>
    <w:rsid w:val="46097D73"/>
    <w:rsid w:val="460DF3E5"/>
    <w:rsid w:val="4624B3CA"/>
    <w:rsid w:val="465A1138"/>
    <w:rsid w:val="466E4D6F"/>
    <w:rsid w:val="4697E1C3"/>
    <w:rsid w:val="46F3841B"/>
    <w:rsid w:val="472EB781"/>
    <w:rsid w:val="476D93B3"/>
    <w:rsid w:val="4782A721"/>
    <w:rsid w:val="47C609DC"/>
    <w:rsid w:val="47CE40EC"/>
    <w:rsid w:val="47DE15BB"/>
    <w:rsid w:val="47DF6E04"/>
    <w:rsid w:val="489B13B4"/>
    <w:rsid w:val="48A89378"/>
    <w:rsid w:val="48AAC601"/>
    <w:rsid w:val="48BD77C9"/>
    <w:rsid w:val="49072762"/>
    <w:rsid w:val="4925B763"/>
    <w:rsid w:val="495595F6"/>
    <w:rsid w:val="49634F90"/>
    <w:rsid w:val="496AA383"/>
    <w:rsid w:val="497FD0F1"/>
    <w:rsid w:val="49A33DB3"/>
    <w:rsid w:val="49B418DB"/>
    <w:rsid w:val="49BD0E26"/>
    <w:rsid w:val="49BF1423"/>
    <w:rsid w:val="49E3AF74"/>
    <w:rsid w:val="4A13FC3D"/>
    <w:rsid w:val="4A4E2C05"/>
    <w:rsid w:val="4A70CB2F"/>
    <w:rsid w:val="4A840DEA"/>
    <w:rsid w:val="4A860723"/>
    <w:rsid w:val="4A9A75DB"/>
    <w:rsid w:val="4A9C3A28"/>
    <w:rsid w:val="4AADE43E"/>
    <w:rsid w:val="4AB10F0D"/>
    <w:rsid w:val="4ACB5B94"/>
    <w:rsid w:val="4AD93B14"/>
    <w:rsid w:val="4B03760F"/>
    <w:rsid w:val="4B16E56D"/>
    <w:rsid w:val="4B1E6D51"/>
    <w:rsid w:val="4B87781D"/>
    <w:rsid w:val="4B8D1A0E"/>
    <w:rsid w:val="4BAA87B4"/>
    <w:rsid w:val="4BB1B13F"/>
    <w:rsid w:val="4BCBD794"/>
    <w:rsid w:val="4BE96B6C"/>
    <w:rsid w:val="4BF2E919"/>
    <w:rsid w:val="4C21D784"/>
    <w:rsid w:val="4C2D44AD"/>
    <w:rsid w:val="4C353E8A"/>
    <w:rsid w:val="4C71F714"/>
    <w:rsid w:val="4C72EE25"/>
    <w:rsid w:val="4C806AF1"/>
    <w:rsid w:val="4CAF8EA0"/>
    <w:rsid w:val="4CC956D9"/>
    <w:rsid w:val="4CE55389"/>
    <w:rsid w:val="4CFD32EB"/>
    <w:rsid w:val="4D11D259"/>
    <w:rsid w:val="4D2A9E8C"/>
    <w:rsid w:val="4D57CDE4"/>
    <w:rsid w:val="4D65D910"/>
    <w:rsid w:val="4D6F533D"/>
    <w:rsid w:val="4DA74EC2"/>
    <w:rsid w:val="4DB3C43C"/>
    <w:rsid w:val="4DFF3F23"/>
    <w:rsid w:val="4E34CB9C"/>
    <w:rsid w:val="4E7AD490"/>
    <w:rsid w:val="4E8CA02C"/>
    <w:rsid w:val="4EA88675"/>
    <w:rsid w:val="4EA91AC6"/>
    <w:rsid w:val="4EADAB37"/>
    <w:rsid w:val="4EBCBE15"/>
    <w:rsid w:val="4EC4176B"/>
    <w:rsid w:val="4ED2D511"/>
    <w:rsid w:val="4EDE02B8"/>
    <w:rsid w:val="4EF25C16"/>
    <w:rsid w:val="4F05A6B4"/>
    <w:rsid w:val="4F0CC6A2"/>
    <w:rsid w:val="4F13B70E"/>
    <w:rsid w:val="4F4110BA"/>
    <w:rsid w:val="4FB17F53"/>
    <w:rsid w:val="4FF1C739"/>
    <w:rsid w:val="50002D70"/>
    <w:rsid w:val="502D5446"/>
    <w:rsid w:val="50390192"/>
    <w:rsid w:val="507ECB47"/>
    <w:rsid w:val="50B0C312"/>
    <w:rsid w:val="50B60AB7"/>
    <w:rsid w:val="51022D60"/>
    <w:rsid w:val="5103C0F7"/>
    <w:rsid w:val="510C4715"/>
    <w:rsid w:val="5129C495"/>
    <w:rsid w:val="514849C7"/>
    <w:rsid w:val="51637E72"/>
    <w:rsid w:val="51AAFB9F"/>
    <w:rsid w:val="522486AE"/>
    <w:rsid w:val="5224AAC5"/>
    <w:rsid w:val="524A2063"/>
    <w:rsid w:val="524FB886"/>
    <w:rsid w:val="526CA2F7"/>
    <w:rsid w:val="529F60A2"/>
    <w:rsid w:val="52AC325F"/>
    <w:rsid w:val="52D4A5B9"/>
    <w:rsid w:val="52EDE687"/>
    <w:rsid w:val="5313BD8B"/>
    <w:rsid w:val="532AD77F"/>
    <w:rsid w:val="536D4C77"/>
    <w:rsid w:val="53ABDBB8"/>
    <w:rsid w:val="53B2A4E6"/>
    <w:rsid w:val="53CE37E7"/>
    <w:rsid w:val="540D0491"/>
    <w:rsid w:val="543AFD12"/>
    <w:rsid w:val="5447A7B8"/>
    <w:rsid w:val="54565F5D"/>
    <w:rsid w:val="54B43E19"/>
    <w:rsid w:val="54E11689"/>
    <w:rsid w:val="54EFC1AA"/>
    <w:rsid w:val="54F17A53"/>
    <w:rsid w:val="54F87557"/>
    <w:rsid w:val="54FF33ED"/>
    <w:rsid w:val="5511A631"/>
    <w:rsid w:val="551D8433"/>
    <w:rsid w:val="55C14A3D"/>
    <w:rsid w:val="56244A80"/>
    <w:rsid w:val="5632AED4"/>
    <w:rsid w:val="566453D9"/>
    <w:rsid w:val="5668D135"/>
    <w:rsid w:val="567FB228"/>
    <w:rsid w:val="569448DF"/>
    <w:rsid w:val="56B9BE7D"/>
    <w:rsid w:val="56EBA224"/>
    <w:rsid w:val="56F599F1"/>
    <w:rsid w:val="57002A42"/>
    <w:rsid w:val="572A1198"/>
    <w:rsid w:val="572ED5D5"/>
    <w:rsid w:val="575449DD"/>
    <w:rsid w:val="575474CC"/>
    <w:rsid w:val="57652D30"/>
    <w:rsid w:val="578672F9"/>
    <w:rsid w:val="5792A28D"/>
    <w:rsid w:val="57E980FB"/>
    <w:rsid w:val="580511D0"/>
    <w:rsid w:val="58119D08"/>
    <w:rsid w:val="583E1F2A"/>
    <w:rsid w:val="584D9F2C"/>
    <w:rsid w:val="58535A25"/>
    <w:rsid w:val="5876F453"/>
    <w:rsid w:val="588BD891"/>
    <w:rsid w:val="58A02622"/>
    <w:rsid w:val="59334E76"/>
    <w:rsid w:val="594F75C8"/>
    <w:rsid w:val="59595B8C"/>
    <w:rsid w:val="5959F4EF"/>
    <w:rsid w:val="59611546"/>
    <w:rsid w:val="5A2F2B24"/>
    <w:rsid w:val="5A33EA8F"/>
    <w:rsid w:val="5A417253"/>
    <w:rsid w:val="5A5CECFD"/>
    <w:rsid w:val="5A63DD69"/>
    <w:rsid w:val="5AEC5555"/>
    <w:rsid w:val="5B4D2320"/>
    <w:rsid w:val="5B6ECF80"/>
    <w:rsid w:val="5B7C03B5"/>
    <w:rsid w:val="5B898379"/>
    <w:rsid w:val="5BB52A39"/>
    <w:rsid w:val="5BDBA485"/>
    <w:rsid w:val="5C24D956"/>
    <w:rsid w:val="5C3634E6"/>
    <w:rsid w:val="5C3FABC1"/>
    <w:rsid w:val="5C44BD45"/>
    <w:rsid w:val="5C52C0DF"/>
    <w:rsid w:val="5C7A8AE5"/>
    <w:rsid w:val="5CA6F371"/>
    <w:rsid w:val="5CC3BC2E"/>
    <w:rsid w:val="5D4D9F42"/>
    <w:rsid w:val="5D5991C4"/>
    <w:rsid w:val="5D6F1821"/>
    <w:rsid w:val="5DC8EF0E"/>
    <w:rsid w:val="5DDD7FC2"/>
    <w:rsid w:val="5E0A036D"/>
    <w:rsid w:val="5E0F44A8"/>
    <w:rsid w:val="5E478275"/>
    <w:rsid w:val="5E726892"/>
    <w:rsid w:val="5E73A259"/>
    <w:rsid w:val="5EB5800A"/>
    <w:rsid w:val="5EFBEDEA"/>
    <w:rsid w:val="5F287C2D"/>
    <w:rsid w:val="5F567EF7"/>
    <w:rsid w:val="5F8AFE5B"/>
    <w:rsid w:val="5F987645"/>
    <w:rsid w:val="5F9AA274"/>
    <w:rsid w:val="5FA19607"/>
    <w:rsid w:val="5FC41206"/>
    <w:rsid w:val="5FE52C30"/>
    <w:rsid w:val="5FFC53E5"/>
    <w:rsid w:val="60086B62"/>
    <w:rsid w:val="60643504"/>
    <w:rsid w:val="60684DB9"/>
    <w:rsid w:val="608EFAC4"/>
    <w:rsid w:val="60A1CB4D"/>
    <w:rsid w:val="60D254A4"/>
    <w:rsid w:val="60E76231"/>
    <w:rsid w:val="60F23B97"/>
    <w:rsid w:val="60F91FB2"/>
    <w:rsid w:val="61263202"/>
    <w:rsid w:val="61491A05"/>
    <w:rsid w:val="615F764F"/>
    <w:rsid w:val="61619F57"/>
    <w:rsid w:val="616E0C10"/>
    <w:rsid w:val="61AF58AD"/>
    <w:rsid w:val="61B1E750"/>
    <w:rsid w:val="61B3821C"/>
    <w:rsid w:val="624F6DFD"/>
    <w:rsid w:val="625B2F59"/>
    <w:rsid w:val="6266387A"/>
    <w:rsid w:val="62C94EF9"/>
    <w:rsid w:val="62FE9EA8"/>
    <w:rsid w:val="63271436"/>
    <w:rsid w:val="637CAE84"/>
    <w:rsid w:val="63BFB7CD"/>
    <w:rsid w:val="63FB55D8"/>
    <w:rsid w:val="6457FD38"/>
    <w:rsid w:val="64694270"/>
    <w:rsid w:val="646CB2D1"/>
    <w:rsid w:val="646D8B5B"/>
    <w:rsid w:val="64767DA9"/>
    <w:rsid w:val="649031A9"/>
    <w:rsid w:val="649B4AE3"/>
    <w:rsid w:val="649C6062"/>
    <w:rsid w:val="64A828A3"/>
    <w:rsid w:val="64AD53A2"/>
    <w:rsid w:val="64F8322B"/>
    <w:rsid w:val="64FF27D9"/>
    <w:rsid w:val="6503EA13"/>
    <w:rsid w:val="6535E53E"/>
    <w:rsid w:val="6543547F"/>
    <w:rsid w:val="6547E4DF"/>
    <w:rsid w:val="655CABB2"/>
    <w:rsid w:val="6584F16F"/>
    <w:rsid w:val="65A86BA8"/>
    <w:rsid w:val="65B8021C"/>
    <w:rsid w:val="65D7EAE4"/>
    <w:rsid w:val="65E2A6D2"/>
    <w:rsid w:val="65FF32CB"/>
    <w:rsid w:val="660AB168"/>
    <w:rsid w:val="66561138"/>
    <w:rsid w:val="6657C48C"/>
    <w:rsid w:val="665B8F86"/>
    <w:rsid w:val="667A9EE1"/>
    <w:rsid w:val="6680304D"/>
    <w:rsid w:val="66815D77"/>
    <w:rsid w:val="67B0B771"/>
    <w:rsid w:val="67D9739F"/>
    <w:rsid w:val="6862569D"/>
    <w:rsid w:val="688B9674"/>
    <w:rsid w:val="68BC9231"/>
    <w:rsid w:val="68D6B386"/>
    <w:rsid w:val="68E034A3"/>
    <w:rsid w:val="69282A87"/>
    <w:rsid w:val="6942522A"/>
    <w:rsid w:val="6970EC77"/>
    <w:rsid w:val="69DA4E6F"/>
    <w:rsid w:val="69DFB086"/>
    <w:rsid w:val="69F0E836"/>
    <w:rsid w:val="6A0CD21F"/>
    <w:rsid w:val="6A6CD33C"/>
    <w:rsid w:val="6AAD2F99"/>
    <w:rsid w:val="6AD03D91"/>
    <w:rsid w:val="6AF8198C"/>
    <w:rsid w:val="6B1B9896"/>
    <w:rsid w:val="6B257338"/>
    <w:rsid w:val="6B700465"/>
    <w:rsid w:val="6B79A2CF"/>
    <w:rsid w:val="6B7C77C4"/>
    <w:rsid w:val="6BAB0AF8"/>
    <w:rsid w:val="6BB05D35"/>
    <w:rsid w:val="6BB2C392"/>
    <w:rsid w:val="6BB3F49D"/>
    <w:rsid w:val="6BE01D3E"/>
    <w:rsid w:val="6BEBC835"/>
    <w:rsid w:val="6BF8573B"/>
    <w:rsid w:val="6C0D287F"/>
    <w:rsid w:val="6C5E94E8"/>
    <w:rsid w:val="6C6F3E98"/>
    <w:rsid w:val="6C7EB307"/>
    <w:rsid w:val="6CC11A40"/>
    <w:rsid w:val="6CC8C1DC"/>
    <w:rsid w:val="6CE8881C"/>
    <w:rsid w:val="6CEAB32B"/>
    <w:rsid w:val="6CF4CCE0"/>
    <w:rsid w:val="6D180381"/>
    <w:rsid w:val="6D27C856"/>
    <w:rsid w:val="6D457878"/>
    <w:rsid w:val="6D472924"/>
    <w:rsid w:val="6D49D205"/>
    <w:rsid w:val="6D4CD2CD"/>
    <w:rsid w:val="6D6555F3"/>
    <w:rsid w:val="6D69EB39"/>
    <w:rsid w:val="6D753881"/>
    <w:rsid w:val="6D87C95A"/>
    <w:rsid w:val="6DA9C329"/>
    <w:rsid w:val="6DC345D5"/>
    <w:rsid w:val="6E1C662C"/>
    <w:rsid w:val="6E1FD096"/>
    <w:rsid w:val="6E2953BE"/>
    <w:rsid w:val="6E2CF9E2"/>
    <w:rsid w:val="6E47A92F"/>
    <w:rsid w:val="6E7000D9"/>
    <w:rsid w:val="6E77CFEE"/>
    <w:rsid w:val="6E7817EF"/>
    <w:rsid w:val="6EA8EA4D"/>
    <w:rsid w:val="6EBE323B"/>
    <w:rsid w:val="6ED33530"/>
    <w:rsid w:val="6ED86DCF"/>
    <w:rsid w:val="6F0CDC1D"/>
    <w:rsid w:val="6F166AF9"/>
    <w:rsid w:val="6F583793"/>
    <w:rsid w:val="6FDF52A4"/>
    <w:rsid w:val="6FEB290B"/>
    <w:rsid w:val="701A6762"/>
    <w:rsid w:val="7023B6CE"/>
    <w:rsid w:val="703DC56E"/>
    <w:rsid w:val="70956DD6"/>
    <w:rsid w:val="70A28560"/>
    <w:rsid w:val="70AC3664"/>
    <w:rsid w:val="70AEA2A2"/>
    <w:rsid w:val="70B41EB6"/>
    <w:rsid w:val="7103E205"/>
    <w:rsid w:val="715B0DCF"/>
    <w:rsid w:val="7172B370"/>
    <w:rsid w:val="718FBC8E"/>
    <w:rsid w:val="71AE41C0"/>
    <w:rsid w:val="71B4033C"/>
    <w:rsid w:val="71C3DD4D"/>
    <w:rsid w:val="71E8C706"/>
    <w:rsid w:val="71EBBB63"/>
    <w:rsid w:val="72109CB0"/>
    <w:rsid w:val="72163170"/>
    <w:rsid w:val="721BAE3D"/>
    <w:rsid w:val="72222E6F"/>
    <w:rsid w:val="722C8F05"/>
    <w:rsid w:val="72724D27"/>
    <w:rsid w:val="727E6015"/>
    <w:rsid w:val="72D5BFD0"/>
    <w:rsid w:val="72DC1925"/>
    <w:rsid w:val="73053EA6"/>
    <w:rsid w:val="7363952E"/>
    <w:rsid w:val="736D3357"/>
    <w:rsid w:val="7387812C"/>
    <w:rsid w:val="741444A6"/>
    <w:rsid w:val="7419068C"/>
    <w:rsid w:val="742B951C"/>
    <w:rsid w:val="74462FBE"/>
    <w:rsid w:val="7465101F"/>
    <w:rsid w:val="746B6FA6"/>
    <w:rsid w:val="7474668C"/>
    <w:rsid w:val="74804A19"/>
    <w:rsid w:val="74817801"/>
    <w:rsid w:val="74846A32"/>
    <w:rsid w:val="748501AA"/>
    <w:rsid w:val="7515487C"/>
    <w:rsid w:val="751B3CC9"/>
    <w:rsid w:val="75346FBE"/>
    <w:rsid w:val="75420895"/>
    <w:rsid w:val="7564E2D1"/>
    <w:rsid w:val="757CE7EA"/>
    <w:rsid w:val="75BABB9C"/>
    <w:rsid w:val="75BEC243"/>
    <w:rsid w:val="75E53DBF"/>
    <w:rsid w:val="75E566D1"/>
    <w:rsid w:val="75EF4EC1"/>
    <w:rsid w:val="76354BD0"/>
    <w:rsid w:val="7642EB8F"/>
    <w:rsid w:val="768A36E6"/>
    <w:rsid w:val="76965CE9"/>
    <w:rsid w:val="769EB23D"/>
    <w:rsid w:val="76C44BF2"/>
    <w:rsid w:val="76E4204C"/>
    <w:rsid w:val="7713333D"/>
    <w:rsid w:val="7737B830"/>
    <w:rsid w:val="77404E12"/>
    <w:rsid w:val="77760D4E"/>
    <w:rsid w:val="777D3908"/>
    <w:rsid w:val="778398F6"/>
    <w:rsid w:val="778A471A"/>
    <w:rsid w:val="77BC3BAA"/>
    <w:rsid w:val="7836C0D1"/>
    <w:rsid w:val="783EA2C4"/>
    <w:rsid w:val="78A5E608"/>
    <w:rsid w:val="78B1BB8D"/>
    <w:rsid w:val="78BD4D2B"/>
    <w:rsid w:val="78EBE354"/>
    <w:rsid w:val="79319A4E"/>
    <w:rsid w:val="79462641"/>
    <w:rsid w:val="7955E0FC"/>
    <w:rsid w:val="7958607D"/>
    <w:rsid w:val="798B74AB"/>
    <w:rsid w:val="798C938C"/>
    <w:rsid w:val="79C418E2"/>
    <w:rsid w:val="79EC82DD"/>
    <w:rsid w:val="7A63B59D"/>
    <w:rsid w:val="7A6F42E6"/>
    <w:rsid w:val="7A8EEB75"/>
    <w:rsid w:val="7A9024FD"/>
    <w:rsid w:val="7AA5CC1D"/>
    <w:rsid w:val="7AAB6E15"/>
    <w:rsid w:val="7AB382FD"/>
    <w:rsid w:val="7B18BCAD"/>
    <w:rsid w:val="7B2DE800"/>
    <w:rsid w:val="7B52617F"/>
    <w:rsid w:val="7B5B888D"/>
    <w:rsid w:val="7B957D66"/>
    <w:rsid w:val="7B96CC89"/>
    <w:rsid w:val="7B9F77CA"/>
    <w:rsid w:val="7BA073E9"/>
    <w:rsid w:val="7C179781"/>
    <w:rsid w:val="7C267BE3"/>
    <w:rsid w:val="7C879A24"/>
    <w:rsid w:val="7CC37264"/>
    <w:rsid w:val="7CE70EA3"/>
    <w:rsid w:val="7CE90B54"/>
    <w:rsid w:val="7D0D6F7E"/>
    <w:rsid w:val="7D1D6830"/>
    <w:rsid w:val="7D222946"/>
    <w:rsid w:val="7D2B12EB"/>
    <w:rsid w:val="7D2C4622"/>
    <w:rsid w:val="7D2C8618"/>
    <w:rsid w:val="7D2E38F7"/>
    <w:rsid w:val="7D889147"/>
    <w:rsid w:val="7DA4EA90"/>
    <w:rsid w:val="7DD2ED88"/>
    <w:rsid w:val="7E10C355"/>
    <w:rsid w:val="7E43E7F5"/>
    <w:rsid w:val="7E463DC2"/>
    <w:rsid w:val="7E7A218A"/>
    <w:rsid w:val="7E7C1530"/>
    <w:rsid w:val="7E8F81F5"/>
    <w:rsid w:val="7E942353"/>
    <w:rsid w:val="7EA1E4C8"/>
    <w:rsid w:val="7EA7FA93"/>
    <w:rsid w:val="7EAA5B9A"/>
    <w:rsid w:val="7EDC2034"/>
    <w:rsid w:val="7EE1FA6F"/>
    <w:rsid w:val="7EF1AF6E"/>
    <w:rsid w:val="7EF79F74"/>
    <w:rsid w:val="7F2DBA8C"/>
    <w:rsid w:val="7F548E2D"/>
    <w:rsid w:val="7F586F75"/>
    <w:rsid w:val="7F910C59"/>
    <w:rsid w:val="7FCCA60F"/>
    <w:rsid w:val="7FE44536"/>
    <w:rsid w:val="7FEE63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97CC9"/>
  <w15:chartTrackingRefBased/>
  <w15:docId w15:val="{F602FEB6-8663-1044-BFC8-DA4A8C06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PlaceholderText">
    <w:name w:val="Placeholder Text"/>
    <w:basedOn w:val="DefaultParagraphFont"/>
    <w:uiPriority w:val="99"/>
    <w:semiHidden/>
    <w:rsid w:val="00B530F9"/>
    <w:rPr>
      <w:color w:val="808080"/>
    </w:rPr>
  </w:style>
  <w:style w:type="table" w:styleId="TableGrid">
    <w:name w:val="Table Grid"/>
    <w:basedOn w:val="TableNormal"/>
    <w:uiPriority w:val="59"/>
    <w:rsid w:val="00B530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acob.leehy@ku.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bkozlowski@ku.edu"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cl/fi/mgn32sbcxjkezmyjwkm0e/00-Project-Description.pdf?rlkey=zv1eesznyfyn23yv4ql4spkr6&amp;dl=0" TargetMode="External"/><Relationship Id="rId5" Type="http://schemas.openxmlformats.org/officeDocument/2006/relationships/footnotes" Target="footnotes.xml"/><Relationship Id="rId15" Type="http://schemas.openxmlformats.org/officeDocument/2006/relationships/hyperlink" Target="mailto:steve.gan0710@gmail.com" TargetMode="External"/><Relationship Id="rId10" Type="http://schemas.openxmlformats.org/officeDocument/2006/relationships/hyperlink" Target="https://www.dropbox.com/scl/fi/mgn32sbcxjkezmyjwkm0e/00-Project-Description.pdf?rlkey=zv1eesznyfyn23yv4ql4spkr6&amp;dl=0"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mj.mcgee@ku.edu" TargetMode="External"/><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kozlowski/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0</TotalTime>
  <Pages>12</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&lt;Company Name&gt;</Company>
  <LinksUpToDate>false</LinksUpToDate>
  <CharactersWithSpaces>19604</CharactersWithSpaces>
  <SharedDoc>false</SharedDoc>
  <HyperlinkBase/>
  <HLinks>
    <vt:vector size="198" baseType="variant">
      <vt:variant>
        <vt:i4>8060931</vt:i4>
      </vt:variant>
      <vt:variant>
        <vt:i4>183</vt:i4>
      </vt:variant>
      <vt:variant>
        <vt:i4>0</vt:i4>
      </vt:variant>
      <vt:variant>
        <vt:i4>5</vt:i4>
      </vt:variant>
      <vt:variant>
        <vt:lpwstr>mailto:steve.gan0710@gmail.com</vt:lpwstr>
      </vt:variant>
      <vt:variant>
        <vt:lpwstr/>
      </vt:variant>
      <vt:variant>
        <vt:i4>131182</vt:i4>
      </vt:variant>
      <vt:variant>
        <vt:i4>180</vt:i4>
      </vt:variant>
      <vt:variant>
        <vt:i4>0</vt:i4>
      </vt:variant>
      <vt:variant>
        <vt:i4>5</vt:i4>
      </vt:variant>
      <vt:variant>
        <vt:lpwstr>mailto:mj.mcgee@ku.edu</vt:lpwstr>
      </vt:variant>
      <vt:variant>
        <vt:lpwstr/>
      </vt:variant>
      <vt:variant>
        <vt:i4>5767223</vt:i4>
      </vt:variant>
      <vt:variant>
        <vt:i4>177</vt:i4>
      </vt:variant>
      <vt:variant>
        <vt:i4>0</vt:i4>
      </vt:variant>
      <vt:variant>
        <vt:i4>5</vt:i4>
      </vt:variant>
      <vt:variant>
        <vt:lpwstr>mailto:jacob.leehy@ku.edu</vt:lpwstr>
      </vt:variant>
      <vt:variant>
        <vt:lpwstr/>
      </vt:variant>
      <vt:variant>
        <vt:i4>3801103</vt:i4>
      </vt:variant>
      <vt:variant>
        <vt:i4>174</vt:i4>
      </vt:variant>
      <vt:variant>
        <vt:i4>0</vt:i4>
      </vt:variant>
      <vt:variant>
        <vt:i4>5</vt:i4>
      </vt:variant>
      <vt:variant>
        <vt:lpwstr>mailto:bkozlowski@ku.edu</vt:lpwstr>
      </vt:variant>
      <vt:variant>
        <vt:lpwstr/>
      </vt:variant>
      <vt:variant>
        <vt:i4>5374043</vt:i4>
      </vt:variant>
      <vt:variant>
        <vt:i4>171</vt:i4>
      </vt:variant>
      <vt:variant>
        <vt:i4>0</vt:i4>
      </vt:variant>
      <vt:variant>
        <vt:i4>5</vt:i4>
      </vt:variant>
      <vt:variant>
        <vt:lpwstr>https://www.dropbox.com/scl/fi/mgn32sbcxjkezmyjwkm0e/00-Project-Description.pdf?rlkey=zv1eesznyfyn23yv4ql4spkr6&amp;dl=0</vt:lpwstr>
      </vt:variant>
      <vt:variant>
        <vt:lpwstr/>
      </vt:variant>
      <vt:variant>
        <vt:i4>917522</vt:i4>
      </vt:variant>
      <vt:variant>
        <vt:i4>168</vt:i4>
      </vt:variant>
      <vt:variant>
        <vt:i4>0</vt:i4>
      </vt:variant>
      <vt:variant>
        <vt:i4>5</vt:i4>
      </vt:variant>
      <vt:variant>
        <vt:lpwstr/>
      </vt:variant>
      <vt:variant>
        <vt:lpwstr>Bookmark2</vt:lpwstr>
      </vt:variant>
      <vt:variant>
        <vt:i4>917522</vt:i4>
      </vt:variant>
      <vt:variant>
        <vt:i4>165</vt:i4>
      </vt:variant>
      <vt:variant>
        <vt:i4>0</vt:i4>
      </vt:variant>
      <vt:variant>
        <vt:i4>5</vt:i4>
      </vt:variant>
      <vt:variant>
        <vt:lpwstr/>
      </vt:variant>
      <vt:variant>
        <vt:lpwstr>Bookmark1</vt:lpwstr>
      </vt:variant>
      <vt:variant>
        <vt:i4>5374043</vt:i4>
      </vt:variant>
      <vt:variant>
        <vt:i4>162</vt:i4>
      </vt:variant>
      <vt:variant>
        <vt:i4>0</vt:i4>
      </vt:variant>
      <vt:variant>
        <vt:i4>5</vt:i4>
      </vt:variant>
      <vt:variant>
        <vt:lpwstr>https://www.dropbox.com/scl/fi/mgn32sbcxjkezmyjwkm0e/00-Project-Description.pdf?rlkey=zv1eesznyfyn23yv4ql4spkr6&amp;dl=0</vt:lpwstr>
      </vt:variant>
      <vt:variant>
        <vt:lpwstr/>
      </vt:variant>
      <vt:variant>
        <vt:i4>1966135</vt:i4>
      </vt:variant>
      <vt:variant>
        <vt:i4>152</vt:i4>
      </vt:variant>
      <vt:variant>
        <vt:i4>0</vt:i4>
      </vt:variant>
      <vt:variant>
        <vt:i4>5</vt:i4>
      </vt:variant>
      <vt:variant>
        <vt:lpwstr/>
      </vt:variant>
      <vt:variant>
        <vt:lpwstr>_Toc146288870</vt:lpwstr>
      </vt:variant>
      <vt:variant>
        <vt:i4>2031671</vt:i4>
      </vt:variant>
      <vt:variant>
        <vt:i4>146</vt:i4>
      </vt:variant>
      <vt:variant>
        <vt:i4>0</vt:i4>
      </vt:variant>
      <vt:variant>
        <vt:i4>5</vt:i4>
      </vt:variant>
      <vt:variant>
        <vt:lpwstr/>
      </vt:variant>
      <vt:variant>
        <vt:lpwstr>_Toc146288869</vt:lpwstr>
      </vt:variant>
      <vt:variant>
        <vt:i4>2031671</vt:i4>
      </vt:variant>
      <vt:variant>
        <vt:i4>140</vt:i4>
      </vt:variant>
      <vt:variant>
        <vt:i4>0</vt:i4>
      </vt:variant>
      <vt:variant>
        <vt:i4>5</vt:i4>
      </vt:variant>
      <vt:variant>
        <vt:lpwstr/>
      </vt:variant>
      <vt:variant>
        <vt:lpwstr>_Toc146288868</vt:lpwstr>
      </vt:variant>
      <vt:variant>
        <vt:i4>2031671</vt:i4>
      </vt:variant>
      <vt:variant>
        <vt:i4>134</vt:i4>
      </vt:variant>
      <vt:variant>
        <vt:i4>0</vt:i4>
      </vt:variant>
      <vt:variant>
        <vt:i4>5</vt:i4>
      </vt:variant>
      <vt:variant>
        <vt:lpwstr/>
      </vt:variant>
      <vt:variant>
        <vt:lpwstr>_Toc146288867</vt:lpwstr>
      </vt:variant>
      <vt:variant>
        <vt:i4>2031671</vt:i4>
      </vt:variant>
      <vt:variant>
        <vt:i4>128</vt:i4>
      </vt:variant>
      <vt:variant>
        <vt:i4>0</vt:i4>
      </vt:variant>
      <vt:variant>
        <vt:i4>5</vt:i4>
      </vt:variant>
      <vt:variant>
        <vt:lpwstr/>
      </vt:variant>
      <vt:variant>
        <vt:lpwstr>_Toc146288866</vt:lpwstr>
      </vt:variant>
      <vt:variant>
        <vt:i4>2031671</vt:i4>
      </vt:variant>
      <vt:variant>
        <vt:i4>122</vt:i4>
      </vt:variant>
      <vt:variant>
        <vt:i4>0</vt:i4>
      </vt:variant>
      <vt:variant>
        <vt:i4>5</vt:i4>
      </vt:variant>
      <vt:variant>
        <vt:lpwstr/>
      </vt:variant>
      <vt:variant>
        <vt:lpwstr>_Toc146288865</vt:lpwstr>
      </vt:variant>
      <vt:variant>
        <vt:i4>2031671</vt:i4>
      </vt:variant>
      <vt:variant>
        <vt:i4>116</vt:i4>
      </vt:variant>
      <vt:variant>
        <vt:i4>0</vt:i4>
      </vt:variant>
      <vt:variant>
        <vt:i4>5</vt:i4>
      </vt:variant>
      <vt:variant>
        <vt:lpwstr/>
      </vt:variant>
      <vt:variant>
        <vt:lpwstr>_Toc146288864</vt:lpwstr>
      </vt:variant>
      <vt:variant>
        <vt:i4>2031671</vt:i4>
      </vt:variant>
      <vt:variant>
        <vt:i4>110</vt:i4>
      </vt:variant>
      <vt:variant>
        <vt:i4>0</vt:i4>
      </vt:variant>
      <vt:variant>
        <vt:i4>5</vt:i4>
      </vt:variant>
      <vt:variant>
        <vt:lpwstr/>
      </vt:variant>
      <vt:variant>
        <vt:lpwstr>_Toc146288863</vt:lpwstr>
      </vt:variant>
      <vt:variant>
        <vt:i4>2031671</vt:i4>
      </vt:variant>
      <vt:variant>
        <vt:i4>104</vt:i4>
      </vt:variant>
      <vt:variant>
        <vt:i4>0</vt:i4>
      </vt:variant>
      <vt:variant>
        <vt:i4>5</vt:i4>
      </vt:variant>
      <vt:variant>
        <vt:lpwstr/>
      </vt:variant>
      <vt:variant>
        <vt:lpwstr>_Toc146288862</vt:lpwstr>
      </vt:variant>
      <vt:variant>
        <vt:i4>2031671</vt:i4>
      </vt:variant>
      <vt:variant>
        <vt:i4>98</vt:i4>
      </vt:variant>
      <vt:variant>
        <vt:i4>0</vt:i4>
      </vt:variant>
      <vt:variant>
        <vt:i4>5</vt:i4>
      </vt:variant>
      <vt:variant>
        <vt:lpwstr/>
      </vt:variant>
      <vt:variant>
        <vt:lpwstr>_Toc146288861</vt:lpwstr>
      </vt:variant>
      <vt:variant>
        <vt:i4>2031671</vt:i4>
      </vt:variant>
      <vt:variant>
        <vt:i4>92</vt:i4>
      </vt:variant>
      <vt:variant>
        <vt:i4>0</vt:i4>
      </vt:variant>
      <vt:variant>
        <vt:i4>5</vt:i4>
      </vt:variant>
      <vt:variant>
        <vt:lpwstr/>
      </vt:variant>
      <vt:variant>
        <vt:lpwstr>_Toc146288860</vt:lpwstr>
      </vt:variant>
      <vt:variant>
        <vt:i4>1835063</vt:i4>
      </vt:variant>
      <vt:variant>
        <vt:i4>86</vt:i4>
      </vt:variant>
      <vt:variant>
        <vt:i4>0</vt:i4>
      </vt:variant>
      <vt:variant>
        <vt:i4>5</vt:i4>
      </vt:variant>
      <vt:variant>
        <vt:lpwstr/>
      </vt:variant>
      <vt:variant>
        <vt:lpwstr>_Toc146288859</vt:lpwstr>
      </vt:variant>
      <vt:variant>
        <vt:i4>1835063</vt:i4>
      </vt:variant>
      <vt:variant>
        <vt:i4>80</vt:i4>
      </vt:variant>
      <vt:variant>
        <vt:i4>0</vt:i4>
      </vt:variant>
      <vt:variant>
        <vt:i4>5</vt:i4>
      </vt:variant>
      <vt:variant>
        <vt:lpwstr/>
      </vt:variant>
      <vt:variant>
        <vt:lpwstr>_Toc146288858</vt:lpwstr>
      </vt:variant>
      <vt:variant>
        <vt:i4>1835063</vt:i4>
      </vt:variant>
      <vt:variant>
        <vt:i4>74</vt:i4>
      </vt:variant>
      <vt:variant>
        <vt:i4>0</vt:i4>
      </vt:variant>
      <vt:variant>
        <vt:i4>5</vt:i4>
      </vt:variant>
      <vt:variant>
        <vt:lpwstr/>
      </vt:variant>
      <vt:variant>
        <vt:lpwstr>_Toc146288857</vt:lpwstr>
      </vt:variant>
      <vt:variant>
        <vt:i4>1835063</vt:i4>
      </vt:variant>
      <vt:variant>
        <vt:i4>68</vt:i4>
      </vt:variant>
      <vt:variant>
        <vt:i4>0</vt:i4>
      </vt:variant>
      <vt:variant>
        <vt:i4>5</vt:i4>
      </vt:variant>
      <vt:variant>
        <vt:lpwstr/>
      </vt:variant>
      <vt:variant>
        <vt:lpwstr>_Toc146288856</vt:lpwstr>
      </vt:variant>
      <vt:variant>
        <vt:i4>1835063</vt:i4>
      </vt:variant>
      <vt:variant>
        <vt:i4>62</vt:i4>
      </vt:variant>
      <vt:variant>
        <vt:i4>0</vt:i4>
      </vt:variant>
      <vt:variant>
        <vt:i4>5</vt:i4>
      </vt:variant>
      <vt:variant>
        <vt:lpwstr/>
      </vt:variant>
      <vt:variant>
        <vt:lpwstr>_Toc146288855</vt:lpwstr>
      </vt:variant>
      <vt:variant>
        <vt:i4>1835063</vt:i4>
      </vt:variant>
      <vt:variant>
        <vt:i4>56</vt:i4>
      </vt:variant>
      <vt:variant>
        <vt:i4>0</vt:i4>
      </vt:variant>
      <vt:variant>
        <vt:i4>5</vt:i4>
      </vt:variant>
      <vt:variant>
        <vt:lpwstr/>
      </vt:variant>
      <vt:variant>
        <vt:lpwstr>_Toc146288854</vt:lpwstr>
      </vt:variant>
      <vt:variant>
        <vt:i4>1835063</vt:i4>
      </vt:variant>
      <vt:variant>
        <vt:i4>50</vt:i4>
      </vt:variant>
      <vt:variant>
        <vt:i4>0</vt:i4>
      </vt:variant>
      <vt:variant>
        <vt:i4>5</vt:i4>
      </vt:variant>
      <vt:variant>
        <vt:lpwstr/>
      </vt:variant>
      <vt:variant>
        <vt:lpwstr>_Toc146288853</vt:lpwstr>
      </vt:variant>
      <vt:variant>
        <vt:i4>1835063</vt:i4>
      </vt:variant>
      <vt:variant>
        <vt:i4>44</vt:i4>
      </vt:variant>
      <vt:variant>
        <vt:i4>0</vt:i4>
      </vt:variant>
      <vt:variant>
        <vt:i4>5</vt:i4>
      </vt:variant>
      <vt:variant>
        <vt:lpwstr/>
      </vt:variant>
      <vt:variant>
        <vt:lpwstr>_Toc146288852</vt:lpwstr>
      </vt:variant>
      <vt:variant>
        <vt:i4>1835063</vt:i4>
      </vt:variant>
      <vt:variant>
        <vt:i4>38</vt:i4>
      </vt:variant>
      <vt:variant>
        <vt:i4>0</vt:i4>
      </vt:variant>
      <vt:variant>
        <vt:i4>5</vt:i4>
      </vt:variant>
      <vt:variant>
        <vt:lpwstr/>
      </vt:variant>
      <vt:variant>
        <vt:lpwstr>_Toc146288851</vt:lpwstr>
      </vt:variant>
      <vt:variant>
        <vt:i4>1835063</vt:i4>
      </vt:variant>
      <vt:variant>
        <vt:i4>32</vt:i4>
      </vt:variant>
      <vt:variant>
        <vt:i4>0</vt:i4>
      </vt:variant>
      <vt:variant>
        <vt:i4>5</vt:i4>
      </vt:variant>
      <vt:variant>
        <vt:lpwstr/>
      </vt:variant>
      <vt:variant>
        <vt:lpwstr>_Toc146288850</vt:lpwstr>
      </vt:variant>
      <vt:variant>
        <vt:i4>1900599</vt:i4>
      </vt:variant>
      <vt:variant>
        <vt:i4>26</vt:i4>
      </vt:variant>
      <vt:variant>
        <vt:i4>0</vt:i4>
      </vt:variant>
      <vt:variant>
        <vt:i4>5</vt:i4>
      </vt:variant>
      <vt:variant>
        <vt:lpwstr/>
      </vt:variant>
      <vt:variant>
        <vt:lpwstr>_Toc146288849</vt:lpwstr>
      </vt:variant>
      <vt:variant>
        <vt:i4>1900599</vt:i4>
      </vt:variant>
      <vt:variant>
        <vt:i4>20</vt:i4>
      </vt:variant>
      <vt:variant>
        <vt:i4>0</vt:i4>
      </vt:variant>
      <vt:variant>
        <vt:i4>5</vt:i4>
      </vt:variant>
      <vt:variant>
        <vt:lpwstr/>
      </vt:variant>
      <vt:variant>
        <vt:lpwstr>_Toc146288848</vt:lpwstr>
      </vt:variant>
      <vt:variant>
        <vt:i4>1900599</vt:i4>
      </vt:variant>
      <vt:variant>
        <vt:i4>14</vt:i4>
      </vt:variant>
      <vt:variant>
        <vt:i4>0</vt:i4>
      </vt:variant>
      <vt:variant>
        <vt:i4>5</vt:i4>
      </vt:variant>
      <vt:variant>
        <vt:lpwstr/>
      </vt:variant>
      <vt:variant>
        <vt:lpwstr>_Toc146288847</vt:lpwstr>
      </vt:variant>
      <vt:variant>
        <vt:i4>1900599</vt:i4>
      </vt:variant>
      <vt:variant>
        <vt:i4>8</vt:i4>
      </vt:variant>
      <vt:variant>
        <vt:i4>0</vt:i4>
      </vt:variant>
      <vt:variant>
        <vt:i4>5</vt:i4>
      </vt:variant>
      <vt:variant>
        <vt:lpwstr/>
      </vt:variant>
      <vt:variant>
        <vt:lpwstr>_Toc146288846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Arithmetic Expression Evaluator in C++</dc:subject>
  <dc:creator>Microsoft Office User</dc:creator>
  <cp:keywords/>
  <dc:description/>
  <cp:lastModifiedBy>Kozlowski, Benjamin</cp:lastModifiedBy>
  <cp:revision>3</cp:revision>
  <cp:lastPrinted>2023-12-01T20:42:00Z</cp:lastPrinted>
  <dcterms:created xsi:type="dcterms:W3CDTF">2023-12-01T20:42:00Z</dcterms:created>
  <dcterms:modified xsi:type="dcterms:W3CDTF">2023-12-01T20:42:00Z</dcterms:modified>
  <cp:category/>
</cp:coreProperties>
</file>